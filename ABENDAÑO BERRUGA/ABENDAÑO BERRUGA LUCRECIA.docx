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01058D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D408A9">
        <w:t xml:space="preserve"> </w:t>
      </w:r>
      <w:r w:rsidR="00D408A9" w:rsidRPr="00D408A9">
        <w:rPr>
          <w:b/>
        </w:rPr>
        <w:t>ABENDAÑO BERRUGA, LUCRECIA</w:t>
      </w:r>
      <w:r w:rsidR="00D408A9">
        <w:t xml:space="preserve"> </w:t>
      </w:r>
      <w:r w:rsidR="00ED2337" w:rsidRPr="00011F4D">
        <w:rPr>
          <w:b/>
        </w:rPr>
        <w:t>CUIT</w:t>
      </w:r>
      <w:r w:rsidR="00D408A9">
        <w:rPr>
          <w:b/>
        </w:rPr>
        <w:t xml:space="preserve"> </w:t>
      </w:r>
      <w:r w:rsidR="00D408A9" w:rsidRPr="00D408A9">
        <w:rPr>
          <w:b/>
        </w:rPr>
        <w:t>27</w:t>
      </w:r>
      <w:r w:rsidR="00D408A9">
        <w:rPr>
          <w:b/>
        </w:rPr>
        <w:t>-</w:t>
      </w:r>
      <w:r w:rsidR="00D408A9" w:rsidRPr="00D408A9">
        <w:rPr>
          <w:b/>
        </w:rPr>
        <w:t>94</w:t>
      </w:r>
      <w:r w:rsidR="00D408A9">
        <w:rPr>
          <w:b/>
        </w:rPr>
        <w:t>.</w:t>
      </w:r>
      <w:r w:rsidR="00D408A9" w:rsidRPr="00D408A9">
        <w:rPr>
          <w:b/>
        </w:rPr>
        <w:t>814</w:t>
      </w:r>
      <w:r w:rsidR="00D408A9">
        <w:rPr>
          <w:b/>
        </w:rPr>
        <w:t>.</w:t>
      </w:r>
      <w:r w:rsidR="00D408A9" w:rsidRPr="00D408A9">
        <w:rPr>
          <w:b/>
        </w:rPr>
        <w:t>827</w:t>
      </w:r>
      <w:r w:rsidR="00D408A9">
        <w:rPr>
          <w:b/>
        </w:rPr>
        <w:t>-</w:t>
      </w:r>
      <w:r w:rsidR="00D408A9" w:rsidRPr="00D408A9">
        <w:rPr>
          <w:b/>
        </w:rPr>
        <w:t>2</w:t>
      </w:r>
      <w:r w:rsidR="00D408A9">
        <w:rPr>
          <w:b/>
        </w:rPr>
        <w:t xml:space="preserve"> </w:t>
      </w:r>
      <w:r>
        <w:t>con domicilio en</w:t>
      </w:r>
      <w:r w:rsidR="00D408A9">
        <w:t xml:space="preserve">  FINCA BURGOS, El Carmen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B3D36" w:rsidRDefault="00AB3D36" w:rsidP="00AB3D3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AB3D36" w:rsidRDefault="00AB3D36" w:rsidP="00AB3D3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AB3D36" w:rsidRPr="00AB3D36" w:rsidTr="00AB3D3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3D3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900,00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8.500,00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AB3D36" w:rsidRPr="00AB3D36" w:rsidTr="00AB3D3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3D36" w:rsidRPr="00AB3D36" w:rsidRDefault="00AB3D36" w:rsidP="00AB3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3D3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AB3D3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D36" w:rsidRPr="00AB3D36" w:rsidRDefault="00AB3D36" w:rsidP="00AB3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3D36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</w:tbl>
    <w:p w:rsidR="004B6823" w:rsidRDefault="004B6823" w:rsidP="001D65F2">
      <w:pPr>
        <w:spacing w:after="360"/>
        <w:jc w:val="both"/>
        <w:rPr>
          <w:b/>
        </w:rPr>
      </w:pPr>
    </w:p>
    <w:p w:rsidR="00D408A9" w:rsidRDefault="00D408A9">
      <w:pPr>
        <w:rPr>
          <w:b/>
        </w:rPr>
      </w:pPr>
    </w:p>
    <w:p w:rsidR="00AB3D36" w:rsidRDefault="00AB3D36" w:rsidP="001D65F2">
      <w:pPr>
        <w:spacing w:after="360"/>
        <w:jc w:val="right"/>
        <w:rPr>
          <w:b/>
        </w:rPr>
      </w:pPr>
    </w:p>
    <w:p w:rsidR="00AB3D36" w:rsidRDefault="00AB3D36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5302"/>
        <w:gridCol w:w="2446"/>
      </w:tblGrid>
      <w:tr w:rsidR="00D408A9" w:rsidRPr="00D408A9" w:rsidTr="00D408A9">
        <w:trPr>
          <w:trHeight w:val="92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408A9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 xml:space="preserve">ENET Nº 1 "Ing. Luis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Michaud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Especial Nº 9 "Ntra. Sra. Del Carmen"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Escuela Nº 467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D408A9" w:rsidRPr="00D408A9" w:rsidTr="00D408A9">
        <w:trPr>
          <w:trHeight w:val="692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408A9">
              <w:rPr>
                <w:rFonts w:ascii="Calibri" w:eastAsia="Times New Roman" w:hAnsi="Calibri" w:cs="Calibri"/>
              </w:rPr>
              <w:t>J.I. Nº 5 "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 xml:space="preserve"> Independiente" (Escuela Nº 412 "Ing. Carlos </w:t>
            </w:r>
            <w:proofErr w:type="spellStart"/>
            <w:r w:rsidRPr="00D408A9">
              <w:rPr>
                <w:rFonts w:ascii="Calibri" w:eastAsia="Times New Roman" w:hAnsi="Calibri" w:cs="Calibri"/>
              </w:rPr>
              <w:t>Sonpek</w:t>
            </w:r>
            <w:proofErr w:type="spellEnd"/>
            <w:r w:rsidRPr="00D408A9">
              <w:rPr>
                <w:rFonts w:ascii="Calibri" w:eastAsia="Times New Roman" w:hAnsi="Calibri" w:cs="Calibri"/>
              </w:rPr>
              <w:t>")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8A9" w:rsidRPr="00D408A9" w:rsidRDefault="00D408A9" w:rsidP="00D40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08A9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37C" w:rsidRDefault="00E0737C" w:rsidP="00363EFE">
      <w:pPr>
        <w:spacing w:after="0" w:line="240" w:lineRule="auto"/>
      </w:pPr>
      <w:r>
        <w:separator/>
      </w:r>
    </w:p>
  </w:endnote>
  <w:endnote w:type="continuationSeparator" w:id="0">
    <w:p w:rsidR="00E0737C" w:rsidRDefault="00E0737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8D" w:rsidRDefault="0001058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1940582</wp:posOffset>
          </wp:positionH>
          <wp:positionV relativeFrom="paragraph">
            <wp:posOffset>-539641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37C" w:rsidRDefault="00E0737C" w:rsidP="00363EFE">
      <w:pPr>
        <w:spacing w:after="0" w:line="240" w:lineRule="auto"/>
      </w:pPr>
      <w:r>
        <w:separator/>
      </w:r>
    </w:p>
  </w:footnote>
  <w:footnote w:type="continuationSeparator" w:id="0">
    <w:p w:rsidR="00E0737C" w:rsidRDefault="00E0737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3D36" w:rsidRDefault="00AB3D36" w:rsidP="00AB3D3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A9"/>
    <w:rsid w:val="000042B2"/>
    <w:rsid w:val="00007BF1"/>
    <w:rsid w:val="0001058D"/>
    <w:rsid w:val="00011F4D"/>
    <w:rsid w:val="00027223"/>
    <w:rsid w:val="00032707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76777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682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3D36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08A9"/>
    <w:rsid w:val="00D476FB"/>
    <w:rsid w:val="00DA091E"/>
    <w:rsid w:val="00DA413C"/>
    <w:rsid w:val="00E00807"/>
    <w:rsid w:val="00E0737C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6AD0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E28D3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C2D8A"/>
  <w15:docId w15:val="{D7F61CD4-0A4B-4D7B-B5D8-A901659D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CBA8-233F-40D7-A258-811A4FA3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23</TotalTime>
  <Pages>6</Pages>
  <Words>1848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4</cp:revision>
  <cp:lastPrinted>2022-04-08T16:53:00Z</cp:lastPrinted>
  <dcterms:created xsi:type="dcterms:W3CDTF">2024-03-26T13:56:00Z</dcterms:created>
  <dcterms:modified xsi:type="dcterms:W3CDTF">2024-08-22T12:31:00Z</dcterms:modified>
</cp:coreProperties>
</file>