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C7727C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F46724" w:rsidRPr="00F46724">
        <w:rPr>
          <w:b/>
        </w:rPr>
        <w:t>ALFARO AZUCENA NOEMI</w:t>
      </w:r>
      <w:r w:rsidR="00F46724">
        <w:t xml:space="preserve"> </w:t>
      </w:r>
      <w:r w:rsidR="00ED2337" w:rsidRPr="00011F4D">
        <w:rPr>
          <w:b/>
        </w:rPr>
        <w:t>CUIT</w:t>
      </w:r>
      <w:r w:rsidR="00F46724">
        <w:rPr>
          <w:b/>
        </w:rPr>
        <w:t xml:space="preserve"> 27-21.576.448-1 </w:t>
      </w:r>
      <w:r>
        <w:t xml:space="preserve">con domicilio en </w:t>
      </w:r>
      <w:r w:rsidR="00F46724">
        <w:t xml:space="preserve">Avellaneda N° 512 2° C, Barrio Cuyaya,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C3F9D" w:rsidRDefault="001C3F9D" w:rsidP="001C3F9D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1C3F9D" w:rsidRDefault="001C3F9D" w:rsidP="001C3F9D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C3F9D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4224"/>
        <w:gridCol w:w="1666"/>
        <w:gridCol w:w="1714"/>
      </w:tblGrid>
      <w:tr w:rsidR="001C3F9D" w:rsidRPr="002A1CCF" w:rsidTr="00E6571B">
        <w:trPr>
          <w:trHeight w:val="300"/>
        </w:trPr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RENGLON</w:t>
            </w:r>
          </w:p>
        </w:tc>
        <w:tc>
          <w:tcPr>
            <w:tcW w:w="23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A1C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9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A1C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9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A1C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$ 3.300,00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2A1CC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2A1CC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$ 3.200,00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$ 3.000,00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$ 8.800,00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1CCF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$ 1.900,00</w:t>
            </w:r>
          </w:p>
        </w:tc>
      </w:tr>
      <w:tr w:rsidR="001C3F9D" w:rsidRPr="002A1CCF" w:rsidTr="00E6571B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1CC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2A1CC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9D" w:rsidRPr="002A1CCF" w:rsidRDefault="001C3F9D" w:rsidP="00E65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A1C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2.600,00 </w:t>
            </w:r>
          </w:p>
        </w:tc>
      </w:tr>
    </w:tbl>
    <w:p w:rsidR="00F46724" w:rsidRDefault="00F46724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4968"/>
        <w:gridCol w:w="2292"/>
      </w:tblGrid>
      <w:tr w:rsidR="00F46724" w:rsidRPr="00F46724" w:rsidTr="00F46724">
        <w:trPr>
          <w:trHeight w:val="861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46724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46724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46724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F46724" w:rsidRPr="00F46724" w:rsidTr="00F46724">
        <w:trPr>
          <w:trHeight w:val="642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46724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6724">
              <w:rPr>
                <w:rFonts w:ascii="Calibri" w:eastAsia="Times New Roman" w:hAnsi="Calibri" w:cs="Calibri"/>
                <w:color w:val="000000"/>
              </w:rPr>
              <w:t>Escuela N° 176 "De la Patria"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6724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F46724" w:rsidRPr="00F46724" w:rsidTr="00F46724">
        <w:trPr>
          <w:trHeight w:val="642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46724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6724">
              <w:rPr>
                <w:rFonts w:ascii="Calibri" w:eastAsia="Times New Roman" w:hAnsi="Calibri" w:cs="Calibri"/>
                <w:color w:val="000000"/>
              </w:rPr>
              <w:t>Escuela Nocturna Nº 150 "República del Perú"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724" w:rsidRPr="00F46724" w:rsidRDefault="00F46724" w:rsidP="00F46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6724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FD5" w:rsidRDefault="007A1FD5" w:rsidP="00363EFE">
      <w:pPr>
        <w:spacing w:after="0" w:line="240" w:lineRule="auto"/>
      </w:pPr>
      <w:r>
        <w:separator/>
      </w:r>
    </w:p>
  </w:endnote>
  <w:endnote w:type="continuationSeparator" w:id="0">
    <w:p w:rsidR="007A1FD5" w:rsidRDefault="007A1FD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F9D" w:rsidRDefault="001C3F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055" w:rsidRDefault="0042105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78F9D2" wp14:editId="6614AD20">
          <wp:simplePos x="0" y="0"/>
          <wp:positionH relativeFrom="margin">
            <wp:posOffset>3168015</wp:posOffset>
          </wp:positionH>
          <wp:positionV relativeFrom="paragraph">
            <wp:posOffset>-594360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F9D" w:rsidRDefault="001C3F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FD5" w:rsidRDefault="007A1FD5" w:rsidP="00363EFE">
      <w:pPr>
        <w:spacing w:after="0" w:line="240" w:lineRule="auto"/>
      </w:pPr>
      <w:r>
        <w:separator/>
      </w:r>
    </w:p>
  </w:footnote>
  <w:footnote w:type="continuationSeparator" w:id="0">
    <w:p w:rsidR="007A1FD5" w:rsidRDefault="007A1FD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F9D" w:rsidRDefault="001C3F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3F9D" w:rsidRDefault="001C3F9D" w:rsidP="001C3F9D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F9D" w:rsidRDefault="001C3F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24"/>
    <w:rsid w:val="000042B2"/>
    <w:rsid w:val="00007BF1"/>
    <w:rsid w:val="00011F4D"/>
    <w:rsid w:val="00027223"/>
    <w:rsid w:val="00040BD1"/>
    <w:rsid w:val="00053C2B"/>
    <w:rsid w:val="000752C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C3F9D"/>
    <w:rsid w:val="001D5FF9"/>
    <w:rsid w:val="001D65F2"/>
    <w:rsid w:val="001E5B20"/>
    <w:rsid w:val="001F32B9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1055"/>
    <w:rsid w:val="00426B71"/>
    <w:rsid w:val="00444389"/>
    <w:rsid w:val="0045433C"/>
    <w:rsid w:val="00471E73"/>
    <w:rsid w:val="004855E9"/>
    <w:rsid w:val="00492008"/>
    <w:rsid w:val="004C1BF6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0AD5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1FD5"/>
    <w:rsid w:val="007A32A5"/>
    <w:rsid w:val="007B351B"/>
    <w:rsid w:val="007D15E2"/>
    <w:rsid w:val="007D338A"/>
    <w:rsid w:val="007E4D88"/>
    <w:rsid w:val="0080212D"/>
    <w:rsid w:val="00802952"/>
    <w:rsid w:val="00803726"/>
    <w:rsid w:val="00807E19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6628A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0509A"/>
    <w:rsid w:val="00B2123F"/>
    <w:rsid w:val="00B412D3"/>
    <w:rsid w:val="00B45C37"/>
    <w:rsid w:val="00B67E6D"/>
    <w:rsid w:val="00B84795"/>
    <w:rsid w:val="00BA79E3"/>
    <w:rsid w:val="00BB096F"/>
    <w:rsid w:val="00BB1767"/>
    <w:rsid w:val="00BB43A5"/>
    <w:rsid w:val="00BC6C6E"/>
    <w:rsid w:val="00BD1B7C"/>
    <w:rsid w:val="00BE1271"/>
    <w:rsid w:val="00BF3284"/>
    <w:rsid w:val="00C051FC"/>
    <w:rsid w:val="00C068C4"/>
    <w:rsid w:val="00C13A26"/>
    <w:rsid w:val="00C47193"/>
    <w:rsid w:val="00C550B6"/>
    <w:rsid w:val="00C7727C"/>
    <w:rsid w:val="00C873C5"/>
    <w:rsid w:val="00CA5ED4"/>
    <w:rsid w:val="00D23D34"/>
    <w:rsid w:val="00D31BC9"/>
    <w:rsid w:val="00D326EF"/>
    <w:rsid w:val="00D476FB"/>
    <w:rsid w:val="00DA091E"/>
    <w:rsid w:val="00DA413C"/>
    <w:rsid w:val="00DD2576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46724"/>
    <w:rsid w:val="00F52827"/>
    <w:rsid w:val="00F53E8C"/>
    <w:rsid w:val="00F65506"/>
    <w:rsid w:val="00F9006F"/>
    <w:rsid w:val="00FA137A"/>
    <w:rsid w:val="00FA37A5"/>
    <w:rsid w:val="00FB60A6"/>
    <w:rsid w:val="00FC0EA9"/>
    <w:rsid w:val="00FC107E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F65E2"/>
  <w15:docId w15:val="{7E78A975-F25E-4CD9-8B1F-199354B9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2A928-0BC0-4937-BB77-B26E6F31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13</TotalTime>
  <Pages>4</Pages>
  <Words>1283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2024-03-21T16:57:00Z</cp:lastPrinted>
  <dcterms:created xsi:type="dcterms:W3CDTF">2024-03-21T16:54:00Z</dcterms:created>
  <dcterms:modified xsi:type="dcterms:W3CDTF">2024-08-26T12:45:00Z</dcterms:modified>
</cp:coreProperties>
</file>