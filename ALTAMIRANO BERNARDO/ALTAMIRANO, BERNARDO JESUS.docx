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:rsidR="007D338A" w:rsidRDefault="00A63D53" w:rsidP="00645772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7C39FB">
        <w:t xml:space="preserve">Sr. Rodolfo Orlando Nieto </w:t>
      </w:r>
      <w:r w:rsidR="001019CE">
        <w:t>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 xml:space="preserve">/a. </w:t>
      </w:r>
      <w:r w:rsidR="00364968">
        <w:t xml:space="preserve">ALTAMIRANO BERNARDO JESUS </w:t>
      </w:r>
      <w:r w:rsidR="00ED2337" w:rsidRPr="00011F4D">
        <w:rPr>
          <w:b/>
        </w:rPr>
        <w:t>CUIT</w:t>
      </w:r>
      <w:r w:rsidR="00364968">
        <w:rPr>
          <w:b/>
        </w:rPr>
        <w:t xml:space="preserve"> 20-17.043.292-5 </w:t>
      </w:r>
      <w:r>
        <w:t xml:space="preserve">con domicilio en </w:t>
      </w:r>
      <w:r w:rsidR="00364968">
        <w:t xml:space="preserve">Belgrano S/N , </w:t>
      </w:r>
      <w:proofErr w:type="spellStart"/>
      <w:r w:rsidR="00364968">
        <w:t>Maimara</w:t>
      </w:r>
      <w:proofErr w:type="spellEnd"/>
      <w:r w:rsidR="00364968">
        <w:t xml:space="preserve">, 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:rsidR="000D68C5" w:rsidRDefault="000D68C5" w:rsidP="000D68C5">
      <w:pPr>
        <w:spacing w:after="360"/>
        <w:jc w:val="both"/>
      </w:pPr>
      <w:r>
        <w:rPr>
          <w:b/>
          <w:u w:val="single"/>
        </w:rPr>
        <w:t xml:space="preserve">QUINTA - PLAZO CONTRACTUAL: </w:t>
      </w:r>
      <w:r>
        <w:t>El plazo de duración del suministro será de cuatro meses, desde el 1 de septiembre de 2024 hasta el 31 de diciembre de 2024. Queda expresamente establecido que no opera la renovación automática.</w:t>
      </w:r>
    </w:p>
    <w:p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resolverá  al respecto.</w:t>
      </w:r>
    </w:p>
    <w:p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>, cuando se presentara una de las siguientes causales:</w:t>
      </w:r>
    </w:p>
    <w:p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voluntad, </w:t>
      </w:r>
      <w:r w:rsidR="00A5189D">
        <w:t xml:space="preserve"> </w:t>
      </w:r>
      <w:r w:rsidR="00803726">
        <w:t>con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>liquidaciones que presentara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la </w:t>
      </w:r>
      <w:r w:rsidR="00D23D34" w:rsidRPr="00854B04">
        <w:rPr>
          <w:rFonts w:cstheme="minorHAnsi"/>
        </w:rPr>
        <w:t xml:space="preserve"> implementación del presente contrato.</w:t>
      </w:r>
    </w:p>
    <w:p w:rsidR="000D68C5" w:rsidRDefault="000D68C5" w:rsidP="000D68C5">
      <w:pPr>
        <w:spacing w:after="360"/>
        <w:jc w:val="both"/>
        <w:rPr>
          <w:rFonts w:cstheme="minorHAnsi"/>
        </w:rPr>
      </w:pPr>
      <w:r>
        <w:rPr>
          <w:rFonts w:cstheme="minorHAnsi"/>
        </w:rPr>
        <w:t>En prueba de conformidad, se firman dos ejemplares de un mismo tenor y a un solo fin, a 1 día del mes de septiembre del año 2024.-</w:t>
      </w:r>
    </w:p>
    <w:p w:rsidR="0016667D" w:rsidRPr="00E134AF" w:rsidRDefault="0016667D" w:rsidP="00331C45">
      <w:pPr>
        <w:spacing w:after="360"/>
        <w:jc w:val="both"/>
      </w:pPr>
    </w:p>
    <w:p w:rsidR="00BA79E3" w:rsidRDefault="00BA79E3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AF7B94" w:rsidRDefault="00AF7B94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:rsidR="001D65F2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88"/>
        <w:gridCol w:w="3638"/>
        <w:gridCol w:w="2373"/>
        <w:gridCol w:w="1909"/>
      </w:tblGrid>
      <w:tr w:rsidR="000D68C5" w:rsidRPr="000D68C5" w:rsidTr="000D68C5">
        <w:trPr>
          <w:trHeight w:val="300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68C5" w:rsidRPr="000D68C5" w:rsidRDefault="000D68C5" w:rsidP="000D6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D68C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Renglon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68C5" w:rsidRPr="000D68C5" w:rsidRDefault="000D68C5" w:rsidP="000D6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D68C5">
              <w:rPr>
                <w:rFonts w:ascii="Calibri" w:eastAsia="Times New Roman" w:hAnsi="Calibri" w:cs="Calibri"/>
                <w:b/>
                <w:bCs/>
                <w:color w:val="000000"/>
              </w:rPr>
              <w:t>Articulo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68C5" w:rsidRPr="000D68C5" w:rsidRDefault="000D68C5" w:rsidP="000D6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D68C5">
              <w:rPr>
                <w:rFonts w:ascii="Calibri" w:eastAsia="Times New Roman" w:hAnsi="Calibri" w:cs="Calibri"/>
                <w:b/>
                <w:bCs/>
                <w:color w:val="000000"/>
              </w:rPr>
              <w:t>Medida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D68C5" w:rsidRPr="000D68C5" w:rsidRDefault="000D68C5" w:rsidP="000D68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D68C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Precio Unitario  </w:t>
            </w:r>
          </w:p>
        </w:tc>
      </w:tr>
      <w:tr w:rsidR="000D68C5" w:rsidRPr="000D68C5" w:rsidTr="000D68C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68C5" w:rsidRPr="000D68C5" w:rsidRDefault="000D68C5" w:rsidP="000D68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68C5" w:rsidRPr="000D68C5" w:rsidRDefault="000D68C5" w:rsidP="000D6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>Pollo de criadero congelado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68C5" w:rsidRPr="000D68C5" w:rsidRDefault="000D68C5" w:rsidP="000D6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8C5" w:rsidRPr="000D68C5" w:rsidRDefault="000D68C5" w:rsidP="000D68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 xml:space="preserve"> $                5.000,00 </w:t>
            </w:r>
          </w:p>
        </w:tc>
      </w:tr>
      <w:tr w:rsidR="000D68C5" w:rsidRPr="000D68C5" w:rsidTr="000D68C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68C5" w:rsidRPr="000D68C5" w:rsidRDefault="000D68C5" w:rsidP="000D68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68C5" w:rsidRPr="000D68C5" w:rsidRDefault="000D68C5" w:rsidP="000D6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>Blando Especial Cortado (Cuadrada)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68C5" w:rsidRPr="000D68C5" w:rsidRDefault="000D68C5" w:rsidP="000D6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8C5" w:rsidRPr="000D68C5" w:rsidRDefault="000D68C5" w:rsidP="000D68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 xml:space="preserve"> $              14.800,00 </w:t>
            </w:r>
          </w:p>
        </w:tc>
      </w:tr>
      <w:tr w:rsidR="000D68C5" w:rsidRPr="000D68C5" w:rsidTr="000D68C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68C5" w:rsidRPr="000D68C5" w:rsidRDefault="000D68C5" w:rsidP="000D68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68C5" w:rsidRPr="000D68C5" w:rsidRDefault="000D68C5" w:rsidP="000D6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>Blando entero (sobaco para sopa)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68C5" w:rsidRPr="000D68C5" w:rsidRDefault="000D68C5" w:rsidP="000D6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8C5" w:rsidRPr="000D68C5" w:rsidRDefault="000D68C5" w:rsidP="000D68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 xml:space="preserve"> $              13.500,00 </w:t>
            </w:r>
          </w:p>
        </w:tc>
      </w:tr>
      <w:tr w:rsidR="000D68C5" w:rsidRPr="000D68C5" w:rsidTr="000D68C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68C5" w:rsidRPr="000D68C5" w:rsidRDefault="000D68C5" w:rsidP="000D68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68C5" w:rsidRPr="000D68C5" w:rsidRDefault="000D68C5" w:rsidP="000D6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>Carne molida especial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68C5" w:rsidRPr="000D68C5" w:rsidRDefault="000D68C5" w:rsidP="000D6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8C5" w:rsidRPr="000D68C5" w:rsidRDefault="000D68C5" w:rsidP="000D68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 xml:space="preserve"> $              14.800,00 </w:t>
            </w:r>
          </w:p>
        </w:tc>
      </w:tr>
      <w:tr w:rsidR="000D68C5" w:rsidRPr="000D68C5" w:rsidTr="000D68C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68C5" w:rsidRPr="000D68C5" w:rsidRDefault="000D68C5" w:rsidP="000D68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68C5" w:rsidRPr="000D68C5" w:rsidRDefault="000D68C5" w:rsidP="000D6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>Huevos de gallina por maple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68C5" w:rsidRPr="000D68C5" w:rsidRDefault="000D68C5" w:rsidP="000D6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>Maple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8C5" w:rsidRPr="000D68C5" w:rsidRDefault="000D68C5" w:rsidP="000D68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 xml:space="preserve"> $                5.000,00 </w:t>
            </w:r>
          </w:p>
        </w:tc>
      </w:tr>
      <w:tr w:rsidR="000D68C5" w:rsidRPr="000D68C5" w:rsidTr="000D68C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68C5" w:rsidRPr="000D68C5" w:rsidRDefault="000D68C5" w:rsidP="000D68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68C5" w:rsidRPr="000D68C5" w:rsidRDefault="000D68C5" w:rsidP="000D6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>Limón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68C5" w:rsidRPr="000D68C5" w:rsidRDefault="000D68C5" w:rsidP="000D6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8C5" w:rsidRPr="000D68C5" w:rsidRDefault="000D68C5" w:rsidP="000D68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 xml:space="preserve"> $                    850,00 </w:t>
            </w:r>
          </w:p>
        </w:tc>
      </w:tr>
      <w:tr w:rsidR="000D68C5" w:rsidRPr="000D68C5" w:rsidTr="000D68C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68C5" w:rsidRPr="000D68C5" w:rsidRDefault="000D68C5" w:rsidP="000D68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68C5" w:rsidRPr="000D68C5" w:rsidRDefault="000D68C5" w:rsidP="000D6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>Naranja 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68C5" w:rsidRPr="000D68C5" w:rsidRDefault="000D68C5" w:rsidP="000D6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8C5" w:rsidRPr="000D68C5" w:rsidRDefault="000D68C5" w:rsidP="000D68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 xml:space="preserve"> $                2.400,00 </w:t>
            </w:r>
          </w:p>
        </w:tc>
      </w:tr>
      <w:tr w:rsidR="000D68C5" w:rsidRPr="000D68C5" w:rsidTr="000D68C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68C5" w:rsidRPr="000D68C5" w:rsidRDefault="000D68C5" w:rsidP="000D68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68C5" w:rsidRPr="000D68C5" w:rsidRDefault="000D68C5" w:rsidP="000D6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>Mandarina 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68C5" w:rsidRPr="000D68C5" w:rsidRDefault="000D68C5" w:rsidP="000D6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8C5" w:rsidRPr="000D68C5" w:rsidRDefault="000D68C5" w:rsidP="000D68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 xml:space="preserve"> $                2.400,00 </w:t>
            </w:r>
          </w:p>
        </w:tc>
      </w:tr>
      <w:tr w:rsidR="000D68C5" w:rsidRPr="000D68C5" w:rsidTr="000D68C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68C5" w:rsidRPr="000D68C5" w:rsidRDefault="000D68C5" w:rsidP="000D68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68C5" w:rsidRPr="000D68C5" w:rsidRDefault="000D68C5" w:rsidP="000D6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>Banana 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68C5" w:rsidRPr="000D68C5" w:rsidRDefault="000D68C5" w:rsidP="000D6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8C5" w:rsidRPr="000D68C5" w:rsidRDefault="000D68C5" w:rsidP="000D68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 xml:space="preserve"> $                2.400,00 </w:t>
            </w:r>
          </w:p>
        </w:tc>
      </w:tr>
      <w:tr w:rsidR="000D68C5" w:rsidRPr="000D68C5" w:rsidTr="000D68C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68C5" w:rsidRPr="000D68C5" w:rsidRDefault="000D68C5" w:rsidP="000D68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68C5" w:rsidRPr="000D68C5" w:rsidRDefault="000D68C5" w:rsidP="000D6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>Manzana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68C5" w:rsidRPr="000D68C5" w:rsidRDefault="000D68C5" w:rsidP="000D6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8C5" w:rsidRPr="000D68C5" w:rsidRDefault="000D68C5" w:rsidP="000D68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 xml:space="preserve"> $                2.400,00 </w:t>
            </w:r>
          </w:p>
        </w:tc>
      </w:tr>
      <w:tr w:rsidR="000D68C5" w:rsidRPr="000D68C5" w:rsidTr="000D68C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68C5" w:rsidRPr="000D68C5" w:rsidRDefault="000D68C5" w:rsidP="000D68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68C5" w:rsidRPr="000D68C5" w:rsidRDefault="000D68C5" w:rsidP="000D6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>Acelga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68C5" w:rsidRPr="000D68C5" w:rsidRDefault="000D68C5" w:rsidP="000D6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8C5" w:rsidRPr="000D68C5" w:rsidRDefault="000D68C5" w:rsidP="000D68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 xml:space="preserve"> $                2.000,00 </w:t>
            </w:r>
          </w:p>
        </w:tc>
      </w:tr>
      <w:tr w:rsidR="000D68C5" w:rsidRPr="000D68C5" w:rsidTr="000D68C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68C5" w:rsidRPr="000D68C5" w:rsidRDefault="000D68C5" w:rsidP="000D68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68C5" w:rsidRPr="000D68C5" w:rsidRDefault="000D68C5" w:rsidP="000D6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 xml:space="preserve">Arveja en lata x 350 </w:t>
            </w:r>
            <w:proofErr w:type="spellStart"/>
            <w:r w:rsidRPr="000D68C5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  <w:r w:rsidRPr="000D68C5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68C5" w:rsidRPr="000D68C5" w:rsidRDefault="000D68C5" w:rsidP="000D6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>350 GR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8C5" w:rsidRPr="000D68C5" w:rsidRDefault="000D68C5" w:rsidP="000D68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 xml:space="preserve"> $                1.000,00 </w:t>
            </w:r>
          </w:p>
        </w:tc>
      </w:tr>
      <w:tr w:rsidR="000D68C5" w:rsidRPr="000D68C5" w:rsidTr="000D68C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68C5" w:rsidRPr="000D68C5" w:rsidRDefault="000D68C5" w:rsidP="000D68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68C5" w:rsidRPr="000D68C5" w:rsidRDefault="000D68C5" w:rsidP="000D6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>Cebolla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68C5" w:rsidRPr="000D68C5" w:rsidRDefault="000D68C5" w:rsidP="000D6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8C5" w:rsidRPr="000D68C5" w:rsidRDefault="000D68C5" w:rsidP="000D68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 xml:space="preserve"> $                1.800,00 </w:t>
            </w:r>
          </w:p>
        </w:tc>
      </w:tr>
      <w:tr w:rsidR="000D68C5" w:rsidRPr="000D68C5" w:rsidTr="000D68C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68C5" w:rsidRPr="000D68C5" w:rsidRDefault="000D68C5" w:rsidP="000D68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68C5" w:rsidRPr="000D68C5" w:rsidRDefault="000D68C5" w:rsidP="000D6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>Morrón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68C5" w:rsidRPr="000D68C5" w:rsidRDefault="000D68C5" w:rsidP="000D6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8C5" w:rsidRPr="000D68C5" w:rsidRDefault="000D68C5" w:rsidP="000D68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 xml:space="preserve"> $                2.900,00 </w:t>
            </w:r>
          </w:p>
        </w:tc>
      </w:tr>
      <w:tr w:rsidR="000D68C5" w:rsidRPr="000D68C5" w:rsidTr="000D68C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68C5" w:rsidRPr="000D68C5" w:rsidRDefault="000D68C5" w:rsidP="000D68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68C5" w:rsidRPr="000D68C5" w:rsidRDefault="000D68C5" w:rsidP="000D6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>Papa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68C5" w:rsidRPr="000D68C5" w:rsidRDefault="000D68C5" w:rsidP="000D6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8C5" w:rsidRPr="000D68C5" w:rsidRDefault="000D68C5" w:rsidP="000D68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 xml:space="preserve"> $                1.800,00 </w:t>
            </w:r>
          </w:p>
        </w:tc>
      </w:tr>
      <w:tr w:rsidR="000D68C5" w:rsidRPr="000D68C5" w:rsidTr="000D68C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68C5" w:rsidRPr="000D68C5" w:rsidRDefault="000D68C5" w:rsidP="000D68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68C5" w:rsidRPr="000D68C5" w:rsidRDefault="000D68C5" w:rsidP="000D6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D68C5">
              <w:rPr>
                <w:rFonts w:ascii="Calibri" w:eastAsia="Times New Roman" w:hAnsi="Calibri" w:cs="Calibri"/>
                <w:color w:val="000000"/>
              </w:rPr>
              <w:t>Pure</w:t>
            </w:r>
            <w:proofErr w:type="spellEnd"/>
            <w:r w:rsidRPr="000D68C5">
              <w:rPr>
                <w:rFonts w:ascii="Calibri" w:eastAsia="Times New Roman" w:hAnsi="Calibri" w:cs="Calibri"/>
                <w:color w:val="000000"/>
              </w:rPr>
              <w:t xml:space="preserve"> de tomate x 520 </w:t>
            </w:r>
            <w:proofErr w:type="spellStart"/>
            <w:r w:rsidRPr="000D68C5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68C5" w:rsidRPr="000D68C5" w:rsidRDefault="000D68C5" w:rsidP="000D6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>520 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8C5" w:rsidRPr="000D68C5" w:rsidRDefault="000D68C5" w:rsidP="000D68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 xml:space="preserve"> $                1.000,00 </w:t>
            </w:r>
          </w:p>
        </w:tc>
      </w:tr>
      <w:tr w:rsidR="000D68C5" w:rsidRPr="000D68C5" w:rsidTr="000D68C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68C5" w:rsidRPr="000D68C5" w:rsidRDefault="000D68C5" w:rsidP="000D68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68C5" w:rsidRPr="000D68C5" w:rsidRDefault="000D68C5" w:rsidP="000D6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>Zanahoria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68C5" w:rsidRPr="000D68C5" w:rsidRDefault="000D68C5" w:rsidP="000D6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8C5" w:rsidRPr="000D68C5" w:rsidRDefault="000D68C5" w:rsidP="000D68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 xml:space="preserve"> $                1.800,00 </w:t>
            </w:r>
          </w:p>
        </w:tc>
      </w:tr>
      <w:tr w:rsidR="000D68C5" w:rsidRPr="000D68C5" w:rsidTr="000D68C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68C5" w:rsidRPr="000D68C5" w:rsidRDefault="000D68C5" w:rsidP="000D68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68C5" w:rsidRPr="000D68C5" w:rsidRDefault="000D68C5" w:rsidP="000D6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>Zapallito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68C5" w:rsidRPr="000D68C5" w:rsidRDefault="000D68C5" w:rsidP="000D6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8C5" w:rsidRPr="000D68C5" w:rsidRDefault="000D68C5" w:rsidP="000D68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 xml:space="preserve"> $                1.800,00 </w:t>
            </w:r>
          </w:p>
        </w:tc>
      </w:tr>
      <w:tr w:rsidR="000D68C5" w:rsidRPr="000D68C5" w:rsidTr="000D68C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68C5" w:rsidRPr="000D68C5" w:rsidRDefault="000D68C5" w:rsidP="000D68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68C5" w:rsidRPr="000D68C5" w:rsidRDefault="000D68C5" w:rsidP="000D6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>Zapallo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68C5" w:rsidRPr="000D68C5" w:rsidRDefault="000D68C5" w:rsidP="000D6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8C5" w:rsidRPr="000D68C5" w:rsidRDefault="000D68C5" w:rsidP="000D68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 xml:space="preserve"> $                1.500,00 </w:t>
            </w:r>
          </w:p>
        </w:tc>
      </w:tr>
      <w:tr w:rsidR="000D68C5" w:rsidRPr="000D68C5" w:rsidTr="000D68C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68C5" w:rsidRPr="000D68C5" w:rsidRDefault="000D68C5" w:rsidP="000D68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68C5" w:rsidRPr="000D68C5" w:rsidRDefault="000D68C5" w:rsidP="000D6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>Levadura fresca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68C5" w:rsidRPr="000D68C5" w:rsidRDefault="000D68C5" w:rsidP="000D6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>500 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8C5" w:rsidRPr="000D68C5" w:rsidRDefault="000D68C5" w:rsidP="000D68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 xml:space="preserve"> $                4.000,00 </w:t>
            </w:r>
          </w:p>
        </w:tc>
      </w:tr>
      <w:tr w:rsidR="000D68C5" w:rsidRPr="000D68C5" w:rsidTr="000D68C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68C5" w:rsidRPr="000D68C5" w:rsidRDefault="000D68C5" w:rsidP="000D68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68C5" w:rsidRPr="000D68C5" w:rsidRDefault="000D68C5" w:rsidP="000D6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>Grasa Bovina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68C5" w:rsidRPr="000D68C5" w:rsidRDefault="000D68C5" w:rsidP="000D6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8C5" w:rsidRPr="000D68C5" w:rsidRDefault="000D68C5" w:rsidP="000D68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 xml:space="preserve"> $                4.100,00 </w:t>
            </w:r>
          </w:p>
        </w:tc>
      </w:tr>
      <w:tr w:rsidR="000D68C5" w:rsidRPr="000D68C5" w:rsidTr="000D68C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68C5" w:rsidRPr="000D68C5" w:rsidRDefault="000D68C5" w:rsidP="000D68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68C5" w:rsidRPr="000D68C5" w:rsidRDefault="000D68C5" w:rsidP="000D6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>Arroz Blanco Fino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68C5" w:rsidRPr="000D68C5" w:rsidRDefault="000D68C5" w:rsidP="000D6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8C5" w:rsidRPr="000D68C5" w:rsidRDefault="000D68C5" w:rsidP="000D68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 xml:space="preserve"> $                2.500,00 </w:t>
            </w:r>
          </w:p>
        </w:tc>
      </w:tr>
      <w:tr w:rsidR="000D68C5" w:rsidRPr="000D68C5" w:rsidTr="000D68C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68C5" w:rsidRPr="000D68C5" w:rsidRDefault="000D68C5" w:rsidP="000D68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68C5" w:rsidRPr="000D68C5" w:rsidRDefault="000D68C5" w:rsidP="000D6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>Avena arrollada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68C5" w:rsidRPr="000D68C5" w:rsidRDefault="000D68C5" w:rsidP="000D6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8C5" w:rsidRPr="000D68C5" w:rsidRDefault="000D68C5" w:rsidP="000D68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 xml:space="preserve"> $                4.000,00 </w:t>
            </w:r>
          </w:p>
        </w:tc>
      </w:tr>
      <w:tr w:rsidR="000D68C5" w:rsidRPr="000D68C5" w:rsidTr="000D68C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68C5" w:rsidRPr="000D68C5" w:rsidRDefault="000D68C5" w:rsidP="000D68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68C5" w:rsidRPr="000D68C5" w:rsidRDefault="000D68C5" w:rsidP="000D6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 xml:space="preserve">Fideos </w:t>
            </w:r>
            <w:proofErr w:type="spellStart"/>
            <w:r w:rsidRPr="000D68C5">
              <w:rPr>
                <w:rFonts w:ascii="Calibri" w:eastAsia="Times New Roman" w:hAnsi="Calibri" w:cs="Calibri"/>
                <w:color w:val="000000"/>
              </w:rPr>
              <w:t>Guiseros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68C5" w:rsidRPr="000D68C5" w:rsidRDefault="000D68C5" w:rsidP="000D6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8C5" w:rsidRPr="000D68C5" w:rsidRDefault="000D68C5" w:rsidP="000D68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 xml:space="preserve"> $                2.600,00 </w:t>
            </w:r>
          </w:p>
        </w:tc>
      </w:tr>
      <w:tr w:rsidR="000D68C5" w:rsidRPr="000D68C5" w:rsidTr="000D68C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68C5" w:rsidRPr="000D68C5" w:rsidRDefault="000D68C5" w:rsidP="000D68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68C5" w:rsidRPr="000D68C5" w:rsidRDefault="000D68C5" w:rsidP="000D6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>Fideos Espaguetis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68C5" w:rsidRPr="000D68C5" w:rsidRDefault="000D68C5" w:rsidP="000D6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8C5" w:rsidRPr="000D68C5" w:rsidRDefault="000D68C5" w:rsidP="000D68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 xml:space="preserve"> $                2.600,00 </w:t>
            </w:r>
          </w:p>
        </w:tc>
      </w:tr>
      <w:tr w:rsidR="000D68C5" w:rsidRPr="000D68C5" w:rsidTr="000D68C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68C5" w:rsidRPr="000D68C5" w:rsidRDefault="000D68C5" w:rsidP="000D68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68C5" w:rsidRPr="000D68C5" w:rsidRDefault="000D68C5" w:rsidP="000D6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>Harina de trigo 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68C5" w:rsidRPr="000D68C5" w:rsidRDefault="000D68C5" w:rsidP="000D6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8C5" w:rsidRPr="000D68C5" w:rsidRDefault="000D68C5" w:rsidP="000D68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 xml:space="preserve"> $                1.350,00 </w:t>
            </w:r>
          </w:p>
        </w:tc>
      </w:tr>
      <w:tr w:rsidR="000D68C5" w:rsidRPr="000D68C5" w:rsidTr="000D68C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68C5" w:rsidRPr="000D68C5" w:rsidRDefault="000D68C5" w:rsidP="000D68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68C5" w:rsidRPr="000D68C5" w:rsidRDefault="000D68C5" w:rsidP="000D6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>Fécula de maíz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68C5" w:rsidRPr="000D68C5" w:rsidRDefault="000D68C5" w:rsidP="000D6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>200 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8C5" w:rsidRPr="000D68C5" w:rsidRDefault="000D68C5" w:rsidP="000D68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 xml:space="preserve"> $                1.400,00 </w:t>
            </w:r>
          </w:p>
        </w:tc>
      </w:tr>
      <w:tr w:rsidR="000D68C5" w:rsidRPr="000D68C5" w:rsidTr="000D68C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68C5" w:rsidRPr="000D68C5" w:rsidRDefault="000D68C5" w:rsidP="000D68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68C5" w:rsidRPr="000D68C5" w:rsidRDefault="000D68C5" w:rsidP="000D6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>Lenteja seca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68C5" w:rsidRPr="000D68C5" w:rsidRDefault="000D68C5" w:rsidP="000D6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>Paquete 400 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8C5" w:rsidRPr="000D68C5" w:rsidRDefault="000D68C5" w:rsidP="000D68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 xml:space="preserve"> $                2.100,00 </w:t>
            </w:r>
          </w:p>
        </w:tc>
      </w:tr>
      <w:tr w:rsidR="000D68C5" w:rsidRPr="000D68C5" w:rsidTr="000D68C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68C5" w:rsidRPr="000D68C5" w:rsidRDefault="000D68C5" w:rsidP="000D68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68C5" w:rsidRPr="000D68C5" w:rsidRDefault="000D68C5" w:rsidP="000D6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>Sémola de maíz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68C5" w:rsidRPr="000D68C5" w:rsidRDefault="000D68C5" w:rsidP="000D6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8C5" w:rsidRPr="000D68C5" w:rsidRDefault="000D68C5" w:rsidP="000D68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 xml:space="preserve"> $                1.100,00 </w:t>
            </w:r>
          </w:p>
        </w:tc>
      </w:tr>
      <w:tr w:rsidR="000D68C5" w:rsidRPr="000D68C5" w:rsidTr="000D68C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68C5" w:rsidRPr="000D68C5" w:rsidRDefault="000D68C5" w:rsidP="000D68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68C5" w:rsidRPr="000D68C5" w:rsidRDefault="000D68C5" w:rsidP="000D6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>Trigo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68C5" w:rsidRPr="000D68C5" w:rsidRDefault="000D68C5" w:rsidP="000D6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8C5" w:rsidRPr="000D68C5" w:rsidRDefault="000D68C5" w:rsidP="000D68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 xml:space="preserve"> $                2.800,00 </w:t>
            </w:r>
          </w:p>
        </w:tc>
      </w:tr>
      <w:tr w:rsidR="000D68C5" w:rsidRPr="000D68C5" w:rsidTr="000D68C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68C5" w:rsidRPr="000D68C5" w:rsidRDefault="000D68C5" w:rsidP="000D68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68C5" w:rsidRPr="000D68C5" w:rsidRDefault="000D68C5" w:rsidP="000D6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>Triguillo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68C5" w:rsidRPr="000D68C5" w:rsidRDefault="000D68C5" w:rsidP="000D6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8C5" w:rsidRPr="000D68C5" w:rsidRDefault="000D68C5" w:rsidP="000D68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 xml:space="preserve"> $                3.500,00 </w:t>
            </w:r>
          </w:p>
        </w:tc>
      </w:tr>
      <w:tr w:rsidR="000D68C5" w:rsidRPr="000D68C5" w:rsidTr="000D68C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68C5" w:rsidRPr="000D68C5" w:rsidRDefault="000D68C5" w:rsidP="000D68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68C5" w:rsidRPr="000D68C5" w:rsidRDefault="000D68C5" w:rsidP="000D6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>Frangollo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68C5" w:rsidRPr="000D68C5" w:rsidRDefault="000D68C5" w:rsidP="000D6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8C5" w:rsidRPr="000D68C5" w:rsidRDefault="000D68C5" w:rsidP="000D68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 xml:space="preserve"> $                2.800,00 </w:t>
            </w:r>
          </w:p>
        </w:tc>
      </w:tr>
      <w:tr w:rsidR="000D68C5" w:rsidRPr="000D68C5" w:rsidTr="000D68C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68C5" w:rsidRPr="000D68C5" w:rsidRDefault="000D68C5" w:rsidP="000D68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68C5" w:rsidRPr="000D68C5" w:rsidRDefault="000D68C5" w:rsidP="000D6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>Aceite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68C5" w:rsidRPr="000D68C5" w:rsidRDefault="000D68C5" w:rsidP="000D6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>900ml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8C5" w:rsidRPr="000D68C5" w:rsidRDefault="000D68C5" w:rsidP="000D68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 xml:space="preserve"> $                2.900,00 </w:t>
            </w:r>
          </w:p>
        </w:tc>
      </w:tr>
      <w:tr w:rsidR="000D68C5" w:rsidRPr="000D68C5" w:rsidTr="000D68C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68C5" w:rsidRPr="000D68C5" w:rsidRDefault="000D68C5" w:rsidP="000D68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68C5" w:rsidRPr="000D68C5" w:rsidRDefault="000D68C5" w:rsidP="000D6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>Laurel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68C5" w:rsidRPr="000D68C5" w:rsidRDefault="000D68C5" w:rsidP="000D6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8C5" w:rsidRPr="000D68C5" w:rsidRDefault="000D68C5" w:rsidP="000D68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 xml:space="preserve"> $              17.000,00 </w:t>
            </w:r>
          </w:p>
        </w:tc>
      </w:tr>
      <w:tr w:rsidR="000D68C5" w:rsidRPr="000D68C5" w:rsidTr="000D68C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68C5" w:rsidRPr="000D68C5" w:rsidRDefault="000D68C5" w:rsidP="000D68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68C5" w:rsidRPr="000D68C5" w:rsidRDefault="000D68C5" w:rsidP="000D6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>Orégano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68C5" w:rsidRPr="000D68C5" w:rsidRDefault="000D68C5" w:rsidP="000D6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8C5" w:rsidRPr="000D68C5" w:rsidRDefault="000D68C5" w:rsidP="000D68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 xml:space="preserve"> $              17.000,00 </w:t>
            </w:r>
          </w:p>
        </w:tc>
      </w:tr>
      <w:tr w:rsidR="000D68C5" w:rsidRPr="000D68C5" w:rsidTr="000D68C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68C5" w:rsidRPr="000D68C5" w:rsidRDefault="000D68C5" w:rsidP="000D68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lastRenderedPageBreak/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68C5" w:rsidRPr="000D68C5" w:rsidRDefault="000D68C5" w:rsidP="000D6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>Provenzal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68C5" w:rsidRPr="000D68C5" w:rsidRDefault="000D68C5" w:rsidP="000D6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8C5" w:rsidRPr="000D68C5" w:rsidRDefault="000D68C5" w:rsidP="000D68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 xml:space="preserve"> $              17.000,00 </w:t>
            </w:r>
          </w:p>
        </w:tc>
      </w:tr>
      <w:tr w:rsidR="000D68C5" w:rsidRPr="000D68C5" w:rsidTr="000D68C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68C5" w:rsidRPr="000D68C5" w:rsidRDefault="000D68C5" w:rsidP="000D68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68C5" w:rsidRPr="000D68C5" w:rsidRDefault="000D68C5" w:rsidP="000D6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>Sal fina común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68C5" w:rsidRPr="000D68C5" w:rsidRDefault="000D68C5" w:rsidP="000D6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>Paquete x 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8C5" w:rsidRPr="000D68C5" w:rsidRDefault="000D68C5" w:rsidP="000D68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 xml:space="preserve"> $                1.800,00 </w:t>
            </w:r>
          </w:p>
        </w:tc>
      </w:tr>
      <w:tr w:rsidR="000D68C5" w:rsidRPr="000D68C5" w:rsidTr="000D68C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68C5" w:rsidRPr="000D68C5" w:rsidRDefault="000D68C5" w:rsidP="000D68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68C5" w:rsidRPr="000D68C5" w:rsidRDefault="000D68C5" w:rsidP="000D6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>Azúcar Blanca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68C5" w:rsidRPr="000D68C5" w:rsidRDefault="000D68C5" w:rsidP="000D6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8C5" w:rsidRPr="000D68C5" w:rsidRDefault="000D68C5" w:rsidP="000D68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 xml:space="preserve"> $                2.000,00 </w:t>
            </w:r>
          </w:p>
        </w:tc>
      </w:tr>
      <w:tr w:rsidR="000D68C5" w:rsidRPr="000D68C5" w:rsidTr="000D68C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68C5" w:rsidRPr="000D68C5" w:rsidRDefault="000D68C5" w:rsidP="000D68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68C5" w:rsidRPr="000D68C5" w:rsidRDefault="000D68C5" w:rsidP="000D6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>Esencia de vainilla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68C5" w:rsidRPr="000D68C5" w:rsidRDefault="000D68C5" w:rsidP="000D6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>100 cc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8C5" w:rsidRPr="000D68C5" w:rsidRDefault="000D68C5" w:rsidP="000D68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 xml:space="preserve"> $                1.400,00 </w:t>
            </w:r>
          </w:p>
        </w:tc>
      </w:tr>
      <w:tr w:rsidR="000D68C5" w:rsidRPr="000D68C5" w:rsidTr="000D68C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68C5" w:rsidRPr="000D68C5" w:rsidRDefault="000D68C5" w:rsidP="000D68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68C5" w:rsidRPr="000D68C5" w:rsidRDefault="000D68C5" w:rsidP="000D6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>Mate Cocido en saquitos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68C5" w:rsidRPr="000D68C5" w:rsidRDefault="000D68C5" w:rsidP="000D6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8C5" w:rsidRPr="000D68C5" w:rsidRDefault="000D68C5" w:rsidP="000D68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 xml:space="preserve"> $                2.500,00 </w:t>
            </w:r>
          </w:p>
        </w:tc>
      </w:tr>
      <w:tr w:rsidR="000D68C5" w:rsidRPr="000D68C5" w:rsidTr="000D68C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68C5" w:rsidRPr="000D68C5" w:rsidRDefault="000D68C5" w:rsidP="000D68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68C5" w:rsidRPr="000D68C5" w:rsidRDefault="000D68C5" w:rsidP="000D6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>Té de Té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68C5" w:rsidRPr="000D68C5" w:rsidRDefault="000D68C5" w:rsidP="000D6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8C5" w:rsidRPr="000D68C5" w:rsidRDefault="000D68C5" w:rsidP="000D68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 xml:space="preserve"> $                2.500,00 </w:t>
            </w:r>
          </w:p>
        </w:tc>
      </w:tr>
      <w:tr w:rsidR="000D68C5" w:rsidRPr="000D68C5" w:rsidTr="000D68C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68C5" w:rsidRPr="000D68C5" w:rsidRDefault="000D68C5" w:rsidP="000D68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68C5" w:rsidRPr="000D68C5" w:rsidRDefault="000D68C5" w:rsidP="000D6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>Leche en Polvo Entera Instantánea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68C5" w:rsidRPr="000D68C5" w:rsidRDefault="000D68C5" w:rsidP="000D6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>Caja x 800 gr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8C5" w:rsidRPr="000D68C5" w:rsidRDefault="000D68C5" w:rsidP="000D68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 xml:space="preserve"> $                7.800,00 </w:t>
            </w:r>
          </w:p>
        </w:tc>
      </w:tr>
      <w:tr w:rsidR="000D68C5" w:rsidRPr="000D68C5" w:rsidTr="000D68C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68C5" w:rsidRPr="000D68C5" w:rsidRDefault="000D68C5" w:rsidP="000D68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68C5" w:rsidRPr="000D68C5" w:rsidRDefault="000D68C5" w:rsidP="000D6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>Bizcocho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68C5" w:rsidRPr="000D68C5" w:rsidRDefault="000D68C5" w:rsidP="000D6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8C5" w:rsidRPr="000D68C5" w:rsidRDefault="000D68C5" w:rsidP="000D68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 xml:space="preserve"> $                3.300,00 </w:t>
            </w:r>
          </w:p>
        </w:tc>
      </w:tr>
      <w:tr w:rsidR="000D68C5" w:rsidRPr="000D68C5" w:rsidTr="000D68C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68C5" w:rsidRPr="000D68C5" w:rsidRDefault="000D68C5" w:rsidP="000D68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68C5" w:rsidRPr="000D68C5" w:rsidRDefault="000D68C5" w:rsidP="000D6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 xml:space="preserve">Pan </w:t>
            </w:r>
            <w:proofErr w:type="spellStart"/>
            <w:r w:rsidRPr="000D68C5">
              <w:rPr>
                <w:rFonts w:ascii="Calibri" w:eastAsia="Times New Roman" w:hAnsi="Calibri" w:cs="Calibri"/>
                <w:color w:val="000000"/>
              </w:rPr>
              <w:t>Migñon</w:t>
            </w:r>
            <w:proofErr w:type="spellEnd"/>
            <w:r w:rsidRPr="000D68C5">
              <w:rPr>
                <w:rFonts w:ascii="Calibri" w:eastAsia="Times New Roman" w:hAnsi="Calibri" w:cs="Calibri"/>
                <w:color w:val="000000"/>
              </w:rPr>
              <w:t xml:space="preserve"> (**)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68C5" w:rsidRPr="000D68C5" w:rsidRDefault="000D68C5" w:rsidP="000D6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8C5" w:rsidRPr="000D68C5" w:rsidRDefault="000D68C5" w:rsidP="000D68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 xml:space="preserve"> $                3.000,00 </w:t>
            </w:r>
          </w:p>
        </w:tc>
      </w:tr>
      <w:tr w:rsidR="000D68C5" w:rsidRPr="000D68C5" w:rsidTr="000D68C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68C5" w:rsidRPr="000D68C5" w:rsidRDefault="000D68C5" w:rsidP="000D68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68C5" w:rsidRPr="000D68C5" w:rsidRDefault="000D68C5" w:rsidP="000D6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>Pan rallado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68C5" w:rsidRPr="000D68C5" w:rsidRDefault="000D68C5" w:rsidP="000D6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8C5" w:rsidRPr="000D68C5" w:rsidRDefault="000D68C5" w:rsidP="000D68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 xml:space="preserve"> $                2.800,00 </w:t>
            </w:r>
          </w:p>
        </w:tc>
      </w:tr>
      <w:tr w:rsidR="000D68C5" w:rsidRPr="000D68C5" w:rsidTr="000D68C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68C5" w:rsidRPr="000D68C5" w:rsidRDefault="000D68C5" w:rsidP="000D68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68C5" w:rsidRPr="000D68C5" w:rsidRDefault="000D68C5" w:rsidP="000D6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D68C5">
              <w:rPr>
                <w:rFonts w:ascii="Calibri" w:eastAsia="Times New Roman" w:hAnsi="Calibri" w:cs="Calibri"/>
                <w:color w:val="000000"/>
              </w:rPr>
              <w:t>Peceto</w:t>
            </w:r>
            <w:proofErr w:type="spellEnd"/>
            <w:r w:rsidRPr="000D68C5">
              <w:rPr>
                <w:rFonts w:ascii="Calibri" w:eastAsia="Times New Roman" w:hAnsi="Calibri" w:cs="Calibri"/>
                <w:color w:val="000000"/>
              </w:rPr>
              <w:t xml:space="preserve">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68C5" w:rsidRPr="000D68C5" w:rsidRDefault="000D68C5" w:rsidP="000D6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8C5" w:rsidRPr="000D68C5" w:rsidRDefault="000D68C5" w:rsidP="000D68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 xml:space="preserve"> $              13.500,00 </w:t>
            </w:r>
          </w:p>
        </w:tc>
      </w:tr>
      <w:tr w:rsidR="000D68C5" w:rsidRPr="000D68C5" w:rsidTr="000D68C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68C5" w:rsidRPr="000D68C5" w:rsidRDefault="000D68C5" w:rsidP="000D68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68C5" w:rsidRPr="000D68C5" w:rsidRDefault="000D68C5" w:rsidP="000D6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>Espinaca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68C5" w:rsidRPr="000D68C5" w:rsidRDefault="000D68C5" w:rsidP="000D6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>atado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8C5" w:rsidRPr="000D68C5" w:rsidRDefault="000D68C5" w:rsidP="000D68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 xml:space="preserve"> $                2.000,00 </w:t>
            </w:r>
          </w:p>
        </w:tc>
      </w:tr>
      <w:tr w:rsidR="000D68C5" w:rsidRPr="000D68C5" w:rsidTr="000D68C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68C5" w:rsidRPr="000D68C5" w:rsidRDefault="000D68C5" w:rsidP="000D68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68C5" w:rsidRPr="000D68C5" w:rsidRDefault="000D68C5" w:rsidP="000D6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>Perejil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68C5" w:rsidRPr="000D68C5" w:rsidRDefault="000D68C5" w:rsidP="000D6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>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8C5" w:rsidRPr="000D68C5" w:rsidRDefault="000D68C5" w:rsidP="000D68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 xml:space="preserve"> $                1.500,00 </w:t>
            </w:r>
          </w:p>
        </w:tc>
      </w:tr>
      <w:tr w:rsidR="000D68C5" w:rsidRPr="000D68C5" w:rsidTr="000D68C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68C5" w:rsidRPr="000D68C5" w:rsidRDefault="000D68C5" w:rsidP="000D68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68C5" w:rsidRPr="000D68C5" w:rsidRDefault="000D68C5" w:rsidP="000D6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>Brócoli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68C5" w:rsidRPr="000D68C5" w:rsidRDefault="000D68C5" w:rsidP="000D6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8C5" w:rsidRPr="000D68C5" w:rsidRDefault="000D68C5" w:rsidP="000D68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 xml:space="preserve"> $                5.000,00 </w:t>
            </w:r>
          </w:p>
        </w:tc>
      </w:tr>
      <w:tr w:rsidR="000D68C5" w:rsidRPr="000D68C5" w:rsidTr="000D68C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68C5" w:rsidRPr="000D68C5" w:rsidRDefault="000D68C5" w:rsidP="000D68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68C5" w:rsidRPr="000D68C5" w:rsidRDefault="000D68C5" w:rsidP="000D6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>Chaucha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68C5" w:rsidRPr="000D68C5" w:rsidRDefault="000D68C5" w:rsidP="000D6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8C5" w:rsidRPr="000D68C5" w:rsidRDefault="000D68C5" w:rsidP="000D68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 xml:space="preserve"> $                3.000,00 </w:t>
            </w:r>
          </w:p>
        </w:tc>
      </w:tr>
      <w:tr w:rsidR="000D68C5" w:rsidRPr="000D68C5" w:rsidTr="000D68C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68C5" w:rsidRPr="000D68C5" w:rsidRDefault="000D68C5" w:rsidP="000D68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68C5" w:rsidRPr="000D68C5" w:rsidRDefault="000D68C5" w:rsidP="000D6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>Pelones deshidratados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68C5" w:rsidRPr="000D68C5" w:rsidRDefault="000D68C5" w:rsidP="000D6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8C5" w:rsidRPr="000D68C5" w:rsidRDefault="000D68C5" w:rsidP="000D68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 xml:space="preserve"> $                7.000,00 </w:t>
            </w:r>
          </w:p>
        </w:tc>
      </w:tr>
      <w:tr w:rsidR="000D68C5" w:rsidRPr="000D68C5" w:rsidTr="000D68C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68C5" w:rsidRPr="000D68C5" w:rsidRDefault="000D68C5" w:rsidP="000D68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68C5" w:rsidRPr="000D68C5" w:rsidRDefault="000D68C5" w:rsidP="000D6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>Dulce de batata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68C5" w:rsidRPr="000D68C5" w:rsidRDefault="000D68C5" w:rsidP="000D6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8C5" w:rsidRPr="000D68C5" w:rsidRDefault="000D68C5" w:rsidP="000D68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 xml:space="preserve"> $                5.000,00 </w:t>
            </w:r>
          </w:p>
        </w:tc>
      </w:tr>
      <w:tr w:rsidR="000D68C5" w:rsidRPr="000D68C5" w:rsidTr="000D68C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68C5" w:rsidRPr="000D68C5" w:rsidRDefault="000D68C5" w:rsidP="000D68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68C5" w:rsidRPr="000D68C5" w:rsidRDefault="000D68C5" w:rsidP="000D6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>Durazno al natural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68C5" w:rsidRPr="000D68C5" w:rsidRDefault="000D68C5" w:rsidP="000D6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>Lata en mitades x 820 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8C5" w:rsidRPr="000D68C5" w:rsidRDefault="000D68C5" w:rsidP="000D68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 xml:space="preserve"> $                3.000,00 </w:t>
            </w:r>
          </w:p>
        </w:tc>
      </w:tr>
      <w:tr w:rsidR="000D68C5" w:rsidRPr="000D68C5" w:rsidTr="000D68C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68C5" w:rsidRPr="000D68C5" w:rsidRDefault="000D68C5" w:rsidP="000D68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68C5" w:rsidRPr="000D68C5" w:rsidRDefault="000D68C5" w:rsidP="000D6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>Dulce de leche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68C5" w:rsidRPr="000D68C5" w:rsidRDefault="000D68C5" w:rsidP="000D6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>Pote x 400 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8C5" w:rsidRPr="000D68C5" w:rsidRDefault="000D68C5" w:rsidP="000D68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 xml:space="preserve"> $                2.700,00 </w:t>
            </w:r>
          </w:p>
        </w:tc>
      </w:tr>
      <w:tr w:rsidR="000D68C5" w:rsidRPr="000D68C5" w:rsidTr="000D68C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68C5" w:rsidRPr="000D68C5" w:rsidRDefault="000D68C5" w:rsidP="000D68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68C5" w:rsidRPr="000D68C5" w:rsidRDefault="000D68C5" w:rsidP="000D6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>Mermelada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68C5" w:rsidRPr="000D68C5" w:rsidRDefault="000D68C5" w:rsidP="000D6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>Pote x 500 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8C5" w:rsidRPr="000D68C5" w:rsidRDefault="000D68C5" w:rsidP="000D68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 xml:space="preserve"> $                2.200,00 </w:t>
            </w:r>
          </w:p>
        </w:tc>
      </w:tr>
      <w:tr w:rsidR="000D68C5" w:rsidRPr="000D68C5" w:rsidTr="000D68C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68C5" w:rsidRPr="000D68C5" w:rsidRDefault="000D68C5" w:rsidP="000D68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68C5" w:rsidRPr="000D68C5" w:rsidRDefault="000D68C5" w:rsidP="000D6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>Edulcorante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68C5" w:rsidRPr="000D68C5" w:rsidRDefault="000D68C5" w:rsidP="000D6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>Botella x 400 c.c.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8C5" w:rsidRPr="000D68C5" w:rsidRDefault="000D68C5" w:rsidP="000D68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 xml:space="preserve"> $                2.500,00 </w:t>
            </w:r>
          </w:p>
        </w:tc>
      </w:tr>
      <w:tr w:rsidR="000D68C5" w:rsidRPr="000D68C5" w:rsidTr="000D68C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68C5" w:rsidRPr="000D68C5" w:rsidRDefault="000D68C5" w:rsidP="000D68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68C5" w:rsidRPr="000D68C5" w:rsidRDefault="000D68C5" w:rsidP="000D6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>Harina Leudante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68C5" w:rsidRPr="000D68C5" w:rsidRDefault="000D68C5" w:rsidP="000D6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>Paquete x 1 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8C5" w:rsidRPr="000D68C5" w:rsidRDefault="000D68C5" w:rsidP="000D68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 xml:space="preserve"> $                1.500,00 </w:t>
            </w:r>
          </w:p>
        </w:tc>
      </w:tr>
      <w:tr w:rsidR="000D68C5" w:rsidRPr="000D68C5" w:rsidTr="000D68C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68C5" w:rsidRPr="000D68C5" w:rsidRDefault="000D68C5" w:rsidP="000D68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68C5" w:rsidRPr="000D68C5" w:rsidRDefault="000D68C5" w:rsidP="000D6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>Jugo en polvo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68C5" w:rsidRPr="000D68C5" w:rsidRDefault="000D68C5" w:rsidP="000D6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>Sobre x un.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8C5" w:rsidRPr="000D68C5" w:rsidRDefault="000D68C5" w:rsidP="000D68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 xml:space="preserve"> $                    350,00 </w:t>
            </w:r>
          </w:p>
        </w:tc>
      </w:tr>
      <w:tr w:rsidR="000D68C5" w:rsidRPr="000D68C5" w:rsidTr="000D68C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68C5" w:rsidRPr="000D68C5" w:rsidRDefault="000D68C5" w:rsidP="000D68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68C5" w:rsidRPr="000D68C5" w:rsidRDefault="000D68C5" w:rsidP="000D6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D68C5">
              <w:rPr>
                <w:rFonts w:ascii="Calibri" w:eastAsia="Times New Roman" w:hAnsi="Calibri" w:cs="Calibri"/>
                <w:color w:val="000000"/>
              </w:rPr>
              <w:t>Vitina</w:t>
            </w:r>
            <w:proofErr w:type="spellEnd"/>
            <w:r w:rsidRPr="000D68C5">
              <w:rPr>
                <w:rFonts w:ascii="Calibri" w:eastAsia="Times New Roman" w:hAnsi="Calibri" w:cs="Calibri"/>
                <w:color w:val="000000"/>
              </w:rPr>
              <w:t xml:space="preserve">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68C5" w:rsidRPr="000D68C5" w:rsidRDefault="000D68C5" w:rsidP="000D6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>500 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8C5" w:rsidRPr="000D68C5" w:rsidRDefault="000D68C5" w:rsidP="000D68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 xml:space="preserve"> $                2.000,00 </w:t>
            </w:r>
          </w:p>
        </w:tc>
      </w:tr>
      <w:tr w:rsidR="000D68C5" w:rsidRPr="000D68C5" w:rsidTr="000D68C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68C5" w:rsidRPr="000D68C5" w:rsidRDefault="000D68C5" w:rsidP="000D68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68C5" w:rsidRPr="000D68C5" w:rsidRDefault="000D68C5" w:rsidP="000D6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>Maíz pelado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68C5" w:rsidRPr="000D68C5" w:rsidRDefault="000D68C5" w:rsidP="000D6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>Paquete x 1 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8C5" w:rsidRPr="000D68C5" w:rsidRDefault="000D68C5" w:rsidP="000D68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 xml:space="preserve"> $                3.000,00 </w:t>
            </w:r>
          </w:p>
        </w:tc>
      </w:tr>
      <w:tr w:rsidR="000D68C5" w:rsidRPr="000D68C5" w:rsidTr="000D68C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68C5" w:rsidRPr="000D68C5" w:rsidRDefault="000D68C5" w:rsidP="000D68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68C5" w:rsidRPr="000D68C5" w:rsidRDefault="000D68C5" w:rsidP="000D6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>Cereal sin azúcar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68C5" w:rsidRPr="000D68C5" w:rsidRDefault="000D68C5" w:rsidP="000D6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8C5" w:rsidRPr="000D68C5" w:rsidRDefault="000D68C5" w:rsidP="000D68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 xml:space="preserve"> $                7.500,00 </w:t>
            </w:r>
          </w:p>
        </w:tc>
      </w:tr>
      <w:tr w:rsidR="000D68C5" w:rsidRPr="000D68C5" w:rsidTr="000D68C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68C5" w:rsidRPr="000D68C5" w:rsidRDefault="000D68C5" w:rsidP="000D68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68C5" w:rsidRPr="000D68C5" w:rsidRDefault="000D68C5" w:rsidP="000D6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>Malta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68C5" w:rsidRPr="000D68C5" w:rsidRDefault="000D68C5" w:rsidP="000D6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>Frasco x 170 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8C5" w:rsidRPr="000D68C5" w:rsidRDefault="000D68C5" w:rsidP="000D68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 xml:space="preserve"> $                3.500,00 </w:t>
            </w:r>
          </w:p>
        </w:tc>
      </w:tr>
      <w:tr w:rsidR="000D68C5" w:rsidRPr="000D68C5" w:rsidTr="000D68C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68C5" w:rsidRPr="000D68C5" w:rsidRDefault="000D68C5" w:rsidP="000D68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68C5" w:rsidRPr="000D68C5" w:rsidRDefault="000D68C5" w:rsidP="000D6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>Cacao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68C5" w:rsidRPr="000D68C5" w:rsidRDefault="000D68C5" w:rsidP="000D6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>180 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8C5" w:rsidRPr="000D68C5" w:rsidRDefault="000D68C5" w:rsidP="000D68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 xml:space="preserve"> $                1.800,00 </w:t>
            </w:r>
          </w:p>
        </w:tc>
      </w:tr>
      <w:tr w:rsidR="000D68C5" w:rsidRPr="000D68C5" w:rsidTr="000D68C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68C5" w:rsidRPr="000D68C5" w:rsidRDefault="000D68C5" w:rsidP="000D68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68C5" w:rsidRPr="000D68C5" w:rsidRDefault="000D68C5" w:rsidP="000D6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>Polvo para gelatina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68C5" w:rsidRPr="000D68C5" w:rsidRDefault="000D68C5" w:rsidP="000D6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>Caja x 40 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8C5" w:rsidRPr="000D68C5" w:rsidRDefault="000D68C5" w:rsidP="000D68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 xml:space="preserve"> $                2.300,00 </w:t>
            </w:r>
          </w:p>
        </w:tc>
      </w:tr>
      <w:tr w:rsidR="000D68C5" w:rsidRPr="000D68C5" w:rsidTr="000D68C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68C5" w:rsidRPr="000D68C5" w:rsidRDefault="000D68C5" w:rsidP="000D68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68C5" w:rsidRPr="000D68C5" w:rsidRDefault="000D68C5" w:rsidP="000D6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>Polvo para flan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68C5" w:rsidRPr="000D68C5" w:rsidRDefault="000D68C5" w:rsidP="000D6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>Caja x 40 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8C5" w:rsidRPr="000D68C5" w:rsidRDefault="000D68C5" w:rsidP="000D68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 xml:space="preserve"> $                2.000,00 </w:t>
            </w:r>
          </w:p>
        </w:tc>
      </w:tr>
      <w:tr w:rsidR="000D68C5" w:rsidRPr="000D68C5" w:rsidTr="000D68C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68C5" w:rsidRPr="000D68C5" w:rsidRDefault="000D68C5" w:rsidP="000D68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68C5" w:rsidRPr="000D68C5" w:rsidRDefault="000D68C5" w:rsidP="000D6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>Queso Cremoso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68C5" w:rsidRPr="000D68C5" w:rsidRDefault="000D68C5" w:rsidP="000D6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8C5" w:rsidRPr="000D68C5" w:rsidRDefault="000D68C5" w:rsidP="000D68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 xml:space="preserve"> $                8.800,00 </w:t>
            </w:r>
          </w:p>
        </w:tc>
      </w:tr>
      <w:tr w:rsidR="000D68C5" w:rsidRPr="000D68C5" w:rsidTr="000D68C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68C5" w:rsidRPr="000D68C5" w:rsidRDefault="000D68C5" w:rsidP="000D68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68C5" w:rsidRPr="000D68C5" w:rsidRDefault="000D68C5" w:rsidP="000D6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 xml:space="preserve">Queso </w:t>
            </w:r>
            <w:proofErr w:type="spellStart"/>
            <w:r w:rsidRPr="000D68C5">
              <w:rPr>
                <w:rFonts w:ascii="Calibri" w:eastAsia="Times New Roman" w:hAnsi="Calibri" w:cs="Calibri"/>
                <w:color w:val="000000"/>
              </w:rPr>
              <w:t>Tybo</w:t>
            </w:r>
            <w:proofErr w:type="spellEnd"/>
            <w:r w:rsidRPr="000D68C5">
              <w:rPr>
                <w:rFonts w:ascii="Calibri" w:eastAsia="Times New Roman" w:hAnsi="Calibri" w:cs="Calibri"/>
                <w:color w:val="000000"/>
              </w:rPr>
              <w:t xml:space="preserve">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68C5" w:rsidRPr="000D68C5" w:rsidRDefault="000D68C5" w:rsidP="000D6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8C5" w:rsidRPr="000D68C5" w:rsidRDefault="000D68C5" w:rsidP="000D68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 xml:space="preserve"> $              12.000,00 </w:t>
            </w:r>
          </w:p>
        </w:tc>
      </w:tr>
      <w:tr w:rsidR="000D68C5" w:rsidRPr="000D68C5" w:rsidTr="000D68C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68C5" w:rsidRPr="000D68C5" w:rsidRDefault="000D68C5" w:rsidP="000D68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68C5" w:rsidRPr="000D68C5" w:rsidRDefault="000D68C5" w:rsidP="000D6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>Pastas frescas (</w:t>
            </w:r>
            <w:proofErr w:type="spellStart"/>
            <w:r w:rsidRPr="000D68C5">
              <w:rPr>
                <w:rFonts w:ascii="Calibri" w:eastAsia="Times New Roman" w:hAnsi="Calibri" w:cs="Calibri"/>
                <w:color w:val="000000"/>
              </w:rPr>
              <w:t>pascualina</w:t>
            </w:r>
            <w:proofErr w:type="spellEnd"/>
            <w:r w:rsidRPr="000D68C5">
              <w:rPr>
                <w:rFonts w:ascii="Calibri" w:eastAsia="Times New Roman" w:hAnsi="Calibri" w:cs="Calibri"/>
                <w:color w:val="000000"/>
              </w:rPr>
              <w:t>, ravioles)***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68C5" w:rsidRPr="000D68C5" w:rsidRDefault="000D68C5" w:rsidP="000D6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>450 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8C5" w:rsidRPr="000D68C5" w:rsidRDefault="000D68C5" w:rsidP="000D68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 xml:space="preserve"> $                2.000,00 </w:t>
            </w:r>
          </w:p>
        </w:tc>
      </w:tr>
      <w:tr w:rsidR="000D68C5" w:rsidRPr="000D68C5" w:rsidTr="000D68C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68C5" w:rsidRPr="000D68C5" w:rsidRDefault="000D68C5" w:rsidP="000D68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68C5" w:rsidRPr="000D68C5" w:rsidRDefault="000D68C5" w:rsidP="000D6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>Yogurt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68C5" w:rsidRPr="000D68C5" w:rsidRDefault="000D68C5" w:rsidP="000D6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D68C5">
              <w:rPr>
                <w:rFonts w:ascii="Calibri" w:eastAsia="Times New Roman" w:hAnsi="Calibri" w:cs="Calibri"/>
                <w:color w:val="000000"/>
              </w:rPr>
              <w:t>Ltr</w:t>
            </w:r>
            <w:proofErr w:type="spellEnd"/>
            <w:r w:rsidRPr="000D68C5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8C5" w:rsidRPr="000D68C5" w:rsidRDefault="000D68C5" w:rsidP="000D68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68C5">
              <w:rPr>
                <w:rFonts w:ascii="Calibri" w:eastAsia="Times New Roman" w:hAnsi="Calibri" w:cs="Calibri"/>
                <w:color w:val="000000"/>
              </w:rPr>
              <w:t xml:space="preserve"> $                2.600,00 </w:t>
            </w:r>
          </w:p>
        </w:tc>
      </w:tr>
    </w:tbl>
    <w:p w:rsidR="000D68C5" w:rsidRDefault="000D68C5" w:rsidP="001D65F2">
      <w:pPr>
        <w:spacing w:after="360"/>
        <w:jc w:val="both"/>
        <w:rPr>
          <w:b/>
        </w:rPr>
      </w:pPr>
    </w:p>
    <w:p w:rsidR="00364968" w:rsidRDefault="00364968" w:rsidP="001D65F2">
      <w:pPr>
        <w:spacing w:after="360"/>
        <w:jc w:val="right"/>
        <w:rPr>
          <w:b/>
        </w:rPr>
      </w:pPr>
    </w:p>
    <w:p w:rsidR="000D68C5" w:rsidRDefault="000D68C5">
      <w:pPr>
        <w:rPr>
          <w:b/>
        </w:rPr>
      </w:pPr>
      <w:bookmarkStart w:id="0" w:name="_GoBack"/>
      <w:bookmarkEnd w:id="0"/>
    </w:p>
    <w:sectPr w:rsidR="000D68C5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3803" w:rsidRDefault="001E3803" w:rsidP="00363EFE">
      <w:pPr>
        <w:spacing w:after="0" w:line="240" w:lineRule="auto"/>
      </w:pPr>
      <w:r>
        <w:separator/>
      </w:r>
    </w:p>
  </w:endnote>
  <w:endnote w:type="continuationSeparator" w:id="0">
    <w:p w:rsidR="001E3803" w:rsidRDefault="001E3803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68C5" w:rsidRDefault="000D68C5">
    <w:pPr>
      <w:pStyle w:val="Piedepgina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FCFA51B" wp14:editId="2BFDA7BE">
          <wp:simplePos x="0" y="0"/>
          <wp:positionH relativeFrom="margin">
            <wp:align>left</wp:align>
          </wp:positionH>
          <wp:positionV relativeFrom="paragraph">
            <wp:posOffset>-518615</wp:posOffset>
          </wp:positionV>
          <wp:extent cx="1409065" cy="980440"/>
          <wp:effectExtent l="0" t="0" r="635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9065" cy="980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3803" w:rsidRDefault="001E3803" w:rsidP="00363EFE">
      <w:pPr>
        <w:spacing w:after="0" w:line="240" w:lineRule="auto"/>
      </w:pPr>
      <w:r>
        <w:separator/>
      </w:r>
    </w:p>
  </w:footnote>
  <w:footnote w:type="continuationSeparator" w:id="0">
    <w:p w:rsidR="001E3803" w:rsidRDefault="001E3803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D68C5" w:rsidRDefault="000D68C5" w:rsidP="000D68C5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SEPTIEMBRE - DICIEMBRE 2024</w:t>
    </w:r>
  </w:p>
  <w:p w:rsidR="00B84795" w:rsidRPr="00B84795" w:rsidRDefault="00B84795" w:rsidP="00B84795">
    <w:pPr>
      <w:pStyle w:val="Encabezado"/>
      <w:jc w:val="center"/>
      <w:rPr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968"/>
    <w:rsid w:val="000042B2"/>
    <w:rsid w:val="00007BF1"/>
    <w:rsid w:val="00011F4D"/>
    <w:rsid w:val="00027223"/>
    <w:rsid w:val="00040BD1"/>
    <w:rsid w:val="00053C2B"/>
    <w:rsid w:val="000762C5"/>
    <w:rsid w:val="00080671"/>
    <w:rsid w:val="00081F8D"/>
    <w:rsid w:val="0008292F"/>
    <w:rsid w:val="00091F55"/>
    <w:rsid w:val="00092C2B"/>
    <w:rsid w:val="000C1C5F"/>
    <w:rsid w:val="000C52BD"/>
    <w:rsid w:val="000C6200"/>
    <w:rsid w:val="000D68C5"/>
    <w:rsid w:val="000E6538"/>
    <w:rsid w:val="001019CE"/>
    <w:rsid w:val="00117D19"/>
    <w:rsid w:val="0016036C"/>
    <w:rsid w:val="00161017"/>
    <w:rsid w:val="001645E3"/>
    <w:rsid w:val="0016667D"/>
    <w:rsid w:val="001862CB"/>
    <w:rsid w:val="001A3667"/>
    <w:rsid w:val="001D5FF9"/>
    <w:rsid w:val="001D65F2"/>
    <w:rsid w:val="001E3803"/>
    <w:rsid w:val="001E5B20"/>
    <w:rsid w:val="002100BA"/>
    <w:rsid w:val="00223A56"/>
    <w:rsid w:val="00225F4F"/>
    <w:rsid w:val="00261957"/>
    <w:rsid w:val="002624B8"/>
    <w:rsid w:val="002C347A"/>
    <w:rsid w:val="002D3B60"/>
    <w:rsid w:val="002F3577"/>
    <w:rsid w:val="00314884"/>
    <w:rsid w:val="00331C45"/>
    <w:rsid w:val="003462A7"/>
    <w:rsid w:val="00363EFE"/>
    <w:rsid w:val="00364968"/>
    <w:rsid w:val="003B0146"/>
    <w:rsid w:val="003C2AF4"/>
    <w:rsid w:val="003D0C8B"/>
    <w:rsid w:val="003D7BF0"/>
    <w:rsid w:val="003E2D74"/>
    <w:rsid w:val="003E39A0"/>
    <w:rsid w:val="00444389"/>
    <w:rsid w:val="0045433C"/>
    <w:rsid w:val="00471E73"/>
    <w:rsid w:val="00492008"/>
    <w:rsid w:val="004C2B34"/>
    <w:rsid w:val="004F00C8"/>
    <w:rsid w:val="004F27F5"/>
    <w:rsid w:val="004F2D6A"/>
    <w:rsid w:val="004F5D22"/>
    <w:rsid w:val="00513CF2"/>
    <w:rsid w:val="005157D8"/>
    <w:rsid w:val="00527784"/>
    <w:rsid w:val="00531718"/>
    <w:rsid w:val="0054366F"/>
    <w:rsid w:val="00567CD4"/>
    <w:rsid w:val="005863A4"/>
    <w:rsid w:val="005A0B37"/>
    <w:rsid w:val="005A3A5C"/>
    <w:rsid w:val="005B24B1"/>
    <w:rsid w:val="005E4FC8"/>
    <w:rsid w:val="005F65DE"/>
    <w:rsid w:val="006060B0"/>
    <w:rsid w:val="00612EBA"/>
    <w:rsid w:val="00615C71"/>
    <w:rsid w:val="0062621E"/>
    <w:rsid w:val="00635704"/>
    <w:rsid w:val="00645772"/>
    <w:rsid w:val="00657787"/>
    <w:rsid w:val="006618A3"/>
    <w:rsid w:val="0068718E"/>
    <w:rsid w:val="00697417"/>
    <w:rsid w:val="006A0779"/>
    <w:rsid w:val="006A3087"/>
    <w:rsid w:val="007109C6"/>
    <w:rsid w:val="00732868"/>
    <w:rsid w:val="00736D9A"/>
    <w:rsid w:val="00742908"/>
    <w:rsid w:val="00750DB6"/>
    <w:rsid w:val="00751984"/>
    <w:rsid w:val="00754588"/>
    <w:rsid w:val="007742A7"/>
    <w:rsid w:val="007824CB"/>
    <w:rsid w:val="00782642"/>
    <w:rsid w:val="007A32A5"/>
    <w:rsid w:val="007B351B"/>
    <w:rsid w:val="007C39FB"/>
    <w:rsid w:val="007D15E2"/>
    <w:rsid w:val="007D338A"/>
    <w:rsid w:val="007E4D88"/>
    <w:rsid w:val="0080212D"/>
    <w:rsid w:val="00802952"/>
    <w:rsid w:val="00803726"/>
    <w:rsid w:val="00854B04"/>
    <w:rsid w:val="00862030"/>
    <w:rsid w:val="0088184A"/>
    <w:rsid w:val="0089603A"/>
    <w:rsid w:val="008A389C"/>
    <w:rsid w:val="008C2A38"/>
    <w:rsid w:val="008E1A22"/>
    <w:rsid w:val="008F0BD7"/>
    <w:rsid w:val="008F10AD"/>
    <w:rsid w:val="00904877"/>
    <w:rsid w:val="00913263"/>
    <w:rsid w:val="00913751"/>
    <w:rsid w:val="00914467"/>
    <w:rsid w:val="00914A49"/>
    <w:rsid w:val="00947E23"/>
    <w:rsid w:val="009A5961"/>
    <w:rsid w:val="009B54B5"/>
    <w:rsid w:val="009C5AFB"/>
    <w:rsid w:val="009D0470"/>
    <w:rsid w:val="009D571D"/>
    <w:rsid w:val="009D7DD6"/>
    <w:rsid w:val="009F00B8"/>
    <w:rsid w:val="009F28C5"/>
    <w:rsid w:val="00A0002B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577F"/>
    <w:rsid w:val="00A96BE6"/>
    <w:rsid w:val="00AA4226"/>
    <w:rsid w:val="00AA480A"/>
    <w:rsid w:val="00AC60AC"/>
    <w:rsid w:val="00AD5BEC"/>
    <w:rsid w:val="00AE7077"/>
    <w:rsid w:val="00AF44FD"/>
    <w:rsid w:val="00AF7B94"/>
    <w:rsid w:val="00B2123F"/>
    <w:rsid w:val="00B412D3"/>
    <w:rsid w:val="00B67E6D"/>
    <w:rsid w:val="00B84795"/>
    <w:rsid w:val="00BA79E3"/>
    <w:rsid w:val="00BB096F"/>
    <w:rsid w:val="00BB1767"/>
    <w:rsid w:val="00BB43A5"/>
    <w:rsid w:val="00BC6C6E"/>
    <w:rsid w:val="00BD1B7C"/>
    <w:rsid w:val="00BF3284"/>
    <w:rsid w:val="00C051FC"/>
    <w:rsid w:val="00C068C4"/>
    <w:rsid w:val="00C13A26"/>
    <w:rsid w:val="00C47193"/>
    <w:rsid w:val="00C550B6"/>
    <w:rsid w:val="00C873C5"/>
    <w:rsid w:val="00CA5ED4"/>
    <w:rsid w:val="00D23D34"/>
    <w:rsid w:val="00D31BC9"/>
    <w:rsid w:val="00D326EF"/>
    <w:rsid w:val="00D476FB"/>
    <w:rsid w:val="00DA091E"/>
    <w:rsid w:val="00DA413C"/>
    <w:rsid w:val="00E00807"/>
    <w:rsid w:val="00E134AF"/>
    <w:rsid w:val="00E21378"/>
    <w:rsid w:val="00E357CD"/>
    <w:rsid w:val="00E56384"/>
    <w:rsid w:val="00E610EC"/>
    <w:rsid w:val="00E72F89"/>
    <w:rsid w:val="00E7662B"/>
    <w:rsid w:val="00E8245F"/>
    <w:rsid w:val="00E9464C"/>
    <w:rsid w:val="00EA7C32"/>
    <w:rsid w:val="00EC4EED"/>
    <w:rsid w:val="00ED2337"/>
    <w:rsid w:val="00EF016A"/>
    <w:rsid w:val="00EF4D6F"/>
    <w:rsid w:val="00F019E7"/>
    <w:rsid w:val="00F247EF"/>
    <w:rsid w:val="00F2525B"/>
    <w:rsid w:val="00F4485D"/>
    <w:rsid w:val="00F52827"/>
    <w:rsid w:val="00F53E8C"/>
    <w:rsid w:val="00F65506"/>
    <w:rsid w:val="00F9006F"/>
    <w:rsid w:val="00FA137A"/>
    <w:rsid w:val="00FA37A5"/>
    <w:rsid w:val="00FB60A6"/>
    <w:rsid w:val="00FC0EA9"/>
    <w:rsid w:val="00FC4F99"/>
    <w:rsid w:val="00FF05F5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C0A24A"/>
  <w15:docId w15:val="{CA18D156-01C6-4505-B452-BFF3B73F0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62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SCAR\Desktop\CONTRATOS%202024%20MARZO-MAYO\CONTRATO%20P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169B36-6E67-4473-AC32-686A93ABF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CONTRATO PL.dotm</Template>
  <TotalTime>41</TotalTime>
  <Pages>5</Pages>
  <Words>1766</Words>
  <Characters>9719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OSCAR</dc:creator>
  <cp:lastModifiedBy>OSCAR</cp:lastModifiedBy>
  <cp:revision>4</cp:revision>
  <cp:lastPrinted>2022-04-08T16:53:00Z</cp:lastPrinted>
  <dcterms:created xsi:type="dcterms:W3CDTF">2024-03-21T17:17:00Z</dcterms:created>
  <dcterms:modified xsi:type="dcterms:W3CDTF">2024-09-06T11:25:00Z</dcterms:modified>
</cp:coreProperties>
</file>