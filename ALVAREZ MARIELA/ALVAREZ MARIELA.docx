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E532F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99A2F3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C04EFF">
        <w:t xml:space="preserve"> </w:t>
      </w:r>
      <w:r w:rsidR="00C04EFF" w:rsidRPr="005F6A76">
        <w:rPr>
          <w:b/>
        </w:rPr>
        <w:t>ALVAREZ, MARIELA ANA LIA</w:t>
      </w:r>
      <w:r w:rsidR="00C04EFF">
        <w:t xml:space="preserve"> </w:t>
      </w:r>
      <w:r w:rsidR="000737D7">
        <w:t xml:space="preserve"> </w:t>
      </w:r>
      <w:r w:rsidR="00ED2337" w:rsidRPr="00011F4D">
        <w:rPr>
          <w:b/>
        </w:rPr>
        <w:t>CUIT</w:t>
      </w:r>
      <w:r w:rsidR="00C04EFF">
        <w:rPr>
          <w:b/>
        </w:rPr>
        <w:t xml:space="preserve"> 27</w:t>
      </w:r>
      <w:r w:rsidR="000737D7">
        <w:rPr>
          <w:b/>
        </w:rPr>
        <w:t>-2</w:t>
      </w:r>
      <w:r w:rsidR="005F6A76">
        <w:rPr>
          <w:b/>
        </w:rPr>
        <w:t>6.913.139-5</w:t>
      </w:r>
      <w:r w:rsidR="000737D7">
        <w:rPr>
          <w:b/>
        </w:rPr>
        <w:t xml:space="preserve"> </w:t>
      </w:r>
      <w:r w:rsidR="005F6A76">
        <w:rPr>
          <w:b/>
        </w:rPr>
        <w:t>c</w:t>
      </w:r>
      <w:r>
        <w:t>on domicilio en</w:t>
      </w:r>
      <w:r w:rsidR="005F6A76">
        <w:t xml:space="preserve"> Pasaje Francia N° 879 Ciudad de Nieva</w:t>
      </w:r>
      <w:r w:rsidR="000737D7">
        <w:t xml:space="preserve">, </w:t>
      </w:r>
      <w:r w:rsidR="005F6A76">
        <w:t xml:space="preserve">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1B11C4EB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13BC3BD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750AA75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2CA80DF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62B9C4F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FC0278E" w14:textId="77777777" w:rsidR="00807928" w:rsidRDefault="00807928" w:rsidP="00807928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4C4104B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55DD73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C161573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641A6B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FA6387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6D1E41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5D28D1C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2047D5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1490F02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AD16D22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F54A50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6D4C2275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CD2DAC4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01F593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DAE357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0F45458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F895A8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363E5D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A75EE88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4CA76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CC0008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CE00AA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A05DF45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69636D0F" w14:textId="77777777" w:rsidR="00807928" w:rsidRDefault="00807928" w:rsidP="00807928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37041396" w14:textId="77777777" w:rsidR="0016667D" w:rsidRPr="00E134AF" w:rsidRDefault="0016667D" w:rsidP="00331C45">
      <w:pPr>
        <w:spacing w:after="360"/>
        <w:jc w:val="both"/>
      </w:pPr>
    </w:p>
    <w:p w14:paraId="3270332A" w14:textId="77777777" w:rsidR="00BA79E3" w:rsidRDefault="00BA79E3" w:rsidP="00EC4EED">
      <w:pPr>
        <w:spacing w:after="360"/>
        <w:jc w:val="both"/>
      </w:pPr>
    </w:p>
    <w:p w14:paraId="1567ABA6" w14:textId="77777777" w:rsidR="00A278C6" w:rsidRDefault="00A278C6" w:rsidP="00EC4EED">
      <w:pPr>
        <w:spacing w:after="360"/>
        <w:jc w:val="both"/>
      </w:pPr>
    </w:p>
    <w:p w14:paraId="4530CD88" w14:textId="77777777" w:rsidR="00AF7B94" w:rsidRDefault="00AF7B94" w:rsidP="00EC4EED">
      <w:pPr>
        <w:spacing w:after="360"/>
        <w:jc w:val="both"/>
      </w:pPr>
    </w:p>
    <w:p w14:paraId="7C49A628" w14:textId="77777777" w:rsidR="00A278C6" w:rsidRDefault="00A278C6" w:rsidP="00EC4EED">
      <w:pPr>
        <w:spacing w:after="360"/>
        <w:jc w:val="both"/>
      </w:pPr>
    </w:p>
    <w:p w14:paraId="30783EE0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010D20C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812"/>
        <w:gridCol w:w="1535"/>
      </w:tblGrid>
      <w:tr w:rsidR="005F6A76" w14:paraId="60AB59BB" w14:textId="77777777" w:rsidTr="00F65652">
        <w:trPr>
          <w:trHeight w:val="454"/>
        </w:trPr>
        <w:tc>
          <w:tcPr>
            <w:tcW w:w="1048" w:type="dxa"/>
          </w:tcPr>
          <w:p w14:paraId="7056D273" w14:textId="77777777" w:rsidR="005F6A76" w:rsidRDefault="005F6A76" w:rsidP="005F6A76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14:paraId="4DD4798B" w14:textId="77777777" w:rsidR="005F6A76" w:rsidRPr="00B052A6" w:rsidRDefault="005F6A76" w:rsidP="005F6A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</w:tcPr>
          <w:p w14:paraId="6B479565" w14:textId="77777777" w:rsidR="005F6A76" w:rsidRDefault="005F6A76" w:rsidP="005F6A76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vAlign w:val="bottom"/>
          </w:tcPr>
          <w:p w14:paraId="343B43F8" w14:textId="77777777" w:rsidR="005F6A76" w:rsidRDefault="005F6A76" w:rsidP="005F6A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 Precio Unitario </w:t>
            </w:r>
          </w:p>
        </w:tc>
      </w:tr>
      <w:tr w:rsidR="00F65652" w14:paraId="29D479C4" w14:textId="77777777" w:rsidTr="00F65652">
        <w:trPr>
          <w:trHeight w:val="219"/>
        </w:trPr>
        <w:tc>
          <w:tcPr>
            <w:tcW w:w="1048" w:type="dxa"/>
          </w:tcPr>
          <w:p w14:paraId="289E5691" w14:textId="77777777" w:rsidR="00F65652" w:rsidRDefault="00F65652" w:rsidP="00F65652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14:paraId="5D6BC746" w14:textId="77777777" w:rsidR="00F65652" w:rsidRPr="00B052A6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</w:tcPr>
          <w:p w14:paraId="0AC8B707" w14:textId="77777777" w:rsidR="00F65652" w:rsidRDefault="00F65652" w:rsidP="00F65652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51223EEA" w14:textId="1D1A01FB" w:rsidR="00F65652" w:rsidRDefault="00F65652" w:rsidP="0080792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</w:t>
            </w:r>
            <w:r w:rsidR="0080792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80792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65652" w14:paraId="0DEEE3C5" w14:textId="77777777" w:rsidTr="00F65652">
        <w:trPr>
          <w:trHeight w:val="255"/>
        </w:trPr>
        <w:tc>
          <w:tcPr>
            <w:tcW w:w="1048" w:type="dxa"/>
          </w:tcPr>
          <w:p w14:paraId="5750171D" w14:textId="77777777" w:rsidR="00F65652" w:rsidRDefault="00F65652" w:rsidP="00F6565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14:paraId="3693953E" w14:textId="77777777" w:rsidR="00F65652" w:rsidRPr="00B052A6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</w:tcPr>
          <w:p w14:paraId="56D13FF7" w14:textId="77777777" w:rsidR="00F65652" w:rsidRDefault="00F65652" w:rsidP="00F6565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348FDBC5" w14:textId="55A2E57D" w:rsidR="00F65652" w:rsidRDefault="00A2465C" w:rsidP="00A2465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$ 17.0</w:t>
            </w:r>
            <w:r w:rsidR="00F656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65652" w14:paraId="0499EE93" w14:textId="77777777" w:rsidTr="00F65652">
        <w:trPr>
          <w:trHeight w:val="255"/>
        </w:trPr>
        <w:tc>
          <w:tcPr>
            <w:tcW w:w="1048" w:type="dxa"/>
          </w:tcPr>
          <w:p w14:paraId="20A4AFD2" w14:textId="77777777" w:rsidR="00F65652" w:rsidRDefault="00F65652" w:rsidP="00F6565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14:paraId="68F9C80E" w14:textId="77777777" w:rsidR="00F65652" w:rsidRPr="00F2525B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</w:tcPr>
          <w:p w14:paraId="517CA6D6" w14:textId="77777777" w:rsidR="00F65652" w:rsidRDefault="00F65652" w:rsidP="00F6565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36195335" w14:textId="44A57ED2" w:rsidR="00F65652" w:rsidRDefault="00A2465C" w:rsidP="00A2465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$ 15</w:t>
            </w:r>
            <w:r w:rsidR="00F65652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F656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65652" w14:paraId="07374C7F" w14:textId="77777777" w:rsidTr="00F65652">
        <w:trPr>
          <w:trHeight w:val="255"/>
        </w:trPr>
        <w:tc>
          <w:tcPr>
            <w:tcW w:w="1048" w:type="dxa"/>
          </w:tcPr>
          <w:p w14:paraId="20623A79" w14:textId="77777777" w:rsidR="00F65652" w:rsidRDefault="00F65652" w:rsidP="00F6565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14:paraId="7369E8DB" w14:textId="77777777" w:rsidR="00F65652" w:rsidRPr="00B052A6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</w:tcPr>
          <w:p w14:paraId="4116FC8A" w14:textId="77777777" w:rsidR="00F65652" w:rsidRDefault="00F65652" w:rsidP="00F6565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29E31206" w14:textId="2A81CD62" w:rsidR="00F65652" w:rsidRDefault="00A2465C" w:rsidP="0080792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$ 17</w:t>
            </w:r>
            <w:bookmarkStart w:id="0" w:name="_GoBack"/>
            <w:bookmarkEnd w:id="0"/>
            <w:r w:rsidR="00F65652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F6565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14:paraId="5B5ECC83" w14:textId="77777777" w:rsidR="00F65652" w:rsidRDefault="00F65652" w:rsidP="001D65F2">
      <w:pPr>
        <w:spacing w:after="360"/>
        <w:jc w:val="right"/>
        <w:rPr>
          <w:b/>
        </w:rPr>
      </w:pPr>
    </w:p>
    <w:p w14:paraId="3AB4296B" w14:textId="36D66EA0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2CA5D307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5689"/>
        <w:gridCol w:w="2143"/>
      </w:tblGrid>
      <w:tr w:rsidR="005F6A76" w:rsidRPr="005F6A76" w14:paraId="11A59D01" w14:textId="77777777" w:rsidTr="00807928">
        <w:trPr>
          <w:trHeight w:val="879"/>
        </w:trPr>
        <w:tc>
          <w:tcPr>
            <w:tcW w:w="1247" w:type="dxa"/>
            <w:shd w:val="clear" w:color="auto" w:fill="auto"/>
            <w:vAlign w:val="center"/>
            <w:hideMark/>
          </w:tcPr>
          <w:p w14:paraId="709D6F42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F6A7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89" w:type="dxa"/>
            <w:shd w:val="clear" w:color="auto" w:fill="auto"/>
            <w:vAlign w:val="center"/>
            <w:hideMark/>
          </w:tcPr>
          <w:p w14:paraId="62C22E43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F6A7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43" w:type="dxa"/>
            <w:shd w:val="clear" w:color="auto" w:fill="auto"/>
            <w:vAlign w:val="center"/>
            <w:hideMark/>
          </w:tcPr>
          <w:p w14:paraId="4E75A0C6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F6A7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F6A76" w:rsidRPr="005F6A76" w14:paraId="39E0795C" w14:textId="77777777" w:rsidTr="00807928">
        <w:trPr>
          <w:trHeight w:val="879"/>
        </w:trPr>
        <w:tc>
          <w:tcPr>
            <w:tcW w:w="1247" w:type="dxa"/>
            <w:shd w:val="clear" w:color="auto" w:fill="auto"/>
            <w:vAlign w:val="bottom"/>
            <w:hideMark/>
          </w:tcPr>
          <w:p w14:paraId="1984F75F" w14:textId="77777777" w:rsidR="005F6A76" w:rsidRPr="005F6A76" w:rsidRDefault="005F6A76" w:rsidP="005F6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89" w:type="dxa"/>
            <w:shd w:val="clear" w:color="auto" w:fill="auto"/>
            <w:vAlign w:val="bottom"/>
            <w:hideMark/>
          </w:tcPr>
          <w:p w14:paraId="1D12C058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6A76">
              <w:rPr>
                <w:rFonts w:ascii="Calibri" w:eastAsia="Times New Roman" w:hAnsi="Calibri" w:cs="Calibri"/>
              </w:rPr>
              <w:t xml:space="preserve">Escuela Municipal Nº 1 "Maestra Marina </w:t>
            </w:r>
            <w:proofErr w:type="spellStart"/>
            <w:r w:rsidRPr="005F6A76">
              <w:rPr>
                <w:rFonts w:ascii="Calibri" w:eastAsia="Times New Roman" w:hAnsi="Calibri" w:cs="Calibri"/>
              </w:rPr>
              <w:t>Vilte</w:t>
            </w:r>
            <w:proofErr w:type="spellEnd"/>
            <w:r w:rsidRPr="005F6A76">
              <w:rPr>
                <w:rFonts w:ascii="Calibri" w:eastAsia="Times New Roman" w:hAnsi="Calibri" w:cs="Calibri"/>
              </w:rPr>
              <w:t xml:space="preserve">" - Nivel </w:t>
            </w:r>
            <w:proofErr w:type="spellStart"/>
            <w:r w:rsidRPr="005F6A76">
              <w:rPr>
                <w:rFonts w:ascii="Calibri" w:eastAsia="Times New Roman" w:hAnsi="Calibri" w:cs="Calibri"/>
              </w:rPr>
              <w:t>PRIMARiO</w:t>
            </w:r>
            <w:proofErr w:type="spellEnd"/>
          </w:p>
        </w:tc>
        <w:tc>
          <w:tcPr>
            <w:tcW w:w="2143" w:type="dxa"/>
            <w:shd w:val="clear" w:color="auto" w:fill="auto"/>
            <w:vAlign w:val="bottom"/>
            <w:hideMark/>
          </w:tcPr>
          <w:p w14:paraId="7369B8B9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7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</w:tbl>
    <w:p w14:paraId="739C847A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6041A" w14:textId="77777777" w:rsidR="003D5A1F" w:rsidRDefault="003D5A1F" w:rsidP="00363EFE">
      <w:pPr>
        <w:spacing w:after="0" w:line="240" w:lineRule="auto"/>
      </w:pPr>
      <w:r>
        <w:separator/>
      </w:r>
    </w:p>
  </w:endnote>
  <w:endnote w:type="continuationSeparator" w:id="0">
    <w:p w14:paraId="7AC594B7" w14:textId="77777777" w:rsidR="003D5A1F" w:rsidRDefault="003D5A1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820F3" w14:textId="614461E8" w:rsidR="0086793C" w:rsidRDefault="0086793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CE5C3" wp14:editId="4A2E76FC">
          <wp:simplePos x="0" y="0"/>
          <wp:positionH relativeFrom="margin">
            <wp:align>left</wp:align>
          </wp:positionH>
          <wp:positionV relativeFrom="paragraph">
            <wp:posOffset>-440019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439F2" w14:textId="77777777" w:rsidR="003D5A1F" w:rsidRDefault="003D5A1F" w:rsidP="00363EFE">
      <w:pPr>
        <w:spacing w:after="0" w:line="240" w:lineRule="auto"/>
      </w:pPr>
      <w:r>
        <w:separator/>
      </w:r>
    </w:p>
  </w:footnote>
  <w:footnote w:type="continuationSeparator" w:id="0">
    <w:p w14:paraId="377AC347" w14:textId="77777777" w:rsidR="003D5A1F" w:rsidRDefault="003D5A1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1F1BA" w14:textId="77777777" w:rsidR="00C04EFF" w:rsidRDefault="00C04EFF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0C5DE30" wp14:editId="01E9BD0B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8BBDE7" w14:textId="77777777" w:rsidR="00807928" w:rsidRDefault="00807928" w:rsidP="00807928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1EB55B3B" w14:textId="0748CA76" w:rsidR="00C04EFF" w:rsidRPr="00B84795" w:rsidRDefault="00C04EFF" w:rsidP="00807928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FF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E0D28"/>
    <w:rsid w:val="002F3577"/>
    <w:rsid w:val="00314884"/>
    <w:rsid w:val="00331C45"/>
    <w:rsid w:val="003462A7"/>
    <w:rsid w:val="00363EFE"/>
    <w:rsid w:val="003B0146"/>
    <w:rsid w:val="003C2AF4"/>
    <w:rsid w:val="003D0C8B"/>
    <w:rsid w:val="003D5A1F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5F6A76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07928"/>
    <w:rsid w:val="00854B04"/>
    <w:rsid w:val="00862030"/>
    <w:rsid w:val="0086793C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465C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0C85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4EFF"/>
    <w:rsid w:val="00C051FC"/>
    <w:rsid w:val="00C068C4"/>
    <w:rsid w:val="00C06F36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0A88"/>
    <w:rsid w:val="00F65506"/>
    <w:rsid w:val="00F65652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A1975"/>
  <w15:docId w15:val="{2ED680F4-BD68-4107-A6F8-5354828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94378-B1E9-486D-8B76-F43D5F0A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12</TotalTime>
  <Pages>4</Pages>
  <Words>1247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2024-04-08T14:50:00Z</cp:lastPrinted>
  <dcterms:created xsi:type="dcterms:W3CDTF">2024-04-08T14:42:00Z</dcterms:created>
  <dcterms:modified xsi:type="dcterms:W3CDTF">2024-09-03T14:00:00Z</dcterms:modified>
</cp:coreProperties>
</file>