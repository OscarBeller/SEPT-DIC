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646FB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216AA">
        <w:t xml:space="preserve">AMF SAS </w:t>
      </w:r>
      <w:r w:rsidR="00ED2337" w:rsidRPr="00011F4D">
        <w:rPr>
          <w:b/>
        </w:rPr>
        <w:t>CUIT</w:t>
      </w:r>
      <w:r w:rsidR="004216AA">
        <w:rPr>
          <w:b/>
        </w:rPr>
        <w:t xml:space="preserve"> 30-71.796.425-6 </w:t>
      </w:r>
      <w:r>
        <w:t xml:space="preserve">con domicilio en </w:t>
      </w:r>
      <w:proofErr w:type="spellStart"/>
      <w:r w:rsidR="004216AA">
        <w:t>Calilegua</w:t>
      </w:r>
      <w:proofErr w:type="spellEnd"/>
      <w:r w:rsidR="004216AA">
        <w:t xml:space="preserve"> 653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4108F1" w:rsidRDefault="004108F1" w:rsidP="004108F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>implementación del presente contrato.</w:t>
      </w:r>
    </w:p>
    <w:p w:rsidR="004108F1" w:rsidRDefault="004108F1" w:rsidP="004108F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1553"/>
        <w:gridCol w:w="1678"/>
      </w:tblGrid>
      <w:tr w:rsidR="00094DE5" w:rsidRPr="00094DE5" w:rsidTr="00B668E3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D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 $            5.200,00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E0248B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</w:t>
            </w:r>
            <w:r w:rsidR="00094DE5"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E0248B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</w:t>
            </w:r>
            <w:r w:rsidR="00094DE5"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094DE5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4DE5" w:rsidRPr="00094DE5" w:rsidRDefault="00094DE5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E02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11.</w:t>
            </w:r>
            <w:r w:rsidR="00E0248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  <w:bookmarkStart w:id="0" w:name="_GoBack"/>
            <w:bookmarkEnd w:id="0"/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668E3" w:rsidRPr="00094DE5" w:rsidTr="00B668E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DE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4DE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094DE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8E3" w:rsidRPr="00094DE5" w:rsidRDefault="00B668E3" w:rsidP="00094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4D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</w:tbl>
    <w:p w:rsidR="00597A1C" w:rsidRDefault="00597A1C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415D5C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013"/>
        <w:gridCol w:w="2312"/>
      </w:tblGrid>
      <w:tr w:rsidR="00415D5C" w:rsidRPr="00415D5C" w:rsidTr="00415D5C">
        <w:trPr>
          <w:trHeight w:val="7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15D5C" w:rsidRPr="00415D5C" w:rsidTr="00415D5C">
        <w:trPr>
          <w:trHeight w:val="52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N° 307 "San José de Calasanz"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 xml:space="preserve">El </w:t>
            </w:r>
            <w:proofErr w:type="spellStart"/>
            <w:r w:rsidRPr="00415D5C">
              <w:rPr>
                <w:rFonts w:ascii="Calibri" w:eastAsia="Times New Roman" w:hAnsi="Calibri" w:cs="Calibri"/>
              </w:rPr>
              <w:t>Sunchal</w:t>
            </w:r>
            <w:proofErr w:type="spellEnd"/>
          </w:p>
        </w:tc>
      </w:tr>
      <w:tr w:rsidR="00415D5C" w:rsidRPr="00415D5C" w:rsidTr="00913DF4">
        <w:trPr>
          <w:trHeight w:val="52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 xml:space="preserve">Escuela Nº 312 "Agua y </w:t>
            </w:r>
            <w:proofErr w:type="spellStart"/>
            <w:r w:rsidRPr="00415D5C">
              <w:rPr>
                <w:rFonts w:ascii="Calibri" w:eastAsia="Times New Roman" w:hAnsi="Calibri" w:cs="Calibri"/>
              </w:rPr>
              <w:t>Energia</w:t>
            </w:r>
            <w:proofErr w:type="spellEnd"/>
            <w:r w:rsidRPr="00415D5C">
              <w:rPr>
                <w:rFonts w:ascii="Calibri" w:eastAsia="Times New Roman" w:hAnsi="Calibri" w:cs="Calibri"/>
              </w:rPr>
              <w:t xml:space="preserve"> Eléctrica"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15D5C" w:rsidRPr="00415D5C" w:rsidTr="00913DF4">
        <w:trPr>
          <w:trHeight w:val="5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Nº 153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Monterrico</w:t>
            </w:r>
          </w:p>
        </w:tc>
      </w:tr>
      <w:tr w:rsidR="00297B95" w:rsidRPr="00415D5C" w:rsidTr="00913DF4">
        <w:trPr>
          <w:trHeight w:val="5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7B95" w:rsidRPr="00415D5C" w:rsidRDefault="00297B95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4 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7B95" w:rsidRPr="00415D5C" w:rsidRDefault="00297B95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JARDIN MATERNAL MUNDO MAGICO DE SUSY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7B95" w:rsidRPr="00415D5C" w:rsidRDefault="00297B95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SAN VICENTE MONTERRICO</w:t>
            </w:r>
          </w:p>
        </w:tc>
      </w:tr>
    </w:tbl>
    <w:p w:rsidR="001D65F2" w:rsidRPr="00A278C6" w:rsidRDefault="001D65F2" w:rsidP="00011F4D">
      <w:pPr>
        <w:spacing w:after="360"/>
        <w:rPr>
          <w:b/>
        </w:rPr>
      </w:pPr>
    </w:p>
    <w:sectPr w:rsidR="001D65F2" w:rsidRPr="00A278C6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8C" w:rsidRDefault="00AE4E8C" w:rsidP="00363EFE">
      <w:pPr>
        <w:spacing w:after="0" w:line="240" w:lineRule="auto"/>
      </w:pPr>
      <w:r>
        <w:separator/>
      </w:r>
    </w:p>
  </w:endnote>
  <w:endnote w:type="continuationSeparator" w:id="0">
    <w:p w:rsidR="00AE4E8C" w:rsidRDefault="00AE4E8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F9C" w:rsidRDefault="00000F9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20CA8" wp14:editId="06AC650C">
          <wp:simplePos x="0" y="0"/>
          <wp:positionH relativeFrom="margin">
            <wp:posOffset>2579298</wp:posOffset>
          </wp:positionH>
          <wp:positionV relativeFrom="paragraph">
            <wp:posOffset>-474453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8C" w:rsidRDefault="00AE4E8C" w:rsidP="00363EFE">
      <w:pPr>
        <w:spacing w:after="0" w:line="240" w:lineRule="auto"/>
      </w:pPr>
      <w:r>
        <w:separator/>
      </w:r>
    </w:p>
  </w:footnote>
  <w:footnote w:type="continuationSeparator" w:id="0">
    <w:p w:rsidR="00AE4E8C" w:rsidRDefault="00AE4E8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4108F1" w:rsidP="004108F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AA"/>
    <w:rsid w:val="00000F9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94DE5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46FB"/>
    <w:rsid w:val="001664F4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6720C"/>
    <w:rsid w:val="00297B95"/>
    <w:rsid w:val="002C347A"/>
    <w:rsid w:val="002D3B60"/>
    <w:rsid w:val="002F3577"/>
    <w:rsid w:val="00314884"/>
    <w:rsid w:val="00331C45"/>
    <w:rsid w:val="003462A7"/>
    <w:rsid w:val="00363EFE"/>
    <w:rsid w:val="003B0146"/>
    <w:rsid w:val="003C2281"/>
    <w:rsid w:val="003C2AF4"/>
    <w:rsid w:val="003D0C8B"/>
    <w:rsid w:val="003D7BF0"/>
    <w:rsid w:val="003E2D74"/>
    <w:rsid w:val="003E39A0"/>
    <w:rsid w:val="004108F1"/>
    <w:rsid w:val="00410B31"/>
    <w:rsid w:val="00415D5C"/>
    <w:rsid w:val="004216AA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2938"/>
    <w:rsid w:val="005863A4"/>
    <w:rsid w:val="00597A1C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57A79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3DF4"/>
    <w:rsid w:val="00914A49"/>
    <w:rsid w:val="0094206B"/>
    <w:rsid w:val="00947E23"/>
    <w:rsid w:val="00971769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10442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C7586"/>
    <w:rsid w:val="00AD5BEC"/>
    <w:rsid w:val="00AE4E8C"/>
    <w:rsid w:val="00AE7077"/>
    <w:rsid w:val="00AF44FD"/>
    <w:rsid w:val="00AF7B94"/>
    <w:rsid w:val="00B2123F"/>
    <w:rsid w:val="00B412D3"/>
    <w:rsid w:val="00B668E3"/>
    <w:rsid w:val="00B67E6D"/>
    <w:rsid w:val="00B84795"/>
    <w:rsid w:val="00BA79E3"/>
    <w:rsid w:val="00BB096F"/>
    <w:rsid w:val="00BB1767"/>
    <w:rsid w:val="00BB43A5"/>
    <w:rsid w:val="00BC6C6E"/>
    <w:rsid w:val="00BD1B7C"/>
    <w:rsid w:val="00BF04CF"/>
    <w:rsid w:val="00BF3284"/>
    <w:rsid w:val="00C051FC"/>
    <w:rsid w:val="00C068C4"/>
    <w:rsid w:val="00C13A26"/>
    <w:rsid w:val="00C47193"/>
    <w:rsid w:val="00C550B6"/>
    <w:rsid w:val="00C728D8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0248B"/>
    <w:rsid w:val="00E134AF"/>
    <w:rsid w:val="00E16B3F"/>
    <w:rsid w:val="00E21378"/>
    <w:rsid w:val="00E357CD"/>
    <w:rsid w:val="00E56384"/>
    <w:rsid w:val="00E610EC"/>
    <w:rsid w:val="00E72F89"/>
    <w:rsid w:val="00E7662B"/>
    <w:rsid w:val="00E8245F"/>
    <w:rsid w:val="00E9464C"/>
    <w:rsid w:val="00E9608F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B11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F1A0"/>
  <w15:docId w15:val="{01965231-AEB0-4DAB-AAE1-D874D54D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280CD-3C9B-451D-B150-F77E2D15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25</TotalTime>
  <Pages>5</Pages>
  <Words>1615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cp:lastPrinted>2022-04-08T16:53:00Z</cp:lastPrinted>
  <dcterms:created xsi:type="dcterms:W3CDTF">2024-04-30T14:30:00Z</dcterms:created>
  <dcterms:modified xsi:type="dcterms:W3CDTF">2024-08-27T11:55:00Z</dcterms:modified>
</cp:coreProperties>
</file>