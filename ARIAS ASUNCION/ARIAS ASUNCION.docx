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EE6670">
        <w:t>/a</w:t>
      </w:r>
      <w:r w:rsidR="008B39D2">
        <w:t xml:space="preserve"> ARIAS ASUNCION</w:t>
      </w:r>
      <w:r w:rsidR="00EE6670">
        <w:t xml:space="preserve"> </w:t>
      </w:r>
      <w:r w:rsidR="00ED2337" w:rsidRPr="00011F4D">
        <w:rPr>
          <w:b/>
        </w:rPr>
        <w:t>CUIT</w:t>
      </w:r>
      <w:r w:rsidR="008B39D2">
        <w:rPr>
          <w:b/>
        </w:rPr>
        <w:t xml:space="preserve"> </w:t>
      </w:r>
      <w:r w:rsidR="008B39D2" w:rsidRPr="008B39D2">
        <w:rPr>
          <w:b/>
        </w:rPr>
        <w:t xml:space="preserve"> 20-10.384.198-5</w:t>
      </w:r>
      <w:r w:rsidR="00EE6670">
        <w:t xml:space="preserve">con domicilio </w:t>
      </w:r>
      <w:r w:rsidR="008B39D2">
        <w:t xml:space="preserve">en </w:t>
      </w:r>
      <w:proofErr w:type="spellStart"/>
      <w:r w:rsidR="008B39D2">
        <w:t>Cienega</w:t>
      </w:r>
      <w:proofErr w:type="spellEnd"/>
      <w:r w:rsidR="008B39D2">
        <w:t xml:space="preserve"> de </w:t>
      </w:r>
      <w:proofErr w:type="spellStart"/>
      <w:r w:rsidR="008B39D2">
        <w:t>Paicone</w:t>
      </w:r>
      <w:proofErr w:type="spellEnd"/>
      <w:r w:rsidR="008B39D2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248AA" w:rsidRDefault="003248AA" w:rsidP="003248AA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3248AA" w:rsidRDefault="003248AA" w:rsidP="003248AA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27"/>
      </w:tblGrid>
      <w:tr w:rsidR="003B48ED" w:rsidRPr="004509D3" w:rsidTr="00FA250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09D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4509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9D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9D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9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Precio Unitario  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 xml:space="preserve"> $      5.500,00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15.000,00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6.500,00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850,00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509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2.200,00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4509D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1.200,00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1.800,00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1.600,00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36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2.800,00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1.350,00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-   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2.250,00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1.200,00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3.800,00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17.000,00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17.000,00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17.000,00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1.950,00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-   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2.800,00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2.800,00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8.400,00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509D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2.800,00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3.700,00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10.000,00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509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2.700,00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3B48ED" w:rsidRPr="004509D3" w:rsidTr="00FA250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48ED" w:rsidRPr="004509D3" w:rsidRDefault="003B48ED" w:rsidP="00FA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48ED" w:rsidRPr="004509D3" w:rsidRDefault="003B48ED" w:rsidP="00FA2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</w:tbl>
    <w:p w:rsidR="001B3D01" w:rsidRDefault="001B3D01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FA37A5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FA37A5" w:rsidRDefault="009D401B" w:rsidP="00681421">
            <w:pPr>
              <w:spacing w:after="360"/>
              <w:jc w:val="both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FA37A5" w:rsidRDefault="001A78FE" w:rsidP="00467D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Secundario</w:t>
            </w:r>
            <w:bookmarkStart w:id="0" w:name="_GoBack"/>
            <w:bookmarkEnd w:id="0"/>
            <w:r w:rsidR="00467DD4">
              <w:rPr>
                <w:rFonts w:ascii="Arial" w:hAnsi="Arial" w:cs="Arial"/>
                <w:color w:val="000000"/>
                <w:sz w:val="20"/>
                <w:szCs w:val="20"/>
              </w:rPr>
              <w:t xml:space="preserve"> N° 9</w:t>
            </w:r>
            <w:r w:rsidR="009D401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93" w:type="dxa"/>
            <w:vAlign w:val="center"/>
          </w:tcPr>
          <w:p w:rsidR="00FA37A5" w:rsidRDefault="009D401B" w:rsidP="006814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Cienega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Paicone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FB0" w:rsidRDefault="00E26FB0" w:rsidP="00363EFE">
      <w:pPr>
        <w:spacing w:after="0" w:line="240" w:lineRule="auto"/>
      </w:pPr>
      <w:r>
        <w:separator/>
      </w:r>
    </w:p>
  </w:endnote>
  <w:endnote w:type="continuationSeparator" w:id="0">
    <w:p w:rsidR="00E26FB0" w:rsidRDefault="00E26FB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38" w:rsidRDefault="00540B38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168022" wp14:editId="1D3E909D">
          <wp:simplePos x="0" y="0"/>
          <wp:positionH relativeFrom="column">
            <wp:posOffset>238125</wp:posOffset>
          </wp:positionH>
          <wp:positionV relativeFrom="paragraph">
            <wp:posOffset>-552450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FB0" w:rsidRDefault="00E26FB0" w:rsidP="00363EFE">
      <w:pPr>
        <w:spacing w:after="0" w:line="240" w:lineRule="auto"/>
      </w:pPr>
      <w:r>
        <w:separator/>
      </w:r>
    </w:p>
  </w:footnote>
  <w:footnote w:type="continuationSeparator" w:id="0">
    <w:p w:rsidR="00E26FB0" w:rsidRDefault="00E26FB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48AA" w:rsidRDefault="003248AA" w:rsidP="003248AA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41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A78FE"/>
    <w:rsid w:val="001B3D01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248AA"/>
    <w:rsid w:val="00331C45"/>
    <w:rsid w:val="003462A7"/>
    <w:rsid w:val="00363EFE"/>
    <w:rsid w:val="00384E15"/>
    <w:rsid w:val="003B0146"/>
    <w:rsid w:val="003B48ED"/>
    <w:rsid w:val="003C2AF4"/>
    <w:rsid w:val="003D0C8B"/>
    <w:rsid w:val="003D7BF0"/>
    <w:rsid w:val="003E2D74"/>
    <w:rsid w:val="003E39A0"/>
    <w:rsid w:val="00423005"/>
    <w:rsid w:val="0042379B"/>
    <w:rsid w:val="00444389"/>
    <w:rsid w:val="0045433C"/>
    <w:rsid w:val="00467DD4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31D43"/>
    <w:rsid w:val="00540B3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0AA0"/>
    <w:rsid w:val="00854B04"/>
    <w:rsid w:val="00862030"/>
    <w:rsid w:val="0088184A"/>
    <w:rsid w:val="0089603A"/>
    <w:rsid w:val="008A389C"/>
    <w:rsid w:val="008B39D2"/>
    <w:rsid w:val="008E1A22"/>
    <w:rsid w:val="008F0BD7"/>
    <w:rsid w:val="008F10AD"/>
    <w:rsid w:val="00904877"/>
    <w:rsid w:val="00913263"/>
    <w:rsid w:val="00913751"/>
    <w:rsid w:val="00914A49"/>
    <w:rsid w:val="00923E54"/>
    <w:rsid w:val="00947E23"/>
    <w:rsid w:val="00962C3C"/>
    <w:rsid w:val="009A5961"/>
    <w:rsid w:val="009B54B5"/>
    <w:rsid w:val="009C5AFB"/>
    <w:rsid w:val="009D0470"/>
    <w:rsid w:val="009D401B"/>
    <w:rsid w:val="009D571D"/>
    <w:rsid w:val="009D7DD6"/>
    <w:rsid w:val="009E74BF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36F48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D74C9"/>
    <w:rsid w:val="00BE3041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26FB0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E6670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0F39B"/>
  <w15:docId w15:val="{D63BDBD7-CBA4-4A61-945D-20900D4B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549CB-6177-46B2-AB93-43FF8902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24</TotalTime>
  <Pages>5</Pages>
  <Words>1545</Words>
  <Characters>8499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14</cp:revision>
  <cp:lastPrinted>2022-04-08T16:53:00Z</cp:lastPrinted>
  <dcterms:created xsi:type="dcterms:W3CDTF">2024-03-26T16:29:00Z</dcterms:created>
  <dcterms:modified xsi:type="dcterms:W3CDTF">2024-09-02T16:46:00Z</dcterms:modified>
</cp:coreProperties>
</file>