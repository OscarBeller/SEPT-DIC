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82D38">
        <w:t xml:space="preserve">BEJARANO, ARMANDO JAVIER </w:t>
      </w:r>
      <w:r w:rsidR="000737D7">
        <w:t xml:space="preserve"> </w:t>
      </w:r>
      <w:r w:rsidR="00ED2337" w:rsidRPr="00011F4D">
        <w:rPr>
          <w:b/>
        </w:rPr>
        <w:t>CUIT</w:t>
      </w:r>
      <w:r w:rsidR="00B82D38">
        <w:rPr>
          <w:b/>
        </w:rPr>
        <w:t xml:space="preserve"> 20</w:t>
      </w:r>
      <w:r w:rsidR="000737D7">
        <w:rPr>
          <w:b/>
        </w:rPr>
        <w:t>-23.</w:t>
      </w:r>
      <w:r w:rsidR="00B82D38">
        <w:rPr>
          <w:b/>
        </w:rPr>
        <w:t>514</w:t>
      </w:r>
      <w:r w:rsidR="000737D7">
        <w:rPr>
          <w:b/>
        </w:rPr>
        <w:t>.</w:t>
      </w:r>
      <w:r w:rsidR="00B82D38">
        <w:rPr>
          <w:b/>
        </w:rPr>
        <w:t>381</w:t>
      </w:r>
      <w:r w:rsidR="000737D7">
        <w:rPr>
          <w:b/>
        </w:rPr>
        <w:t>-</w:t>
      </w:r>
      <w:r w:rsidR="00B82D38">
        <w:rPr>
          <w:b/>
        </w:rPr>
        <w:t>0</w:t>
      </w:r>
      <w:r w:rsidR="000737D7">
        <w:rPr>
          <w:b/>
        </w:rPr>
        <w:t xml:space="preserve"> </w:t>
      </w:r>
      <w:r>
        <w:t xml:space="preserve">con domicilio en </w:t>
      </w:r>
      <w:r w:rsidR="00B82D38">
        <w:t xml:space="preserve">Rogelio </w:t>
      </w:r>
      <w:proofErr w:type="spellStart"/>
      <w:r w:rsidR="00B82D38">
        <w:t>Leach</w:t>
      </w:r>
      <w:proofErr w:type="spellEnd"/>
      <w:r w:rsidR="00B82D38">
        <w:t xml:space="preserve"> N° 388 </w:t>
      </w:r>
      <w:r w:rsidR="000737D7">
        <w:t xml:space="preserve">, </w:t>
      </w:r>
      <w:r w:rsidR="00B82D38">
        <w:t xml:space="preserve">San </w:t>
      </w:r>
      <w:proofErr w:type="spellStart"/>
      <w:r w:rsidR="00B82D38">
        <w:t>Pedro</w:t>
      </w:r>
      <w:r w:rsidR="000737D7">
        <w:t>,</w:t>
      </w:r>
      <w:r>
        <w:t>Provincia</w:t>
      </w:r>
      <w:proofErr w:type="spellEnd"/>
      <w:r>
        <w:t xml:space="preserve">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D945A3" w:rsidRDefault="00D945A3" w:rsidP="00D945A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</w:t>
      </w:r>
      <w:bookmarkStart w:id="0" w:name="_GoBack"/>
      <w:bookmarkEnd w:id="0"/>
      <w:r>
        <w:t>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945A3" w:rsidRDefault="00D945A3" w:rsidP="00D945A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D1144A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4118"/>
        <w:gridCol w:w="1758"/>
        <w:gridCol w:w="2180"/>
      </w:tblGrid>
      <w:tr w:rsidR="00B33909" w:rsidRPr="00587119" w:rsidTr="00D81D17">
        <w:trPr>
          <w:trHeight w:val="300"/>
        </w:trPr>
        <w:tc>
          <w:tcPr>
            <w:tcW w:w="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11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11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11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0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11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 $                 5.200,00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14.000,00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8.800,00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B33909" w:rsidRPr="00587119" w:rsidTr="00D81D17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909" w:rsidRPr="00587119" w:rsidRDefault="00B33909" w:rsidP="00D8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B33909" w:rsidRDefault="00B33909" w:rsidP="001D65F2">
      <w:pPr>
        <w:spacing w:after="360"/>
        <w:jc w:val="both"/>
        <w:rPr>
          <w:b/>
        </w:rPr>
      </w:pPr>
    </w:p>
    <w:p w:rsidR="00B33909" w:rsidRDefault="00B33909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2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5"/>
        <w:gridCol w:w="5773"/>
        <w:gridCol w:w="2174"/>
      </w:tblGrid>
      <w:tr w:rsidR="00B82D38" w:rsidRPr="00B82D38" w:rsidTr="00B82D38">
        <w:trPr>
          <w:trHeight w:val="59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82D38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82D38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82D38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82D38" w:rsidRPr="00B82D38" w:rsidTr="00B82D38">
        <w:trPr>
          <w:trHeight w:val="595"/>
        </w:trPr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Escuela N° 139 "Sgto. Juan Bautista Cabral"</w:t>
            </w:r>
          </w:p>
        </w:tc>
        <w:tc>
          <w:tcPr>
            <w:tcW w:w="21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B82D38">
              <w:rPr>
                <w:rFonts w:ascii="Calibri" w:eastAsia="Times New Roman" w:hAnsi="Calibri" w:cs="Calibri"/>
                <w:color w:val="000000"/>
              </w:rPr>
              <w:t>Acheral</w:t>
            </w:r>
            <w:proofErr w:type="spellEnd"/>
          </w:p>
        </w:tc>
      </w:tr>
      <w:tr w:rsidR="00B82D38" w:rsidRPr="00B82D38" w:rsidTr="00B82D38">
        <w:trPr>
          <w:trHeight w:val="595"/>
        </w:trPr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B82D38">
              <w:rPr>
                <w:rFonts w:ascii="Calibri" w:eastAsia="Times New Roman" w:hAnsi="Calibri" w:cs="Calibri"/>
                <w:color w:val="000000"/>
              </w:rPr>
              <w:t>Dif</w:t>
            </w:r>
            <w:proofErr w:type="spellEnd"/>
            <w:r w:rsidRPr="00B82D38">
              <w:rPr>
                <w:rFonts w:ascii="Calibri" w:eastAsia="Times New Roman" w:hAnsi="Calibri" w:cs="Calibri"/>
                <w:color w:val="000000"/>
              </w:rPr>
              <w:t xml:space="preserve">. N° 5 "Centro de </w:t>
            </w:r>
            <w:proofErr w:type="spellStart"/>
            <w:r w:rsidRPr="00B82D38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B82D38">
              <w:rPr>
                <w:rFonts w:ascii="Calibri" w:eastAsia="Times New Roman" w:hAnsi="Calibri" w:cs="Calibri"/>
                <w:color w:val="000000"/>
              </w:rPr>
              <w:t>. Especializado"</w:t>
            </w:r>
          </w:p>
        </w:tc>
        <w:tc>
          <w:tcPr>
            <w:tcW w:w="21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B82D38" w:rsidRPr="00B82D38" w:rsidTr="00B82D38">
        <w:trPr>
          <w:trHeight w:val="595"/>
        </w:trPr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Anexo San Pedro - Esc. Bartolina Sisa 471</w:t>
            </w:r>
          </w:p>
        </w:tc>
        <w:tc>
          <w:tcPr>
            <w:tcW w:w="21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A80" w:rsidRDefault="00610A80" w:rsidP="00363EFE">
      <w:pPr>
        <w:spacing w:after="0" w:line="240" w:lineRule="auto"/>
      </w:pPr>
      <w:r>
        <w:separator/>
      </w:r>
    </w:p>
  </w:endnote>
  <w:endnote w:type="continuationSeparator" w:id="0">
    <w:p w:rsidR="00610A80" w:rsidRDefault="00610A8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D05" w:rsidRDefault="00710D0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4CD556" wp14:editId="61A112FD">
          <wp:simplePos x="0" y="0"/>
          <wp:positionH relativeFrom="column">
            <wp:posOffset>172528</wp:posOffset>
          </wp:positionH>
          <wp:positionV relativeFrom="paragraph">
            <wp:posOffset>-474453</wp:posOffset>
          </wp:positionV>
          <wp:extent cx="1409524" cy="980952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A80" w:rsidRDefault="00610A80" w:rsidP="00363EFE">
      <w:pPr>
        <w:spacing w:after="0" w:line="240" w:lineRule="auto"/>
      </w:pPr>
      <w:r>
        <w:separator/>
      </w:r>
    </w:p>
  </w:footnote>
  <w:footnote w:type="continuationSeparator" w:id="0">
    <w:p w:rsidR="00610A80" w:rsidRDefault="00610A8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945A3" w:rsidRDefault="00D945A3" w:rsidP="00D945A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38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19C8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C21C2"/>
    <w:rsid w:val="005E4FC8"/>
    <w:rsid w:val="005F65DE"/>
    <w:rsid w:val="00607D20"/>
    <w:rsid w:val="00610A80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10D05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26E7F"/>
    <w:rsid w:val="00B33909"/>
    <w:rsid w:val="00B412D3"/>
    <w:rsid w:val="00B67E6D"/>
    <w:rsid w:val="00B82D38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144A"/>
    <w:rsid w:val="00D23D34"/>
    <w:rsid w:val="00D31BC9"/>
    <w:rsid w:val="00D326EF"/>
    <w:rsid w:val="00D476FB"/>
    <w:rsid w:val="00D945A3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0B99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BB3D56-E937-4F10-BF57-1E6E206B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1F0BB-5591-4AC5-B78C-BF81D51F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49</TotalTime>
  <Pages>5</Pages>
  <Words>1716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2024-09-27T11:11:00Z</cp:lastPrinted>
  <dcterms:created xsi:type="dcterms:W3CDTF">2024-04-04T14:17:00Z</dcterms:created>
  <dcterms:modified xsi:type="dcterms:W3CDTF">2024-09-27T11:13:00Z</dcterms:modified>
</cp:coreProperties>
</file>