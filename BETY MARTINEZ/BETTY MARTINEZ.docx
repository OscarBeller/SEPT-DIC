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4A59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1C1DEEE" w14:textId="77777777" w:rsidR="007D338A" w:rsidRPr="00A07C2E" w:rsidRDefault="00A63D53" w:rsidP="00645772">
      <w:pPr>
        <w:spacing w:after="360"/>
        <w:jc w:val="both"/>
        <w:rPr>
          <w:b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30DF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07C2E" w:rsidRPr="00830C36">
        <w:rPr>
          <w:b/>
        </w:rPr>
        <w:t>MARTINEZ, BETTY</w:t>
      </w:r>
      <w:r w:rsidR="00A07C2E">
        <w:t xml:space="preserve"> </w:t>
      </w:r>
      <w:r w:rsidR="00ED2337" w:rsidRPr="00011F4D">
        <w:rPr>
          <w:b/>
        </w:rPr>
        <w:t>CUIT</w:t>
      </w:r>
      <w:r w:rsidR="00A07C2E">
        <w:rPr>
          <w:b/>
        </w:rPr>
        <w:t xml:space="preserve"> 27-19.020.718-3 </w:t>
      </w:r>
      <w:r>
        <w:t xml:space="preserve">con domicilio en </w:t>
      </w:r>
      <w:r w:rsidR="00A07C2E">
        <w:t xml:space="preserve">Los Tarcos N° 1420 B° Huaico,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592566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A0AB17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7473DEF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231FBE8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3DD56E7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2EB15A3" w14:textId="77777777" w:rsidR="00843E83" w:rsidRDefault="00843E83" w:rsidP="00843E8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2E36D4BE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8C446F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82A0DC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05F284A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99840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56B2F5A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6C0460B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EFE4DB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CF7BF5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7745B6D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5E430F3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2E36B7A4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42FCE7F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9118F4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1B2E9B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7BCF788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771058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5EE064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772A8E9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54C6961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178A09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BB6599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D98A6D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5CB5C7EA" w14:textId="77777777" w:rsidR="00843E83" w:rsidRDefault="00843E83" w:rsidP="00843E8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DDE5577" w14:textId="77777777"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14:paraId="5581A426" w14:textId="77777777" w:rsidR="00BA79E3" w:rsidRDefault="00BA79E3" w:rsidP="00EC4EED">
      <w:pPr>
        <w:spacing w:after="360"/>
        <w:jc w:val="both"/>
      </w:pPr>
    </w:p>
    <w:p w14:paraId="698331A0" w14:textId="77777777" w:rsidR="00A278C6" w:rsidRDefault="00A278C6" w:rsidP="00EC4EED">
      <w:pPr>
        <w:spacing w:after="360"/>
        <w:jc w:val="both"/>
      </w:pPr>
    </w:p>
    <w:p w14:paraId="6913AF93" w14:textId="77777777" w:rsidR="00AF7B94" w:rsidRDefault="00AF7B94" w:rsidP="00EC4EED">
      <w:pPr>
        <w:spacing w:after="360"/>
        <w:jc w:val="both"/>
      </w:pPr>
    </w:p>
    <w:p w14:paraId="33437C2F" w14:textId="77777777" w:rsidR="00A278C6" w:rsidRDefault="00A278C6" w:rsidP="00EC4EED">
      <w:pPr>
        <w:spacing w:after="360"/>
        <w:jc w:val="both"/>
      </w:pPr>
    </w:p>
    <w:p w14:paraId="3EFFF27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7C066FF6" w14:textId="2BFCAB25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8161BB" w:rsidRPr="008161BB" w14:paraId="53B30304" w14:textId="77777777" w:rsidTr="008161B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46E4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B8D57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2DD5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F515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161BB" w:rsidRPr="008161BB" w14:paraId="359066EB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88DF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9361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A4D7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336" w14:textId="73BB843E" w:rsidR="008161BB" w:rsidRPr="008161BB" w:rsidRDefault="008161BB" w:rsidP="00DA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</w:t>
            </w:r>
            <w:r w:rsidR="00DA6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 w:rsidR="00DA67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8161BB" w:rsidRPr="008161BB" w14:paraId="3B1F0A0C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1936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36A2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D52C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B72D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161BB" w:rsidRPr="008161BB" w14:paraId="251C15DC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39E3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96E6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E2CD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5DE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161BB" w:rsidRPr="008161BB" w14:paraId="21A04EC7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5517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27B9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D247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C11D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173E70F4" w14:textId="77777777" w:rsidR="008161BB" w:rsidRDefault="008161BB" w:rsidP="001D65F2">
      <w:pPr>
        <w:spacing w:after="360"/>
        <w:jc w:val="both"/>
        <w:rPr>
          <w:b/>
        </w:rPr>
      </w:pPr>
    </w:p>
    <w:p w14:paraId="28B8B058" w14:textId="77777777" w:rsidR="00A07C2E" w:rsidRDefault="00A07C2E" w:rsidP="001D65F2">
      <w:pPr>
        <w:spacing w:after="360"/>
        <w:jc w:val="right"/>
        <w:rPr>
          <w:b/>
        </w:rPr>
      </w:pPr>
    </w:p>
    <w:p w14:paraId="5051D8C4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EF5A4E7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013"/>
        <w:gridCol w:w="2312"/>
      </w:tblGrid>
      <w:tr w:rsidR="00A07C2E" w:rsidRPr="00A07C2E" w14:paraId="0E3CFBE8" w14:textId="77777777" w:rsidTr="00A07C2E">
        <w:trPr>
          <w:trHeight w:val="807"/>
        </w:trPr>
        <w:tc>
          <w:tcPr>
            <w:tcW w:w="1129" w:type="dxa"/>
            <w:shd w:val="clear" w:color="auto" w:fill="auto"/>
            <w:vAlign w:val="center"/>
            <w:hideMark/>
          </w:tcPr>
          <w:p w14:paraId="60C4199E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7C2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13" w:type="dxa"/>
            <w:shd w:val="clear" w:color="auto" w:fill="auto"/>
            <w:vAlign w:val="center"/>
            <w:hideMark/>
          </w:tcPr>
          <w:p w14:paraId="5E17AB39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7C2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12" w:type="dxa"/>
            <w:shd w:val="clear" w:color="auto" w:fill="auto"/>
            <w:vAlign w:val="center"/>
            <w:hideMark/>
          </w:tcPr>
          <w:p w14:paraId="4D1087F7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7C2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07C2E" w:rsidRPr="00A07C2E" w14:paraId="7AF9F93E" w14:textId="77777777" w:rsidTr="00A07C2E">
        <w:trPr>
          <w:trHeight w:val="602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4989958" w14:textId="77777777" w:rsidR="00A07C2E" w:rsidRPr="00A07C2E" w:rsidRDefault="00A07C2E" w:rsidP="00A07C2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7C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13" w:type="dxa"/>
            <w:shd w:val="clear" w:color="auto" w:fill="auto"/>
            <w:vAlign w:val="bottom"/>
            <w:hideMark/>
          </w:tcPr>
          <w:p w14:paraId="7D3FA94B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Escuela Nº 190 "Dr. Macedonio Graz"</w:t>
            </w:r>
          </w:p>
        </w:tc>
        <w:tc>
          <w:tcPr>
            <w:tcW w:w="2312" w:type="dxa"/>
            <w:shd w:val="clear" w:color="auto" w:fill="auto"/>
            <w:vAlign w:val="bottom"/>
            <w:hideMark/>
          </w:tcPr>
          <w:p w14:paraId="0E4EAAC5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A07C2E" w:rsidRPr="00A07C2E" w14:paraId="46C4529B" w14:textId="77777777" w:rsidTr="00A07C2E">
        <w:trPr>
          <w:trHeight w:val="602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2DBA9C5" w14:textId="77777777" w:rsidR="00A07C2E" w:rsidRPr="00A07C2E" w:rsidRDefault="00A07C2E" w:rsidP="00A07C2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7C2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13" w:type="dxa"/>
            <w:shd w:val="clear" w:color="auto" w:fill="auto"/>
            <w:vAlign w:val="bottom"/>
            <w:hideMark/>
          </w:tcPr>
          <w:p w14:paraId="200CDA49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Olivia Molina</w:t>
            </w:r>
          </w:p>
        </w:tc>
        <w:tc>
          <w:tcPr>
            <w:tcW w:w="2312" w:type="dxa"/>
            <w:shd w:val="clear" w:color="auto" w:fill="auto"/>
            <w:vAlign w:val="bottom"/>
            <w:hideMark/>
          </w:tcPr>
          <w:p w14:paraId="281EF5B1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A07C2E" w:rsidRPr="00A07C2E" w14:paraId="7A5CC372" w14:textId="77777777" w:rsidTr="00A07C2E">
        <w:trPr>
          <w:trHeight w:val="602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4A1CCD6" w14:textId="77777777" w:rsidR="00A07C2E" w:rsidRPr="00A07C2E" w:rsidRDefault="00A07C2E" w:rsidP="00A07C2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7C2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13" w:type="dxa"/>
            <w:shd w:val="clear" w:color="auto" w:fill="auto"/>
            <w:vAlign w:val="bottom"/>
            <w:hideMark/>
          </w:tcPr>
          <w:p w14:paraId="7E3C2759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2312" w:type="dxa"/>
            <w:shd w:val="clear" w:color="auto" w:fill="auto"/>
            <w:vAlign w:val="bottom"/>
            <w:hideMark/>
          </w:tcPr>
          <w:p w14:paraId="64BE7A0A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14:paraId="53C2E93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E93CB" w14:textId="77777777" w:rsidR="00F650EB" w:rsidRDefault="00F650EB" w:rsidP="00363EFE">
      <w:pPr>
        <w:spacing w:after="0" w:line="240" w:lineRule="auto"/>
      </w:pPr>
      <w:r>
        <w:separator/>
      </w:r>
    </w:p>
  </w:endnote>
  <w:endnote w:type="continuationSeparator" w:id="0">
    <w:p w14:paraId="319C447D" w14:textId="77777777" w:rsidR="00F650EB" w:rsidRDefault="00F650E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7099" w14:textId="50026019" w:rsidR="00175B35" w:rsidRPr="00175B35" w:rsidRDefault="00175B35" w:rsidP="00175B3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2D78C6" wp14:editId="3228282C">
          <wp:simplePos x="0" y="0"/>
          <wp:positionH relativeFrom="margin">
            <wp:align>left</wp:align>
          </wp:positionH>
          <wp:positionV relativeFrom="paragraph">
            <wp:posOffset>-375764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A9934" w14:textId="77777777" w:rsidR="00F650EB" w:rsidRDefault="00F650EB" w:rsidP="00363EFE">
      <w:pPr>
        <w:spacing w:after="0" w:line="240" w:lineRule="auto"/>
      </w:pPr>
      <w:r>
        <w:separator/>
      </w:r>
    </w:p>
  </w:footnote>
  <w:footnote w:type="continuationSeparator" w:id="0">
    <w:p w14:paraId="1EC88B84" w14:textId="77777777" w:rsidR="00F650EB" w:rsidRDefault="00F650E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0748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DA89072" wp14:editId="16BA0E54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CCD6C0" w14:textId="77777777" w:rsidR="00843E83" w:rsidRDefault="00843E83" w:rsidP="00843E8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480695BC" w14:textId="6FFB3FD6" w:rsidR="00B84795" w:rsidRPr="00B84795" w:rsidRDefault="00B84795" w:rsidP="00843E83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2E"/>
    <w:rsid w:val="000042B2"/>
    <w:rsid w:val="00007BF1"/>
    <w:rsid w:val="00011F4D"/>
    <w:rsid w:val="00027223"/>
    <w:rsid w:val="00030DF2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5B35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855AA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D7BE8"/>
    <w:rsid w:val="007109C6"/>
    <w:rsid w:val="00732868"/>
    <w:rsid w:val="00736D9A"/>
    <w:rsid w:val="00742908"/>
    <w:rsid w:val="00750DB6"/>
    <w:rsid w:val="00751984"/>
    <w:rsid w:val="00754588"/>
    <w:rsid w:val="00757AD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1BB"/>
    <w:rsid w:val="00830C36"/>
    <w:rsid w:val="00843E83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592F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7C2E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57064"/>
    <w:rsid w:val="00C873C5"/>
    <w:rsid w:val="00CA5ED4"/>
    <w:rsid w:val="00D23D34"/>
    <w:rsid w:val="00D31BC9"/>
    <w:rsid w:val="00D326EF"/>
    <w:rsid w:val="00D476FB"/>
    <w:rsid w:val="00DA091E"/>
    <w:rsid w:val="00DA413C"/>
    <w:rsid w:val="00DA67AB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0EB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6194E"/>
  <w15:docId w15:val="{DF003AA1-485F-4416-9C68-DB2DEA90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E0AA-C1C2-4214-BC19-FB512C07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</TotalTime>
  <Pages>4</Pages>
  <Words>1262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2024-09-09T14:38:00Z</cp:lastPrinted>
  <dcterms:created xsi:type="dcterms:W3CDTF">2024-03-25T12:39:00Z</dcterms:created>
  <dcterms:modified xsi:type="dcterms:W3CDTF">2024-09-09T14:40:00Z</dcterms:modified>
</cp:coreProperties>
</file>