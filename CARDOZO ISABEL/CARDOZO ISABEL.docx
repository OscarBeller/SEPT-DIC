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0C144D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96DEA" w:rsidRPr="00696DEA">
        <w:rPr>
          <w:b/>
        </w:rPr>
        <w:t>CARDOZO, ISABEL</w:t>
      </w:r>
      <w:r w:rsidR="00696DEA">
        <w:t xml:space="preserve"> </w:t>
      </w:r>
      <w:r w:rsidR="00ED2337" w:rsidRPr="00011F4D">
        <w:rPr>
          <w:b/>
        </w:rPr>
        <w:t>CUIT</w:t>
      </w:r>
      <w:r w:rsidR="00696DEA">
        <w:rPr>
          <w:b/>
        </w:rPr>
        <w:t xml:space="preserve"> 27-23.721.579-1 </w:t>
      </w:r>
      <w:r>
        <w:t xml:space="preserve">con domicilio en </w:t>
      </w:r>
      <w:r w:rsidR="00696DEA">
        <w:t xml:space="preserve">Calle 1130 N° 454-240 Vivienda,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F74B9" w:rsidRDefault="009F74B9" w:rsidP="009F74B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9F74B9" w:rsidRDefault="009F74B9" w:rsidP="009F74B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9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867"/>
        <w:gridCol w:w="1815"/>
        <w:gridCol w:w="2184"/>
      </w:tblGrid>
      <w:tr w:rsidR="00576E10" w:rsidRPr="00576E10" w:rsidTr="009F74B9">
        <w:trPr>
          <w:trHeight w:val="521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10" w:rsidRPr="00576E10" w:rsidRDefault="00576E10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Medida 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576E10" w:rsidRPr="00576E10" w:rsidTr="009F74B9">
        <w:trPr>
          <w:trHeight w:val="521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10" w:rsidRPr="00576E10" w:rsidRDefault="009F74B9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3.3</w:t>
            </w:r>
            <w:r w:rsidR="00576E10"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76E10" w:rsidRPr="00576E10" w:rsidTr="009F74B9">
        <w:trPr>
          <w:trHeight w:val="521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Migñon</w:t>
            </w:r>
            <w:proofErr w:type="spellEnd"/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10" w:rsidRPr="00576E10" w:rsidRDefault="009F74B9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3.2</w:t>
            </w:r>
            <w:r w:rsidR="00576E10"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76E10" w:rsidRPr="00576E10" w:rsidTr="009F74B9">
        <w:trPr>
          <w:trHeight w:val="521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10" w:rsidRPr="00576E10" w:rsidRDefault="009F74B9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2.6</w:t>
            </w:r>
            <w:r w:rsidR="00576E10"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:rsidR="00576E10" w:rsidRDefault="00576E10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63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2"/>
        <w:gridCol w:w="5119"/>
        <w:gridCol w:w="2361"/>
      </w:tblGrid>
      <w:tr w:rsidR="00696DEA" w:rsidRPr="00576E10" w:rsidTr="00576E10">
        <w:trPr>
          <w:trHeight w:val="56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6E1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6E1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6E1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Colegio Secundario de Artes Nº 42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Escuela N° 465 "</w:t>
            </w:r>
            <w:proofErr w:type="spellStart"/>
            <w:r w:rsidRPr="00576E10">
              <w:rPr>
                <w:rFonts w:ascii="Calibri" w:eastAsia="Times New Roman" w:hAnsi="Calibri" w:cs="Calibri"/>
                <w:color w:val="000000"/>
              </w:rPr>
              <w:t>Nestor</w:t>
            </w:r>
            <w:proofErr w:type="spellEnd"/>
            <w:r w:rsidRPr="00576E10">
              <w:rPr>
                <w:rFonts w:ascii="Calibri" w:eastAsia="Times New Roman" w:hAnsi="Calibri" w:cs="Calibri"/>
                <w:color w:val="000000"/>
              </w:rPr>
              <w:t xml:space="preserve"> Carlos Kirchner" (CONTINGENCIA)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Escuela Nº 456 "Sgto. Juan Bautista Cabral"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576E10">
              <w:rPr>
                <w:rFonts w:ascii="Calibri" w:eastAsia="Times New Roman" w:hAnsi="Calibri" w:cs="Calibri"/>
              </w:rPr>
              <w:t>Escuela Nº</w:t>
            </w:r>
            <w:proofErr w:type="gramEnd"/>
            <w:r w:rsidRPr="00576E10">
              <w:rPr>
                <w:rFonts w:ascii="Calibri" w:eastAsia="Times New Roman" w:hAnsi="Calibri" w:cs="Calibri"/>
              </w:rPr>
              <w:t xml:space="preserve"> 415 "Confederación Gral. Del Trabajo"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576E10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6E10">
              <w:rPr>
                <w:rFonts w:ascii="Calibri" w:eastAsia="Times New Roman" w:hAnsi="Calibri" w:cs="Calibri"/>
              </w:rPr>
              <w:t xml:space="preserve">JIN Nº 3 - </w:t>
            </w:r>
            <w:proofErr w:type="spellStart"/>
            <w:r w:rsidRPr="00576E10">
              <w:rPr>
                <w:rFonts w:ascii="Calibri" w:eastAsia="Times New Roman" w:hAnsi="Calibri" w:cs="Calibri"/>
              </w:rPr>
              <w:t>ESC.Nº</w:t>
            </w:r>
            <w:proofErr w:type="spellEnd"/>
            <w:r w:rsidRPr="00576E10">
              <w:rPr>
                <w:rFonts w:ascii="Calibri" w:eastAsia="Times New Roman" w:hAnsi="Calibri" w:cs="Calibri"/>
              </w:rPr>
              <w:t xml:space="preserve"> 431 -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 xml:space="preserve">JIN Nº 41 - (Esc. Nº 417 </w:t>
            </w:r>
            <w:proofErr w:type="spellStart"/>
            <w:r w:rsidRPr="00576E10">
              <w:rPr>
                <w:rFonts w:ascii="Calibri" w:eastAsia="Times New Roman" w:hAnsi="Calibri" w:cs="Calibri"/>
                <w:color w:val="000000"/>
              </w:rPr>
              <w:t>Pbtro</w:t>
            </w:r>
            <w:proofErr w:type="spellEnd"/>
            <w:r w:rsidRPr="00576E10">
              <w:rPr>
                <w:rFonts w:ascii="Calibri" w:eastAsia="Times New Roman" w:hAnsi="Calibri" w:cs="Calibri"/>
                <w:color w:val="000000"/>
              </w:rPr>
              <w:t>. Juan Roberto Moreno)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E47" w:rsidRDefault="00944E47" w:rsidP="00363EFE">
      <w:pPr>
        <w:spacing w:after="0" w:line="240" w:lineRule="auto"/>
      </w:pPr>
      <w:r>
        <w:separator/>
      </w:r>
    </w:p>
  </w:endnote>
  <w:endnote w:type="continuationSeparator" w:id="0">
    <w:p w:rsidR="00944E47" w:rsidRDefault="00944E4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41" w:rsidRDefault="00FE794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2315EF" wp14:editId="270D648B">
          <wp:simplePos x="0" y="0"/>
          <wp:positionH relativeFrom="column">
            <wp:posOffset>36195</wp:posOffset>
          </wp:positionH>
          <wp:positionV relativeFrom="paragraph">
            <wp:posOffset>-421970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E47" w:rsidRDefault="00944E47" w:rsidP="00363EFE">
      <w:pPr>
        <w:spacing w:after="0" w:line="240" w:lineRule="auto"/>
      </w:pPr>
      <w:r>
        <w:separator/>
      </w:r>
    </w:p>
  </w:footnote>
  <w:footnote w:type="continuationSeparator" w:id="0">
    <w:p w:rsidR="00944E47" w:rsidRDefault="00944E4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74B9" w:rsidRDefault="009F74B9" w:rsidP="009F74B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EA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44D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3200A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6E10"/>
    <w:rsid w:val="005863A4"/>
    <w:rsid w:val="005A0B37"/>
    <w:rsid w:val="005A3A5C"/>
    <w:rsid w:val="005B24B1"/>
    <w:rsid w:val="005B642E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6DEA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5594B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4E47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9F74B9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39D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61948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E7941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204D"/>
  <w15:docId w15:val="{7657801A-0BC3-4D5A-825E-5D86A144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10A32-452A-4E7D-AD46-0B679F55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9</TotalTime>
  <Pages>4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2024-03-21T13:05:00Z</dcterms:created>
  <dcterms:modified xsi:type="dcterms:W3CDTF">2024-08-20T11:51:00Z</dcterms:modified>
</cp:coreProperties>
</file>