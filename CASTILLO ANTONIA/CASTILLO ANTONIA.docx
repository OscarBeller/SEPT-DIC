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212E8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5AC16BC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6B4233">
        <w:t xml:space="preserve"> Sr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98455D">
        <w:t xml:space="preserve"> CASTILLO, ANTONIA </w:t>
      </w:r>
      <w:r w:rsidR="000737D7">
        <w:t xml:space="preserve"> </w:t>
      </w:r>
      <w:r w:rsidR="00ED2337" w:rsidRPr="00011F4D">
        <w:rPr>
          <w:b/>
        </w:rPr>
        <w:t>CUIT</w:t>
      </w:r>
      <w:r w:rsidR="000737D7">
        <w:rPr>
          <w:b/>
        </w:rPr>
        <w:t>27-</w:t>
      </w:r>
      <w:r w:rsidR="0098455D">
        <w:rPr>
          <w:b/>
        </w:rPr>
        <w:t>18</w:t>
      </w:r>
      <w:r w:rsidR="000737D7">
        <w:rPr>
          <w:b/>
        </w:rPr>
        <w:t>.</w:t>
      </w:r>
      <w:r w:rsidR="0098455D">
        <w:rPr>
          <w:b/>
        </w:rPr>
        <w:t>807</w:t>
      </w:r>
      <w:r w:rsidR="000737D7">
        <w:rPr>
          <w:b/>
        </w:rPr>
        <w:t>.</w:t>
      </w:r>
      <w:r w:rsidR="0098455D">
        <w:rPr>
          <w:b/>
        </w:rPr>
        <w:t xml:space="preserve">413 </w:t>
      </w:r>
      <w:r w:rsidR="000737D7">
        <w:rPr>
          <w:b/>
        </w:rPr>
        <w:t>-</w:t>
      </w:r>
      <w:r w:rsidR="0098455D">
        <w:rPr>
          <w:b/>
        </w:rPr>
        <w:t>3</w:t>
      </w:r>
      <w:r w:rsidR="000737D7">
        <w:rPr>
          <w:b/>
        </w:rPr>
        <w:t xml:space="preserve"> </w:t>
      </w:r>
      <w:r>
        <w:t xml:space="preserve">con domicilio en </w:t>
      </w:r>
      <w:r w:rsidR="0098455D">
        <w:t xml:space="preserve">San Martin N° 375 </w:t>
      </w:r>
      <w:r w:rsidR="000737D7">
        <w:t>, La Quiaca</w:t>
      </w:r>
      <w:r w:rsidR="0098455D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5F11CF0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DEFF99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A468D2B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FA25B66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22993B6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76EB5CC0" w14:textId="77777777" w:rsidR="00207010" w:rsidRDefault="00207010" w:rsidP="00207010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6B88FF70" w14:textId="2E470DDB" w:rsidR="00AA4226" w:rsidRDefault="00A0002B" w:rsidP="00645772">
      <w:pPr>
        <w:spacing w:after="360"/>
        <w:jc w:val="both"/>
      </w:pPr>
      <w:r>
        <w:lastRenderedPageBreak/>
        <w:t>.</w:t>
      </w:r>
      <w:r w:rsidR="006B4233" w:rsidRPr="006B4233">
        <w:rPr>
          <w:noProof/>
        </w:rPr>
        <w:t xml:space="preserve"> </w:t>
      </w:r>
    </w:p>
    <w:p w14:paraId="01BC52CB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30C0E6D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73640584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F349A21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0009C387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119EB5D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0B38C0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30F6DC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1F4654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7DD21B6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29633EAD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F683A7A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C984D0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9D02FA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2C019C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EA94BB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FCAB1AE" w14:textId="77777777" w:rsidR="0016667D" w:rsidRDefault="00531718" w:rsidP="00531718">
      <w:pPr>
        <w:spacing w:after="120"/>
        <w:jc w:val="both"/>
      </w:pPr>
      <w:r>
        <w:lastRenderedPageBreak/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7E0F36E6" w14:textId="77777777"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8BA1BD4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6CA5AA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C055D57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4DA98D1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212544F9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0B1CC57" w14:textId="77777777" w:rsidR="00207010" w:rsidRDefault="00207010" w:rsidP="00207010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2F0794B4" w14:textId="77777777" w:rsidR="0016667D" w:rsidRPr="00E134AF" w:rsidRDefault="0016667D" w:rsidP="00331C45">
      <w:pPr>
        <w:spacing w:after="360"/>
        <w:jc w:val="both"/>
      </w:pPr>
    </w:p>
    <w:p w14:paraId="50E08B17" w14:textId="77777777" w:rsidR="00BA79E3" w:rsidRDefault="00BA79E3" w:rsidP="00EC4EED">
      <w:pPr>
        <w:spacing w:after="360"/>
        <w:jc w:val="both"/>
      </w:pPr>
    </w:p>
    <w:p w14:paraId="5144D90E" w14:textId="77777777" w:rsidR="00A278C6" w:rsidRDefault="00A278C6" w:rsidP="00EC4EED">
      <w:pPr>
        <w:spacing w:after="360"/>
        <w:jc w:val="both"/>
      </w:pPr>
    </w:p>
    <w:p w14:paraId="5947D6E9" w14:textId="77777777" w:rsidR="00AF7B94" w:rsidRDefault="00AF7B94" w:rsidP="00EC4EED">
      <w:pPr>
        <w:spacing w:after="360"/>
        <w:jc w:val="both"/>
      </w:pPr>
    </w:p>
    <w:p w14:paraId="340C86E8" w14:textId="77777777" w:rsidR="00A278C6" w:rsidRDefault="00A278C6" w:rsidP="00EC4EED">
      <w:pPr>
        <w:spacing w:after="360"/>
        <w:jc w:val="both"/>
      </w:pPr>
    </w:p>
    <w:p w14:paraId="5FA03916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</w:t>
      </w:r>
    </w:p>
    <w:p w14:paraId="20BAF3C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99475B" w:rsidRPr="0099475B" w14:paraId="61D8000A" w14:textId="77777777" w:rsidTr="00387D49">
        <w:trPr>
          <w:trHeight w:val="300"/>
        </w:trPr>
        <w:tc>
          <w:tcPr>
            <w:tcW w:w="900" w:type="dxa"/>
            <w:shd w:val="clear" w:color="auto" w:fill="auto"/>
            <w:vAlign w:val="center"/>
            <w:hideMark/>
          </w:tcPr>
          <w:p w14:paraId="3F2723FC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B9C5CB4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89D3D49" w14:textId="77777777" w:rsidR="0099475B" w:rsidRPr="0099475B" w:rsidRDefault="0099475B" w:rsidP="00994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344CF77" w14:textId="77777777" w:rsidR="0099475B" w:rsidRPr="0099475B" w:rsidRDefault="0099475B" w:rsidP="009947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47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07010" w:rsidRPr="0099475B" w14:paraId="5642023E" w14:textId="77777777" w:rsidTr="00387D49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866A7B" w14:textId="77777777" w:rsidR="00207010" w:rsidRPr="0099475B" w:rsidRDefault="00207010" w:rsidP="00207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5DAFCB45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3C16070F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419A0FE" w14:textId="3A13A219" w:rsidR="00207010" w:rsidRPr="0099475B" w:rsidRDefault="00207010" w:rsidP="0020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5.500,00 </w:t>
            </w:r>
          </w:p>
        </w:tc>
      </w:tr>
      <w:tr w:rsidR="00207010" w:rsidRPr="0099475B" w14:paraId="42B12CD3" w14:textId="77777777" w:rsidTr="00A54B7F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5CF9C9" w14:textId="77777777" w:rsidR="00207010" w:rsidRPr="0099475B" w:rsidRDefault="00207010" w:rsidP="00207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2E77820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74F830E0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077E5A0" w14:textId="5E2769C2" w:rsidR="00207010" w:rsidRPr="0099475B" w:rsidRDefault="00207010" w:rsidP="0020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207010" w:rsidRPr="0099475B" w14:paraId="2CE8D345" w14:textId="77777777" w:rsidTr="00A54B7F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21184AE" w14:textId="77777777" w:rsidR="00207010" w:rsidRPr="0099475B" w:rsidRDefault="00207010" w:rsidP="00207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151BBB84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63F5622F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7C49DDC" w14:textId="0EC3C2BF" w:rsidR="00207010" w:rsidRPr="0099475B" w:rsidRDefault="00207010" w:rsidP="0020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16.500,00 </w:t>
            </w:r>
          </w:p>
        </w:tc>
      </w:tr>
      <w:tr w:rsidR="00207010" w:rsidRPr="0099475B" w14:paraId="4B76D6A6" w14:textId="77777777" w:rsidTr="00A54B7F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AFDC971" w14:textId="77777777" w:rsidR="00207010" w:rsidRPr="0099475B" w:rsidRDefault="00207010" w:rsidP="00207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7525E9E9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4A8B8535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5821BF1" w14:textId="7A4F492A" w:rsidR="00207010" w:rsidRPr="0099475B" w:rsidRDefault="00207010" w:rsidP="0020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17.800,00 </w:t>
            </w:r>
          </w:p>
        </w:tc>
      </w:tr>
      <w:tr w:rsidR="00207010" w:rsidRPr="0099475B" w14:paraId="0EA9C649" w14:textId="77777777" w:rsidTr="00A54B7F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157FF0" w14:textId="77777777" w:rsidR="00207010" w:rsidRPr="0099475B" w:rsidRDefault="00207010" w:rsidP="002070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shd w:val="clear" w:color="auto" w:fill="auto"/>
            <w:vAlign w:val="center"/>
            <w:hideMark/>
          </w:tcPr>
          <w:p w14:paraId="38D9E7AA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shd w:val="clear" w:color="auto" w:fill="auto"/>
            <w:vAlign w:val="center"/>
            <w:hideMark/>
          </w:tcPr>
          <w:p w14:paraId="1A99378E" w14:textId="77777777" w:rsidR="00207010" w:rsidRPr="0099475B" w:rsidRDefault="00207010" w:rsidP="002070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475B">
              <w:rPr>
                <w:rFonts w:ascii="Calibri" w:eastAsia="Times New Roman" w:hAnsi="Calibri" w:cs="Calibr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F5116A" w14:textId="56EF2A9C" w:rsidR="00207010" w:rsidRPr="0099475B" w:rsidRDefault="00207010" w:rsidP="002070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</w:tbl>
    <w:p w14:paraId="5A172BBD" w14:textId="22751D8F" w:rsidR="0098455D" w:rsidRDefault="0098455D">
      <w:pPr>
        <w:rPr>
          <w:b/>
        </w:rPr>
      </w:pPr>
    </w:p>
    <w:p w14:paraId="45F5E31A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05163670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3"/>
        <w:gridCol w:w="5602"/>
        <w:gridCol w:w="2177"/>
      </w:tblGrid>
      <w:tr w:rsidR="0098455D" w:rsidRPr="00387D49" w14:paraId="0A2FAE09" w14:textId="77777777" w:rsidTr="00354719">
        <w:trPr>
          <w:trHeight w:val="340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1FE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</w:rPr>
            </w:pPr>
            <w:bookmarkStart w:id="0" w:name="_GoBack"/>
            <w:r w:rsidRPr="00387D49">
              <w:rPr>
                <w:rFonts w:ascii="Calibri" w:eastAsia="Times New Roman" w:hAnsi="Calibri" w:cs="Calibri"/>
                <w:b/>
                <w:bCs/>
                <w:sz w:val="20"/>
              </w:rPr>
              <w:t>Nº de Orden</w:t>
            </w:r>
          </w:p>
        </w:tc>
        <w:tc>
          <w:tcPr>
            <w:tcW w:w="3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E4F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</w:rPr>
            </w:pPr>
            <w:r w:rsidRPr="00387D49">
              <w:rPr>
                <w:rFonts w:ascii="Calibri" w:eastAsia="Times New Roman" w:hAnsi="Calibri" w:cs="Calibri"/>
                <w:b/>
                <w:bCs/>
                <w:sz w:val="20"/>
              </w:rPr>
              <w:t>Nombre de la Escuela</w:t>
            </w:r>
          </w:p>
        </w:tc>
        <w:tc>
          <w:tcPr>
            <w:tcW w:w="12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8F36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</w:rPr>
            </w:pPr>
            <w:r w:rsidRPr="00387D49">
              <w:rPr>
                <w:rFonts w:ascii="Calibri" w:eastAsia="Times New Roman" w:hAnsi="Calibri" w:cs="Calibri"/>
                <w:b/>
                <w:bCs/>
                <w:sz w:val="20"/>
              </w:rPr>
              <w:t>Dirección</w:t>
            </w:r>
          </w:p>
        </w:tc>
      </w:tr>
      <w:tr w:rsidR="0098455D" w:rsidRPr="00387D49" w14:paraId="49379C22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345879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33058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177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68EC2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La Redonda</w:t>
            </w:r>
          </w:p>
        </w:tc>
      </w:tr>
      <w:tr w:rsidR="0098455D" w:rsidRPr="00387D49" w14:paraId="0DB2DBED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6D9EC9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718E7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Frontera Nº 4 "Capital Federal"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723D9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Casira</w:t>
            </w:r>
            <w:proofErr w:type="spellEnd"/>
          </w:p>
        </w:tc>
      </w:tr>
      <w:tr w:rsidR="0098455D" w:rsidRPr="00387D49" w14:paraId="2A8933A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ABBA70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1C1C06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Colegio Secundario de Artes N° 30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6BFB0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Casira</w:t>
            </w:r>
            <w:proofErr w:type="spellEnd"/>
          </w:p>
        </w:tc>
      </w:tr>
      <w:tr w:rsidR="0098455D" w:rsidRPr="00387D49" w14:paraId="73E366EB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8E47EE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6A684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Colegio Secundario Nº 9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2E439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Cienaga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de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Paicone</w:t>
            </w:r>
            <w:proofErr w:type="spellEnd"/>
          </w:p>
        </w:tc>
      </w:tr>
      <w:tr w:rsidR="0098455D" w:rsidRPr="00387D49" w14:paraId="3584345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F043C6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4ED4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Nº 425 "Dr. Guillermo E.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Snopek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EEA6DD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Cienega</w:t>
            </w:r>
            <w:proofErr w:type="spellEnd"/>
          </w:p>
        </w:tc>
      </w:tr>
      <w:tr w:rsidR="0098455D" w:rsidRPr="00387D49" w14:paraId="3AA10C5F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9C9F3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2533E9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29 "Puna Argentina"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55A2B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Cieneguillas</w:t>
            </w:r>
          </w:p>
        </w:tc>
      </w:tr>
      <w:tr w:rsidR="0098455D" w:rsidRPr="00387D49" w14:paraId="6B1DC0D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646FF4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27BC8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Prov.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Agrotécnica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Nº 14 (Ex Secundario Nº 16)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778B0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Cieneguillas</w:t>
            </w:r>
          </w:p>
        </w:tc>
      </w:tr>
      <w:tr w:rsidR="0098455D" w:rsidRPr="00387D49" w14:paraId="7FCB0102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F7CF45D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B78D65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369 "Lucia Rueda"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B82E0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SANTA CATALINA</w:t>
            </w:r>
          </w:p>
        </w:tc>
      </w:tr>
      <w:tr w:rsidR="0098455D" w:rsidRPr="00387D49" w14:paraId="1AF9AB29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9F29F97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1330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49 "Nuestra Sra. de la Medalla Milagrosa"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7079B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La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Cienaga</w:t>
            </w:r>
            <w:proofErr w:type="spellEnd"/>
          </w:p>
        </w:tc>
      </w:tr>
      <w:tr w:rsidR="0098455D" w:rsidRPr="00387D49" w14:paraId="46ECF89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280348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12D49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Colegio Secundario Nº 63 (INCORPORACION CONTINGENCIA)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73AE27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La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Cienega</w:t>
            </w:r>
            <w:proofErr w:type="spellEnd"/>
          </w:p>
        </w:tc>
      </w:tr>
      <w:tr w:rsidR="0098455D" w:rsidRPr="00387D49" w14:paraId="433072E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08A9D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11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679A4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423 "Ciudad de la Plata"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96907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Misa Rumi</w:t>
            </w:r>
          </w:p>
        </w:tc>
      </w:tr>
      <w:tr w:rsidR="0098455D" w:rsidRPr="00387D49" w14:paraId="5BAEBF13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B3F92E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12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6B329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146 "Maestro Argentino"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801B9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Paicone</w:t>
            </w:r>
            <w:proofErr w:type="spellEnd"/>
          </w:p>
        </w:tc>
      </w:tr>
      <w:tr w:rsidR="0098455D" w:rsidRPr="00387D49" w14:paraId="5A01B66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E53296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D299E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Secundaria Rural N° 1 - E.V - Sede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Paicone</w:t>
            </w:r>
            <w:proofErr w:type="spellEnd"/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6724F5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Paicone</w:t>
            </w:r>
            <w:proofErr w:type="spellEnd"/>
          </w:p>
        </w:tc>
      </w:tr>
      <w:tr w:rsidR="0098455D" w:rsidRPr="00387D49" w14:paraId="1B03A764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BE65E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573CE2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384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C7834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Piscuno</w:t>
            </w:r>
            <w:proofErr w:type="spellEnd"/>
          </w:p>
        </w:tc>
      </w:tr>
      <w:tr w:rsidR="0098455D" w:rsidRPr="00387D49" w14:paraId="282E9CD5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395914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11B457C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33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456B3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Puesto Grande</w:t>
            </w:r>
          </w:p>
        </w:tc>
      </w:tr>
      <w:tr w:rsidR="0098455D" w:rsidRPr="00387D49" w14:paraId="2EA7EC0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436349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16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49B1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N° 319 "San Antonio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MariaClaret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FDDA2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 Francisco</w:t>
            </w:r>
          </w:p>
        </w:tc>
      </w:tr>
      <w:tr w:rsidR="0098455D" w:rsidRPr="00387D49" w14:paraId="4BA8D28B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17AAA7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17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FAB32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Secundaria Rural Nº 3 - Sede San Juan de Misa Rumi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74A4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 Juan de Misa Rumi</w:t>
            </w:r>
          </w:p>
        </w:tc>
      </w:tr>
      <w:tr w:rsidR="0098455D" w:rsidRPr="00387D49" w14:paraId="3F456C23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A1EF0C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lastRenderedPageBreak/>
              <w:t>18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5C5CF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Nº 368 "Madre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AlphonsMariaEppinger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66BBF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 Juan y Oros</w:t>
            </w:r>
          </w:p>
        </w:tc>
      </w:tr>
      <w:tr w:rsidR="0098455D" w:rsidRPr="00387D49" w14:paraId="1644540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525527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19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999C3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Colegio Polimodal N° 7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0B157D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Santa Catalina</w:t>
            </w:r>
          </w:p>
        </w:tc>
      </w:tr>
      <w:tr w:rsidR="0098455D" w:rsidRPr="00387D49" w14:paraId="6F46567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6573394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20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629BB7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18 "Gral. Rondeau"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3FCAB59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Santa Catalina</w:t>
            </w:r>
          </w:p>
        </w:tc>
      </w:tr>
      <w:tr w:rsidR="0098455D" w:rsidRPr="00387D49" w14:paraId="4F508A2C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6EF01C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21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E51E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348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986B1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Timon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Cruz</w:t>
            </w:r>
          </w:p>
        </w:tc>
      </w:tr>
      <w:tr w:rsidR="0098455D" w:rsidRPr="00387D49" w14:paraId="7D1F0DD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D1A4C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22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AA8590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Nº 342 "Maestro Humberto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Angel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Burgos"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D2AC0C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Yoscaba</w:t>
            </w:r>
            <w:proofErr w:type="spellEnd"/>
          </w:p>
        </w:tc>
      </w:tr>
      <w:tr w:rsidR="0098455D" w:rsidRPr="00387D49" w14:paraId="4709BEC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61F361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23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7C28BC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250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7A4730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Abra Colorada</w:t>
            </w:r>
          </w:p>
        </w:tc>
      </w:tr>
      <w:tr w:rsidR="0098455D" w:rsidRPr="00387D49" w14:paraId="07AAA5CD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79C1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24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5B53F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N° 80 "Vicente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Lopez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y Planes"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B0835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Cangrejillos</w:t>
            </w:r>
          </w:p>
        </w:tc>
      </w:tr>
      <w:tr w:rsidR="0098455D" w:rsidRPr="00387D49" w14:paraId="1DC3929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7681D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25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51F4A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Secundaria Rural Nº 3 - Sede Cangrejillos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24906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Cangrejillos</w:t>
            </w:r>
          </w:p>
        </w:tc>
      </w:tr>
      <w:tr w:rsidR="0098455D" w:rsidRPr="00387D49" w14:paraId="39FC4FC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DA5010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26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3E670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359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03631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Cangrejos</w:t>
            </w:r>
          </w:p>
        </w:tc>
      </w:tr>
      <w:tr w:rsidR="0098455D" w:rsidRPr="00387D49" w14:paraId="6E13F2A6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8C6B05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27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8F2525D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275 "Libertadores de América"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4EB8C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Cara Cara</w:t>
            </w:r>
          </w:p>
        </w:tc>
      </w:tr>
      <w:tr w:rsidR="0098455D" w:rsidRPr="00387D49" w14:paraId="3CAC2B9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50BF45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28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C6825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387D49">
              <w:rPr>
                <w:rFonts w:ascii="Calibri" w:eastAsia="Times New Roman" w:hAnsi="Calibri" w:cs="Calibri"/>
                <w:sz w:val="20"/>
              </w:rPr>
              <w:t>Escuela N° 382 "Narciso Laprida"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45B37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Casti</w:t>
            </w:r>
            <w:proofErr w:type="spellEnd"/>
          </w:p>
        </w:tc>
      </w:tr>
      <w:tr w:rsidR="0098455D" w:rsidRPr="00387D49" w14:paraId="07F455C3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20FAF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29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F08AC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416 "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Soberania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Nacional"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081AA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Cerro Colorado</w:t>
            </w:r>
          </w:p>
        </w:tc>
      </w:tr>
      <w:tr w:rsidR="0098455D" w:rsidRPr="00387D49" w14:paraId="5B4BD18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8AD76E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30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0777CA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81 "12 de Octubre"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F565B6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Chalguamayoc</w:t>
            </w:r>
            <w:proofErr w:type="spellEnd"/>
          </w:p>
        </w:tc>
      </w:tr>
      <w:tr w:rsidR="0098455D" w:rsidRPr="00387D49" w14:paraId="707334AB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B317A5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31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9ECD5D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317 "Malvinas Argentinas"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393A02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Chocoite</w:t>
            </w:r>
            <w:proofErr w:type="spellEnd"/>
          </w:p>
        </w:tc>
      </w:tr>
      <w:tr w:rsidR="0098455D" w:rsidRPr="00387D49" w14:paraId="40A8E8AC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B86B13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32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F0818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446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A713A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Cholacor</w:t>
            </w:r>
            <w:proofErr w:type="spellEnd"/>
          </w:p>
        </w:tc>
      </w:tr>
      <w:tr w:rsidR="0098455D" w:rsidRPr="00387D49" w14:paraId="1AEF827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2D884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33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69051D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347 "Juan Bautista Torres"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F5F61C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Corral Blanco</w:t>
            </w:r>
          </w:p>
        </w:tc>
      </w:tr>
      <w:tr w:rsidR="0098455D" w:rsidRPr="00387D49" w14:paraId="6F6FA2A4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6BDCAC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34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FDB875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387D49">
              <w:rPr>
                <w:rFonts w:ascii="Calibri" w:eastAsia="Times New Roman" w:hAnsi="Calibri" w:cs="Calibri"/>
                <w:sz w:val="20"/>
              </w:rPr>
              <w:t xml:space="preserve">Escuela N° 303 "Teniente de </w:t>
            </w:r>
            <w:proofErr w:type="spellStart"/>
            <w:r w:rsidRPr="00387D49">
              <w:rPr>
                <w:rFonts w:ascii="Calibri" w:eastAsia="Times New Roman" w:hAnsi="Calibri" w:cs="Calibri"/>
                <w:sz w:val="20"/>
              </w:rPr>
              <w:t>Navio</w:t>
            </w:r>
            <w:proofErr w:type="spellEnd"/>
            <w:r w:rsidRPr="00387D49">
              <w:rPr>
                <w:rFonts w:ascii="Calibri" w:eastAsia="Times New Roman" w:hAnsi="Calibri" w:cs="Calibri"/>
                <w:sz w:val="20"/>
              </w:rPr>
              <w:t xml:space="preserve"> Marcelo Gustavo </w:t>
            </w:r>
            <w:proofErr w:type="spellStart"/>
            <w:r w:rsidRPr="00387D49">
              <w:rPr>
                <w:rFonts w:ascii="Calibri" w:eastAsia="Times New Roman" w:hAnsi="Calibri" w:cs="Calibri"/>
                <w:sz w:val="20"/>
              </w:rPr>
              <w:t>Marquez</w:t>
            </w:r>
            <w:proofErr w:type="spellEnd"/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9A31A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Inticancha</w:t>
            </w:r>
            <w:proofErr w:type="spellEnd"/>
          </w:p>
        </w:tc>
      </w:tr>
      <w:tr w:rsidR="0098455D" w:rsidRPr="00387D49" w14:paraId="57BCB137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F58A7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35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B8C7D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271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D8A19B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La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Cienaga</w:t>
            </w:r>
            <w:proofErr w:type="spellEnd"/>
          </w:p>
        </w:tc>
      </w:tr>
      <w:tr w:rsidR="0098455D" w:rsidRPr="00387D49" w14:paraId="7FA73A98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E7793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36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7217AC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113 "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Antartida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Argentina"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70422B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La Quiaca</w:t>
            </w:r>
          </w:p>
        </w:tc>
      </w:tr>
      <w:tr w:rsidR="0098455D" w:rsidRPr="00387D49" w14:paraId="4BC2EB6B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7FC44A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37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A3A74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Frontera Nº 1 "Gral. Belgrano"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C1395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La Quiaca</w:t>
            </w:r>
          </w:p>
        </w:tc>
      </w:tr>
      <w:tr w:rsidR="0098455D" w:rsidRPr="00387D49" w14:paraId="7AA1EB61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FCE5618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38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9919C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Vocecitas Puneñas (centro de día)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E4050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La Quiaca</w:t>
            </w:r>
          </w:p>
        </w:tc>
      </w:tr>
      <w:tr w:rsidR="0098455D" w:rsidRPr="00387D49" w14:paraId="146B4DCB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CFE286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39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31F2F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162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41CD3C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Llulluchayoc</w:t>
            </w:r>
            <w:proofErr w:type="spellEnd"/>
          </w:p>
        </w:tc>
      </w:tr>
      <w:tr w:rsidR="0098455D" w:rsidRPr="00387D49" w14:paraId="2B65A09F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413CC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40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C87C03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Nº 292 "Aduana Argentina"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4A3F28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Mina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Belgica</w:t>
            </w:r>
            <w:proofErr w:type="spellEnd"/>
          </w:p>
        </w:tc>
      </w:tr>
      <w:tr w:rsidR="0098455D" w:rsidRPr="00387D49" w14:paraId="41D92986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CFCB5A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41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B9227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N° 300 "Martin Miguel de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Guemes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6D4411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Ojo de Agua</w:t>
            </w:r>
          </w:p>
        </w:tc>
      </w:tr>
      <w:tr w:rsidR="0098455D" w:rsidRPr="00387D49" w14:paraId="4130EDD4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1AE281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42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704D1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297 "Tierra del Fuego"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4B8B6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Piedra Negra</w:t>
            </w:r>
          </w:p>
        </w:tc>
      </w:tr>
      <w:tr w:rsidR="0098455D" w:rsidRPr="00387D49" w14:paraId="5CC9824E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20A2F4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43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182250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Colegio Secundario N° 17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E92F55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Pumahuasi</w:t>
            </w:r>
            <w:proofErr w:type="spellEnd"/>
          </w:p>
        </w:tc>
      </w:tr>
      <w:tr w:rsidR="0098455D" w:rsidRPr="00387D49" w14:paraId="38C661D3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98CD8B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44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61213DB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387D49">
              <w:rPr>
                <w:rFonts w:ascii="Calibri" w:eastAsia="Times New Roman" w:hAnsi="Calibri" w:cs="Calibri"/>
                <w:sz w:val="20"/>
              </w:rPr>
              <w:t>Escuela Nº 208 "2 de Junio"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908189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Quirquinchos</w:t>
            </w:r>
          </w:p>
        </w:tc>
      </w:tr>
      <w:tr w:rsidR="0098455D" w:rsidRPr="00387D49" w14:paraId="2D75E7C4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A3BBA3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45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6229D6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169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EBFDD7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Rodeo</w:t>
            </w:r>
          </w:p>
        </w:tc>
      </w:tr>
      <w:tr w:rsidR="0098455D" w:rsidRPr="00387D49" w14:paraId="1C062DCF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4908B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46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DF5ADF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42 "Fray Mamerto Esquiu"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ADFE6B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Sansana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Sur</w:t>
            </w:r>
          </w:p>
        </w:tc>
      </w:tr>
      <w:tr w:rsidR="0098455D" w:rsidRPr="00387D49" w14:paraId="4035FA60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1816FF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47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370257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sz w:val="20"/>
              </w:rPr>
            </w:pPr>
            <w:r w:rsidRPr="00387D49">
              <w:rPr>
                <w:rFonts w:ascii="Calibri" w:eastAsia="Times New Roman" w:hAnsi="Calibri" w:cs="Calibri"/>
                <w:sz w:val="20"/>
              </w:rPr>
              <w:t>Escuela Nº 170 "</w:t>
            </w:r>
            <w:proofErr w:type="spellStart"/>
            <w:r w:rsidRPr="00387D49">
              <w:rPr>
                <w:rFonts w:ascii="Calibri" w:eastAsia="Times New Roman" w:hAnsi="Calibri" w:cs="Calibri"/>
                <w:sz w:val="20"/>
              </w:rPr>
              <w:t>Exodo</w:t>
            </w:r>
            <w:proofErr w:type="spellEnd"/>
            <w:r w:rsidRPr="00387D49">
              <w:rPr>
                <w:rFonts w:ascii="Calibri" w:eastAsia="Times New Roman" w:hAnsi="Calibri" w:cs="Calibri"/>
                <w:sz w:val="20"/>
              </w:rPr>
              <w:t xml:space="preserve"> Jujeño"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6184F2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Sansana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Sur</w:t>
            </w:r>
          </w:p>
        </w:tc>
      </w:tr>
      <w:tr w:rsidR="0098455D" w:rsidRPr="00387D49" w14:paraId="6A39D902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D31322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48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1EC86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Escuela N° 364 "Dr. Jorge Uro"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2B9D2E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Suripujio</w:t>
            </w:r>
          </w:p>
        </w:tc>
      </w:tr>
      <w:tr w:rsidR="0098455D" w:rsidRPr="00387D49" w14:paraId="114DF8CA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46FFC3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49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CEB41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Escuela Prov.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Agrotécnica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Nº 15 (Ex Secundario Nº 24)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E0489A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Yavi</w:t>
            </w:r>
            <w:proofErr w:type="spellEnd"/>
          </w:p>
        </w:tc>
      </w:tr>
      <w:tr w:rsidR="0098455D" w:rsidRPr="00387D49" w14:paraId="1C5822BD" w14:textId="77777777" w:rsidTr="00354719">
        <w:trPr>
          <w:trHeight w:val="340"/>
        </w:trPr>
        <w:tc>
          <w:tcPr>
            <w:tcW w:w="70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4E23BD" w14:textId="77777777" w:rsidR="0098455D" w:rsidRPr="00387D49" w:rsidRDefault="0098455D" w:rsidP="009845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50</w:t>
            </w:r>
          </w:p>
        </w:tc>
        <w:tc>
          <w:tcPr>
            <w:tcW w:w="309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BDF902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Frontera Nº 2 "Rosario </w:t>
            </w: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Wayar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"</w:t>
            </w:r>
          </w:p>
        </w:tc>
        <w:tc>
          <w:tcPr>
            <w:tcW w:w="120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2067235" w14:textId="77777777" w:rsidR="0098455D" w:rsidRPr="00387D49" w:rsidRDefault="0098455D" w:rsidP="009845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proofErr w:type="spellStart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>Yavi</w:t>
            </w:r>
            <w:proofErr w:type="spellEnd"/>
            <w:r w:rsidRPr="00387D49">
              <w:rPr>
                <w:rFonts w:ascii="Calibri" w:eastAsia="Times New Roman" w:hAnsi="Calibri" w:cs="Calibri"/>
                <w:color w:val="000000"/>
                <w:sz w:val="20"/>
              </w:rPr>
              <w:t xml:space="preserve"> Chico</w:t>
            </w:r>
          </w:p>
        </w:tc>
      </w:tr>
      <w:bookmarkEnd w:id="0"/>
    </w:tbl>
    <w:p w14:paraId="7C396B12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9BACB" w14:textId="77777777" w:rsidR="00C33DED" w:rsidRDefault="00C33DED" w:rsidP="00363EFE">
      <w:pPr>
        <w:spacing w:after="0" w:line="240" w:lineRule="auto"/>
      </w:pPr>
      <w:r>
        <w:separator/>
      </w:r>
    </w:p>
  </w:endnote>
  <w:endnote w:type="continuationSeparator" w:id="0">
    <w:p w14:paraId="55669F34" w14:textId="77777777" w:rsidR="00C33DED" w:rsidRDefault="00C33DE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30FAD" w14:textId="77777777" w:rsidR="006B4233" w:rsidRPr="006B4233" w:rsidRDefault="006B4233" w:rsidP="006B423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93F42C" wp14:editId="500B1081">
          <wp:simplePos x="0" y="0"/>
          <wp:positionH relativeFrom="margin">
            <wp:posOffset>4351020</wp:posOffset>
          </wp:positionH>
          <wp:positionV relativeFrom="margin">
            <wp:posOffset>7856722</wp:posOffset>
          </wp:positionV>
          <wp:extent cx="1409524" cy="980952"/>
          <wp:effectExtent l="0" t="0" r="63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F7BEE" w14:textId="77777777" w:rsidR="00C33DED" w:rsidRDefault="00C33DED" w:rsidP="00363EFE">
      <w:pPr>
        <w:spacing w:after="0" w:line="240" w:lineRule="auto"/>
      </w:pPr>
      <w:r>
        <w:separator/>
      </w:r>
    </w:p>
  </w:footnote>
  <w:footnote w:type="continuationSeparator" w:id="0">
    <w:p w14:paraId="4EA5BE60" w14:textId="77777777" w:rsidR="00C33DED" w:rsidRDefault="00C33DE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86AEA" w14:textId="77777777" w:rsidR="0098455D" w:rsidRDefault="0098455D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E286FD" wp14:editId="67615F5A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804CA4" w14:textId="77777777" w:rsidR="00207010" w:rsidRDefault="00207010" w:rsidP="00207010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6731A222" w14:textId="77777777" w:rsidR="0098455D" w:rsidRPr="00B84795" w:rsidRDefault="0098455D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5D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3023"/>
    <w:rsid w:val="001D5FF9"/>
    <w:rsid w:val="001D65F2"/>
    <w:rsid w:val="001E5B20"/>
    <w:rsid w:val="0020701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54719"/>
    <w:rsid w:val="00363EFE"/>
    <w:rsid w:val="00387D49"/>
    <w:rsid w:val="00394DDF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E63E1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B4233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8455D"/>
    <w:rsid w:val="0099475B"/>
    <w:rsid w:val="009A5961"/>
    <w:rsid w:val="009B54B5"/>
    <w:rsid w:val="009C5AFB"/>
    <w:rsid w:val="009D0470"/>
    <w:rsid w:val="009D4DA8"/>
    <w:rsid w:val="009D571D"/>
    <w:rsid w:val="009D7DD6"/>
    <w:rsid w:val="009E5FC1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2C98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1714C"/>
    <w:rsid w:val="00C33DED"/>
    <w:rsid w:val="00C47193"/>
    <w:rsid w:val="00C550B6"/>
    <w:rsid w:val="00C873C5"/>
    <w:rsid w:val="00CA5ED4"/>
    <w:rsid w:val="00CF000F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7586F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B184E"/>
  <w15:docId w15:val="{D14604CD-B491-4D85-971C-457B6E3B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DA93F-E79C-4593-9123-9348B84DC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28</TotalTime>
  <Pages>5</Pages>
  <Words>1615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2024-09-13T11:13:00Z</cp:lastPrinted>
  <dcterms:created xsi:type="dcterms:W3CDTF">2024-03-26T14:46:00Z</dcterms:created>
  <dcterms:modified xsi:type="dcterms:W3CDTF">2024-09-13T11:16:00Z</dcterms:modified>
</cp:coreProperties>
</file>