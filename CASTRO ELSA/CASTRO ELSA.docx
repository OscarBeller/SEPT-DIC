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53F97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E0C2F" w:rsidRPr="00BE0C2F">
        <w:rPr>
          <w:b/>
        </w:rPr>
        <w:t>CASTRO, ELSA VALERIA</w:t>
      </w:r>
      <w:r w:rsidR="00BE0C2F">
        <w:t xml:space="preserve"> </w:t>
      </w:r>
      <w:r w:rsidR="00BE0C2F">
        <w:rPr>
          <w:b/>
        </w:rPr>
        <w:t xml:space="preserve"> </w:t>
      </w:r>
      <w:r w:rsidR="00ED2337" w:rsidRPr="00011F4D">
        <w:rPr>
          <w:b/>
        </w:rPr>
        <w:t>CUIT</w:t>
      </w:r>
      <w:r w:rsidR="00BE0C2F">
        <w:rPr>
          <w:b/>
        </w:rPr>
        <w:t xml:space="preserve"> 27-25.931.337-1 </w:t>
      </w:r>
      <w:r>
        <w:t xml:space="preserve">con domicilio en </w:t>
      </w:r>
      <w:r w:rsidR="00BE0C2F">
        <w:t xml:space="preserve">El Tarco N° 69 B° </w:t>
      </w:r>
      <w:proofErr w:type="spellStart"/>
      <w:r w:rsidR="00BE0C2F">
        <w:t>Chijra</w:t>
      </w:r>
      <w:proofErr w:type="spellEnd"/>
      <w:r w:rsidR="00BE0C2F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53D3D" w:rsidRDefault="00753D3D" w:rsidP="00753D3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53D3D" w:rsidRDefault="00753D3D" w:rsidP="00753D3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753D3D">
      <w:pPr>
        <w:spacing w:after="360"/>
        <w:ind w:firstLine="708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230"/>
        <w:gridCol w:w="2373"/>
        <w:gridCol w:w="1939"/>
      </w:tblGrid>
      <w:tr w:rsidR="00A84A3A" w:rsidRPr="00A84A3A" w:rsidTr="00A84A3A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4A3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84A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A3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A3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4A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6.000,00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A84A3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2.600,00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3.300,00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2.900,00 </w:t>
            </w:r>
          </w:p>
        </w:tc>
      </w:tr>
      <w:tr w:rsidR="00A84A3A" w:rsidRPr="00A84A3A" w:rsidTr="00A821A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1.600,00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1.900,00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2.300,00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2.300,00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7.950,00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4.000,00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5.800,00 </w:t>
            </w:r>
          </w:p>
        </w:tc>
      </w:tr>
      <w:tr w:rsidR="00A84A3A" w:rsidRPr="00A84A3A" w:rsidTr="00EF75F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1.700,00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8.500,00 </w:t>
            </w:r>
          </w:p>
        </w:tc>
      </w:tr>
      <w:tr w:rsidR="00A84A3A" w:rsidRPr="00A84A3A" w:rsidTr="00A84A3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A3A" w:rsidRPr="00A84A3A" w:rsidRDefault="00A84A3A" w:rsidP="00A84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4A3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A84A3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A3A" w:rsidRPr="00A84A3A" w:rsidRDefault="00A84A3A" w:rsidP="00A84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A3A">
              <w:rPr>
                <w:rFonts w:ascii="Calibri" w:eastAsia="Times New Roman" w:hAnsi="Calibri" w:cs="Calibri"/>
                <w:color w:val="000000"/>
              </w:rPr>
              <w:t xml:space="preserve"> $                 2.600,00 </w:t>
            </w:r>
          </w:p>
        </w:tc>
      </w:tr>
    </w:tbl>
    <w:p w:rsidR="00A84A3A" w:rsidRDefault="00A84A3A" w:rsidP="001D65F2">
      <w:pPr>
        <w:spacing w:after="360"/>
        <w:jc w:val="right"/>
        <w:rPr>
          <w:b/>
        </w:rPr>
      </w:pPr>
    </w:p>
    <w:p w:rsidR="00A84A3A" w:rsidRDefault="00A84A3A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668"/>
        <w:gridCol w:w="2953"/>
      </w:tblGrid>
      <w:tr w:rsidR="00BE0C2F" w:rsidRPr="00BE0C2F" w:rsidTr="004D08D7">
        <w:trPr>
          <w:trHeight w:val="54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C2F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C2F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C2F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Colegio Secundario de Artes Nº 42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Colegio Secundario Nº 48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Escuela Nº 435 "Prof. Humberto Justo Agüero"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Secundario Nº 43 (CONTINGENCIA)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Casa del Niño y la Niña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Escuela Nº 100 "Francisco de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Argañaraz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(Primario)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Escuela Nº 407 "Prof. Pablo Arroyo"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Independiente N° 6 (Esc. Nº 388)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Santa Cecilia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Tiempo de Juego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0418" w:rsidRPr="00BE0C2F" w:rsidTr="004D08D7">
        <w:trPr>
          <w:trHeight w:val="54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418" w:rsidRPr="00BE0C2F" w:rsidRDefault="008A0418" w:rsidP="008A0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418" w:rsidRPr="004D08D7" w:rsidRDefault="008A0418" w:rsidP="004D0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8D7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4D08D7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  <w:r w:rsidRPr="004D08D7">
              <w:rPr>
                <w:rFonts w:ascii="Calibri" w:eastAsia="Times New Roman" w:hAnsi="Calibri" w:cs="Calibri"/>
                <w:color w:val="000000"/>
              </w:rPr>
              <w:t>(solo almuerzo)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418" w:rsidRPr="004D08D7" w:rsidRDefault="008A0418" w:rsidP="004D0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8D7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B59" w:rsidRDefault="00A51B59" w:rsidP="00363EFE">
      <w:pPr>
        <w:spacing w:after="0" w:line="240" w:lineRule="auto"/>
      </w:pPr>
      <w:r>
        <w:separator/>
      </w:r>
    </w:p>
  </w:endnote>
  <w:endnote w:type="continuationSeparator" w:id="0">
    <w:p w:rsidR="00A51B59" w:rsidRDefault="00A51B5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43" w:rsidRDefault="00364F4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173E778" wp14:editId="4683B2A5">
          <wp:simplePos x="0" y="0"/>
          <wp:positionH relativeFrom="margin">
            <wp:align>left</wp:align>
          </wp:positionH>
          <wp:positionV relativeFrom="margin">
            <wp:posOffset>7894320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B59" w:rsidRDefault="00A51B59" w:rsidP="00363EFE">
      <w:pPr>
        <w:spacing w:after="0" w:line="240" w:lineRule="auto"/>
      </w:pPr>
      <w:r>
        <w:separator/>
      </w:r>
    </w:p>
  </w:footnote>
  <w:footnote w:type="continuationSeparator" w:id="0">
    <w:p w:rsidR="00A51B59" w:rsidRDefault="00A51B5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3D3D" w:rsidRDefault="00753D3D" w:rsidP="00753D3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2F"/>
    <w:rsid w:val="00003604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5937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3FC4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64F43"/>
    <w:rsid w:val="00383879"/>
    <w:rsid w:val="003A652E"/>
    <w:rsid w:val="003B0146"/>
    <w:rsid w:val="003C2AF4"/>
    <w:rsid w:val="003D0C8B"/>
    <w:rsid w:val="003D7BF0"/>
    <w:rsid w:val="003E2D74"/>
    <w:rsid w:val="003E39A0"/>
    <w:rsid w:val="00444389"/>
    <w:rsid w:val="00453F97"/>
    <w:rsid w:val="0045433C"/>
    <w:rsid w:val="00471E73"/>
    <w:rsid w:val="00492008"/>
    <w:rsid w:val="004C2B34"/>
    <w:rsid w:val="004D08D7"/>
    <w:rsid w:val="004F00C8"/>
    <w:rsid w:val="004F27F5"/>
    <w:rsid w:val="004F2D6A"/>
    <w:rsid w:val="004F5D22"/>
    <w:rsid w:val="00513CF2"/>
    <w:rsid w:val="00514914"/>
    <w:rsid w:val="005157D8"/>
    <w:rsid w:val="00527784"/>
    <w:rsid w:val="00531718"/>
    <w:rsid w:val="00567CD4"/>
    <w:rsid w:val="005863A4"/>
    <w:rsid w:val="005A0B37"/>
    <w:rsid w:val="005A3A5C"/>
    <w:rsid w:val="005B2240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8738C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3D3D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0418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51B59"/>
    <w:rsid w:val="00A63532"/>
    <w:rsid w:val="00A63D53"/>
    <w:rsid w:val="00A64ACD"/>
    <w:rsid w:val="00A73265"/>
    <w:rsid w:val="00A737D1"/>
    <w:rsid w:val="00A7577F"/>
    <w:rsid w:val="00A84A3A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742F"/>
    <w:rsid w:val="00B67E6D"/>
    <w:rsid w:val="00B84795"/>
    <w:rsid w:val="00BA79E3"/>
    <w:rsid w:val="00BB096F"/>
    <w:rsid w:val="00BB1767"/>
    <w:rsid w:val="00BB43A5"/>
    <w:rsid w:val="00BC15EB"/>
    <w:rsid w:val="00BC6C6E"/>
    <w:rsid w:val="00BD1B7C"/>
    <w:rsid w:val="00BE0C2F"/>
    <w:rsid w:val="00BF3284"/>
    <w:rsid w:val="00C051FC"/>
    <w:rsid w:val="00C0556E"/>
    <w:rsid w:val="00C068C4"/>
    <w:rsid w:val="00C13A26"/>
    <w:rsid w:val="00C47193"/>
    <w:rsid w:val="00C550B6"/>
    <w:rsid w:val="00C66B1B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5704"/>
    <w:rsid w:val="00EA7C32"/>
    <w:rsid w:val="00EB16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AAC3"/>
  <w15:docId w15:val="{ED3929EF-3CDD-4191-94AA-96A4733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052C9-2D60-431D-8223-9E88D5E4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54</TotalTime>
  <Pages>5</Pages>
  <Words>1610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2022-04-08T16:53:00Z</cp:lastPrinted>
  <dcterms:created xsi:type="dcterms:W3CDTF">2024-03-20T13:33:00Z</dcterms:created>
  <dcterms:modified xsi:type="dcterms:W3CDTF">2024-09-03T12:08:00Z</dcterms:modified>
</cp:coreProperties>
</file>