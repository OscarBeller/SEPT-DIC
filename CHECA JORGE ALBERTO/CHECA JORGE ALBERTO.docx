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C66D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57C9E">
        <w:t xml:space="preserve">CHECA JORGE ALBERTO </w:t>
      </w:r>
      <w:r w:rsidR="00ED2337" w:rsidRPr="00011F4D">
        <w:rPr>
          <w:b/>
        </w:rPr>
        <w:t>CUIT</w:t>
      </w:r>
      <w:r w:rsidR="00E57C9E">
        <w:rPr>
          <w:b/>
        </w:rPr>
        <w:t xml:space="preserve"> 20-23.167.690-3 </w:t>
      </w:r>
      <w:r>
        <w:t xml:space="preserve">con domicilio en </w:t>
      </w:r>
      <w:r w:rsidR="00E57C9E">
        <w:t>Gorriti N° 450 B° Facundo Quiroga, Perico,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D1B96" w:rsidRDefault="001D1B96" w:rsidP="001D1B9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D1B96" w:rsidRDefault="001D1B96" w:rsidP="001D1B9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1D1B96" w:rsidRPr="001D1B96" w:rsidTr="001D1B9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D1B9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D1B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9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9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13.000,00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800,00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D1B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D1B9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4.700,00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10.000,00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10.000,00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10.000,00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D1B9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1B9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D1B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D1B96" w:rsidRPr="001D1B96" w:rsidTr="001D1B9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1D1B96" w:rsidRPr="001D1B96" w:rsidTr="0070242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B96" w:rsidRPr="001D1B96" w:rsidRDefault="001D1B96" w:rsidP="001D1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:rsidR="002539B0" w:rsidRDefault="002539B0">
      <w:pPr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5228"/>
        <w:gridCol w:w="2411"/>
      </w:tblGrid>
      <w:tr w:rsidR="00E57C9E" w:rsidRPr="00E57C9E" w:rsidTr="00E57C9E">
        <w:trPr>
          <w:trHeight w:val="1019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57C9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E57C9E" w:rsidRPr="00E57C9E" w:rsidTr="00E57C9E">
        <w:trPr>
          <w:trHeight w:val="76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57C9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 xml:space="preserve">Escuela Nº 282 "Tambor de </w:t>
            </w:r>
            <w:proofErr w:type="spellStart"/>
            <w:r w:rsidRPr="00E57C9E">
              <w:rPr>
                <w:rFonts w:ascii="Calibri" w:eastAsia="Times New Roman" w:hAnsi="Calibri" w:cs="Calibri"/>
                <w:color w:val="000000"/>
              </w:rPr>
              <w:t>Tacuari</w:t>
            </w:r>
            <w:proofErr w:type="spellEnd"/>
            <w:r w:rsidRPr="00E57C9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Arroyo Colorado</w:t>
            </w:r>
          </w:p>
        </w:tc>
      </w:tr>
      <w:tr w:rsidR="00E57C9E" w:rsidRPr="00E57C9E" w:rsidTr="00E57C9E">
        <w:trPr>
          <w:trHeight w:val="76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57C9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Bachillerato Prov. N° 10 "Francisco Luna" (CONTINGENCIA)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7C9E" w:rsidRPr="00E57C9E" w:rsidRDefault="00E57C9E" w:rsidP="00E5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C9E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DD" w:rsidRDefault="001056DD" w:rsidP="00363EFE">
      <w:pPr>
        <w:spacing w:after="0" w:line="240" w:lineRule="auto"/>
      </w:pPr>
      <w:r>
        <w:separator/>
      </w:r>
    </w:p>
  </w:endnote>
  <w:endnote w:type="continuationSeparator" w:id="0">
    <w:p w:rsidR="001056DD" w:rsidRDefault="001056D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34" w:rsidRDefault="00EA613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4BEDF9" wp14:editId="3AF55907">
          <wp:simplePos x="0" y="0"/>
          <wp:positionH relativeFrom="column">
            <wp:posOffset>2939415</wp:posOffset>
          </wp:positionH>
          <wp:positionV relativeFrom="paragraph">
            <wp:posOffset>-432435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DD" w:rsidRDefault="001056DD" w:rsidP="00363EFE">
      <w:pPr>
        <w:spacing w:after="0" w:line="240" w:lineRule="auto"/>
      </w:pPr>
      <w:r>
        <w:separator/>
      </w:r>
    </w:p>
  </w:footnote>
  <w:footnote w:type="continuationSeparator" w:id="0">
    <w:p w:rsidR="001056DD" w:rsidRDefault="001056D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1D1B96" w:rsidP="001D1B9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E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56DD"/>
    <w:rsid w:val="00117D19"/>
    <w:rsid w:val="0016036C"/>
    <w:rsid w:val="00161017"/>
    <w:rsid w:val="001645E3"/>
    <w:rsid w:val="0016667D"/>
    <w:rsid w:val="001862CB"/>
    <w:rsid w:val="001A3667"/>
    <w:rsid w:val="001D1B96"/>
    <w:rsid w:val="001D5FF9"/>
    <w:rsid w:val="001D65F2"/>
    <w:rsid w:val="001E5B20"/>
    <w:rsid w:val="002100BA"/>
    <w:rsid w:val="00223A56"/>
    <w:rsid w:val="00225F4F"/>
    <w:rsid w:val="002539B0"/>
    <w:rsid w:val="00261957"/>
    <w:rsid w:val="002624B8"/>
    <w:rsid w:val="002A5676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4B4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D3BC2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5C5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07D2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36D09"/>
    <w:rsid w:val="00E56384"/>
    <w:rsid w:val="00E57C9E"/>
    <w:rsid w:val="00E610EC"/>
    <w:rsid w:val="00E72F89"/>
    <w:rsid w:val="00E7662B"/>
    <w:rsid w:val="00E8245F"/>
    <w:rsid w:val="00E9464C"/>
    <w:rsid w:val="00EA6134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C66DF"/>
    <w:rsid w:val="00FD51AC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070B3"/>
  <w15:docId w15:val="{1BFBB81E-5A4E-4EFF-8C27-90BEC419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11F70-A718-4919-A85A-48BD5175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32</TotalTime>
  <Pages>5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2024-03-25T16:06:00Z</dcterms:created>
  <dcterms:modified xsi:type="dcterms:W3CDTF">2024-09-02T14:06:00Z</dcterms:modified>
</cp:coreProperties>
</file>