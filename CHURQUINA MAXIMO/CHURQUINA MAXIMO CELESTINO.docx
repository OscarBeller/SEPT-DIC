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5763DE">
        <w:t xml:space="preserve"> </w:t>
      </w:r>
      <w:r w:rsidR="005763DE" w:rsidRPr="005763DE">
        <w:rPr>
          <w:b/>
        </w:rPr>
        <w:t>CHURQUINA, MAXIMO CELESTINO</w:t>
      </w:r>
      <w:r w:rsidR="005763DE">
        <w:t xml:space="preserve"> </w:t>
      </w:r>
      <w:r w:rsidR="000737D7">
        <w:t xml:space="preserve"> </w:t>
      </w:r>
      <w:r w:rsidR="00ED2337" w:rsidRPr="00011F4D">
        <w:rPr>
          <w:b/>
        </w:rPr>
        <w:t>CUIT</w:t>
      </w:r>
      <w:r w:rsidR="005763DE">
        <w:rPr>
          <w:b/>
        </w:rPr>
        <w:t xml:space="preserve"> 23-17.840.761-9 </w:t>
      </w:r>
      <w:r>
        <w:t xml:space="preserve">con domicilio en </w:t>
      </w:r>
      <w:r w:rsidR="005763DE">
        <w:t xml:space="preserve">Alberdi N° 153 </w:t>
      </w:r>
      <w:r w:rsidR="000737D7">
        <w:t xml:space="preserve">, </w:t>
      </w:r>
      <w:r w:rsidR="005763DE">
        <w:t xml:space="preserve">Perico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9258C8" w:rsidRDefault="009258C8" w:rsidP="009258C8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9258C8" w:rsidRDefault="009258C8" w:rsidP="009258C8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7"/>
        <w:gridCol w:w="4029"/>
        <w:gridCol w:w="1269"/>
        <w:gridCol w:w="2427"/>
      </w:tblGrid>
      <w:tr w:rsidR="004D3B09" w:rsidRPr="004D3B09" w:rsidTr="004D3B09">
        <w:trPr>
          <w:trHeight w:val="300"/>
        </w:trPr>
        <w:tc>
          <w:tcPr>
            <w:tcW w:w="7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3B0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22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3B0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7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3B0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33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D3B0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5.000,00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   850,00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2.800,00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             -  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2.000,00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Arveja en lata x 350 grs.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1.000,00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3.000,00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Pure de tomate x 520 grs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1.100,00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1.800,00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2.000,00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1.600,00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2.000,00 </w:t>
            </w:r>
          </w:p>
        </w:tc>
      </w:tr>
      <w:tr w:rsidR="004D3B09" w:rsidRPr="004D3B09" w:rsidTr="004D3B09">
        <w:trPr>
          <w:trHeight w:val="300"/>
        </w:trPr>
        <w:tc>
          <w:tcPr>
            <w:tcW w:w="7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7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3B09" w:rsidRPr="004D3B09" w:rsidRDefault="004D3B09" w:rsidP="004D3B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3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B09" w:rsidRPr="004D3B09" w:rsidRDefault="004D3B09" w:rsidP="004D3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B09">
              <w:rPr>
                <w:rFonts w:ascii="Calibri" w:eastAsia="Times New Roman" w:hAnsi="Calibri" w:cs="Calibri"/>
                <w:color w:val="000000"/>
              </w:rPr>
              <w:t xml:space="preserve"> $    2.200,00 </w:t>
            </w:r>
          </w:p>
        </w:tc>
      </w:tr>
    </w:tbl>
    <w:p w:rsidR="00492B6B" w:rsidRDefault="00492B6B" w:rsidP="001D65F2">
      <w:pPr>
        <w:spacing w:after="360"/>
        <w:jc w:val="both"/>
        <w:rPr>
          <w:b/>
        </w:rPr>
      </w:pPr>
    </w:p>
    <w:p w:rsidR="005763DE" w:rsidRDefault="005763DE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12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9"/>
        <w:gridCol w:w="5413"/>
        <w:gridCol w:w="2497"/>
      </w:tblGrid>
      <w:tr w:rsidR="005763DE" w:rsidRPr="005763DE" w:rsidTr="005763DE">
        <w:trPr>
          <w:trHeight w:val="762"/>
        </w:trPr>
        <w:tc>
          <w:tcPr>
            <w:tcW w:w="1219" w:type="dxa"/>
            <w:shd w:val="clear" w:color="auto" w:fill="auto"/>
            <w:vAlign w:val="center"/>
            <w:hideMark/>
          </w:tcPr>
          <w:p w:rsidR="005763DE" w:rsidRPr="005763DE" w:rsidRDefault="005763DE" w:rsidP="00576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763DE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413" w:type="dxa"/>
            <w:shd w:val="clear" w:color="auto" w:fill="auto"/>
            <w:vAlign w:val="center"/>
            <w:hideMark/>
          </w:tcPr>
          <w:p w:rsidR="005763DE" w:rsidRPr="005763DE" w:rsidRDefault="005763DE" w:rsidP="00576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763DE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497" w:type="dxa"/>
            <w:shd w:val="clear" w:color="auto" w:fill="auto"/>
            <w:vAlign w:val="center"/>
            <w:hideMark/>
          </w:tcPr>
          <w:p w:rsidR="005763DE" w:rsidRPr="005763DE" w:rsidRDefault="005763DE" w:rsidP="00576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763DE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D3B09" w:rsidRPr="005763DE" w:rsidTr="005763DE">
        <w:trPr>
          <w:trHeight w:val="569"/>
        </w:trPr>
        <w:tc>
          <w:tcPr>
            <w:tcW w:w="1219" w:type="dxa"/>
            <w:shd w:val="clear" w:color="auto" w:fill="auto"/>
            <w:noWrap/>
            <w:vAlign w:val="bottom"/>
            <w:hideMark/>
          </w:tcPr>
          <w:p w:rsidR="004D3B09" w:rsidRPr="005763DE" w:rsidRDefault="004D3B09" w:rsidP="00576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413" w:type="dxa"/>
            <w:shd w:val="clear" w:color="auto" w:fill="auto"/>
            <w:vAlign w:val="bottom"/>
            <w:hideMark/>
          </w:tcPr>
          <w:p w:rsidR="004D3B09" w:rsidRPr="005763DE" w:rsidRDefault="004D3B09" w:rsidP="00576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3DE">
              <w:rPr>
                <w:rFonts w:ascii="Calibri" w:eastAsia="Times New Roman" w:hAnsi="Calibri" w:cs="Calibri"/>
                <w:color w:val="000000"/>
              </w:rPr>
              <w:t>Escuela Nº 460 "Héroes de Malvinas"</w:t>
            </w:r>
          </w:p>
        </w:tc>
        <w:tc>
          <w:tcPr>
            <w:tcW w:w="2497" w:type="dxa"/>
            <w:shd w:val="clear" w:color="auto" w:fill="auto"/>
            <w:vAlign w:val="bottom"/>
            <w:hideMark/>
          </w:tcPr>
          <w:p w:rsidR="004D3B09" w:rsidRPr="005763DE" w:rsidRDefault="004D3B09" w:rsidP="00576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3DE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D82" w:rsidRDefault="00D70D82" w:rsidP="00363EFE">
      <w:pPr>
        <w:spacing w:after="0" w:line="240" w:lineRule="auto"/>
      </w:pPr>
      <w:r>
        <w:separator/>
      </w:r>
    </w:p>
  </w:endnote>
  <w:endnote w:type="continuationSeparator" w:id="0">
    <w:p w:rsidR="00D70D82" w:rsidRDefault="00D70D82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DAA" w:rsidRDefault="00211DAA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33419A" wp14:editId="71688F81">
          <wp:simplePos x="0" y="0"/>
          <wp:positionH relativeFrom="margin">
            <wp:posOffset>365950</wp:posOffset>
          </wp:positionH>
          <wp:positionV relativeFrom="margin">
            <wp:posOffset>7792018</wp:posOffset>
          </wp:positionV>
          <wp:extent cx="1409065" cy="980440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D82" w:rsidRDefault="00D70D82" w:rsidP="00363EFE">
      <w:pPr>
        <w:spacing w:after="0" w:line="240" w:lineRule="auto"/>
      </w:pPr>
      <w:r>
        <w:separator/>
      </w:r>
    </w:p>
  </w:footnote>
  <w:footnote w:type="continuationSeparator" w:id="0">
    <w:p w:rsidR="00D70D82" w:rsidRDefault="00D70D82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9258C8" w:rsidP="009258C8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DE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94BF3"/>
    <w:rsid w:val="001A3667"/>
    <w:rsid w:val="001D5FF9"/>
    <w:rsid w:val="001D65F2"/>
    <w:rsid w:val="001E5B20"/>
    <w:rsid w:val="002100BA"/>
    <w:rsid w:val="00211DA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172EA"/>
    <w:rsid w:val="00444389"/>
    <w:rsid w:val="0045433C"/>
    <w:rsid w:val="00471E73"/>
    <w:rsid w:val="00492008"/>
    <w:rsid w:val="00492B6B"/>
    <w:rsid w:val="004C2B34"/>
    <w:rsid w:val="004D3B09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63DE"/>
    <w:rsid w:val="00583BCE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258C8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B282B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44AC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70D82"/>
    <w:rsid w:val="00D72454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8209C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DC901"/>
  <w15:docId w15:val="{20E4C2EF-5787-46ED-A6F5-A26E093C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19FF4-4291-42D0-BA1E-7675C809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9</TotalTime>
  <Pages>4</Pages>
  <Words>1302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2022-04-08T16:53:00Z</cp:lastPrinted>
  <dcterms:created xsi:type="dcterms:W3CDTF">2024-03-27T11:56:00Z</dcterms:created>
  <dcterms:modified xsi:type="dcterms:W3CDTF">2024-09-30T15:47:00Z</dcterms:modified>
</cp:coreProperties>
</file>