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EC3A21">
        <w:t xml:space="preserve"> Sr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 xml:space="preserve">CONDORI, ELIZABETH VILMA </w:t>
      </w:r>
      <w:r w:rsidR="00ED2337" w:rsidRPr="00011F4D">
        <w:rPr>
          <w:b/>
        </w:rPr>
        <w:t>CUIT</w:t>
      </w:r>
      <w:r w:rsidR="001D1A0F">
        <w:rPr>
          <w:b/>
        </w:rPr>
        <w:t xml:space="preserve"> 27-35.042.270-1 </w:t>
      </w:r>
      <w:r>
        <w:t xml:space="preserve">con domicilio en </w:t>
      </w:r>
      <w:r w:rsidR="001D1A0F">
        <w:t xml:space="preserve">Quera N° 375 B° Lujan,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F46385" w:rsidRDefault="00F46385" w:rsidP="00F4638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F46385" w:rsidRDefault="00F46385" w:rsidP="00F4638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687"/>
        <w:gridCol w:w="1660"/>
      </w:tblGrid>
      <w:tr w:rsidR="001D1A0F" w:rsidTr="00104633">
        <w:trPr>
          <w:trHeight w:val="454"/>
        </w:trPr>
        <w:tc>
          <w:tcPr>
            <w:tcW w:w="1048" w:type="dxa"/>
          </w:tcPr>
          <w:p w:rsidR="001D1A0F" w:rsidRDefault="001D1A0F" w:rsidP="001D1A0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660" w:type="dxa"/>
            <w:vAlign w:val="bottom"/>
          </w:tcPr>
          <w:p w:rsidR="001D1A0F" w:rsidRDefault="001D1A0F" w:rsidP="001D1A0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880918" w:rsidTr="00104633">
        <w:trPr>
          <w:trHeight w:val="219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880918" w:rsidP="0010463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</w:t>
            </w:r>
            <w:r w:rsidR="001046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880918" w:rsidTr="00104633">
        <w:trPr>
          <w:trHeight w:val="255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880918" w:rsidP="0010463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</w:t>
            </w:r>
            <w:r w:rsidR="001046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880918" w:rsidTr="00104633">
        <w:trPr>
          <w:trHeight w:val="255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:rsidR="00880918" w:rsidRPr="00F2525B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104633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8809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880918" w:rsidTr="00104633">
        <w:trPr>
          <w:trHeight w:val="255"/>
        </w:trPr>
        <w:tc>
          <w:tcPr>
            <w:tcW w:w="1048" w:type="dxa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vAlign w:val="bottom"/>
          </w:tcPr>
          <w:p w:rsidR="00880918" w:rsidRDefault="00104633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</w:t>
            </w:r>
            <w:r w:rsidR="0088091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:rsidR="00104633" w:rsidRDefault="00104633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5550"/>
        <w:gridCol w:w="2560"/>
      </w:tblGrid>
      <w:tr w:rsidR="003369D7" w:rsidRPr="003369D7" w:rsidTr="003369D7">
        <w:trPr>
          <w:trHeight w:val="597"/>
        </w:trPr>
        <w:tc>
          <w:tcPr>
            <w:tcW w:w="12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369D7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083" w:rsidRDefault="00D56083" w:rsidP="00363EFE">
      <w:pPr>
        <w:spacing w:after="0" w:line="240" w:lineRule="auto"/>
      </w:pPr>
      <w:r>
        <w:separator/>
      </w:r>
    </w:p>
  </w:endnote>
  <w:endnote w:type="continuationSeparator" w:id="0">
    <w:p w:rsidR="00D56083" w:rsidRDefault="00D5608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B69" w:rsidRPr="00003B69" w:rsidRDefault="00003B69" w:rsidP="00003B69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-556260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083" w:rsidRDefault="00D56083" w:rsidP="00363EFE">
      <w:pPr>
        <w:spacing w:after="0" w:line="240" w:lineRule="auto"/>
      </w:pPr>
      <w:r>
        <w:separator/>
      </w:r>
    </w:p>
  </w:footnote>
  <w:footnote w:type="continuationSeparator" w:id="0">
    <w:p w:rsidR="00D56083" w:rsidRDefault="00D5608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6385" w:rsidRDefault="00F46385" w:rsidP="00F4638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3B6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4633"/>
    <w:rsid w:val="00117D19"/>
    <w:rsid w:val="0016036C"/>
    <w:rsid w:val="00161017"/>
    <w:rsid w:val="001645E3"/>
    <w:rsid w:val="0016667D"/>
    <w:rsid w:val="001862CB"/>
    <w:rsid w:val="001A3667"/>
    <w:rsid w:val="001D1A0F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69D7"/>
    <w:rsid w:val="003462A7"/>
    <w:rsid w:val="00363EFE"/>
    <w:rsid w:val="00382D53"/>
    <w:rsid w:val="003B0146"/>
    <w:rsid w:val="003C2AF4"/>
    <w:rsid w:val="003D0C8B"/>
    <w:rsid w:val="003D7BF0"/>
    <w:rsid w:val="003E2D74"/>
    <w:rsid w:val="003E39A0"/>
    <w:rsid w:val="003E6DE9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059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45D4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0918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56083"/>
    <w:rsid w:val="00DA091E"/>
    <w:rsid w:val="00DA413C"/>
    <w:rsid w:val="00DF76A2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3A21"/>
    <w:rsid w:val="00EC4EED"/>
    <w:rsid w:val="00ED2337"/>
    <w:rsid w:val="00EF016A"/>
    <w:rsid w:val="00EF4D6F"/>
    <w:rsid w:val="00F019E7"/>
    <w:rsid w:val="00F247EF"/>
    <w:rsid w:val="00F2525B"/>
    <w:rsid w:val="00F4485D"/>
    <w:rsid w:val="00F46385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A11DD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44434-477A-4E22-86A2-FB07A2ED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24</TotalTime>
  <Pages>4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2024-04-23T13:02:00Z</cp:lastPrinted>
  <dcterms:created xsi:type="dcterms:W3CDTF">2024-03-26T11:39:00Z</dcterms:created>
  <dcterms:modified xsi:type="dcterms:W3CDTF">2024-09-16T12:36:00Z</dcterms:modified>
</cp:coreProperties>
</file>