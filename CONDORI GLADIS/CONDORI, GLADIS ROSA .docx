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A0F">
        <w:t>Ing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>CONDORI,</w:t>
      </w:r>
      <w:r w:rsidR="00031396">
        <w:t xml:space="preserve"> GLADIS ROSA</w:t>
      </w:r>
      <w:r w:rsidR="001D1A0F">
        <w:t xml:space="preserve"> </w:t>
      </w:r>
      <w:r w:rsidR="00ED2337" w:rsidRPr="00011F4D">
        <w:rPr>
          <w:b/>
        </w:rPr>
        <w:t>CUIT</w:t>
      </w:r>
      <w:r w:rsidR="001D1A0F">
        <w:rPr>
          <w:b/>
        </w:rPr>
        <w:t xml:space="preserve"> 27-</w:t>
      </w:r>
      <w:r w:rsidR="00031396">
        <w:rPr>
          <w:b/>
        </w:rPr>
        <w:t>33.969.688.-3</w:t>
      </w:r>
      <w:r w:rsidR="001D1A0F">
        <w:rPr>
          <w:b/>
        </w:rPr>
        <w:t xml:space="preserve"> </w:t>
      </w:r>
      <w:r>
        <w:t xml:space="preserve">con domicilio </w:t>
      </w:r>
      <w:r w:rsidR="00031396">
        <w:t xml:space="preserve">en Santiago </w:t>
      </w:r>
      <w:proofErr w:type="spellStart"/>
      <w:r w:rsidR="00031396">
        <w:t>Derqui</w:t>
      </w:r>
      <w:proofErr w:type="spellEnd"/>
      <w:r w:rsidR="001D1A0F">
        <w:t xml:space="preserve"> N° </w:t>
      </w:r>
      <w:r w:rsidR="00031396">
        <w:t>163</w:t>
      </w:r>
      <w:r w:rsidR="001D1A0F">
        <w:t xml:space="preserve">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FF3466" w:rsidRDefault="00FF3466" w:rsidP="00FF346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FF3466" w:rsidRDefault="00FF3466" w:rsidP="00FF346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1D1A0F" w:rsidTr="009045F8">
        <w:trPr>
          <w:trHeight w:val="454"/>
        </w:trPr>
        <w:tc>
          <w:tcPr>
            <w:tcW w:w="1048" w:type="dxa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FF3466" w:rsidTr="009045F8">
        <w:trPr>
          <w:trHeight w:val="219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FF3466" w:rsidP="009045F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9045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FF3466" w:rsidRPr="00F2525B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FF3466" w:rsidTr="009045F8">
        <w:trPr>
          <w:trHeight w:val="255"/>
        </w:trPr>
        <w:tc>
          <w:tcPr>
            <w:tcW w:w="1048" w:type="dxa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:rsidR="00FF3466" w:rsidRDefault="009045F8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bookmarkStart w:id="0" w:name="_GoBack"/>
            <w:bookmarkEnd w:id="0"/>
            <w:r w:rsidR="00FF34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9045F8" w:rsidRDefault="009045F8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222"/>
        <w:gridCol w:w="2409"/>
      </w:tblGrid>
      <w:tr w:rsidR="005B055E" w:rsidRPr="005B055E" w:rsidTr="005B055E">
        <w:trPr>
          <w:trHeight w:val="872"/>
        </w:trPr>
        <w:tc>
          <w:tcPr>
            <w:tcW w:w="1176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2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D8D" w:rsidRDefault="00AF4D8D" w:rsidP="00363EFE">
      <w:pPr>
        <w:spacing w:after="0" w:line="240" w:lineRule="auto"/>
      </w:pPr>
      <w:r>
        <w:separator/>
      </w:r>
    </w:p>
  </w:endnote>
  <w:endnote w:type="continuationSeparator" w:id="0">
    <w:p w:rsidR="00AF4D8D" w:rsidRDefault="00AF4D8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A33" w:rsidRDefault="00CE4A3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331EC" wp14:editId="5C2F0AF1">
          <wp:simplePos x="0" y="0"/>
          <wp:positionH relativeFrom="column">
            <wp:posOffset>4048125</wp:posOffset>
          </wp:positionH>
          <wp:positionV relativeFrom="paragraph">
            <wp:posOffset>-514350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D8D" w:rsidRDefault="00AF4D8D" w:rsidP="00363EFE">
      <w:pPr>
        <w:spacing w:after="0" w:line="240" w:lineRule="auto"/>
      </w:pPr>
      <w:r>
        <w:separator/>
      </w:r>
    </w:p>
  </w:footnote>
  <w:footnote w:type="continuationSeparator" w:id="0">
    <w:p w:rsidR="00AF4D8D" w:rsidRDefault="00AF4D8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3466" w:rsidRDefault="00FF3466" w:rsidP="00FF346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42B2"/>
    <w:rsid w:val="00007BF1"/>
    <w:rsid w:val="00011F4D"/>
    <w:rsid w:val="00027223"/>
    <w:rsid w:val="00031396"/>
    <w:rsid w:val="00040BD1"/>
    <w:rsid w:val="00053C2B"/>
    <w:rsid w:val="00073A10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1F3B27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055E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745E"/>
    <w:rsid w:val="00854B04"/>
    <w:rsid w:val="00862030"/>
    <w:rsid w:val="0088184A"/>
    <w:rsid w:val="0089603A"/>
    <w:rsid w:val="008A389C"/>
    <w:rsid w:val="008E1A22"/>
    <w:rsid w:val="008F0BD7"/>
    <w:rsid w:val="008F10AD"/>
    <w:rsid w:val="009045F8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3C46"/>
    <w:rsid w:val="009D571D"/>
    <w:rsid w:val="009D7DD6"/>
    <w:rsid w:val="009F00B8"/>
    <w:rsid w:val="009F28C5"/>
    <w:rsid w:val="009F69AD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4D8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4A3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3466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897AE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288A9-6DFF-4BF1-8F03-8912B116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17</TotalTime>
  <Pages>4</Pages>
  <Words>1283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2024-03-26T12:17:00Z</cp:lastPrinted>
  <dcterms:created xsi:type="dcterms:W3CDTF">2024-03-26T11:59:00Z</dcterms:created>
  <dcterms:modified xsi:type="dcterms:W3CDTF">2024-09-16T12:37:00Z</dcterms:modified>
</cp:coreProperties>
</file>