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D75F1E">
        <w:t xml:space="preserve"> CONDORI, LUCIA</w:t>
      </w:r>
      <w:r w:rsidR="000737D7">
        <w:t xml:space="preserve"> </w:t>
      </w:r>
      <w:r w:rsidR="00ED2337" w:rsidRPr="00011F4D">
        <w:rPr>
          <w:b/>
        </w:rPr>
        <w:t>CUIT</w:t>
      </w:r>
      <w:r w:rsidR="00A05D20">
        <w:rPr>
          <w:b/>
        </w:rPr>
        <w:t xml:space="preserve"> </w:t>
      </w:r>
      <w:r w:rsidR="000737D7">
        <w:rPr>
          <w:b/>
        </w:rPr>
        <w:t>27-</w:t>
      </w:r>
      <w:r w:rsidR="00D75F1E">
        <w:rPr>
          <w:b/>
        </w:rPr>
        <w:t>26.881.632</w:t>
      </w:r>
      <w:r w:rsidR="00A05D20">
        <w:rPr>
          <w:b/>
        </w:rPr>
        <w:t>-</w:t>
      </w:r>
      <w:r w:rsidR="00D75F1E">
        <w:rPr>
          <w:b/>
        </w:rPr>
        <w:t>7</w:t>
      </w:r>
      <w:r w:rsidR="00A05D20">
        <w:rPr>
          <w:b/>
        </w:rPr>
        <w:t xml:space="preserve"> </w:t>
      </w:r>
      <w:r>
        <w:t xml:space="preserve">con domicilio </w:t>
      </w:r>
      <w:r w:rsidR="00D75F1E">
        <w:t xml:space="preserve">Belgrano </w:t>
      </w:r>
      <w:r w:rsidR="00A05D20">
        <w:t>S/N</w:t>
      </w:r>
      <w:r w:rsidR="000737D7">
        <w:t xml:space="preserve">, </w:t>
      </w:r>
      <w:r w:rsidR="00A05D20">
        <w:t>Lozano</w:t>
      </w:r>
      <w:r w:rsidR="00D75F1E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766EAE" w:rsidRDefault="00766EAE" w:rsidP="00766EAE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B576FC" w:rsidRDefault="00B576FC" w:rsidP="00B576F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710"/>
      </w:tblGrid>
      <w:tr w:rsidR="00197F96" w:rsidRPr="00197F96" w:rsidTr="00197F9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97F9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97F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F9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F9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F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6.000,00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850,00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97F9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1.000,00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1.800,00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97F9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1.100,00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1.700,00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1.500,00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2.400,00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2.500,00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1.300,00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1.900,00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900,00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2.300,00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2.800,00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15.000,00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15.000,00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15.000,00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1.000,00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1.500,00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1.000,00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2.500,00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2.500,00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7.900,00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3.000,00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97F9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3.000,00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2.800,00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2.800,00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1.700,00 </w:t>
            </w:r>
          </w:p>
        </w:tc>
      </w:tr>
      <w:tr w:rsidR="00197F96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8.500,00 </w:t>
            </w:r>
          </w:p>
        </w:tc>
      </w:tr>
      <w:tr w:rsidR="00197F96" w:rsidRPr="00197F96" w:rsidTr="002C00F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F96" w:rsidRPr="00197F96" w:rsidRDefault="00197F96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97F9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F96" w:rsidRPr="00197F96" w:rsidRDefault="00197F96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2.500,00 </w:t>
            </w:r>
          </w:p>
        </w:tc>
      </w:tr>
      <w:tr w:rsidR="002C00F4" w:rsidRPr="00197F96" w:rsidTr="002C00F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0F4" w:rsidRPr="00197F96" w:rsidRDefault="002C00F4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2C00F4" w:rsidRPr="00197F96" w:rsidRDefault="002C00F4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2C00F4" w:rsidRPr="00197F96" w:rsidRDefault="002C00F4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0F4" w:rsidRPr="00197F96" w:rsidRDefault="002C00F4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           2.1</w:t>
            </w:r>
            <w:r w:rsidRPr="00197F96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  <w:tr w:rsidR="002C00F4" w:rsidRPr="00197F96" w:rsidTr="00197F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0F4" w:rsidRDefault="002C00F4" w:rsidP="00197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00F4" w:rsidRDefault="002C00F4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00F4" w:rsidRDefault="002C00F4" w:rsidP="00197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0F4" w:rsidRDefault="002C00F4" w:rsidP="0019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$            2.500,00</w:t>
            </w:r>
            <w:bookmarkStart w:id="0" w:name="_GoBack"/>
            <w:bookmarkEnd w:id="0"/>
          </w:p>
        </w:tc>
      </w:tr>
    </w:tbl>
    <w:p w:rsidR="00197F96" w:rsidRDefault="00197F96" w:rsidP="001D65F2">
      <w:pPr>
        <w:spacing w:after="360"/>
        <w:jc w:val="both"/>
        <w:rPr>
          <w:b/>
        </w:rPr>
      </w:pPr>
    </w:p>
    <w:p w:rsidR="00D75F1E" w:rsidRDefault="00D75F1E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5351"/>
        <w:gridCol w:w="2016"/>
      </w:tblGrid>
      <w:tr w:rsidR="00A05D20" w:rsidTr="004D1B51">
        <w:trPr>
          <w:trHeight w:val="403"/>
        </w:trPr>
        <w:tc>
          <w:tcPr>
            <w:tcW w:w="1173" w:type="dxa"/>
            <w:shd w:val="clear" w:color="auto" w:fill="auto"/>
            <w:vAlign w:val="center"/>
            <w:hideMark/>
          </w:tcPr>
          <w:p w:rsidR="00A05D20" w:rsidRDefault="00A05D2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5351" w:type="dxa"/>
            <w:shd w:val="clear" w:color="auto" w:fill="auto"/>
            <w:vAlign w:val="center"/>
            <w:hideMark/>
          </w:tcPr>
          <w:p w:rsidR="00A05D20" w:rsidRDefault="00A05D2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A05D20" w:rsidRDefault="00A05D2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A05D20" w:rsidTr="004D1B51">
        <w:trPr>
          <w:trHeight w:val="403"/>
        </w:trPr>
        <w:tc>
          <w:tcPr>
            <w:tcW w:w="1173" w:type="dxa"/>
            <w:shd w:val="clear" w:color="auto" w:fill="auto"/>
            <w:vAlign w:val="bottom"/>
            <w:hideMark/>
          </w:tcPr>
          <w:p w:rsidR="00A05D20" w:rsidRDefault="00A05D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351" w:type="dxa"/>
            <w:shd w:val="clear" w:color="auto" w:fill="auto"/>
            <w:vAlign w:val="bottom"/>
            <w:hideMark/>
          </w:tcPr>
          <w:p w:rsidR="00A05D20" w:rsidRDefault="00A05D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190 "Dr. Macedonio Graz"</w:t>
            </w:r>
          </w:p>
        </w:tc>
        <w:tc>
          <w:tcPr>
            <w:tcW w:w="2016" w:type="dxa"/>
            <w:shd w:val="clear" w:color="auto" w:fill="auto"/>
            <w:vAlign w:val="bottom"/>
            <w:hideMark/>
          </w:tcPr>
          <w:p w:rsidR="00A05D20" w:rsidRDefault="00A05D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D75F1E" w:rsidTr="004D1B51">
        <w:trPr>
          <w:trHeight w:val="403"/>
        </w:trPr>
        <w:tc>
          <w:tcPr>
            <w:tcW w:w="1173" w:type="dxa"/>
            <w:shd w:val="clear" w:color="auto" w:fill="auto"/>
            <w:vAlign w:val="bottom"/>
            <w:hideMark/>
          </w:tcPr>
          <w:p w:rsidR="00D75F1E" w:rsidRDefault="00D75F1E" w:rsidP="00D75F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351" w:type="dxa"/>
            <w:shd w:val="clear" w:color="auto" w:fill="auto"/>
            <w:vAlign w:val="bottom"/>
            <w:hideMark/>
          </w:tcPr>
          <w:p w:rsidR="00D75F1E" w:rsidRPr="00E81FAC" w:rsidRDefault="00D75F1E" w:rsidP="00D75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FAC">
              <w:rPr>
                <w:rFonts w:ascii="Calibri" w:eastAsia="Times New Roman" w:hAnsi="Calibri" w:cs="Calibri"/>
                <w:color w:val="000000"/>
              </w:rPr>
              <w:t>J.I. Nº 12 - ESCUELA Nº 65 JOSE QUINTANA</w:t>
            </w:r>
          </w:p>
        </w:tc>
        <w:tc>
          <w:tcPr>
            <w:tcW w:w="2016" w:type="dxa"/>
            <w:shd w:val="clear" w:color="auto" w:fill="auto"/>
            <w:vAlign w:val="bottom"/>
            <w:hideMark/>
          </w:tcPr>
          <w:p w:rsidR="00D75F1E" w:rsidRPr="00E81FAC" w:rsidRDefault="00D75F1E" w:rsidP="00D75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FAC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  <w:tr w:rsidR="004D1B51" w:rsidTr="004D1B51">
        <w:trPr>
          <w:trHeight w:val="403"/>
        </w:trPr>
        <w:tc>
          <w:tcPr>
            <w:tcW w:w="1173" w:type="dxa"/>
            <w:shd w:val="clear" w:color="auto" w:fill="auto"/>
            <w:vAlign w:val="bottom"/>
          </w:tcPr>
          <w:p w:rsidR="004D1B51" w:rsidRDefault="004D1B51" w:rsidP="004D1B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351" w:type="dxa"/>
            <w:shd w:val="clear" w:color="auto" w:fill="auto"/>
            <w:vAlign w:val="bottom"/>
          </w:tcPr>
          <w:p w:rsidR="004D1B51" w:rsidRDefault="004D1B51" w:rsidP="004D1B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235 "Prov. de Chubut"</w:t>
            </w:r>
          </w:p>
        </w:tc>
        <w:tc>
          <w:tcPr>
            <w:tcW w:w="2016" w:type="dxa"/>
            <w:shd w:val="clear" w:color="auto" w:fill="auto"/>
            <w:vAlign w:val="bottom"/>
          </w:tcPr>
          <w:p w:rsidR="004D1B51" w:rsidRDefault="004D1B51" w:rsidP="004D1B5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Yala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8B3" w:rsidRDefault="00AD78B3" w:rsidP="00363EFE">
      <w:pPr>
        <w:spacing w:after="0" w:line="240" w:lineRule="auto"/>
      </w:pPr>
      <w:r>
        <w:separator/>
      </w:r>
    </w:p>
  </w:endnote>
  <w:endnote w:type="continuationSeparator" w:id="0">
    <w:p w:rsidR="00AD78B3" w:rsidRDefault="00AD78B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9E5" w:rsidRPr="000E29E5" w:rsidRDefault="000E29E5" w:rsidP="000E29E5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-395112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8B3" w:rsidRDefault="00AD78B3" w:rsidP="00363EFE">
      <w:pPr>
        <w:spacing w:after="0" w:line="240" w:lineRule="auto"/>
      </w:pPr>
      <w:r>
        <w:separator/>
      </w:r>
    </w:p>
  </w:footnote>
  <w:footnote w:type="continuationSeparator" w:id="0">
    <w:p w:rsidR="00AD78B3" w:rsidRDefault="00AD78B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76FC" w:rsidRDefault="00B576FC" w:rsidP="00B576F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20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29E5"/>
    <w:rsid w:val="000E6538"/>
    <w:rsid w:val="001019CE"/>
    <w:rsid w:val="00117D19"/>
    <w:rsid w:val="001324B8"/>
    <w:rsid w:val="0016036C"/>
    <w:rsid w:val="00161017"/>
    <w:rsid w:val="001645E3"/>
    <w:rsid w:val="0016667D"/>
    <w:rsid w:val="001862CB"/>
    <w:rsid w:val="00197F96"/>
    <w:rsid w:val="001A3667"/>
    <w:rsid w:val="001B1C1D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A3067"/>
    <w:rsid w:val="002C00F4"/>
    <w:rsid w:val="002C347A"/>
    <w:rsid w:val="002D3B60"/>
    <w:rsid w:val="002F3577"/>
    <w:rsid w:val="00314884"/>
    <w:rsid w:val="00331C45"/>
    <w:rsid w:val="003462A7"/>
    <w:rsid w:val="00363EFE"/>
    <w:rsid w:val="0039463A"/>
    <w:rsid w:val="003B0146"/>
    <w:rsid w:val="003C2AF4"/>
    <w:rsid w:val="003D0C8B"/>
    <w:rsid w:val="003D5B55"/>
    <w:rsid w:val="003D7BF0"/>
    <w:rsid w:val="003E09A7"/>
    <w:rsid w:val="003E2D74"/>
    <w:rsid w:val="003E39A0"/>
    <w:rsid w:val="00444389"/>
    <w:rsid w:val="0045433C"/>
    <w:rsid w:val="00471E73"/>
    <w:rsid w:val="00492008"/>
    <w:rsid w:val="004C2B34"/>
    <w:rsid w:val="004D1B51"/>
    <w:rsid w:val="004F00C8"/>
    <w:rsid w:val="004F27F5"/>
    <w:rsid w:val="004F2D6A"/>
    <w:rsid w:val="004F5D22"/>
    <w:rsid w:val="00513CF2"/>
    <w:rsid w:val="005157D8"/>
    <w:rsid w:val="00527784"/>
    <w:rsid w:val="00531718"/>
    <w:rsid w:val="0054410E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F46D6"/>
    <w:rsid w:val="007109C6"/>
    <w:rsid w:val="00732868"/>
    <w:rsid w:val="00736D9A"/>
    <w:rsid w:val="00742908"/>
    <w:rsid w:val="00750DB6"/>
    <w:rsid w:val="00751984"/>
    <w:rsid w:val="00754588"/>
    <w:rsid w:val="00766EAE"/>
    <w:rsid w:val="007742A7"/>
    <w:rsid w:val="007824CB"/>
    <w:rsid w:val="00782642"/>
    <w:rsid w:val="00796FAC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00D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05D20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D78B3"/>
    <w:rsid w:val="00AE7077"/>
    <w:rsid w:val="00AF44FD"/>
    <w:rsid w:val="00AF7B94"/>
    <w:rsid w:val="00B2123F"/>
    <w:rsid w:val="00B412D3"/>
    <w:rsid w:val="00B576FC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03838"/>
    <w:rsid w:val="00D23D34"/>
    <w:rsid w:val="00D31BC9"/>
    <w:rsid w:val="00D326EF"/>
    <w:rsid w:val="00D476FB"/>
    <w:rsid w:val="00D620F2"/>
    <w:rsid w:val="00D75F1E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56942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B4BA9"/>
  <w15:docId w15:val="{4695EFE6-C9EF-40A1-B4E6-9E61D5A3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61994-5A5E-4882-A1BE-48F4106C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8</TotalTime>
  <Pages>5</Pages>
  <Words>1605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2024-09-25T16:05:00Z</cp:lastPrinted>
  <dcterms:created xsi:type="dcterms:W3CDTF">2024-06-25T16:24:00Z</dcterms:created>
  <dcterms:modified xsi:type="dcterms:W3CDTF">2024-09-25T16:09:00Z</dcterms:modified>
</cp:coreProperties>
</file>