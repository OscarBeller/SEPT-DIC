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C7727C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F46724" w:rsidRPr="00F46724">
        <w:rPr>
          <w:b/>
        </w:rPr>
        <w:t>ALFARO AZUCENA NOEMI</w:t>
      </w:r>
      <w:r w:rsidR="00F46724">
        <w:t xml:space="preserve"> </w:t>
      </w:r>
      <w:r w:rsidR="00ED2337" w:rsidRPr="00011F4D">
        <w:rPr>
          <w:b/>
        </w:rPr>
        <w:t>CUIT</w:t>
      </w:r>
      <w:r w:rsidR="00F46724">
        <w:rPr>
          <w:b/>
        </w:rPr>
        <w:t xml:space="preserve"> 27-21.576.448-1 </w:t>
      </w:r>
      <w:r>
        <w:t xml:space="preserve">con domicilio en </w:t>
      </w:r>
      <w:r w:rsidR="00F46724">
        <w:t xml:space="preserve">Avellaneda N° 512 2° C, Barrio Cuyaya, San Salvador de Jujuy,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4C1BF6">
        <w:t xml:space="preserve">junio </w:t>
      </w:r>
      <w:r w:rsidR="00803726">
        <w:t>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4C1BF6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4C1BF6">
        <w:rPr>
          <w:rFonts w:cstheme="minorHAnsi"/>
        </w:rPr>
        <w:t>junio</w:t>
      </w:r>
      <w:r w:rsidR="008F10AD">
        <w:rPr>
          <w:rFonts w:cstheme="minorHAnsi"/>
        </w:rPr>
        <w:t xml:space="preserve">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74"/>
        <w:gridCol w:w="2198"/>
        <w:gridCol w:w="1828"/>
      </w:tblGrid>
      <w:tr w:rsidR="00B45C37" w:rsidRPr="00407C3C" w:rsidTr="00D77F15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07C3C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407C3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07C3C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07C3C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Medida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07C3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2"/>
                <w:lang w:val="es-ES"/>
              </w:rPr>
              <w:t>Maple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075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</w:t>
            </w:r>
            <w:r w:rsidR="000752C7">
              <w:rPr>
                <w:rFonts w:ascii="Calibri" w:eastAsia="Times New Roman" w:hAnsi="Calibri" w:cs="Calibri"/>
                <w:color w:val="000000"/>
              </w:rPr>
              <w:t>850,0</w:t>
            </w:r>
            <w:bookmarkStart w:id="0" w:name="_GoBack"/>
            <w:bookmarkEnd w:id="0"/>
            <w:r w:rsidR="000752C7">
              <w:rPr>
                <w:rFonts w:ascii="Calibri" w:eastAsia="Times New Roman" w:hAnsi="Calibri" w:cs="Calibri"/>
                <w:color w:val="000000"/>
              </w:rPr>
              <w:t>0</w:t>
            </w:r>
            <w:r w:rsidRPr="00407C3C">
              <w:rPr>
                <w:rFonts w:ascii="Calibri" w:eastAsia="Times New Roman" w:hAnsi="Calibri" w:cs="Calibri"/>
                <w:color w:val="000000"/>
              </w:rPr>
              <w:t xml:space="preserve">  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2"/>
                <w:lang w:val="es-ES"/>
              </w:rPr>
              <w:t>Docena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2"/>
                <w:lang w:val="es-ES"/>
              </w:rPr>
              <w:t>Docena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2"/>
                <w:lang w:val="es-ES"/>
              </w:rPr>
              <w:t>Docena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407C3C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407C3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350 GR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7C3C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407C3C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407C3C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520 GR.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lang w:val="es-ES"/>
              </w:rPr>
              <w:t>500 gr.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lang w:val="es-ES"/>
              </w:rPr>
              <w:t>Sobre de 10 gr.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407C3C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lang w:val="es-ES"/>
              </w:rPr>
              <w:t>200 gr.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lang w:val="es-ES"/>
              </w:rPr>
              <w:t>Paquete 400 gr.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D2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</w:t>
            </w:r>
            <w:r w:rsidR="00DD2576">
              <w:rPr>
                <w:rFonts w:ascii="Calibri" w:eastAsia="Times New Roman" w:hAnsi="Calibri" w:cs="Calibri"/>
                <w:color w:val="000000"/>
              </w:rPr>
              <w:t>-</w:t>
            </w:r>
            <w:r w:rsidRPr="00407C3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B45C37" w:rsidRPr="00407C3C" w:rsidTr="00DD25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C37" w:rsidRPr="00407C3C" w:rsidRDefault="00DD2576" w:rsidP="00DD2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2576">
              <w:rPr>
                <w:rFonts w:ascii="Calibri" w:eastAsia="Times New Roman" w:hAnsi="Calibri" w:cs="Calibri"/>
                <w:color w:val="000000"/>
              </w:rPr>
              <w:t>$                 1100</w:t>
            </w:r>
            <w:r>
              <w:rPr>
                <w:rFonts w:ascii="Calibri" w:eastAsia="Times New Roman" w:hAnsi="Calibri" w:cs="Calibri"/>
                <w:color w:val="000000"/>
              </w:rPr>
              <w:t>,00</w:t>
            </w:r>
            <w:r w:rsidRPr="00DD2576">
              <w:rPr>
                <w:rFonts w:ascii="Calibri" w:eastAsia="Times New Roman" w:hAnsi="Calibri" w:cs="Calibri"/>
                <w:color w:val="000000"/>
              </w:rPr>
              <w:t xml:space="preserve">                   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Lt.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lang w:val="es-ES"/>
              </w:rPr>
              <w:t>Paquete x 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2.200,00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lang w:val="es-ES"/>
              </w:rPr>
              <w:t>100 cc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lang w:val="es-ES"/>
              </w:rPr>
              <w:t>Caja x 50 un.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2.600,00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lang w:val="es-ES"/>
              </w:rPr>
              <w:t>Caja x 50 un.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2.600,00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lang w:val="es-ES"/>
              </w:rPr>
              <w:t>Caja x 800 gr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7.100,00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2.900,00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407C3C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407C3C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2.600,00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7C3C">
              <w:rPr>
                <w:rFonts w:ascii="Calibri" w:eastAsia="Times New Roman" w:hAnsi="Calibri" w:cs="Calibri"/>
                <w:color w:val="000000"/>
              </w:rPr>
              <w:t>Peceto</w:t>
            </w:r>
            <w:proofErr w:type="spellEnd"/>
            <w:r w:rsidRPr="00407C3C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2"/>
                <w:lang w:val="es-ES"/>
              </w:rPr>
              <w:t>atado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Gr.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lang w:val="es-ES"/>
              </w:rPr>
              <w:t>Lata en mitades x 820 gr.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lang w:val="es-ES"/>
              </w:rPr>
              <w:t>Pote x 400 gr.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lang w:val="es-ES"/>
              </w:rPr>
              <w:t>Pote x 500 gr.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lang w:val="es-ES"/>
              </w:rPr>
              <w:t>Botella x 400 c.c.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lang w:val="es-ES"/>
              </w:rPr>
              <w:t>Paquete x 1 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lang w:val="es-ES"/>
              </w:rPr>
              <w:t>Sobre x un.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7C3C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407C3C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lang w:val="es-ES"/>
              </w:rPr>
              <w:t>500 gr.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lang w:val="es-ES"/>
              </w:rPr>
              <w:t>Paquete x 1 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3.000,00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lang w:val="es-ES"/>
              </w:rPr>
              <w:t>Frasco x 170 gr.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lang w:val="es-ES"/>
              </w:rPr>
              <w:t>180 gr.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1.700,00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lang w:val="es-ES"/>
              </w:rPr>
              <w:t>Caja x 40 gr.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lang w:val="es-ES"/>
              </w:rPr>
              <w:t>Caja x 40 gr.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8.000,00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407C3C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407C3C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B45C37" w:rsidRPr="00407C3C" w:rsidTr="00D77F1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407C3C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407C3C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5C37" w:rsidRPr="00407C3C" w:rsidRDefault="00B45C37" w:rsidP="00D77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lang w:val="es-ES"/>
              </w:rPr>
              <w:t>450 gr.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C37" w:rsidRPr="00407C3C" w:rsidRDefault="00B45C37" w:rsidP="00D7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</w:tbl>
    <w:p w:rsidR="00F46724" w:rsidRDefault="00F46724" w:rsidP="001D65F2">
      <w:pPr>
        <w:spacing w:after="360"/>
        <w:jc w:val="both"/>
        <w:rPr>
          <w:b/>
        </w:rPr>
      </w:pPr>
    </w:p>
    <w:p w:rsidR="00F46724" w:rsidRDefault="00F46724">
      <w:pPr>
        <w:rPr>
          <w:b/>
        </w:rPr>
      </w:pPr>
      <w:r>
        <w:rPr>
          <w:b/>
        </w:rPr>
        <w:br w:type="page"/>
      </w: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3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9"/>
        <w:gridCol w:w="4968"/>
        <w:gridCol w:w="2292"/>
      </w:tblGrid>
      <w:tr w:rsidR="00F46724" w:rsidRPr="00F46724" w:rsidTr="00F46724">
        <w:trPr>
          <w:trHeight w:val="861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724" w:rsidRPr="00F46724" w:rsidRDefault="00F46724" w:rsidP="00F467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F46724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4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724" w:rsidRPr="00F46724" w:rsidRDefault="00F46724" w:rsidP="00F467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F46724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724" w:rsidRPr="00F46724" w:rsidRDefault="00F46724" w:rsidP="00F467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F46724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F46724" w:rsidRPr="00F46724" w:rsidTr="00F46724">
        <w:trPr>
          <w:trHeight w:val="642"/>
        </w:trPr>
        <w:tc>
          <w:tcPr>
            <w:tcW w:w="1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724" w:rsidRPr="00F46724" w:rsidRDefault="00F46724" w:rsidP="00F4672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46724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4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6724" w:rsidRPr="00F46724" w:rsidRDefault="00F46724" w:rsidP="00F467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6724">
              <w:rPr>
                <w:rFonts w:ascii="Calibri" w:eastAsia="Times New Roman" w:hAnsi="Calibri" w:cs="Calibri"/>
                <w:color w:val="000000"/>
              </w:rPr>
              <w:t>Escuela N° 176 "De la Patria"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6724" w:rsidRPr="00F46724" w:rsidRDefault="00F46724" w:rsidP="00F467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46724">
              <w:rPr>
                <w:rFonts w:ascii="Calibri" w:eastAsia="Times New Roman" w:hAnsi="Calibri" w:cs="Calibri"/>
                <w:color w:val="000000"/>
              </w:rPr>
              <w:t>Palpalá</w:t>
            </w:r>
            <w:proofErr w:type="spellEnd"/>
          </w:p>
        </w:tc>
      </w:tr>
      <w:tr w:rsidR="00F46724" w:rsidRPr="00F46724" w:rsidTr="00F46724">
        <w:trPr>
          <w:trHeight w:val="642"/>
        </w:trPr>
        <w:tc>
          <w:tcPr>
            <w:tcW w:w="1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724" w:rsidRPr="00F46724" w:rsidRDefault="00F46724" w:rsidP="00F4672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46724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4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6724" w:rsidRPr="00F46724" w:rsidRDefault="00F46724" w:rsidP="00F467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6724">
              <w:rPr>
                <w:rFonts w:ascii="Calibri" w:eastAsia="Times New Roman" w:hAnsi="Calibri" w:cs="Calibri"/>
                <w:color w:val="000000"/>
              </w:rPr>
              <w:t>Escuela Nocturna Nº 150 "República del Perú"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6724" w:rsidRPr="00F46724" w:rsidRDefault="00F46724" w:rsidP="00F467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46724">
              <w:rPr>
                <w:rFonts w:ascii="Calibri" w:eastAsia="Times New Roman" w:hAnsi="Calibri" w:cs="Calibri"/>
                <w:color w:val="000000"/>
              </w:rPr>
              <w:t>Palpalá</w:t>
            </w:r>
            <w:proofErr w:type="spellEnd"/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AD5" w:rsidRDefault="006B0AD5" w:rsidP="00363EFE">
      <w:pPr>
        <w:spacing w:after="0" w:line="240" w:lineRule="auto"/>
      </w:pPr>
      <w:r>
        <w:separator/>
      </w:r>
    </w:p>
  </w:endnote>
  <w:endnote w:type="continuationSeparator" w:id="0">
    <w:p w:rsidR="006B0AD5" w:rsidRDefault="006B0AD5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055" w:rsidRDefault="00421055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278F9D2" wp14:editId="6614AD20">
          <wp:simplePos x="0" y="0"/>
          <wp:positionH relativeFrom="margin">
            <wp:posOffset>3168015</wp:posOffset>
          </wp:positionH>
          <wp:positionV relativeFrom="paragraph">
            <wp:posOffset>-594360</wp:posOffset>
          </wp:positionV>
          <wp:extent cx="1409065" cy="980440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065" cy="980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AD5" w:rsidRDefault="006B0AD5" w:rsidP="00363EFE">
      <w:pPr>
        <w:spacing w:after="0" w:line="240" w:lineRule="auto"/>
      </w:pPr>
      <w:r>
        <w:separator/>
      </w:r>
    </w:p>
  </w:footnote>
  <w:footnote w:type="continuationSeparator" w:id="0">
    <w:p w:rsidR="006B0AD5" w:rsidRDefault="006B0AD5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5961" w:rsidRDefault="004C1BF6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724"/>
    <w:rsid w:val="000042B2"/>
    <w:rsid w:val="00007BF1"/>
    <w:rsid w:val="00011F4D"/>
    <w:rsid w:val="00027223"/>
    <w:rsid w:val="00040BD1"/>
    <w:rsid w:val="00053C2B"/>
    <w:rsid w:val="000752C7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1F32B9"/>
    <w:rsid w:val="002100BA"/>
    <w:rsid w:val="00223A56"/>
    <w:rsid w:val="00225F4F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21055"/>
    <w:rsid w:val="00426B71"/>
    <w:rsid w:val="00444389"/>
    <w:rsid w:val="0045433C"/>
    <w:rsid w:val="00471E73"/>
    <w:rsid w:val="004855E9"/>
    <w:rsid w:val="00492008"/>
    <w:rsid w:val="004C1BF6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6B0AD5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07E19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6628A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0509A"/>
    <w:rsid w:val="00B2123F"/>
    <w:rsid w:val="00B412D3"/>
    <w:rsid w:val="00B45C37"/>
    <w:rsid w:val="00B67E6D"/>
    <w:rsid w:val="00B84795"/>
    <w:rsid w:val="00BA79E3"/>
    <w:rsid w:val="00BB096F"/>
    <w:rsid w:val="00BB1767"/>
    <w:rsid w:val="00BB43A5"/>
    <w:rsid w:val="00BC6C6E"/>
    <w:rsid w:val="00BD1B7C"/>
    <w:rsid w:val="00BE1271"/>
    <w:rsid w:val="00BF3284"/>
    <w:rsid w:val="00C051FC"/>
    <w:rsid w:val="00C068C4"/>
    <w:rsid w:val="00C13A26"/>
    <w:rsid w:val="00C47193"/>
    <w:rsid w:val="00C550B6"/>
    <w:rsid w:val="00C7727C"/>
    <w:rsid w:val="00C873C5"/>
    <w:rsid w:val="00CA5ED4"/>
    <w:rsid w:val="00D23D34"/>
    <w:rsid w:val="00D31BC9"/>
    <w:rsid w:val="00D326EF"/>
    <w:rsid w:val="00D476FB"/>
    <w:rsid w:val="00DA091E"/>
    <w:rsid w:val="00DA413C"/>
    <w:rsid w:val="00DD2576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46724"/>
    <w:rsid w:val="00F52827"/>
    <w:rsid w:val="00F53E8C"/>
    <w:rsid w:val="00F65506"/>
    <w:rsid w:val="00F9006F"/>
    <w:rsid w:val="00FA137A"/>
    <w:rsid w:val="00FA37A5"/>
    <w:rsid w:val="00FB60A6"/>
    <w:rsid w:val="00FC0EA9"/>
    <w:rsid w:val="00FC107E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9EC801"/>
  <w15:docId w15:val="{7E78A975-F25E-4CD9-8B1F-199354B99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4D0E8-2C13-40D2-9AC1-4F1689DC9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12</TotalTime>
  <Pages>6</Pages>
  <Words>1850</Words>
  <Characters>10178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10</cp:revision>
  <cp:lastPrinted>2024-03-21T16:57:00Z</cp:lastPrinted>
  <dcterms:created xsi:type="dcterms:W3CDTF">2024-03-21T16:54:00Z</dcterms:created>
  <dcterms:modified xsi:type="dcterms:W3CDTF">2024-07-04T13:30:00Z</dcterms:modified>
</cp:coreProperties>
</file>