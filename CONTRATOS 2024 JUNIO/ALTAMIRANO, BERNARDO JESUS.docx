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7C39FB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364968">
        <w:t xml:space="preserve">ALTAMIRANO BERNARDO JESUS </w:t>
      </w:r>
      <w:r w:rsidR="00ED2337" w:rsidRPr="00011F4D">
        <w:rPr>
          <w:b/>
        </w:rPr>
        <w:t>CUIT</w:t>
      </w:r>
      <w:r w:rsidR="00364968">
        <w:rPr>
          <w:b/>
        </w:rPr>
        <w:t xml:space="preserve"> 20-17.043.292-5 </w:t>
      </w:r>
      <w:r>
        <w:t xml:space="preserve">con domicilio en </w:t>
      </w:r>
      <w:r w:rsidR="00364968">
        <w:t xml:space="preserve">Belgrano S/N , </w:t>
      </w:r>
      <w:proofErr w:type="spellStart"/>
      <w:r w:rsidR="00364968">
        <w:t>Maimara</w:t>
      </w:r>
      <w:proofErr w:type="spellEnd"/>
      <w:r w:rsidR="00364968">
        <w:t xml:space="preserve">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015A13" w:rsidRDefault="00015A13" w:rsidP="00015A13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tres meses, desde el 1 de junio de 2024 hasta el 31 de agosto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015A13" w:rsidRDefault="00015A13" w:rsidP="00015A13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junio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15A13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015A1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5A13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5A13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5A1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14.000,00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13.000,00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14.000,00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015A13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015A1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950,00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5A13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015A13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015A13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3.500,00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4.300,00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3.800,00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015A13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1.200,00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5A13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015A1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16.000,00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16.000,00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16.000,00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2.100,00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7.400,00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B1754D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             2.9</w:t>
            </w: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00,00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015A13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015A13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B1754D" w:rsidP="00B17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             2.7</w:t>
            </w: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  <w:r w:rsidR="00015A13"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B1754D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             2.50</w:t>
            </w: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5A13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015A13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4A0BD4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             2.1</w:t>
            </w:r>
            <w:bookmarkStart w:id="0" w:name="_GoBack"/>
            <w:bookmarkEnd w:id="0"/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00,00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5A13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015A13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7.800,00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015A13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015A13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15A13" w:rsidRPr="00015A13" w:rsidTr="00015A13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015A13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015A13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015A13" w:rsidRPr="00015A13" w:rsidRDefault="00015A13" w:rsidP="0001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5A13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15A13" w:rsidRPr="00015A13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5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6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9"/>
        <w:gridCol w:w="5146"/>
        <w:gridCol w:w="2374"/>
      </w:tblGrid>
      <w:tr w:rsidR="00364968" w:rsidRPr="00364968" w:rsidTr="00015A13">
        <w:trPr>
          <w:trHeight w:val="515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968" w:rsidRPr="00364968" w:rsidRDefault="00364968" w:rsidP="00015A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4968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968" w:rsidRPr="00364968" w:rsidRDefault="00364968" w:rsidP="00015A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4968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968" w:rsidRPr="00364968" w:rsidRDefault="00364968" w:rsidP="00015A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4968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015A13" w:rsidRPr="00364968" w:rsidTr="00015A13">
        <w:trPr>
          <w:trHeight w:val="384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13" w:rsidRPr="00364968" w:rsidRDefault="00015A13" w:rsidP="00015A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496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1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5A13" w:rsidRDefault="00015A13" w:rsidP="00015A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Escuela Nº 7 - Domingo Faustino Sarmiento - JIN 13</w:t>
            </w:r>
          </w:p>
        </w:tc>
        <w:tc>
          <w:tcPr>
            <w:tcW w:w="23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5A13" w:rsidRDefault="00015A13" w:rsidP="00015A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Tilcara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9B7" w:rsidRDefault="00B939B7" w:rsidP="00363EFE">
      <w:pPr>
        <w:spacing w:after="0" w:line="240" w:lineRule="auto"/>
      </w:pPr>
      <w:r>
        <w:separator/>
      </w:r>
    </w:p>
  </w:endnote>
  <w:endnote w:type="continuationSeparator" w:id="0">
    <w:p w:rsidR="00B939B7" w:rsidRDefault="00B939B7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A13" w:rsidRDefault="00015A13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8E4665" wp14:editId="1D2F8FB3">
          <wp:simplePos x="0" y="0"/>
          <wp:positionH relativeFrom="column">
            <wp:posOffset>3683635</wp:posOffset>
          </wp:positionH>
          <wp:positionV relativeFrom="paragraph">
            <wp:posOffset>-495233</wp:posOffset>
          </wp:positionV>
          <wp:extent cx="1412875" cy="9779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875" cy="977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9B7" w:rsidRDefault="00B939B7" w:rsidP="00363EFE">
      <w:pPr>
        <w:spacing w:after="0" w:line="240" w:lineRule="auto"/>
      </w:pPr>
      <w:r>
        <w:separator/>
      </w:r>
    </w:p>
  </w:footnote>
  <w:footnote w:type="continuationSeparator" w:id="0">
    <w:p w:rsidR="00B939B7" w:rsidRDefault="00B939B7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15A13" w:rsidRDefault="00015A13" w:rsidP="00015A13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68"/>
    <w:rsid w:val="000042B2"/>
    <w:rsid w:val="00007BF1"/>
    <w:rsid w:val="00011F4D"/>
    <w:rsid w:val="00015A13"/>
    <w:rsid w:val="00027223"/>
    <w:rsid w:val="00040BD1"/>
    <w:rsid w:val="00053C2B"/>
    <w:rsid w:val="000762C5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64968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A0BD4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C39F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467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1754D"/>
    <w:rsid w:val="00B2123F"/>
    <w:rsid w:val="00B412D3"/>
    <w:rsid w:val="00B67E6D"/>
    <w:rsid w:val="00B84795"/>
    <w:rsid w:val="00B939B7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2250C2"/>
  <w15:docId w15:val="{CA18D156-01C6-4505-B452-BFF3B73F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2AE82-0D35-4F8D-9240-3A84CE4C1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28</TotalTime>
  <Pages>5</Pages>
  <Words>1785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4</cp:revision>
  <cp:lastPrinted>2024-06-13T14:42:00Z</cp:lastPrinted>
  <dcterms:created xsi:type="dcterms:W3CDTF">2024-03-21T17:17:00Z</dcterms:created>
  <dcterms:modified xsi:type="dcterms:W3CDTF">2024-06-13T14:53:00Z</dcterms:modified>
</cp:coreProperties>
</file>