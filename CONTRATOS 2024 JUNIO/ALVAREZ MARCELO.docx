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E33B2A">
        <w:t xml:space="preserve">/a. ALVAREZ, MARCELO SIMON </w:t>
      </w:r>
      <w:r w:rsidR="000737D7">
        <w:t xml:space="preserve"> </w:t>
      </w:r>
      <w:r w:rsidR="00ED2337" w:rsidRPr="00011F4D">
        <w:rPr>
          <w:b/>
        </w:rPr>
        <w:t>CUIT</w:t>
      </w:r>
      <w:r w:rsidR="00E33B2A">
        <w:rPr>
          <w:b/>
        </w:rPr>
        <w:t xml:space="preserve"> 24</w:t>
      </w:r>
      <w:r w:rsidR="000737D7">
        <w:rPr>
          <w:b/>
        </w:rPr>
        <w:t>-</w:t>
      </w:r>
      <w:r w:rsidR="00E33B2A">
        <w:rPr>
          <w:b/>
        </w:rPr>
        <w:t>26.232.406-7</w:t>
      </w:r>
      <w:r w:rsidR="000737D7">
        <w:rPr>
          <w:b/>
        </w:rPr>
        <w:t xml:space="preserve"> </w:t>
      </w:r>
      <w:r>
        <w:t xml:space="preserve">con domicilio en </w:t>
      </w:r>
      <w:r w:rsidR="00E33B2A">
        <w:t xml:space="preserve">Monteagudo N° 132 B° 9 de Julio, Palpala </w:t>
      </w:r>
      <w:r w:rsidR="000737D7">
        <w:t>,</w:t>
      </w:r>
      <w:r w:rsidR="00E33B2A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6A28E8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6A28E8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A93E4C" w:rsidRPr="00A93E4C" w:rsidTr="00A93E4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E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787CFF" w:rsidP="0078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850,00 </w:t>
            </w:r>
            <w:r w:rsidR="00A93E4C"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  <w:r w:rsidR="00787C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787CFF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</w:t>
            </w:r>
            <w:r w:rsidRP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1.100,00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Lt.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78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787CF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787CFF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</w:t>
            </w:r>
            <w:bookmarkStart w:id="0" w:name="_GoBack"/>
            <w:bookmarkEnd w:id="0"/>
            <w:r w:rsidR="00A93E4C"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8.300,00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Queso Tybo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3E4C" w:rsidRPr="00A93E4C" w:rsidTr="00A93E4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93E4C" w:rsidRPr="00A93E4C" w:rsidRDefault="00A93E4C" w:rsidP="00A9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E4C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E4C" w:rsidRPr="00A93E4C" w:rsidRDefault="00A93E4C" w:rsidP="00A9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3E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A93E4C" w:rsidRDefault="00A93E4C" w:rsidP="001D65F2">
      <w:pPr>
        <w:spacing w:after="360"/>
        <w:jc w:val="right"/>
        <w:rPr>
          <w:b/>
        </w:rPr>
      </w:pPr>
    </w:p>
    <w:p w:rsidR="00A93E4C" w:rsidRDefault="00A93E4C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5332"/>
        <w:gridCol w:w="2459"/>
      </w:tblGrid>
      <w:tr w:rsidR="00E33B2A" w:rsidRPr="00E33B2A" w:rsidTr="00E33B2A">
        <w:trPr>
          <w:trHeight w:val="1067"/>
        </w:trPr>
        <w:tc>
          <w:tcPr>
            <w:tcW w:w="1201" w:type="dxa"/>
            <w:shd w:val="clear" w:color="auto" w:fill="auto"/>
            <w:vAlign w:val="center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3B2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32" w:type="dxa"/>
            <w:shd w:val="clear" w:color="auto" w:fill="auto"/>
            <w:vAlign w:val="center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3B2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59" w:type="dxa"/>
            <w:shd w:val="clear" w:color="auto" w:fill="auto"/>
            <w:vAlign w:val="center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3B2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E33B2A" w:rsidRPr="00E33B2A" w:rsidTr="00E33B2A">
        <w:trPr>
          <w:trHeight w:val="796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33B2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Escuela N° 176 "De la Patria"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E33B2A" w:rsidRPr="00E33B2A" w:rsidTr="00E33B2A">
        <w:trPr>
          <w:trHeight w:val="796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33B2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Escuela Nº 207 "Gral. De Brg. Armando Pedro Pío Martijena"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E33B2A" w:rsidRPr="00E33B2A" w:rsidTr="00E33B2A">
        <w:trPr>
          <w:trHeight w:val="796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33B2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Escuela Nº 257 "Provincia de Córdoba"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E33B2A" w:rsidRPr="00E33B2A" w:rsidTr="00E33B2A">
        <w:trPr>
          <w:trHeight w:val="796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33B2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Escuela Nº 459 "Obispo Marcelino Palentini"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E33B2A" w:rsidRPr="00E33B2A" w:rsidTr="00E33B2A">
        <w:trPr>
          <w:trHeight w:val="796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33B2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Colegio Secundario de Artes N° 53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E33B2A" w:rsidRPr="00E33B2A" w:rsidRDefault="00E33B2A" w:rsidP="00E33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B2A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8502EF" w:rsidRPr="00E33B2A" w:rsidTr="00E33B2A">
        <w:trPr>
          <w:trHeight w:val="796"/>
        </w:trPr>
        <w:tc>
          <w:tcPr>
            <w:tcW w:w="1201" w:type="dxa"/>
            <w:shd w:val="clear" w:color="auto" w:fill="auto"/>
            <w:noWrap/>
            <w:vAlign w:val="bottom"/>
          </w:tcPr>
          <w:p w:rsidR="008502EF" w:rsidRPr="00E33B2A" w:rsidRDefault="008502EF" w:rsidP="008502E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332" w:type="dxa"/>
            <w:shd w:val="clear" w:color="auto" w:fill="auto"/>
            <w:vAlign w:val="bottom"/>
          </w:tcPr>
          <w:p w:rsidR="008502EF" w:rsidRDefault="008502EF" w:rsidP="008502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JIN Nº 22 - ESCUELA 459</w:t>
            </w:r>
          </w:p>
        </w:tc>
        <w:tc>
          <w:tcPr>
            <w:tcW w:w="2459" w:type="dxa"/>
            <w:shd w:val="clear" w:color="auto" w:fill="auto"/>
            <w:vAlign w:val="bottom"/>
          </w:tcPr>
          <w:p w:rsidR="008502EF" w:rsidRDefault="008502EF" w:rsidP="008502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Palpalá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2B" w:rsidRDefault="001C452B" w:rsidP="00363EFE">
      <w:pPr>
        <w:spacing w:after="0" w:line="240" w:lineRule="auto"/>
      </w:pPr>
      <w:r>
        <w:separator/>
      </w:r>
    </w:p>
  </w:endnote>
  <w:endnote w:type="continuationSeparator" w:id="0">
    <w:p w:rsidR="001C452B" w:rsidRDefault="001C452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6D" w:rsidRPr="0008656D" w:rsidRDefault="0008656D" w:rsidP="0008656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2604182</wp:posOffset>
          </wp:positionH>
          <wp:positionV relativeFrom="paragraph">
            <wp:posOffset>-559520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2B" w:rsidRDefault="001C452B" w:rsidP="00363EFE">
      <w:pPr>
        <w:spacing w:after="0" w:line="240" w:lineRule="auto"/>
      </w:pPr>
      <w:r>
        <w:separator/>
      </w:r>
    </w:p>
  </w:footnote>
  <w:footnote w:type="continuationSeparator" w:id="0">
    <w:p w:rsidR="001C452B" w:rsidRDefault="001C452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6A28E8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A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8656D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452B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E52C8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28E8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7CFF"/>
    <w:rsid w:val="007A32A5"/>
    <w:rsid w:val="007B351B"/>
    <w:rsid w:val="007D15E2"/>
    <w:rsid w:val="007D338A"/>
    <w:rsid w:val="007E4D88"/>
    <w:rsid w:val="0080212D"/>
    <w:rsid w:val="00802952"/>
    <w:rsid w:val="00803726"/>
    <w:rsid w:val="008502EF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E4C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7D01"/>
    <w:rsid w:val="00B84795"/>
    <w:rsid w:val="00BA79E3"/>
    <w:rsid w:val="00BB096F"/>
    <w:rsid w:val="00BB1767"/>
    <w:rsid w:val="00BB43A5"/>
    <w:rsid w:val="00BC6C6E"/>
    <w:rsid w:val="00BC6E60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6174C"/>
    <w:rsid w:val="00DA091E"/>
    <w:rsid w:val="00DA413C"/>
    <w:rsid w:val="00E00807"/>
    <w:rsid w:val="00E134AF"/>
    <w:rsid w:val="00E21378"/>
    <w:rsid w:val="00E33B2A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9B514"/>
  <w15:docId w15:val="{09869A5E-E8B8-48FF-9C50-86A3035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F47A8-442B-498E-8DA9-3688CCF1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14</TotalTime>
  <Pages>6</Pages>
  <Words>1877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2024-03-26T15:48:00Z</cp:lastPrinted>
  <dcterms:created xsi:type="dcterms:W3CDTF">2024-03-26T15:37:00Z</dcterms:created>
  <dcterms:modified xsi:type="dcterms:W3CDTF">2024-06-10T16:22:00Z</dcterms:modified>
</cp:coreProperties>
</file>