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E33B2A">
        <w:t>/a.</w:t>
      </w:r>
      <w:r w:rsidR="00A31B9D">
        <w:t xml:space="preserve"> ALVAREZ,SILVIO ADRIAN </w:t>
      </w:r>
      <w:r w:rsidR="00ED2337" w:rsidRPr="00011F4D">
        <w:rPr>
          <w:b/>
        </w:rPr>
        <w:t>CUIT</w:t>
      </w:r>
      <w:r w:rsidR="00E33B2A">
        <w:rPr>
          <w:b/>
        </w:rPr>
        <w:t xml:space="preserve"> </w:t>
      </w:r>
      <w:r w:rsidR="00A31B9D">
        <w:rPr>
          <w:b/>
        </w:rPr>
        <w:t xml:space="preserve">20-24.504.513-2 </w:t>
      </w:r>
      <w:r w:rsidR="000737D7">
        <w:rPr>
          <w:b/>
        </w:rPr>
        <w:t xml:space="preserve"> </w:t>
      </w:r>
      <w:r>
        <w:t xml:space="preserve">con domicilio en </w:t>
      </w:r>
      <w:r w:rsidR="00A31B9D">
        <w:t xml:space="preserve">Republica de siria N° 158 B° San Martin </w:t>
      </w:r>
      <w:r w:rsidR="00E33B2A">
        <w:t xml:space="preserve">, Palpala </w:t>
      </w:r>
      <w:r w:rsidR="000737D7">
        <w:t>,</w:t>
      </w:r>
      <w:r w:rsidR="00E33B2A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0D6181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0D6181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E845E0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B06971" w:rsidRPr="00A93E4C" w:rsidTr="00B2173E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850,00 </w:t>
            </w: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1.100,00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Lt.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</w:t>
            </w: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8.300,00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Queso Tybo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06971" w:rsidRPr="00A93E4C" w:rsidTr="00B217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971" w:rsidRPr="00A93E4C" w:rsidRDefault="00B06971" w:rsidP="00B2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971" w:rsidRPr="00A93E4C" w:rsidRDefault="00B06971" w:rsidP="00B2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7659AB" w:rsidRDefault="007659AB" w:rsidP="001D65F2">
      <w:pPr>
        <w:spacing w:after="360"/>
        <w:jc w:val="both"/>
        <w:rPr>
          <w:b/>
        </w:rPr>
      </w:pPr>
    </w:p>
    <w:p w:rsidR="00B06971" w:rsidRDefault="00B06971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83"/>
        <w:gridCol w:w="2391"/>
      </w:tblGrid>
      <w:tr w:rsidR="00A31B9D" w:rsidRPr="00A31B9D" w:rsidTr="00A31B9D">
        <w:trPr>
          <w:trHeight w:val="1199"/>
        </w:trPr>
        <w:tc>
          <w:tcPr>
            <w:tcW w:w="1168" w:type="dxa"/>
            <w:shd w:val="clear" w:color="auto" w:fill="auto"/>
            <w:vAlign w:val="center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31B9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31B9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31B9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31B9D" w:rsidRPr="00A31B9D" w:rsidTr="00A31B9D">
        <w:trPr>
          <w:trHeight w:val="895"/>
        </w:trPr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31B9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83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B9D">
              <w:rPr>
                <w:rFonts w:ascii="Calibri" w:eastAsia="Times New Roman" w:hAnsi="Calibri" w:cs="Calibri"/>
                <w:color w:val="000000"/>
              </w:rPr>
              <w:t>Escuela Nº 204 "Carmen Avila de Naverán"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B9D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A31B9D" w:rsidRPr="00A31B9D" w:rsidTr="00A31B9D">
        <w:trPr>
          <w:trHeight w:val="895"/>
        </w:trPr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31B9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183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B9D">
              <w:rPr>
                <w:rFonts w:ascii="Calibri" w:eastAsia="Times New Roman" w:hAnsi="Calibri" w:cs="Calibri"/>
                <w:color w:val="000000"/>
              </w:rPr>
              <w:t>Escuela Nº 257 "Provincia de Córdoba"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B9D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249" w:rsidRDefault="00F11249" w:rsidP="00363EFE">
      <w:pPr>
        <w:spacing w:after="0" w:line="240" w:lineRule="auto"/>
      </w:pPr>
      <w:r>
        <w:separator/>
      </w:r>
    </w:p>
  </w:endnote>
  <w:endnote w:type="continuationSeparator" w:id="0">
    <w:p w:rsidR="00F11249" w:rsidRDefault="00F1124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1B0" w:rsidRDefault="002321B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3013616</wp:posOffset>
          </wp:positionH>
          <wp:positionV relativeFrom="paragraph">
            <wp:posOffset>-463986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249" w:rsidRDefault="00F11249" w:rsidP="00363EFE">
      <w:pPr>
        <w:spacing w:after="0" w:line="240" w:lineRule="auto"/>
      </w:pPr>
      <w:r>
        <w:separator/>
      </w:r>
    </w:p>
  </w:footnote>
  <w:footnote w:type="continuationSeparator" w:id="0">
    <w:p w:rsidR="00F11249" w:rsidRDefault="00F1124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D6181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A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6181"/>
    <w:rsid w:val="000E6538"/>
    <w:rsid w:val="001019CE"/>
    <w:rsid w:val="00117D19"/>
    <w:rsid w:val="001249EF"/>
    <w:rsid w:val="0016036C"/>
    <w:rsid w:val="00161017"/>
    <w:rsid w:val="001645E3"/>
    <w:rsid w:val="0016667D"/>
    <w:rsid w:val="001862CB"/>
    <w:rsid w:val="001A3667"/>
    <w:rsid w:val="001B4B3C"/>
    <w:rsid w:val="001D5FF9"/>
    <w:rsid w:val="001D65F2"/>
    <w:rsid w:val="001E5B20"/>
    <w:rsid w:val="002100BA"/>
    <w:rsid w:val="00223A56"/>
    <w:rsid w:val="00225F4F"/>
    <w:rsid w:val="002321B0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E52C8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59AB"/>
    <w:rsid w:val="007742A7"/>
    <w:rsid w:val="007824CB"/>
    <w:rsid w:val="00782642"/>
    <w:rsid w:val="007A32A5"/>
    <w:rsid w:val="007B351B"/>
    <w:rsid w:val="007D15E2"/>
    <w:rsid w:val="007D338A"/>
    <w:rsid w:val="007D6CB7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1B9D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06971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3B2A"/>
    <w:rsid w:val="00E357CD"/>
    <w:rsid w:val="00E56384"/>
    <w:rsid w:val="00E610EC"/>
    <w:rsid w:val="00E72F89"/>
    <w:rsid w:val="00E7662B"/>
    <w:rsid w:val="00E8245F"/>
    <w:rsid w:val="00E845E0"/>
    <w:rsid w:val="00E9464C"/>
    <w:rsid w:val="00EA7C32"/>
    <w:rsid w:val="00EC4EED"/>
    <w:rsid w:val="00ED2337"/>
    <w:rsid w:val="00EF016A"/>
    <w:rsid w:val="00EF4D6F"/>
    <w:rsid w:val="00F019E7"/>
    <w:rsid w:val="00F11249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E2072"/>
  <w15:docId w15:val="{09869A5E-E8B8-48FF-9C50-86A3035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170C-22C1-4D22-9E82-3EEBEF5A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3</TotalTime>
  <Pages>6</Pages>
  <Words>1848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2024-03-26T15:48:00Z</cp:lastPrinted>
  <dcterms:created xsi:type="dcterms:W3CDTF">2024-03-26T15:50:00Z</dcterms:created>
  <dcterms:modified xsi:type="dcterms:W3CDTF">2024-06-10T16:23:00Z</dcterms:modified>
</cp:coreProperties>
</file>