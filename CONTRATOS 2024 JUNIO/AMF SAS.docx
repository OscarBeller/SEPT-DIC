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1646FB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4216AA">
        <w:t xml:space="preserve">AMF SAS </w:t>
      </w:r>
      <w:r w:rsidR="00ED2337" w:rsidRPr="00011F4D">
        <w:rPr>
          <w:b/>
        </w:rPr>
        <w:t>CUIT</w:t>
      </w:r>
      <w:r w:rsidR="004216AA">
        <w:rPr>
          <w:b/>
        </w:rPr>
        <w:t xml:space="preserve"> 30-71.796.425-6 </w:t>
      </w:r>
      <w:r>
        <w:t xml:space="preserve">con domicilio en </w:t>
      </w:r>
      <w:r w:rsidR="004216AA">
        <w:t xml:space="preserve">Calilegua 653 B° Lujan,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1664F4" w:rsidRDefault="001664F4" w:rsidP="001664F4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1664F4" w:rsidRDefault="001664F4" w:rsidP="001664F4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297B95" w:rsidRPr="00297B95" w:rsidTr="00297B95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7B9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7B95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7B95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7B9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5.200,00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14.000,00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A10442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0442" w:rsidRPr="00297B95" w:rsidRDefault="00A10442" w:rsidP="00A104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442" w:rsidRPr="00297B95" w:rsidRDefault="00A10442" w:rsidP="00A1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Manzana</w:t>
            </w:r>
            <w:r>
              <w:rPr>
                <w:rFonts w:ascii="Calibri" w:eastAsia="Times New Roman" w:hAnsi="Calibri" w:cs="Calibri"/>
                <w:color w:val="000000"/>
              </w:rPr>
              <w:t>/Pera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0442" w:rsidRPr="00297B95" w:rsidRDefault="00A10442" w:rsidP="00A104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0442" w:rsidRPr="00297B95" w:rsidRDefault="00A10442" w:rsidP="00A104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4.300,00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Fideos Guiseros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1.350,00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2.600,00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Lt.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7.400,00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Pan Migñon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Peceto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Vitina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9.000,00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Queso Tybo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297B95" w:rsidRPr="00297B95" w:rsidTr="00297B95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Pastas frescas (pascualina,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7B95" w:rsidRPr="00297B95" w:rsidRDefault="00297B95" w:rsidP="00297B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7B95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97B95" w:rsidRPr="00297B95" w:rsidRDefault="00297B95" w:rsidP="00297B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97B9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297B95" w:rsidRDefault="00297B95" w:rsidP="001D65F2">
      <w:pPr>
        <w:spacing w:after="360"/>
        <w:jc w:val="both"/>
        <w:rPr>
          <w:b/>
        </w:rPr>
      </w:pPr>
    </w:p>
    <w:p w:rsidR="00000F9C" w:rsidRDefault="00000F9C" w:rsidP="001D65F2">
      <w:pPr>
        <w:spacing w:after="360"/>
        <w:jc w:val="right"/>
        <w:rPr>
          <w:b/>
        </w:rPr>
      </w:pPr>
    </w:p>
    <w:p w:rsidR="00597A1C" w:rsidRDefault="00597A1C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415D5C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4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5013"/>
        <w:gridCol w:w="2312"/>
      </w:tblGrid>
      <w:tr w:rsidR="00415D5C" w:rsidRPr="00415D5C" w:rsidTr="00415D5C">
        <w:trPr>
          <w:trHeight w:val="7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415D5C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415D5C" w:rsidRPr="00415D5C" w:rsidTr="00415D5C">
        <w:trPr>
          <w:trHeight w:val="52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Escuela N° 307 "San José de Calasanz"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El Sunchal</w:t>
            </w:r>
          </w:p>
        </w:tc>
      </w:tr>
      <w:tr w:rsidR="00415D5C" w:rsidRPr="00415D5C" w:rsidTr="00913DF4">
        <w:trPr>
          <w:trHeight w:val="52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Escuela Nº 312 "Agua y Energia Eléctrica"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La Ciénaga</w:t>
            </w:r>
          </w:p>
        </w:tc>
      </w:tr>
      <w:tr w:rsidR="00415D5C" w:rsidRPr="00415D5C" w:rsidTr="00913DF4">
        <w:trPr>
          <w:trHeight w:val="5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Escuela Nº 153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D5C" w:rsidRPr="00415D5C" w:rsidRDefault="00415D5C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15D5C">
              <w:rPr>
                <w:rFonts w:ascii="Calibri" w:eastAsia="Times New Roman" w:hAnsi="Calibri" w:cs="Calibri"/>
              </w:rPr>
              <w:t>Monterrico</w:t>
            </w:r>
          </w:p>
        </w:tc>
      </w:tr>
      <w:tr w:rsidR="00297B95" w:rsidRPr="00415D5C" w:rsidTr="00913DF4">
        <w:trPr>
          <w:trHeight w:val="52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97B95" w:rsidRPr="00415D5C" w:rsidRDefault="00297B95" w:rsidP="00415D5C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4 </w:t>
            </w: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7B95" w:rsidRPr="00415D5C" w:rsidRDefault="00297B95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JARDIN MATERNAL MUNDO MAGICO DE SUSY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7B95" w:rsidRPr="00415D5C" w:rsidRDefault="00297B95" w:rsidP="00415D5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SAN VICENTE MONTERRICO</w:t>
            </w:r>
          </w:p>
        </w:tc>
      </w:tr>
    </w:tbl>
    <w:p w:rsidR="001D65F2" w:rsidRPr="00A278C6" w:rsidRDefault="001D65F2" w:rsidP="00011F4D">
      <w:pPr>
        <w:spacing w:after="360"/>
        <w:rPr>
          <w:b/>
        </w:rPr>
      </w:pPr>
    </w:p>
    <w:sectPr w:rsidR="001D65F2" w:rsidRPr="00A278C6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8D8" w:rsidRDefault="00C728D8" w:rsidP="00363EFE">
      <w:pPr>
        <w:spacing w:after="0" w:line="240" w:lineRule="auto"/>
      </w:pPr>
      <w:r>
        <w:separator/>
      </w:r>
    </w:p>
  </w:endnote>
  <w:endnote w:type="continuationSeparator" w:id="0">
    <w:p w:rsidR="00C728D8" w:rsidRDefault="00C728D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F9C" w:rsidRDefault="00000F9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20CA8" wp14:editId="06AC650C">
          <wp:simplePos x="0" y="0"/>
          <wp:positionH relativeFrom="margin">
            <wp:posOffset>2579298</wp:posOffset>
          </wp:positionH>
          <wp:positionV relativeFrom="paragraph">
            <wp:posOffset>-474453</wp:posOffset>
          </wp:positionV>
          <wp:extent cx="1409065" cy="980440"/>
          <wp:effectExtent l="0" t="0" r="63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8D8" w:rsidRDefault="00C728D8" w:rsidP="00363EFE">
      <w:pPr>
        <w:spacing w:after="0" w:line="240" w:lineRule="auto"/>
      </w:pPr>
      <w:r>
        <w:separator/>
      </w:r>
    </w:p>
  </w:footnote>
  <w:footnote w:type="continuationSeparator" w:id="0">
    <w:p w:rsidR="00C728D8" w:rsidRDefault="00C728D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664F4" w:rsidRDefault="001664F4" w:rsidP="001664F4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AA"/>
    <w:rsid w:val="00000F9C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46FB"/>
    <w:rsid w:val="001664F4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97B95"/>
    <w:rsid w:val="002C347A"/>
    <w:rsid w:val="002D3B60"/>
    <w:rsid w:val="002F3577"/>
    <w:rsid w:val="00314884"/>
    <w:rsid w:val="00331C45"/>
    <w:rsid w:val="003462A7"/>
    <w:rsid w:val="00363EFE"/>
    <w:rsid w:val="003B0146"/>
    <w:rsid w:val="003C2281"/>
    <w:rsid w:val="003C2AF4"/>
    <w:rsid w:val="003D0C8B"/>
    <w:rsid w:val="003D7BF0"/>
    <w:rsid w:val="003E2D74"/>
    <w:rsid w:val="003E39A0"/>
    <w:rsid w:val="00410B31"/>
    <w:rsid w:val="00415D5C"/>
    <w:rsid w:val="004216AA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2938"/>
    <w:rsid w:val="005863A4"/>
    <w:rsid w:val="00597A1C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57A79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3DF4"/>
    <w:rsid w:val="00914A49"/>
    <w:rsid w:val="0094206B"/>
    <w:rsid w:val="00947E23"/>
    <w:rsid w:val="00971769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10442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C7586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04CF"/>
    <w:rsid w:val="00BF3284"/>
    <w:rsid w:val="00C051FC"/>
    <w:rsid w:val="00C068C4"/>
    <w:rsid w:val="00C13A26"/>
    <w:rsid w:val="00C47193"/>
    <w:rsid w:val="00C550B6"/>
    <w:rsid w:val="00C728D8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9608F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2B11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5FB3"/>
  <w15:docId w15:val="{09256E62-A7FD-4E17-B75E-5512542A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FCBCC-4237-4F83-AE8D-A1158FE13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20</TotalTime>
  <Pages>6</Pages>
  <Words>1810</Words>
  <Characters>9957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2022-04-08T16:53:00Z</cp:lastPrinted>
  <dcterms:created xsi:type="dcterms:W3CDTF">2024-04-30T14:30:00Z</dcterms:created>
  <dcterms:modified xsi:type="dcterms:W3CDTF">2024-07-08T12:27:00Z</dcterms:modified>
</cp:coreProperties>
</file>