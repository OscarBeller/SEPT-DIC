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Pr="00922FCF" w:rsidRDefault="00A63D53" w:rsidP="00645772">
      <w:pPr>
        <w:spacing w:after="360"/>
        <w:jc w:val="both"/>
        <w:rPr>
          <w:b/>
        </w:rPr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922FCF">
        <w:t xml:space="preserve"> AQUINO ALCIRA, </w:t>
      </w:r>
      <w:r w:rsidR="000737D7">
        <w:t xml:space="preserve"> </w:t>
      </w:r>
      <w:r w:rsidR="00ED2337" w:rsidRPr="00011F4D">
        <w:rPr>
          <w:b/>
        </w:rPr>
        <w:t>CUIT</w:t>
      </w:r>
      <w:r w:rsidR="00922FCF">
        <w:rPr>
          <w:b/>
        </w:rPr>
        <w:t xml:space="preserve"> 27-25.183.719-3 </w:t>
      </w:r>
      <w:r w:rsidR="000737D7">
        <w:rPr>
          <w:b/>
        </w:rPr>
        <w:t xml:space="preserve"> </w:t>
      </w:r>
      <w:r>
        <w:t xml:space="preserve">con domicilio en </w:t>
      </w:r>
      <w:r w:rsidR="00922FCF">
        <w:t xml:space="preserve">Güemes N° 16, </w:t>
      </w:r>
      <w:r w:rsidR="000737D7">
        <w:t>La Quiaca,</w:t>
      </w:r>
      <w:r w:rsidR="00922FC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46309B" w:rsidRDefault="0046309B" w:rsidP="0046309B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AA4226" w:rsidRDefault="00A0002B" w:rsidP="00645772">
      <w:pPr>
        <w:spacing w:after="360"/>
        <w:jc w:val="both"/>
      </w:pPr>
      <w:r>
        <w:t>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46309B" w:rsidRDefault="0046309B" w:rsidP="0046309B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  <w:bookmarkStart w:id="0" w:name="_GoBack"/>
      <w:bookmarkEnd w:id="0"/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8E3EF9" w:rsidRPr="002E5376" w:rsidTr="00C53AF8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537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2E537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537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537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537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2E537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2E537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376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2E5376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2E537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8E3EF9" w:rsidRPr="002E537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F9" w:rsidRPr="002E5376" w:rsidRDefault="008E3EF9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F9" w:rsidRPr="002E5376" w:rsidRDefault="008E3EF9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</w:tbl>
    <w:p w:rsidR="00922FCF" w:rsidRDefault="00922FCF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9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332"/>
        <w:gridCol w:w="2459"/>
      </w:tblGrid>
      <w:tr w:rsidR="00922FCF" w:rsidRPr="00922FCF" w:rsidTr="00922FCF">
        <w:trPr>
          <w:trHeight w:val="839"/>
        </w:trPr>
        <w:tc>
          <w:tcPr>
            <w:tcW w:w="1200" w:type="dxa"/>
            <w:shd w:val="clear" w:color="auto" w:fill="auto"/>
            <w:vAlign w:val="center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FCF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332" w:type="dxa"/>
            <w:shd w:val="clear" w:color="auto" w:fill="auto"/>
            <w:vAlign w:val="center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FCF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59" w:type="dxa"/>
            <w:shd w:val="clear" w:color="auto" w:fill="auto"/>
            <w:vAlign w:val="center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FCF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922FCF" w:rsidRPr="00922FCF" w:rsidTr="00922FCF">
        <w:trPr>
          <w:trHeight w:val="627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FCF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332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Escuela N° 113 "</w:t>
            </w:r>
            <w:proofErr w:type="spellStart"/>
            <w:r w:rsidRPr="00922FCF">
              <w:rPr>
                <w:rFonts w:ascii="Calibri" w:eastAsia="Times New Roman" w:hAnsi="Calibri" w:cs="Calibri"/>
                <w:color w:val="000000"/>
              </w:rPr>
              <w:t>Antartida</w:t>
            </w:r>
            <w:proofErr w:type="spellEnd"/>
            <w:r w:rsidRPr="00922FCF">
              <w:rPr>
                <w:rFonts w:ascii="Calibri" w:eastAsia="Times New Roman" w:hAnsi="Calibri" w:cs="Calibri"/>
                <w:color w:val="000000"/>
              </w:rPr>
              <w:t xml:space="preserve"> Argentina"</w:t>
            </w:r>
          </w:p>
        </w:tc>
        <w:tc>
          <w:tcPr>
            <w:tcW w:w="2459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922FCF" w:rsidRPr="00922FCF" w:rsidTr="00922FCF">
        <w:trPr>
          <w:trHeight w:val="627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FCF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332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Escuela N° 440 "Batalla de Quera"</w:t>
            </w:r>
          </w:p>
        </w:tc>
        <w:tc>
          <w:tcPr>
            <w:tcW w:w="2459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922FCF" w:rsidRPr="00922FCF" w:rsidTr="00922FCF">
        <w:trPr>
          <w:trHeight w:val="627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FC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332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Vocecitas Puneñas (centro de día)</w:t>
            </w:r>
          </w:p>
        </w:tc>
        <w:tc>
          <w:tcPr>
            <w:tcW w:w="2459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5DF" w:rsidRDefault="005305DF" w:rsidP="00363EFE">
      <w:pPr>
        <w:spacing w:after="0" w:line="240" w:lineRule="auto"/>
      </w:pPr>
      <w:r>
        <w:separator/>
      </w:r>
    </w:p>
  </w:endnote>
  <w:endnote w:type="continuationSeparator" w:id="0">
    <w:p w:rsidR="005305DF" w:rsidRDefault="005305DF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044" w:rsidRDefault="00951044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4E05C51" wp14:editId="6E42740D">
          <wp:simplePos x="0" y="0"/>
          <wp:positionH relativeFrom="column">
            <wp:posOffset>3244215</wp:posOffset>
          </wp:positionH>
          <wp:positionV relativeFrom="paragraph">
            <wp:posOffset>-527685</wp:posOffset>
          </wp:positionV>
          <wp:extent cx="1412875" cy="9779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875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5DF" w:rsidRDefault="005305DF" w:rsidP="00363EFE">
      <w:pPr>
        <w:spacing w:after="0" w:line="240" w:lineRule="auto"/>
      </w:pPr>
      <w:r>
        <w:separator/>
      </w:r>
    </w:p>
  </w:footnote>
  <w:footnote w:type="continuationSeparator" w:id="0">
    <w:p w:rsidR="005305DF" w:rsidRDefault="005305DF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043C72" w:rsidP="00043C7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CF"/>
    <w:rsid w:val="000042B2"/>
    <w:rsid w:val="00007BF1"/>
    <w:rsid w:val="00011F4D"/>
    <w:rsid w:val="00027223"/>
    <w:rsid w:val="00040BD1"/>
    <w:rsid w:val="00043C72"/>
    <w:rsid w:val="00053C2B"/>
    <w:rsid w:val="00072BE0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6309B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05DF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C4DAE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E3EF9"/>
    <w:rsid w:val="008F0BD7"/>
    <w:rsid w:val="008F10AD"/>
    <w:rsid w:val="00904877"/>
    <w:rsid w:val="00913263"/>
    <w:rsid w:val="00913751"/>
    <w:rsid w:val="00914A49"/>
    <w:rsid w:val="00922FCF"/>
    <w:rsid w:val="00947E23"/>
    <w:rsid w:val="00951044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CC95AD"/>
  <w15:docId w15:val="{87D346ED-BFC1-4DB8-8704-349512DD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E795F-2AAA-40C5-97B9-F294A11CF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10</TotalTime>
  <Pages>4</Pages>
  <Words>1369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</cp:revision>
  <cp:lastPrinted>2022-04-08T16:53:00Z</cp:lastPrinted>
  <dcterms:created xsi:type="dcterms:W3CDTF">2024-03-27T12:14:00Z</dcterms:created>
  <dcterms:modified xsi:type="dcterms:W3CDTF">2024-05-31T20:57:00Z</dcterms:modified>
</cp:coreProperties>
</file>