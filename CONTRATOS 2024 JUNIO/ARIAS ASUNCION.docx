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EE6670">
        <w:t>/a</w:t>
      </w:r>
      <w:r w:rsidR="008B39D2">
        <w:t xml:space="preserve"> ARIAS ASUNCION</w:t>
      </w:r>
      <w:r w:rsidR="00EE6670">
        <w:t xml:space="preserve"> </w:t>
      </w:r>
      <w:r w:rsidR="00ED2337" w:rsidRPr="00011F4D">
        <w:rPr>
          <w:b/>
        </w:rPr>
        <w:t>CUIT</w:t>
      </w:r>
      <w:r w:rsidR="008B39D2">
        <w:rPr>
          <w:b/>
        </w:rPr>
        <w:t xml:space="preserve"> </w:t>
      </w:r>
      <w:r w:rsidR="008B39D2" w:rsidRPr="008B39D2">
        <w:rPr>
          <w:b/>
        </w:rPr>
        <w:t xml:space="preserve"> 20-10.384.198-5</w:t>
      </w:r>
      <w:r w:rsidR="00EE6670">
        <w:t xml:space="preserve">con domicilio </w:t>
      </w:r>
      <w:r w:rsidR="008B39D2">
        <w:t xml:space="preserve">en Cienega de Paicone,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540B38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540B38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540B38">
        <w:rPr>
          <w:rFonts w:cstheme="minorHAnsi"/>
        </w:rPr>
        <w:t>juni</w:t>
      </w:r>
      <w:r w:rsidR="008F10AD">
        <w:rPr>
          <w:rFonts w:cstheme="minorHAnsi"/>
        </w:rPr>
        <w:t xml:space="preserve">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D0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D01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D01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D0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Arveja en lata x 350 grs.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350 GR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Pure de tomate x 520 grs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520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Sobre de 10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360,00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200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Paquete 400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Lt.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Paquete x 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100 cc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Caja x 800 gr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Pan Migñon (**)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atado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Lata en mitades x 820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Pote x 400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Pote x 500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Botella x 400 c.c.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Sobre x un.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Vitina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Frasco x 170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180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7.700,00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Queso Tybo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B3D01" w:rsidRPr="001B3D01" w:rsidTr="001B3D01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</w:rPr>
              <w:t>Pastas frescas (pascualina, ravioles)***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1B3D01" w:rsidRPr="001B3D01" w:rsidRDefault="001B3D01" w:rsidP="001B3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D01">
              <w:rPr>
                <w:rFonts w:ascii="Calibri" w:eastAsia="Times New Roman" w:hAnsi="Calibri" w:cs="Calibri"/>
                <w:color w:val="000000"/>
                <w:lang w:val="es-ES"/>
              </w:rPr>
              <w:t>450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B3D01" w:rsidRPr="001B3D01" w:rsidRDefault="001B3D01" w:rsidP="001B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B3D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1B3D01" w:rsidRDefault="001B3D01" w:rsidP="001D65F2">
      <w:pPr>
        <w:spacing w:after="360"/>
        <w:jc w:val="both"/>
        <w:rPr>
          <w:b/>
        </w:rPr>
      </w:pPr>
    </w:p>
    <w:p w:rsidR="009D401B" w:rsidRDefault="009D401B" w:rsidP="001D65F2">
      <w:pPr>
        <w:spacing w:after="360"/>
        <w:jc w:val="both"/>
        <w:rPr>
          <w:b/>
        </w:rPr>
      </w:pPr>
    </w:p>
    <w:p w:rsidR="0042379B" w:rsidRDefault="0042379B" w:rsidP="001D65F2">
      <w:pPr>
        <w:spacing w:after="360"/>
        <w:jc w:val="right"/>
        <w:rPr>
          <w:b/>
        </w:rPr>
      </w:pPr>
    </w:p>
    <w:p w:rsidR="001B3D01" w:rsidRDefault="001B3D01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bookmarkStart w:id="0" w:name="_GoBack"/>
      <w:bookmarkEnd w:id="0"/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:rsidTr="00877B24">
        <w:trPr>
          <w:trHeight w:val="567"/>
        </w:trPr>
        <w:tc>
          <w:tcPr>
            <w:tcW w:w="1048" w:type="dxa"/>
            <w:shd w:val="clear" w:color="auto" w:fill="auto"/>
          </w:tcPr>
          <w:p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FA37A5" w:rsidTr="00877B24">
        <w:trPr>
          <w:trHeight w:val="567"/>
        </w:trPr>
        <w:tc>
          <w:tcPr>
            <w:tcW w:w="1048" w:type="dxa"/>
            <w:shd w:val="clear" w:color="auto" w:fill="auto"/>
          </w:tcPr>
          <w:p w:rsidR="00FA37A5" w:rsidRDefault="009D401B" w:rsidP="00681421">
            <w:pPr>
              <w:spacing w:after="360"/>
              <w:jc w:val="both"/>
            </w:pPr>
            <w:r>
              <w:t>1</w:t>
            </w:r>
          </w:p>
        </w:tc>
        <w:tc>
          <w:tcPr>
            <w:tcW w:w="4678" w:type="dxa"/>
            <w:vAlign w:val="center"/>
          </w:tcPr>
          <w:p w:rsidR="00FA37A5" w:rsidRDefault="009D401B" w:rsidP="006814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Escuela N° 425 </w:t>
            </w:r>
          </w:p>
        </w:tc>
        <w:tc>
          <w:tcPr>
            <w:tcW w:w="3793" w:type="dxa"/>
            <w:vAlign w:val="center"/>
          </w:tcPr>
          <w:p w:rsidR="00FA37A5" w:rsidRDefault="009D401B" w:rsidP="006814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Cienega de Paicone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D43" w:rsidRDefault="00531D43" w:rsidP="00363EFE">
      <w:pPr>
        <w:spacing w:after="0" w:line="240" w:lineRule="auto"/>
      </w:pPr>
      <w:r>
        <w:separator/>
      </w:r>
    </w:p>
  </w:endnote>
  <w:endnote w:type="continuationSeparator" w:id="0">
    <w:p w:rsidR="00531D43" w:rsidRDefault="00531D4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B38" w:rsidRDefault="00540B38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168022" wp14:editId="1D3E909D">
          <wp:simplePos x="0" y="0"/>
          <wp:positionH relativeFrom="column">
            <wp:posOffset>238125</wp:posOffset>
          </wp:positionH>
          <wp:positionV relativeFrom="paragraph">
            <wp:posOffset>-552450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D43" w:rsidRDefault="00531D43" w:rsidP="00363EFE">
      <w:pPr>
        <w:spacing w:after="0" w:line="240" w:lineRule="auto"/>
      </w:pPr>
      <w:r>
        <w:separator/>
      </w:r>
    </w:p>
  </w:footnote>
  <w:footnote w:type="continuationSeparator" w:id="0">
    <w:p w:rsidR="00531D43" w:rsidRDefault="00531D4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540B38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41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B3D01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2379B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31D43"/>
    <w:rsid w:val="00540B3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B39D2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401B"/>
    <w:rsid w:val="009D571D"/>
    <w:rsid w:val="009D7DD6"/>
    <w:rsid w:val="009E74BF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E3041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E6670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286FE"/>
  <w15:docId w15:val="{D63BDBD7-CBA4-4A61-945D-20900D4B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CCBF4-7FB0-4C7D-8ABA-518128EB1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20</TotalTime>
  <Pages>6</Pages>
  <Words>1796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2022-04-08T16:53:00Z</cp:lastPrinted>
  <dcterms:created xsi:type="dcterms:W3CDTF">2024-03-26T16:29:00Z</dcterms:created>
  <dcterms:modified xsi:type="dcterms:W3CDTF">2024-05-29T13:33:00Z</dcterms:modified>
</cp:coreProperties>
</file>