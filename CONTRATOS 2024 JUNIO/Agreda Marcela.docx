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B59FC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7F77CE0B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4D4328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Parroco Marshke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9E64BC">
        <w:t xml:space="preserve">AGREDA, MARCELA ALEJANDRA </w:t>
      </w:r>
      <w:r w:rsidR="00ED2337" w:rsidRPr="00011F4D">
        <w:rPr>
          <w:b/>
        </w:rPr>
        <w:t>CUIT</w:t>
      </w:r>
      <w:r w:rsidR="009E64BC">
        <w:rPr>
          <w:b/>
        </w:rPr>
        <w:t xml:space="preserve"> 27-29.629.766-1 </w:t>
      </w:r>
      <w:r>
        <w:t xml:space="preserve">con domicilio en </w:t>
      </w:r>
      <w:r w:rsidR="009E64BC">
        <w:t xml:space="preserve">Santa Victoria N° 808 B° Azorpado, San salvador de Jujuy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3228705C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546B56B5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34EA3D10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19356A74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31419D3D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3D39F05F" w14:textId="3F00BEEB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333800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333800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72C743BA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617E20E4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3EC0C171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03C9D423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70DBEC26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FFF58CD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41FE98FF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5F405763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42654842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4291D6E8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6FEE4E55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243FFABB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4582A87B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40865AA3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7D5004E4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01D88B54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6B65C997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3AF388EA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2BD84882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2362725A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12C9B958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FD825DB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023127F1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32D5F2D0" w14:textId="68F7AF01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024C30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54D0DA20" w14:textId="77777777" w:rsidR="0016667D" w:rsidRPr="00E134AF" w:rsidRDefault="0016667D" w:rsidP="00331C45">
      <w:pPr>
        <w:spacing w:after="360"/>
        <w:jc w:val="both"/>
      </w:pPr>
    </w:p>
    <w:p w14:paraId="6B4CCFD2" w14:textId="77777777" w:rsidR="00BA79E3" w:rsidRDefault="00BA79E3" w:rsidP="00EC4EED">
      <w:pPr>
        <w:spacing w:after="360"/>
        <w:jc w:val="both"/>
      </w:pPr>
    </w:p>
    <w:p w14:paraId="7CCD8F17" w14:textId="77777777" w:rsidR="00A278C6" w:rsidRDefault="00A278C6" w:rsidP="00EC4EED">
      <w:pPr>
        <w:spacing w:after="360"/>
        <w:jc w:val="both"/>
      </w:pPr>
    </w:p>
    <w:p w14:paraId="74F76375" w14:textId="77777777" w:rsidR="00AF7B94" w:rsidRDefault="00AF7B94" w:rsidP="00EC4EED">
      <w:pPr>
        <w:spacing w:after="360"/>
        <w:jc w:val="both"/>
      </w:pPr>
    </w:p>
    <w:p w14:paraId="51AF7451" w14:textId="77777777" w:rsidR="00A278C6" w:rsidRDefault="00A278C6" w:rsidP="00EC4EED">
      <w:pPr>
        <w:spacing w:after="360"/>
        <w:jc w:val="both"/>
      </w:pPr>
    </w:p>
    <w:p w14:paraId="530E2828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6127737A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7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664"/>
        <w:gridCol w:w="1372"/>
        <w:gridCol w:w="1660"/>
      </w:tblGrid>
      <w:tr w:rsidR="00024C30" w:rsidRPr="00024C30" w14:paraId="7BD4A72D" w14:textId="77777777" w:rsidTr="00024C30">
        <w:trPr>
          <w:trHeight w:val="300"/>
        </w:trPr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40828AD5" w14:textId="77777777" w:rsidR="00024C30" w:rsidRPr="00024C30" w:rsidRDefault="00024C30" w:rsidP="00024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00" w:type="dxa"/>
            <w:shd w:val="clear" w:color="auto" w:fill="auto"/>
            <w:vAlign w:val="center"/>
            <w:hideMark/>
          </w:tcPr>
          <w:p w14:paraId="6B14F5E7" w14:textId="77777777" w:rsidR="00024C30" w:rsidRPr="00024C30" w:rsidRDefault="00024C30" w:rsidP="00024C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24C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1E2A87AC" w14:textId="77777777" w:rsidR="00024C30" w:rsidRPr="00024C30" w:rsidRDefault="00024C30" w:rsidP="00024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24C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MEDIDA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60A38290" w14:textId="77777777" w:rsidR="00024C30" w:rsidRPr="00024C30" w:rsidRDefault="00024C30" w:rsidP="00024C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24C3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024C30" w:rsidRPr="00024C30" w14:paraId="34552F88" w14:textId="77777777" w:rsidTr="00024C30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281E5386" w14:textId="77777777" w:rsidR="00024C30" w:rsidRPr="00024C30" w:rsidRDefault="00024C30" w:rsidP="00024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700" w:type="dxa"/>
            <w:shd w:val="clear" w:color="auto" w:fill="auto"/>
            <w:vAlign w:val="center"/>
            <w:hideMark/>
          </w:tcPr>
          <w:p w14:paraId="2E76FDFE" w14:textId="77777777" w:rsidR="00024C30" w:rsidRPr="00024C30" w:rsidRDefault="00024C30" w:rsidP="00024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25FAC999" w14:textId="77777777" w:rsidR="00024C30" w:rsidRPr="00024C30" w:rsidRDefault="00024C30" w:rsidP="00024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114C1A2" w14:textId="77777777" w:rsidR="00024C30" w:rsidRPr="00024C30" w:rsidRDefault="00024C30" w:rsidP="00024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4C3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024C30" w:rsidRPr="00024C30" w14:paraId="5565886C" w14:textId="77777777" w:rsidTr="00024C30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430D396A" w14:textId="77777777" w:rsidR="00024C30" w:rsidRPr="00024C30" w:rsidRDefault="00024C30" w:rsidP="00024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700" w:type="dxa"/>
            <w:shd w:val="clear" w:color="auto" w:fill="auto"/>
            <w:vAlign w:val="center"/>
            <w:hideMark/>
          </w:tcPr>
          <w:p w14:paraId="6D607C82" w14:textId="77777777" w:rsidR="00024C30" w:rsidRPr="00024C30" w:rsidRDefault="00024C30" w:rsidP="00024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299581BC" w14:textId="77777777" w:rsidR="00024C30" w:rsidRPr="00024C30" w:rsidRDefault="00024C30" w:rsidP="00024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79EE289" w14:textId="77777777" w:rsidR="00024C30" w:rsidRPr="00024C30" w:rsidRDefault="00024C30" w:rsidP="00024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4C3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024C30" w:rsidRPr="00024C30" w14:paraId="6F6CA56D" w14:textId="77777777" w:rsidTr="00024C30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332F6B3B" w14:textId="77777777" w:rsidR="00024C30" w:rsidRPr="00024C30" w:rsidRDefault="00024C30" w:rsidP="00024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700" w:type="dxa"/>
            <w:shd w:val="clear" w:color="auto" w:fill="auto"/>
            <w:vAlign w:val="center"/>
            <w:hideMark/>
          </w:tcPr>
          <w:p w14:paraId="3D3181A9" w14:textId="77777777" w:rsidR="00024C30" w:rsidRPr="00024C30" w:rsidRDefault="00024C30" w:rsidP="00024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2F481852" w14:textId="77777777" w:rsidR="00024C30" w:rsidRPr="00024C30" w:rsidRDefault="00024C30" w:rsidP="00024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BD9D927" w14:textId="77777777" w:rsidR="00024C30" w:rsidRPr="00024C30" w:rsidRDefault="00024C30" w:rsidP="00024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4C3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024C30" w:rsidRPr="00024C30" w14:paraId="5971AD71" w14:textId="77777777" w:rsidTr="00024C30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361334F8" w14:textId="77777777" w:rsidR="00024C30" w:rsidRPr="00024C30" w:rsidRDefault="00024C30" w:rsidP="00024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700" w:type="dxa"/>
            <w:shd w:val="clear" w:color="auto" w:fill="auto"/>
            <w:vAlign w:val="center"/>
            <w:hideMark/>
          </w:tcPr>
          <w:p w14:paraId="19E3D700" w14:textId="77777777" w:rsidR="00024C30" w:rsidRPr="00024C30" w:rsidRDefault="00024C30" w:rsidP="00024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54BBEAB9" w14:textId="77777777" w:rsidR="00024C30" w:rsidRPr="00024C30" w:rsidRDefault="00024C30" w:rsidP="00024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8289F3C" w14:textId="77777777" w:rsidR="00024C30" w:rsidRPr="00024C30" w:rsidRDefault="00024C30" w:rsidP="00024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4C3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024C30" w:rsidRPr="00024C30" w14:paraId="13256B6D" w14:textId="77777777" w:rsidTr="00024C30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7917B06C" w14:textId="77777777" w:rsidR="00024C30" w:rsidRPr="00024C30" w:rsidRDefault="00024C30" w:rsidP="00024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700" w:type="dxa"/>
            <w:shd w:val="clear" w:color="auto" w:fill="auto"/>
            <w:vAlign w:val="center"/>
            <w:hideMark/>
          </w:tcPr>
          <w:p w14:paraId="1CD8206A" w14:textId="77777777" w:rsidR="00024C30" w:rsidRPr="00024C30" w:rsidRDefault="00024C30" w:rsidP="00024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2A603BAE" w14:textId="77777777" w:rsidR="00024C30" w:rsidRPr="00024C30" w:rsidRDefault="00024C30" w:rsidP="00024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8DE4C64" w14:textId="77777777" w:rsidR="00024C30" w:rsidRPr="00024C30" w:rsidRDefault="00024C30" w:rsidP="00024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4C3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024C30" w:rsidRPr="00024C30" w14:paraId="2724B54F" w14:textId="77777777" w:rsidTr="00024C30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1D96F8EF" w14:textId="77777777" w:rsidR="00024C30" w:rsidRPr="00024C30" w:rsidRDefault="00024C30" w:rsidP="00024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700" w:type="dxa"/>
            <w:shd w:val="clear" w:color="auto" w:fill="auto"/>
            <w:vAlign w:val="center"/>
            <w:hideMark/>
          </w:tcPr>
          <w:p w14:paraId="43D8B57A" w14:textId="77777777" w:rsidR="00024C30" w:rsidRPr="00024C30" w:rsidRDefault="00024C30" w:rsidP="00024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6BB6DC30" w14:textId="77777777" w:rsidR="00024C30" w:rsidRPr="00024C30" w:rsidRDefault="00024C30" w:rsidP="00024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12A1998" w14:textId="77777777" w:rsidR="00024C30" w:rsidRPr="00024C30" w:rsidRDefault="00024C30" w:rsidP="00024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4C3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24C30" w:rsidRPr="00024C30" w14:paraId="4944A791" w14:textId="77777777" w:rsidTr="00024C30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464C706A" w14:textId="77777777" w:rsidR="00024C30" w:rsidRPr="00024C30" w:rsidRDefault="00024C30" w:rsidP="00024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700" w:type="dxa"/>
            <w:shd w:val="clear" w:color="auto" w:fill="auto"/>
            <w:vAlign w:val="center"/>
            <w:hideMark/>
          </w:tcPr>
          <w:p w14:paraId="7D816EBE" w14:textId="77777777" w:rsidR="00024C30" w:rsidRPr="00024C30" w:rsidRDefault="00024C30" w:rsidP="00024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69825FDD" w14:textId="77777777" w:rsidR="00024C30" w:rsidRPr="00024C30" w:rsidRDefault="00024C30" w:rsidP="00024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9A49067" w14:textId="77777777" w:rsidR="00024C30" w:rsidRPr="00024C30" w:rsidRDefault="00024C30" w:rsidP="00024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4C3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2.250,00 </w:t>
            </w:r>
          </w:p>
        </w:tc>
      </w:tr>
      <w:tr w:rsidR="00024C30" w:rsidRPr="00024C30" w14:paraId="03923A3E" w14:textId="77777777" w:rsidTr="00024C30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69DD51F2" w14:textId="77777777" w:rsidR="00024C30" w:rsidRPr="00024C30" w:rsidRDefault="00024C30" w:rsidP="00024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700" w:type="dxa"/>
            <w:shd w:val="clear" w:color="auto" w:fill="auto"/>
            <w:vAlign w:val="center"/>
            <w:hideMark/>
          </w:tcPr>
          <w:p w14:paraId="6A9D9CCF" w14:textId="77777777" w:rsidR="00024C30" w:rsidRPr="00024C30" w:rsidRDefault="00024C30" w:rsidP="00024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Arveja en lata x 350 grs.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3B95A09E" w14:textId="77777777" w:rsidR="00024C30" w:rsidRPr="00024C30" w:rsidRDefault="00024C30" w:rsidP="00024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63FAB0E" w14:textId="77777777" w:rsidR="00024C30" w:rsidRPr="00024C30" w:rsidRDefault="00024C30" w:rsidP="00024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4C3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024C30" w:rsidRPr="00024C30" w14:paraId="7A600C72" w14:textId="77777777" w:rsidTr="00024C30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1BD0FD45" w14:textId="77777777" w:rsidR="00024C30" w:rsidRPr="00024C30" w:rsidRDefault="00024C30" w:rsidP="00024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700" w:type="dxa"/>
            <w:shd w:val="clear" w:color="auto" w:fill="auto"/>
            <w:vAlign w:val="center"/>
            <w:hideMark/>
          </w:tcPr>
          <w:p w14:paraId="3B910201" w14:textId="77777777" w:rsidR="00024C30" w:rsidRPr="00024C30" w:rsidRDefault="00024C30" w:rsidP="00024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4506B435" w14:textId="77777777" w:rsidR="00024C30" w:rsidRPr="00024C30" w:rsidRDefault="00024C30" w:rsidP="00024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D3C38E9" w14:textId="77777777" w:rsidR="00024C30" w:rsidRPr="00024C30" w:rsidRDefault="00024C30" w:rsidP="00024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4C3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024C30" w:rsidRPr="00024C30" w14:paraId="100D75D4" w14:textId="77777777" w:rsidTr="00024C30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51CA6E65" w14:textId="77777777" w:rsidR="00024C30" w:rsidRPr="00024C30" w:rsidRDefault="00024C30" w:rsidP="00024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700" w:type="dxa"/>
            <w:shd w:val="clear" w:color="auto" w:fill="auto"/>
            <w:vAlign w:val="center"/>
            <w:hideMark/>
          </w:tcPr>
          <w:p w14:paraId="5DF9F1A1" w14:textId="77777777" w:rsidR="00024C30" w:rsidRPr="00024C30" w:rsidRDefault="00024C30" w:rsidP="00024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58B79EA1" w14:textId="77777777" w:rsidR="00024C30" w:rsidRPr="00024C30" w:rsidRDefault="00024C30" w:rsidP="00024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74D6AF8" w14:textId="77777777" w:rsidR="00024C30" w:rsidRPr="00024C30" w:rsidRDefault="00024C30" w:rsidP="00024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4C3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024C30" w:rsidRPr="00024C30" w14:paraId="6E591A29" w14:textId="77777777" w:rsidTr="00024C30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6F6DEF4C" w14:textId="77777777" w:rsidR="00024C30" w:rsidRPr="00024C30" w:rsidRDefault="00024C30" w:rsidP="00024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700" w:type="dxa"/>
            <w:shd w:val="clear" w:color="auto" w:fill="auto"/>
            <w:vAlign w:val="center"/>
            <w:hideMark/>
          </w:tcPr>
          <w:p w14:paraId="67823A08" w14:textId="77777777" w:rsidR="00024C30" w:rsidRPr="00024C30" w:rsidRDefault="00024C30" w:rsidP="00024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09F935D4" w14:textId="77777777" w:rsidR="00024C30" w:rsidRPr="00024C30" w:rsidRDefault="00024C30" w:rsidP="00024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892AF3A" w14:textId="77777777" w:rsidR="00024C30" w:rsidRPr="00024C30" w:rsidRDefault="00024C30" w:rsidP="00024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4C3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024C30" w:rsidRPr="00024C30" w14:paraId="3F7F1A48" w14:textId="77777777" w:rsidTr="00024C30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6B4D8BC8" w14:textId="77777777" w:rsidR="00024C30" w:rsidRPr="00024C30" w:rsidRDefault="00024C30" w:rsidP="00024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700" w:type="dxa"/>
            <w:shd w:val="clear" w:color="auto" w:fill="auto"/>
            <w:vAlign w:val="center"/>
            <w:hideMark/>
          </w:tcPr>
          <w:p w14:paraId="18F85F49" w14:textId="77777777" w:rsidR="00024C30" w:rsidRPr="00024C30" w:rsidRDefault="00024C30" w:rsidP="00024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Pure de tomate x 520 grs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0B6C2F17" w14:textId="77777777" w:rsidR="00024C30" w:rsidRPr="00024C30" w:rsidRDefault="00024C30" w:rsidP="00024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0574857" w14:textId="77777777" w:rsidR="00024C30" w:rsidRPr="00024C30" w:rsidRDefault="00024C30" w:rsidP="00024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4C3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024C30" w:rsidRPr="00024C30" w14:paraId="2AF50505" w14:textId="77777777" w:rsidTr="00024C30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0A200C7C" w14:textId="77777777" w:rsidR="00024C30" w:rsidRPr="00024C30" w:rsidRDefault="00024C30" w:rsidP="00024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700" w:type="dxa"/>
            <w:shd w:val="clear" w:color="auto" w:fill="auto"/>
            <w:vAlign w:val="center"/>
            <w:hideMark/>
          </w:tcPr>
          <w:p w14:paraId="0A8B99BD" w14:textId="77777777" w:rsidR="00024C30" w:rsidRPr="00024C30" w:rsidRDefault="00024C30" w:rsidP="00024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28958CFA" w14:textId="77777777" w:rsidR="00024C30" w:rsidRPr="00024C30" w:rsidRDefault="00024C30" w:rsidP="00024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C4E17D5" w14:textId="77777777" w:rsidR="00024C30" w:rsidRPr="00024C30" w:rsidRDefault="00024C30" w:rsidP="00024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4C3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024C30" w:rsidRPr="00024C30" w14:paraId="1B0309D0" w14:textId="77777777" w:rsidTr="00024C30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14CE64F7" w14:textId="77777777" w:rsidR="00024C30" w:rsidRPr="00024C30" w:rsidRDefault="00024C30" w:rsidP="00024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700" w:type="dxa"/>
            <w:shd w:val="clear" w:color="auto" w:fill="auto"/>
            <w:vAlign w:val="center"/>
            <w:hideMark/>
          </w:tcPr>
          <w:p w14:paraId="4D040A88" w14:textId="77777777" w:rsidR="00024C30" w:rsidRPr="00024C30" w:rsidRDefault="00024C30" w:rsidP="00024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2F14E317" w14:textId="77777777" w:rsidR="00024C30" w:rsidRPr="00024C30" w:rsidRDefault="00024C30" w:rsidP="00024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F58C178" w14:textId="77777777" w:rsidR="00024C30" w:rsidRPr="00024C30" w:rsidRDefault="00024C30" w:rsidP="00024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4C3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024C30" w:rsidRPr="00024C30" w14:paraId="3C337494" w14:textId="77777777" w:rsidTr="00024C30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5E9C35A5" w14:textId="77777777" w:rsidR="00024C30" w:rsidRPr="00024C30" w:rsidRDefault="00024C30" w:rsidP="00024C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700" w:type="dxa"/>
            <w:shd w:val="clear" w:color="auto" w:fill="auto"/>
            <w:vAlign w:val="center"/>
            <w:hideMark/>
          </w:tcPr>
          <w:p w14:paraId="29C2E6EA" w14:textId="77777777" w:rsidR="00024C30" w:rsidRPr="00024C30" w:rsidRDefault="00024C30" w:rsidP="00024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35216F08" w14:textId="77777777" w:rsidR="00024C30" w:rsidRPr="00024C30" w:rsidRDefault="00024C30" w:rsidP="00024C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4C30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EAD5F72" w14:textId="77777777" w:rsidR="00024C30" w:rsidRPr="00024C30" w:rsidRDefault="00024C30" w:rsidP="00024C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24C3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</w:tbl>
    <w:p w14:paraId="1AD92DF0" w14:textId="77777777" w:rsidR="009E64BC" w:rsidRDefault="009E64BC" w:rsidP="001D65F2">
      <w:pPr>
        <w:spacing w:after="360"/>
        <w:jc w:val="right"/>
        <w:rPr>
          <w:b/>
        </w:rPr>
      </w:pPr>
    </w:p>
    <w:p w14:paraId="18C41A72" w14:textId="77777777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36373B1E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1D65F2" w14:paraId="5E7FA4F2" w14:textId="77777777" w:rsidTr="00877B24">
        <w:trPr>
          <w:trHeight w:val="567"/>
        </w:trPr>
        <w:tc>
          <w:tcPr>
            <w:tcW w:w="1048" w:type="dxa"/>
            <w:shd w:val="clear" w:color="auto" w:fill="auto"/>
          </w:tcPr>
          <w:p w14:paraId="7FE3AE1C" w14:textId="77777777" w:rsidR="001D65F2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Nº de Orden</w:t>
            </w:r>
          </w:p>
        </w:tc>
        <w:tc>
          <w:tcPr>
            <w:tcW w:w="4678" w:type="dxa"/>
            <w:vAlign w:val="center"/>
          </w:tcPr>
          <w:p w14:paraId="5C9B5B8F" w14:textId="77777777"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Nombre de la Escuela</w:t>
            </w:r>
          </w:p>
        </w:tc>
        <w:tc>
          <w:tcPr>
            <w:tcW w:w="3793" w:type="dxa"/>
            <w:vAlign w:val="center"/>
          </w:tcPr>
          <w:p w14:paraId="4F1472A9" w14:textId="77777777"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 w:rsidRPr="00A278C6">
              <w:rPr>
                <w:b/>
              </w:rPr>
              <w:t>Dirección</w:t>
            </w:r>
          </w:p>
        </w:tc>
      </w:tr>
      <w:tr w:rsidR="009E64BC" w14:paraId="7ED1DF34" w14:textId="77777777" w:rsidTr="009E64BC">
        <w:trPr>
          <w:trHeight w:val="567"/>
        </w:trPr>
        <w:tc>
          <w:tcPr>
            <w:tcW w:w="1048" w:type="dxa"/>
            <w:shd w:val="clear" w:color="auto" w:fill="auto"/>
            <w:vAlign w:val="center"/>
          </w:tcPr>
          <w:p w14:paraId="61E7B2CD" w14:textId="77777777" w:rsidR="009E64BC" w:rsidRDefault="009E64BC" w:rsidP="009E64BC">
            <w:pPr>
              <w:spacing w:after="360"/>
              <w:jc w:val="center"/>
            </w:pPr>
            <w:r>
              <w:t>1</w:t>
            </w:r>
          </w:p>
        </w:tc>
        <w:tc>
          <w:tcPr>
            <w:tcW w:w="4678" w:type="dxa"/>
            <w:vAlign w:val="center"/>
          </w:tcPr>
          <w:p w14:paraId="10C348FA" w14:textId="77777777" w:rsidR="009E64BC" w:rsidRDefault="009E64BC" w:rsidP="009E64B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Escuela Nº 28 "Presidente Avellaneda"</w:t>
            </w:r>
          </w:p>
        </w:tc>
        <w:tc>
          <w:tcPr>
            <w:tcW w:w="3793" w:type="dxa"/>
            <w:vAlign w:val="center"/>
          </w:tcPr>
          <w:p w14:paraId="2ED364E1" w14:textId="77777777" w:rsidR="009E64BC" w:rsidRDefault="009E64BC" w:rsidP="009E64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Salvador de Jujuy</w:t>
            </w:r>
          </w:p>
        </w:tc>
      </w:tr>
    </w:tbl>
    <w:p w14:paraId="546CDB6E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BBDF0" w14:textId="77777777" w:rsidR="008236B2" w:rsidRDefault="008236B2" w:rsidP="00363EFE">
      <w:pPr>
        <w:spacing w:after="0" w:line="240" w:lineRule="auto"/>
      </w:pPr>
      <w:r>
        <w:separator/>
      </w:r>
    </w:p>
  </w:endnote>
  <w:endnote w:type="continuationSeparator" w:id="0">
    <w:p w14:paraId="6A7190EB" w14:textId="77777777" w:rsidR="008236B2" w:rsidRDefault="008236B2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AE971" w14:textId="77777777" w:rsidR="008236B2" w:rsidRDefault="008236B2" w:rsidP="00363EFE">
      <w:pPr>
        <w:spacing w:after="0" w:line="240" w:lineRule="auto"/>
      </w:pPr>
      <w:r>
        <w:separator/>
      </w:r>
    </w:p>
  </w:footnote>
  <w:footnote w:type="continuationSeparator" w:id="0">
    <w:p w14:paraId="346E300E" w14:textId="77777777" w:rsidR="008236B2" w:rsidRDefault="008236B2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DAF23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30D1C23E" wp14:editId="7A1599F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1465F4" w14:textId="11C2AFA6" w:rsidR="00B84795" w:rsidRPr="00B84795" w:rsidRDefault="00787CEC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4BC"/>
    <w:rsid w:val="000042B2"/>
    <w:rsid w:val="00007BF1"/>
    <w:rsid w:val="00011F4D"/>
    <w:rsid w:val="00024C30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33800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D4328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C3C97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87CEC"/>
    <w:rsid w:val="007A32A5"/>
    <w:rsid w:val="007B351B"/>
    <w:rsid w:val="007D15E2"/>
    <w:rsid w:val="007D338A"/>
    <w:rsid w:val="007E4D88"/>
    <w:rsid w:val="0080212D"/>
    <w:rsid w:val="00802952"/>
    <w:rsid w:val="00803726"/>
    <w:rsid w:val="008236B2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E64BC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1256C"/>
  <w15:docId w15:val="{7D70237F-026B-491C-9914-EAB8CD78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1EDBE-1380-43C8-BDE2-248F52EBD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</Template>
  <TotalTime>6</TotalTime>
  <Pages>4</Pages>
  <Words>1314</Words>
  <Characters>7229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PC</cp:lastModifiedBy>
  <cp:revision>5</cp:revision>
  <cp:lastPrinted>2022-04-08T16:53:00Z</cp:lastPrinted>
  <dcterms:created xsi:type="dcterms:W3CDTF">2024-03-25T13:13:00Z</dcterms:created>
  <dcterms:modified xsi:type="dcterms:W3CDTF">2024-05-30T22:59:00Z</dcterms:modified>
</cp:coreProperties>
</file>