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8E4781">
        <w:t xml:space="preserve"> CHAMBI MAMANI, WILFREDO PRESENTACION </w:t>
      </w:r>
      <w:r w:rsidR="00ED2337" w:rsidRPr="00011F4D">
        <w:rPr>
          <w:b/>
        </w:rPr>
        <w:t>CUIT</w:t>
      </w:r>
      <w:r w:rsidR="008E4781">
        <w:rPr>
          <w:b/>
        </w:rPr>
        <w:t xml:space="preserve"> 20-92.661.775-4 </w:t>
      </w:r>
      <w:r w:rsidR="00866347">
        <w:t>con domicilio en</w:t>
      </w:r>
      <w:r w:rsidR="008E4781">
        <w:t xml:space="preserve"> Belgrano esquina </w:t>
      </w:r>
      <w:proofErr w:type="spellStart"/>
      <w:r w:rsidR="008E4781">
        <w:t>Ibazeta</w:t>
      </w:r>
      <w:proofErr w:type="spellEnd"/>
      <w:r w:rsidR="008E4781">
        <w:t xml:space="preserve">, Lozano,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3C1F3E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3C1F3E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3C1F3E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3C1F3E" w:rsidRPr="003C1F3E" w:rsidTr="003C1F3E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1F3E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C1F3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1F3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1F3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1F3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C1F3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C1F3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1F3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C1F3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C1F3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C1F3E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1F3E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C1F3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10.000,00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043167" w:rsidP="00A50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      3</w:t>
            </w: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00,00</w:t>
            </w:r>
            <w:bookmarkStart w:id="0" w:name="_GoBack"/>
            <w:bookmarkEnd w:id="0"/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61451A" w:rsidP="006145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r w:rsidR="003C1F3E"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="003C1F3E"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C1F3E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C1F3E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1F3E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3C1F3E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1F3E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C1F3E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8.500,00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C1F3E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C1F3E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C1F3E" w:rsidRPr="003C1F3E" w:rsidTr="003C1F3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3C1F3E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3C1F3E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1F3E" w:rsidRPr="003C1F3E" w:rsidRDefault="003C1F3E" w:rsidP="003C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F3E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F3E" w:rsidRPr="003C1F3E" w:rsidRDefault="003C1F3E" w:rsidP="003C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1F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866347" w:rsidRDefault="00866347">
      <w:pPr>
        <w:rPr>
          <w:b/>
        </w:rPr>
      </w:pPr>
    </w:p>
    <w:p w:rsidR="008E4781" w:rsidRDefault="008E4781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9"/>
        <w:gridCol w:w="5054"/>
        <w:gridCol w:w="2331"/>
      </w:tblGrid>
      <w:tr w:rsidR="008E4781" w:rsidRPr="008E4781" w:rsidTr="008E4781">
        <w:trPr>
          <w:trHeight w:val="10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478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478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478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8E4781" w:rsidRPr="008E4781" w:rsidTr="008E4781">
        <w:trPr>
          <w:trHeight w:val="776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478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4781">
              <w:rPr>
                <w:rFonts w:ascii="Calibri" w:eastAsia="Times New Roman" w:hAnsi="Calibri" w:cs="Calibri"/>
                <w:color w:val="000000"/>
              </w:rPr>
              <w:t>Escuela Nº 276 "Provincia de Rio Negro"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4781">
              <w:rPr>
                <w:rFonts w:ascii="Calibri" w:eastAsia="Times New Roman" w:hAnsi="Calibri" w:cs="Calibri"/>
                <w:color w:val="000000"/>
              </w:rPr>
              <w:t>Barcena</w:t>
            </w:r>
            <w:proofErr w:type="spellEnd"/>
          </w:p>
        </w:tc>
      </w:tr>
      <w:tr w:rsidR="008E4781" w:rsidRPr="008E4781" w:rsidTr="008E4781">
        <w:trPr>
          <w:trHeight w:val="776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478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4781">
              <w:rPr>
                <w:rFonts w:ascii="Calibri" w:eastAsia="Times New Roman" w:hAnsi="Calibri" w:cs="Calibri"/>
                <w:color w:val="000000"/>
              </w:rPr>
              <w:t xml:space="preserve">Escuela Nº 117 "Carlos Alberto </w:t>
            </w:r>
            <w:proofErr w:type="spellStart"/>
            <w:r w:rsidRPr="008E4781">
              <w:rPr>
                <w:rFonts w:ascii="Calibri" w:eastAsia="Times New Roman" w:hAnsi="Calibri" w:cs="Calibri"/>
                <w:color w:val="000000"/>
              </w:rPr>
              <w:t>Barcena</w:t>
            </w:r>
            <w:proofErr w:type="spellEnd"/>
            <w:r w:rsidRPr="008E478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4781">
              <w:rPr>
                <w:rFonts w:ascii="Calibri" w:eastAsia="Times New Roman" w:hAnsi="Calibri" w:cs="Calibri"/>
                <w:color w:val="000000"/>
              </w:rPr>
              <w:t xml:space="preserve">Paraje </w:t>
            </w:r>
            <w:proofErr w:type="spellStart"/>
            <w:r w:rsidRPr="008E4781">
              <w:rPr>
                <w:rFonts w:ascii="Calibri" w:eastAsia="Times New Roman" w:hAnsi="Calibri" w:cs="Calibri"/>
                <w:color w:val="000000"/>
              </w:rPr>
              <w:t>Chilcayoc</w:t>
            </w:r>
            <w:proofErr w:type="spellEnd"/>
          </w:p>
        </w:tc>
      </w:tr>
      <w:tr w:rsidR="008E4781" w:rsidRPr="008E4781" w:rsidTr="008E4781">
        <w:trPr>
          <w:trHeight w:val="776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478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4781">
              <w:rPr>
                <w:rFonts w:ascii="Calibri" w:eastAsia="Times New Roman" w:hAnsi="Calibri" w:cs="Calibri"/>
                <w:color w:val="000000"/>
              </w:rPr>
              <w:t>Escuela Nº 17 "25 de Mayo"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4781">
              <w:rPr>
                <w:rFonts w:ascii="Calibri" w:eastAsia="Times New Roman" w:hAnsi="Calibri" w:cs="Calibri"/>
                <w:color w:val="000000"/>
              </w:rPr>
              <w:t>Volcan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39A" w:rsidRDefault="0056439A" w:rsidP="00363EFE">
      <w:pPr>
        <w:spacing w:after="0" w:line="240" w:lineRule="auto"/>
      </w:pPr>
      <w:r>
        <w:separator/>
      </w:r>
    </w:p>
  </w:endnote>
  <w:endnote w:type="continuationSeparator" w:id="0">
    <w:p w:rsidR="0056439A" w:rsidRDefault="0056439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3E" w:rsidRDefault="003C1F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3E" w:rsidRPr="003C1F3E" w:rsidRDefault="003C1F3E" w:rsidP="003C1F3E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-384958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3E" w:rsidRDefault="003C1F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39A" w:rsidRDefault="0056439A" w:rsidP="00363EFE">
      <w:pPr>
        <w:spacing w:after="0" w:line="240" w:lineRule="auto"/>
      </w:pPr>
      <w:r>
        <w:separator/>
      </w:r>
    </w:p>
  </w:footnote>
  <w:footnote w:type="continuationSeparator" w:id="0">
    <w:p w:rsidR="0056439A" w:rsidRDefault="0056439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3E" w:rsidRDefault="003C1F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3C1F3E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3E" w:rsidRDefault="003C1F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81"/>
    <w:rsid w:val="000042B2"/>
    <w:rsid w:val="00007BF1"/>
    <w:rsid w:val="00011F4D"/>
    <w:rsid w:val="00027223"/>
    <w:rsid w:val="00040BD1"/>
    <w:rsid w:val="00043167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3646F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1F3E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439A"/>
    <w:rsid w:val="00567CD4"/>
    <w:rsid w:val="005863A4"/>
    <w:rsid w:val="005A0B37"/>
    <w:rsid w:val="005A3A5C"/>
    <w:rsid w:val="005B24B1"/>
    <w:rsid w:val="005E4FC8"/>
    <w:rsid w:val="005F65DE"/>
    <w:rsid w:val="00612EBA"/>
    <w:rsid w:val="0061451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576C7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66347"/>
    <w:rsid w:val="0088184A"/>
    <w:rsid w:val="008931D2"/>
    <w:rsid w:val="0089603A"/>
    <w:rsid w:val="008A389C"/>
    <w:rsid w:val="008E1A22"/>
    <w:rsid w:val="008E4781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04DE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A1443"/>
  <w15:docId w15:val="{3416D6E7-11AA-4713-8CF0-A132B021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057CA-D793-4FBE-91EB-0537DC94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12</TotalTime>
  <Pages>6</Pages>
  <Words>1813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2022-04-08T16:53:00Z</cp:lastPrinted>
  <dcterms:created xsi:type="dcterms:W3CDTF">2024-03-26T12:56:00Z</dcterms:created>
  <dcterms:modified xsi:type="dcterms:W3CDTF">2024-05-31T16:12:00Z</dcterms:modified>
</cp:coreProperties>
</file>