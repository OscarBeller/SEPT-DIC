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C66DF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57C9E">
        <w:t xml:space="preserve">CHECA JORGE ALBERTO </w:t>
      </w:r>
      <w:r w:rsidR="00ED2337" w:rsidRPr="00011F4D">
        <w:rPr>
          <w:b/>
        </w:rPr>
        <w:t>CUIT</w:t>
      </w:r>
      <w:r w:rsidR="00E57C9E">
        <w:rPr>
          <w:b/>
        </w:rPr>
        <w:t xml:space="preserve"> 20-23.167.690-3 </w:t>
      </w:r>
      <w:r>
        <w:t xml:space="preserve">con domicilio en </w:t>
      </w:r>
      <w:r w:rsidR="00E57C9E">
        <w:t>Gorriti N° 450 B° Facundo Quiroga, Perico,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E35C5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E35C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FD51AC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2539B0" w:rsidRPr="002539B0" w:rsidTr="002539B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539B0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539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39B0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39B0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39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539B0" w:rsidRPr="002539B0" w:rsidTr="002539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2539B0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2539B0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39B0" w:rsidRPr="002539B0" w:rsidRDefault="002539B0" w:rsidP="0025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9B0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9B0" w:rsidRPr="002539B0" w:rsidRDefault="002539B0" w:rsidP="00253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39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2539B0" w:rsidRDefault="002539B0" w:rsidP="001D65F2">
      <w:pPr>
        <w:spacing w:after="360"/>
        <w:jc w:val="both"/>
        <w:rPr>
          <w:b/>
        </w:rPr>
      </w:pPr>
    </w:p>
    <w:p w:rsidR="00E57C9E" w:rsidRDefault="00E57C9E">
      <w:pPr>
        <w:rPr>
          <w:b/>
        </w:rPr>
      </w:pPr>
    </w:p>
    <w:p w:rsidR="002539B0" w:rsidRDefault="002539B0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5228"/>
        <w:gridCol w:w="2411"/>
      </w:tblGrid>
      <w:tr w:rsidR="00E57C9E" w:rsidRPr="00E57C9E" w:rsidTr="00E57C9E">
        <w:trPr>
          <w:trHeight w:val="1019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57C9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57C9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57C9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E57C9E" w:rsidRPr="00E57C9E" w:rsidTr="00E57C9E">
        <w:trPr>
          <w:trHeight w:val="76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57C9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 xml:space="preserve">Escuela Nº 282 "Tambor de </w:t>
            </w:r>
            <w:proofErr w:type="spellStart"/>
            <w:r w:rsidRPr="00E57C9E">
              <w:rPr>
                <w:rFonts w:ascii="Calibri" w:eastAsia="Times New Roman" w:hAnsi="Calibri" w:cs="Calibri"/>
                <w:color w:val="000000"/>
              </w:rPr>
              <w:t>Tacuari</w:t>
            </w:r>
            <w:proofErr w:type="spellEnd"/>
            <w:r w:rsidRPr="00E57C9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>Arroyo Colorado</w:t>
            </w:r>
          </w:p>
        </w:tc>
      </w:tr>
      <w:tr w:rsidR="00E57C9E" w:rsidRPr="00E57C9E" w:rsidTr="00E57C9E">
        <w:trPr>
          <w:trHeight w:val="76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57C9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>Bachillerato Prov. N° 10 "Francisco Luna" (CONTINGENCIA)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9" w:rsidRDefault="00E36D09" w:rsidP="00363EFE">
      <w:pPr>
        <w:spacing w:after="0" w:line="240" w:lineRule="auto"/>
      </w:pPr>
      <w:r>
        <w:separator/>
      </w:r>
    </w:p>
  </w:endnote>
  <w:endnote w:type="continuationSeparator" w:id="0">
    <w:p w:rsidR="00E36D09" w:rsidRDefault="00E36D0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34" w:rsidRDefault="00EA613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4BEDF9" wp14:editId="3AF55907">
          <wp:simplePos x="0" y="0"/>
          <wp:positionH relativeFrom="column">
            <wp:posOffset>2939415</wp:posOffset>
          </wp:positionH>
          <wp:positionV relativeFrom="paragraph">
            <wp:posOffset>-432435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9" w:rsidRDefault="00E36D09" w:rsidP="00363EFE">
      <w:pPr>
        <w:spacing w:after="0" w:line="240" w:lineRule="auto"/>
      </w:pPr>
      <w:r>
        <w:separator/>
      </w:r>
    </w:p>
  </w:footnote>
  <w:footnote w:type="continuationSeparator" w:id="0">
    <w:p w:rsidR="00E36D09" w:rsidRDefault="00E36D0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E35C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9E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39B0"/>
    <w:rsid w:val="00261957"/>
    <w:rsid w:val="002624B8"/>
    <w:rsid w:val="002A5676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4B47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D3BC2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35C5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07D2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36D09"/>
    <w:rsid w:val="00E56384"/>
    <w:rsid w:val="00E57C9E"/>
    <w:rsid w:val="00E610EC"/>
    <w:rsid w:val="00E72F89"/>
    <w:rsid w:val="00E7662B"/>
    <w:rsid w:val="00E8245F"/>
    <w:rsid w:val="00E9464C"/>
    <w:rsid w:val="00EA6134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C66DF"/>
    <w:rsid w:val="00FD51AC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851C5"/>
  <w15:docId w15:val="{1BFBB81E-5A4E-4EFF-8C27-90BEC419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3361B-A4E0-44BB-AC0A-CB9676FC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25</TotalTime>
  <Pages>6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2024-03-25T16:06:00Z</dcterms:created>
  <dcterms:modified xsi:type="dcterms:W3CDTF">2024-05-29T15:38:00Z</dcterms:modified>
</cp:coreProperties>
</file>