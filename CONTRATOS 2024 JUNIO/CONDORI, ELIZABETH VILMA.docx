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>representada en este acto por su Secretario el</w:t>
      </w:r>
      <w:r w:rsidR="00EC3A21">
        <w:t xml:space="preserve"> Sr</w:t>
      </w:r>
      <w:r w:rsidR="00FF4CE3">
        <w:t xml:space="preserve">. </w:t>
      </w:r>
      <w:r w:rsidR="001D1A0F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1D1A0F">
        <w:t xml:space="preserve">CONDORI, ELIZABETH VILMA </w:t>
      </w:r>
      <w:r w:rsidR="00ED2337" w:rsidRPr="00011F4D">
        <w:rPr>
          <w:b/>
        </w:rPr>
        <w:t>CUIT</w:t>
      </w:r>
      <w:r w:rsidR="001D1A0F">
        <w:rPr>
          <w:b/>
        </w:rPr>
        <w:t xml:space="preserve"> 27-35.042.270-1 </w:t>
      </w:r>
      <w:r>
        <w:t xml:space="preserve">con domicilio en </w:t>
      </w:r>
      <w:r w:rsidR="001D1A0F">
        <w:t xml:space="preserve">Quera N° 375 B° Lujan, Abra Pampa,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80918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880918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880918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1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886"/>
        <w:gridCol w:w="16"/>
        <w:gridCol w:w="1687"/>
        <w:gridCol w:w="1644"/>
        <w:gridCol w:w="16"/>
      </w:tblGrid>
      <w:tr w:rsidR="001D1A0F" w:rsidTr="00003B69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660" w:type="dxa"/>
            <w:gridSpan w:val="2"/>
            <w:vAlign w:val="bottom"/>
          </w:tcPr>
          <w:p w:rsidR="001D1A0F" w:rsidRDefault="001D1A0F" w:rsidP="001D1A0F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880918" w:rsidTr="00003B69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880918" w:rsidRDefault="00880918" w:rsidP="00880918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bookmarkStart w:id="0" w:name="_GoBack" w:colFirst="3" w:colLast="3"/>
            <w:r>
              <w:rPr>
                <w:sz w:val="20"/>
              </w:rPr>
              <w:t>1</w:t>
            </w:r>
          </w:p>
        </w:tc>
        <w:tc>
          <w:tcPr>
            <w:tcW w:w="3902" w:type="dxa"/>
            <w:gridSpan w:val="2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bottom"/>
          </w:tcPr>
          <w:p w:rsidR="00880918" w:rsidRDefault="00880918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7.000,00 </w:t>
            </w:r>
          </w:p>
        </w:tc>
      </w:tr>
      <w:tr w:rsidR="00880918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  <w:gridSpan w:val="2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bottom"/>
          </w:tcPr>
          <w:p w:rsidR="00880918" w:rsidRDefault="00880918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tr w:rsidR="00880918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  <w:gridSpan w:val="2"/>
          </w:tcPr>
          <w:p w:rsidR="00880918" w:rsidRPr="00F2525B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bottom"/>
          </w:tcPr>
          <w:p w:rsidR="00880918" w:rsidRDefault="00880918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880918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880918" w:rsidRDefault="00880918" w:rsidP="00880918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  <w:gridSpan w:val="2"/>
          </w:tcPr>
          <w:p w:rsidR="00880918" w:rsidRPr="00B052A6" w:rsidRDefault="00880918" w:rsidP="00880918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687" w:type="dxa"/>
          </w:tcPr>
          <w:p w:rsidR="00880918" w:rsidRDefault="00880918" w:rsidP="00880918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bottom"/>
          </w:tcPr>
          <w:p w:rsidR="00880918" w:rsidRDefault="00880918" w:rsidP="0088091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16.000,00 </w:t>
            </w:r>
          </w:p>
        </w:tc>
      </w:tr>
      <w:bookmarkEnd w:id="0"/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902" w:type="dxa"/>
            <w:gridSpan w:val="2"/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24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1D1A0F" w:rsidRDefault="001D1A0F" w:rsidP="001D1A0F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902" w:type="dxa"/>
            <w:gridSpan w:val="2"/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687" w:type="dxa"/>
          </w:tcPr>
          <w:p w:rsidR="001D1A0F" w:rsidRDefault="001D1A0F" w:rsidP="001D1A0F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660" w:type="dxa"/>
            <w:gridSpan w:val="2"/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9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703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Blanca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vainilla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saquitos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51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F2525B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3369D7">
              <w:rPr>
                <w:rFonts w:ascii="Arial" w:hAnsi="Arial" w:cs="Arial"/>
                <w:color w:val="000000"/>
                <w:sz w:val="20"/>
                <w:szCs w:val="20"/>
                <w:lang w:val="es-AR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$                           -   </w:t>
            </w:r>
          </w:p>
        </w:tc>
      </w:tr>
      <w:tr w:rsidR="001D1A0F" w:rsidTr="00003B69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gridAfter w:val="1"/>
          <w:wAfter w:w="16" w:type="dxa"/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Default="001D1A0F" w:rsidP="001D1A0F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9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70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D1A0F" w:rsidRPr="00B052A6" w:rsidRDefault="001D1A0F" w:rsidP="001D1A0F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6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D1A0F" w:rsidRDefault="001D1A0F" w:rsidP="001D1A0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$                   -   </w:t>
            </w:r>
          </w:p>
        </w:tc>
      </w:tr>
    </w:tbl>
    <w:p w:rsidR="00382D53" w:rsidRDefault="00382D53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5550"/>
        <w:gridCol w:w="2560"/>
      </w:tblGrid>
      <w:tr w:rsidR="003369D7" w:rsidRPr="003369D7" w:rsidTr="003369D7">
        <w:trPr>
          <w:trHeight w:val="597"/>
        </w:trPr>
        <w:tc>
          <w:tcPr>
            <w:tcW w:w="12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55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560" w:type="dxa"/>
            <w:shd w:val="clear" w:color="auto" w:fill="auto"/>
            <w:vAlign w:val="center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369D7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290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Abralaite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Primaria N° 180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Secundaria Rural N° 2 - E.V - Sede Agua de Castilla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Agua de Castilla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N° 19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Escuela Nº 270 "Cacique Gobernador Pedro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Quipildor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Casabindo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344 "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Hermogenes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Cayo"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Miraflores de la Candelaria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325 "Independencia"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San Francisco de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Alfarcito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3369D7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Escuela N° 67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Santa Ana de la Puna</w:t>
            </w:r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Colegio Secundario Nº 11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3369D7">
              <w:rPr>
                <w:rFonts w:ascii="Calibri" w:eastAsia="Times New Roman" w:hAnsi="Calibri" w:cs="Calibri"/>
                <w:color w:val="000000"/>
              </w:rPr>
              <w:t>Escuela Nº</w:t>
            </w:r>
            <w:proofErr w:type="gram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56 "Ntro. Sr. Del Milagro"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Tusaquillas</w:t>
            </w:r>
            <w:proofErr w:type="spellEnd"/>
          </w:p>
        </w:tc>
      </w:tr>
      <w:tr w:rsidR="003369D7" w:rsidRPr="003369D7" w:rsidTr="003369D7">
        <w:trPr>
          <w:trHeight w:val="445"/>
        </w:trPr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55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 xml:space="preserve">JIN Nº 12 - </w:t>
            </w:r>
            <w:proofErr w:type="spellStart"/>
            <w:r w:rsidRPr="003369D7">
              <w:rPr>
                <w:rFonts w:ascii="Calibri" w:eastAsia="Times New Roman" w:hAnsi="Calibri" w:cs="Calibri"/>
                <w:color w:val="000000"/>
              </w:rPr>
              <w:t>ESC.Nº</w:t>
            </w:r>
            <w:proofErr w:type="spellEnd"/>
            <w:r w:rsidRPr="003369D7">
              <w:rPr>
                <w:rFonts w:ascii="Calibri" w:eastAsia="Times New Roman" w:hAnsi="Calibri" w:cs="Calibri"/>
                <w:color w:val="000000"/>
              </w:rPr>
              <w:t xml:space="preserve"> 222 Y FRONTERA 7</w:t>
            </w:r>
          </w:p>
        </w:tc>
        <w:tc>
          <w:tcPr>
            <w:tcW w:w="2560" w:type="dxa"/>
            <w:shd w:val="clear" w:color="auto" w:fill="auto"/>
            <w:vAlign w:val="bottom"/>
            <w:hideMark/>
          </w:tcPr>
          <w:p w:rsidR="003369D7" w:rsidRPr="003369D7" w:rsidRDefault="003369D7" w:rsidP="00336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369D7">
              <w:rPr>
                <w:rFonts w:ascii="Calibri" w:eastAsia="Times New Roman" w:hAnsi="Calibri" w:cs="Calibri"/>
                <w:color w:val="000000"/>
              </w:rPr>
              <w:t>ABRA PAMPA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059" w:rsidRDefault="006A0059" w:rsidP="00363EFE">
      <w:pPr>
        <w:spacing w:after="0" w:line="240" w:lineRule="auto"/>
      </w:pPr>
      <w:r>
        <w:separator/>
      </w:r>
    </w:p>
  </w:endnote>
  <w:endnote w:type="continuationSeparator" w:id="0">
    <w:p w:rsidR="006A0059" w:rsidRDefault="006A005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B69" w:rsidRPr="00003B69" w:rsidRDefault="00003B69" w:rsidP="00003B69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4244340</wp:posOffset>
          </wp:positionH>
          <wp:positionV relativeFrom="paragraph">
            <wp:posOffset>-556260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059" w:rsidRDefault="006A0059" w:rsidP="00363EFE">
      <w:pPr>
        <w:spacing w:after="0" w:line="240" w:lineRule="auto"/>
      </w:pPr>
      <w:r>
        <w:separator/>
      </w:r>
    </w:p>
  </w:footnote>
  <w:footnote w:type="continuationSeparator" w:id="0">
    <w:p w:rsidR="006A0059" w:rsidRDefault="006A005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880918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0F"/>
    <w:rsid w:val="00003B6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1A0F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369D7"/>
    <w:rsid w:val="003462A7"/>
    <w:rsid w:val="00363EFE"/>
    <w:rsid w:val="00382D53"/>
    <w:rsid w:val="003B0146"/>
    <w:rsid w:val="003C2AF4"/>
    <w:rsid w:val="003D0C8B"/>
    <w:rsid w:val="003D7BF0"/>
    <w:rsid w:val="003E2D74"/>
    <w:rsid w:val="003E39A0"/>
    <w:rsid w:val="003E6DE9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5504"/>
    <w:rsid w:val="0062621E"/>
    <w:rsid w:val="00635704"/>
    <w:rsid w:val="00645772"/>
    <w:rsid w:val="00657787"/>
    <w:rsid w:val="006618A3"/>
    <w:rsid w:val="0068718E"/>
    <w:rsid w:val="00697417"/>
    <w:rsid w:val="006A0059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45D4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0918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F76A2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3A21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11F2F"/>
  <w15:docId w15:val="{838C3736-F2C3-4A70-8B18-156E0975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410E4-7B03-4D1C-8A7A-120358FEF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23</TotalTime>
  <Pages>7</Pages>
  <Words>1913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6</cp:revision>
  <cp:lastPrinted>2024-04-23T13:02:00Z</cp:lastPrinted>
  <dcterms:created xsi:type="dcterms:W3CDTF">2024-03-26T11:39:00Z</dcterms:created>
  <dcterms:modified xsi:type="dcterms:W3CDTF">2024-05-31T20:41:00Z</dcterms:modified>
</cp:coreProperties>
</file>