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5202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77148">
        <w:t xml:space="preserve">COZZI, GERGINA PAOLA </w:t>
      </w:r>
      <w:r w:rsidR="00ED2337" w:rsidRPr="00011F4D">
        <w:rPr>
          <w:b/>
        </w:rPr>
        <w:t>CUIT</w:t>
      </w:r>
      <w:r w:rsidR="00B77148">
        <w:rPr>
          <w:b/>
        </w:rPr>
        <w:t xml:space="preserve"> 27-31.137.574-7 </w:t>
      </w:r>
      <w:r>
        <w:t xml:space="preserve">con domicilio en </w:t>
      </w:r>
      <w:r w:rsidR="00B77148">
        <w:t xml:space="preserve">Belgrano N° 572, Monterrico,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F4CF0" w:rsidRDefault="009F4CF0" w:rsidP="009F4CF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9F4CF0" w:rsidRDefault="009F4CF0" w:rsidP="009F4CF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"/>
        <w:gridCol w:w="4062"/>
        <w:gridCol w:w="1515"/>
        <w:gridCol w:w="1822"/>
      </w:tblGrid>
      <w:tr w:rsidR="009F4CF0" w:rsidRPr="009F4CF0" w:rsidTr="00C223AB">
        <w:trPr>
          <w:trHeight w:val="75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CF0" w:rsidRPr="009F4CF0" w:rsidRDefault="009F4CF0" w:rsidP="009F4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Medida 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9F4CF0" w:rsidRPr="009F4CF0" w:rsidTr="00C223AB">
        <w:trPr>
          <w:trHeight w:val="753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CF0" w:rsidRPr="009F4CF0" w:rsidRDefault="009F4CF0" w:rsidP="009F4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3.000,00 </w:t>
            </w:r>
          </w:p>
        </w:tc>
      </w:tr>
      <w:tr w:rsidR="009F4CF0" w:rsidRPr="009F4CF0" w:rsidTr="00C223AB">
        <w:trPr>
          <w:trHeight w:val="753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Migñon</w:t>
            </w:r>
            <w:proofErr w:type="spellEnd"/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CF0" w:rsidRPr="009F4CF0" w:rsidRDefault="009F4CF0" w:rsidP="009F4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2.800,00 </w:t>
            </w:r>
          </w:p>
        </w:tc>
      </w:tr>
      <w:tr w:rsidR="009F4CF0" w:rsidRPr="009F4CF0" w:rsidTr="00C223AB">
        <w:trPr>
          <w:trHeight w:val="753"/>
        </w:trPr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CF0" w:rsidRPr="009F4CF0" w:rsidRDefault="009F4CF0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CF0" w:rsidRPr="009F4CF0" w:rsidRDefault="009F4CF0" w:rsidP="009F4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2.500,00 </w:t>
            </w:r>
          </w:p>
        </w:tc>
      </w:tr>
      <w:tr w:rsidR="005F11F7" w:rsidRPr="009F4CF0" w:rsidTr="00C223AB">
        <w:trPr>
          <w:trHeight w:val="753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1F7" w:rsidRPr="009F4CF0" w:rsidRDefault="005F11F7" w:rsidP="009F4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1F7" w:rsidRPr="009F4CF0" w:rsidRDefault="005F11F7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INTEGRAL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1F7" w:rsidRPr="009F4CF0" w:rsidRDefault="005F11F7" w:rsidP="009F4C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11F7" w:rsidRPr="009F4CF0" w:rsidRDefault="005F11F7" w:rsidP="009F4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4C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          2.800,00</w:t>
            </w:r>
          </w:p>
        </w:tc>
      </w:tr>
    </w:tbl>
    <w:p w:rsidR="00922A08" w:rsidRDefault="00922A08" w:rsidP="001D65F2">
      <w:pPr>
        <w:spacing w:after="360"/>
        <w:jc w:val="right"/>
        <w:rPr>
          <w:b/>
        </w:rPr>
      </w:pPr>
    </w:p>
    <w:p w:rsidR="00922A08" w:rsidRDefault="00922A08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2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5469"/>
        <w:gridCol w:w="2522"/>
      </w:tblGrid>
      <w:tr w:rsidR="00922A08" w:rsidRPr="00922A08" w:rsidTr="00922A08">
        <w:trPr>
          <w:trHeight w:val="499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A08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11 "Tte. Gral. Bartolomé Mitre"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Chamical</w:t>
            </w:r>
            <w:proofErr w:type="spellEnd"/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Colegio Secundario Nº 36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224 "Ntra. Sra. del Rosario"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30 "Juana Azurduy de Padilla"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37 "Felipe Antonio de Iriarte"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153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A0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Colegio Secundario Nº 7 "Maestro Mario H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Perez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Especial Nº 6 "Dr. Vicente Arroyabe"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214 Ejército del Norte - JI N°29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441 "Jesús Maestro"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N° 64 "Independencia"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Escuela Nº 110 "Monseñor Miguel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Vergara"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24 "Brigadier Gral. Cornelio Saavedra"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449 "Municipalidad Ciudad Perico"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Escuela Técnica N° 1 "Maestro H.S. Luna"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J.I.N. N° 24 (Escuela N° 460 y N° 441)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922A0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22A08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Colegio Secundario Nº 41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tr w:rsidR="00922A08" w:rsidRPr="00922A08" w:rsidTr="00922A08">
        <w:trPr>
          <w:trHeight w:val="373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HOGAR DE ANCIANOS NUESTRA SEÑORA DEL CARMEN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A08" w:rsidRPr="00922A08" w:rsidRDefault="00922A08" w:rsidP="00922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A08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0FB" w:rsidRDefault="00EC20FB" w:rsidP="00363EFE">
      <w:pPr>
        <w:spacing w:after="0" w:line="240" w:lineRule="auto"/>
      </w:pPr>
      <w:r>
        <w:separator/>
      </w:r>
    </w:p>
  </w:endnote>
  <w:endnote w:type="continuationSeparator" w:id="0">
    <w:p w:rsidR="00EC20FB" w:rsidRDefault="00EC20F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F0" w:rsidRDefault="009F4C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AF6" w:rsidRDefault="00E57AF6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4347845</wp:posOffset>
          </wp:positionH>
          <wp:positionV relativeFrom="paragraph">
            <wp:posOffset>-416264</wp:posOffset>
          </wp:positionV>
          <wp:extent cx="1412949" cy="978196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F0" w:rsidRDefault="009F4C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0FB" w:rsidRDefault="00EC20FB" w:rsidP="00363EFE">
      <w:pPr>
        <w:spacing w:after="0" w:line="240" w:lineRule="auto"/>
      </w:pPr>
      <w:r>
        <w:separator/>
      </w:r>
    </w:p>
  </w:footnote>
  <w:footnote w:type="continuationSeparator" w:id="0">
    <w:p w:rsidR="00EC20FB" w:rsidRDefault="00EC20F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F0" w:rsidRDefault="009F4C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9F4CF0" w:rsidP="0056486E">
    <w:pPr>
      <w:pStyle w:val="Encabezado"/>
      <w:ind w:left="4419" w:hanging="4419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F0" w:rsidRDefault="009F4C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48"/>
    <w:rsid w:val="000042B2"/>
    <w:rsid w:val="00007BF1"/>
    <w:rsid w:val="00011F4D"/>
    <w:rsid w:val="00027223"/>
    <w:rsid w:val="00040BD1"/>
    <w:rsid w:val="00053C2B"/>
    <w:rsid w:val="0007786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2028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B3FFE"/>
    <w:rsid w:val="003C2AF4"/>
    <w:rsid w:val="003D0C8B"/>
    <w:rsid w:val="003D7BF0"/>
    <w:rsid w:val="003E2D74"/>
    <w:rsid w:val="003E39A0"/>
    <w:rsid w:val="004068F2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486E"/>
    <w:rsid w:val="00567CD4"/>
    <w:rsid w:val="005863A4"/>
    <w:rsid w:val="005A0B37"/>
    <w:rsid w:val="005A3A5C"/>
    <w:rsid w:val="005B24B1"/>
    <w:rsid w:val="005E4FC8"/>
    <w:rsid w:val="005F11F7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2A08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9F4CF0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7148"/>
    <w:rsid w:val="00B84795"/>
    <w:rsid w:val="00BA79E3"/>
    <w:rsid w:val="00BB096F"/>
    <w:rsid w:val="00BB1446"/>
    <w:rsid w:val="00BB1767"/>
    <w:rsid w:val="00BB43A5"/>
    <w:rsid w:val="00BC6C6E"/>
    <w:rsid w:val="00BD1B7C"/>
    <w:rsid w:val="00BF3284"/>
    <w:rsid w:val="00C051FC"/>
    <w:rsid w:val="00C068C4"/>
    <w:rsid w:val="00C13A26"/>
    <w:rsid w:val="00C223AB"/>
    <w:rsid w:val="00C47193"/>
    <w:rsid w:val="00C550B6"/>
    <w:rsid w:val="00C873C5"/>
    <w:rsid w:val="00CA5ED4"/>
    <w:rsid w:val="00D23D34"/>
    <w:rsid w:val="00D31BC9"/>
    <w:rsid w:val="00D326EF"/>
    <w:rsid w:val="00D476FB"/>
    <w:rsid w:val="00D84F9E"/>
    <w:rsid w:val="00DA091E"/>
    <w:rsid w:val="00DA413C"/>
    <w:rsid w:val="00E00807"/>
    <w:rsid w:val="00E134AF"/>
    <w:rsid w:val="00E21378"/>
    <w:rsid w:val="00E357CD"/>
    <w:rsid w:val="00E56384"/>
    <w:rsid w:val="00E57AF6"/>
    <w:rsid w:val="00E610EC"/>
    <w:rsid w:val="00E72F89"/>
    <w:rsid w:val="00E7662B"/>
    <w:rsid w:val="00E8245F"/>
    <w:rsid w:val="00E9464C"/>
    <w:rsid w:val="00EA7C32"/>
    <w:rsid w:val="00EC20FB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335A2"/>
  <w15:docId w15:val="{73DDC865-E17C-46D7-905D-C7E91182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53A19-0DCD-4931-B169-820CC166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30</TotalTime>
  <Pages>5</Pages>
  <Words>1418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2022-04-08T16:53:00Z</cp:lastPrinted>
  <dcterms:created xsi:type="dcterms:W3CDTF">2024-03-21T13:24:00Z</dcterms:created>
  <dcterms:modified xsi:type="dcterms:W3CDTF">2024-06-07T13:37:00Z</dcterms:modified>
</cp:coreProperties>
</file>