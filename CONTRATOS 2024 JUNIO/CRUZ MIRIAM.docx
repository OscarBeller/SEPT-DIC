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58AC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126CE">
        <w:t xml:space="preserve">CRUZ MIRIAM </w:t>
      </w:r>
      <w:r w:rsidR="00ED2337" w:rsidRPr="00011F4D">
        <w:rPr>
          <w:b/>
        </w:rPr>
        <w:t>CUIT</w:t>
      </w:r>
      <w:r w:rsidR="003126CE">
        <w:rPr>
          <w:b/>
        </w:rPr>
        <w:t xml:space="preserve"> </w:t>
      </w:r>
      <w:r w:rsidR="003126CE" w:rsidRPr="003126CE">
        <w:rPr>
          <w:b/>
        </w:rPr>
        <w:t>27</w:t>
      </w:r>
      <w:r w:rsidR="003126CE">
        <w:rPr>
          <w:b/>
        </w:rPr>
        <w:t>-</w:t>
      </w:r>
      <w:r w:rsidR="003126CE" w:rsidRPr="003126CE">
        <w:rPr>
          <w:b/>
        </w:rPr>
        <w:t>39</w:t>
      </w:r>
      <w:r w:rsidR="003126CE">
        <w:rPr>
          <w:b/>
        </w:rPr>
        <w:t>.</w:t>
      </w:r>
      <w:r w:rsidR="003126CE" w:rsidRPr="003126CE">
        <w:rPr>
          <w:b/>
        </w:rPr>
        <w:t>807</w:t>
      </w:r>
      <w:r w:rsidR="003126CE">
        <w:rPr>
          <w:b/>
        </w:rPr>
        <w:t>.</w:t>
      </w:r>
      <w:r w:rsidR="003126CE" w:rsidRPr="003126CE">
        <w:rPr>
          <w:b/>
        </w:rPr>
        <w:t>424</w:t>
      </w:r>
      <w:r w:rsidR="003126CE">
        <w:rPr>
          <w:b/>
        </w:rPr>
        <w:t>-</w:t>
      </w:r>
      <w:r w:rsidR="003126CE" w:rsidRPr="003126CE">
        <w:rPr>
          <w:b/>
        </w:rPr>
        <w:t>1</w:t>
      </w:r>
      <w:r w:rsidR="003126CE">
        <w:rPr>
          <w:b/>
        </w:rPr>
        <w:t xml:space="preserve"> </w:t>
      </w:r>
      <w:r>
        <w:t xml:space="preserve">con domicilio en </w:t>
      </w:r>
      <w:proofErr w:type="spellStart"/>
      <w:r w:rsidR="003126CE">
        <w:t>Cienega</w:t>
      </w:r>
      <w:proofErr w:type="spellEnd"/>
      <w:r w:rsidR="003126CE">
        <w:t xml:space="preserve"> de </w:t>
      </w:r>
      <w:proofErr w:type="spellStart"/>
      <w:r w:rsidR="003126CE">
        <w:t>Paicone</w:t>
      </w:r>
      <w:proofErr w:type="spellEnd"/>
      <w:r w:rsidR="003126CE">
        <w:t xml:space="preserve">, 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E5C42">
        <w:t>juni</w:t>
      </w:r>
      <w:r w:rsidR="008F10AD">
        <w:t>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E5C4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C56BBD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421A87" w:rsidRPr="00421A87" w:rsidTr="00421A8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21A8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21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1A8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1A8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1A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360,00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7.700,00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21A87" w:rsidRPr="00421A87" w:rsidTr="00421A8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21A87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21A87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1A87" w:rsidRPr="00421A87" w:rsidRDefault="00421A87" w:rsidP="00421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1A87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A87" w:rsidRPr="00421A87" w:rsidRDefault="00421A87" w:rsidP="00421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1A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421A87" w:rsidRDefault="00421A87" w:rsidP="001D65F2">
      <w:pPr>
        <w:spacing w:after="360"/>
        <w:jc w:val="both"/>
        <w:rPr>
          <w:b/>
        </w:rPr>
      </w:pPr>
    </w:p>
    <w:p w:rsidR="003126CE" w:rsidRDefault="003126CE">
      <w:pPr>
        <w:rPr>
          <w:b/>
        </w:rPr>
      </w:pPr>
    </w:p>
    <w:p w:rsidR="003F3A68" w:rsidRDefault="003F3A68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226"/>
        <w:gridCol w:w="2410"/>
      </w:tblGrid>
      <w:tr w:rsidR="00D458AC" w:rsidRPr="00D458AC" w:rsidTr="00D458AC">
        <w:trPr>
          <w:trHeight w:val="969"/>
        </w:trPr>
        <w:tc>
          <w:tcPr>
            <w:tcW w:w="1177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6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58A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458AC" w:rsidRPr="00D458AC" w:rsidTr="00D458AC">
        <w:trPr>
          <w:trHeight w:val="723"/>
        </w:trPr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D458AC" w:rsidRPr="00D458AC" w:rsidRDefault="00D458AC" w:rsidP="00D458A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58A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6" w:type="dxa"/>
            <w:shd w:val="clear" w:color="auto" w:fill="auto"/>
            <w:vAlign w:val="bottom"/>
            <w:hideMark/>
          </w:tcPr>
          <w:p w:rsidR="00D458AC" w:rsidRPr="00D458AC" w:rsidRDefault="003D2779" w:rsidP="00D4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779">
              <w:rPr>
                <w:rFonts w:ascii="Calibri" w:eastAsia="Times New Roman" w:hAnsi="Calibri" w:cs="Calibri"/>
                <w:color w:val="000000"/>
              </w:rPr>
              <w:t>Colegio Secundario Nº 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:rsidR="00D458AC" w:rsidRPr="00D458AC" w:rsidRDefault="00D458AC" w:rsidP="00D45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AC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E9" w:rsidRDefault="007911E9" w:rsidP="00363EFE">
      <w:pPr>
        <w:spacing w:after="0" w:line="240" w:lineRule="auto"/>
      </w:pPr>
      <w:r>
        <w:separator/>
      </w:r>
    </w:p>
  </w:endnote>
  <w:endnote w:type="continuationSeparator" w:id="0">
    <w:p w:rsidR="007911E9" w:rsidRDefault="007911E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EE" w:rsidRDefault="002444E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485266" wp14:editId="638DC3FB">
          <wp:simplePos x="0" y="0"/>
          <wp:positionH relativeFrom="column">
            <wp:posOffset>2996565</wp:posOffset>
          </wp:positionH>
          <wp:positionV relativeFrom="paragraph">
            <wp:posOffset>-432435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E9" w:rsidRDefault="007911E9" w:rsidP="00363EFE">
      <w:pPr>
        <w:spacing w:after="0" w:line="240" w:lineRule="auto"/>
      </w:pPr>
      <w:r>
        <w:separator/>
      </w:r>
    </w:p>
  </w:footnote>
  <w:footnote w:type="continuationSeparator" w:id="0">
    <w:p w:rsidR="007911E9" w:rsidRDefault="007911E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5C42" w:rsidRDefault="008E5C42" w:rsidP="008E5C4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CE"/>
    <w:rsid w:val="000042B2"/>
    <w:rsid w:val="00007BF1"/>
    <w:rsid w:val="00011F4D"/>
    <w:rsid w:val="00016596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44EE"/>
    <w:rsid w:val="00261957"/>
    <w:rsid w:val="002624B8"/>
    <w:rsid w:val="002C347A"/>
    <w:rsid w:val="002D3B60"/>
    <w:rsid w:val="002F3577"/>
    <w:rsid w:val="003126CE"/>
    <w:rsid w:val="00314884"/>
    <w:rsid w:val="00331C45"/>
    <w:rsid w:val="003462A7"/>
    <w:rsid w:val="00363EFE"/>
    <w:rsid w:val="003B0146"/>
    <w:rsid w:val="003C2AF4"/>
    <w:rsid w:val="003D0C8B"/>
    <w:rsid w:val="003D2779"/>
    <w:rsid w:val="003D327F"/>
    <w:rsid w:val="003D7BF0"/>
    <w:rsid w:val="003E2D74"/>
    <w:rsid w:val="003E39A0"/>
    <w:rsid w:val="003F3A68"/>
    <w:rsid w:val="00421A8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11E9"/>
    <w:rsid w:val="007A32A5"/>
    <w:rsid w:val="007B351B"/>
    <w:rsid w:val="007D15E2"/>
    <w:rsid w:val="007D338A"/>
    <w:rsid w:val="007E3D22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5C4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56BBD"/>
    <w:rsid w:val="00C873C5"/>
    <w:rsid w:val="00CA5ED4"/>
    <w:rsid w:val="00CC7393"/>
    <w:rsid w:val="00D23D34"/>
    <w:rsid w:val="00D31BC9"/>
    <w:rsid w:val="00D326EF"/>
    <w:rsid w:val="00D458AC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46F6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3481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36282C-23C1-4C26-97D7-101696B2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8226E-26C5-4133-A1DD-B6B0F509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19</TotalTime>
  <Pages>6</Pages>
  <Words>1796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2024-06-05T16:01:00Z</cp:lastPrinted>
  <dcterms:created xsi:type="dcterms:W3CDTF">2024-03-25T15:45:00Z</dcterms:created>
  <dcterms:modified xsi:type="dcterms:W3CDTF">2024-06-05T16:03:00Z</dcterms:modified>
</cp:coreProperties>
</file>