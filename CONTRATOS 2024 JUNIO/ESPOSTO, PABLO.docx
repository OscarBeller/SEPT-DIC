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D773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D3AFB1E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EC6FC7">
        <w:t xml:space="preserve"> ESPOSTO</w:t>
      </w:r>
      <w:r w:rsidR="000737D7">
        <w:t>,</w:t>
      </w:r>
      <w:r w:rsidR="00EC6FC7">
        <w:t xml:space="preserve"> PAOLO RENE ALEJANDRO</w:t>
      </w:r>
      <w:r w:rsidR="000737D7">
        <w:t xml:space="preserve"> </w:t>
      </w:r>
      <w:r w:rsidR="00ED2337" w:rsidRPr="00011F4D">
        <w:rPr>
          <w:b/>
        </w:rPr>
        <w:t>CUIT</w:t>
      </w:r>
      <w:r w:rsidR="00EC6FC7">
        <w:rPr>
          <w:b/>
        </w:rPr>
        <w:t xml:space="preserve"> 20-35073911-5</w:t>
      </w:r>
      <w:r w:rsidR="000737D7">
        <w:rPr>
          <w:b/>
        </w:rPr>
        <w:t xml:space="preserve"> </w:t>
      </w:r>
      <w:r>
        <w:t>con domicilio en</w:t>
      </w:r>
      <w:r w:rsidR="00EC6FC7">
        <w:t xml:space="preserve"> Paypaya N° 169</w:t>
      </w:r>
      <w:r w:rsidR="000737D7">
        <w:t>,</w:t>
      </w:r>
      <w:r w:rsidR="00EC6FC7">
        <w:t xml:space="preserve"> Libertador Gral. San Martin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1AC08B6A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67B11475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0F6ABA2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0C732D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9A5531A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671F0DA" w14:textId="3A3D5009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D82E7F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D82E7F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2C319DF5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68593C7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D82EF9E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32F4E53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8DC9C6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0268AB28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047AD68E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7785C1D4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169D458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34042C1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1F1BDBA0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AC5533C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F16CA8F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865BEC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25457D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8BACFDC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1C51551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60CFC1E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1D4FAAD1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458E839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31D1937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01253D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A27D16C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149A0669" w14:textId="3723CE3C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D82E7F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3F4AC61" w14:textId="77777777" w:rsidR="0016667D" w:rsidRPr="00E134AF" w:rsidRDefault="0016667D" w:rsidP="00331C45">
      <w:pPr>
        <w:spacing w:after="360"/>
        <w:jc w:val="both"/>
      </w:pPr>
    </w:p>
    <w:p w14:paraId="0C85F4F6" w14:textId="77777777" w:rsidR="00BA79E3" w:rsidRDefault="00BA79E3" w:rsidP="00EC4EED">
      <w:pPr>
        <w:spacing w:after="360"/>
        <w:jc w:val="both"/>
      </w:pPr>
    </w:p>
    <w:p w14:paraId="0A132E41" w14:textId="77777777" w:rsidR="00A278C6" w:rsidRDefault="00A278C6" w:rsidP="00EC4EED">
      <w:pPr>
        <w:spacing w:after="360"/>
        <w:jc w:val="both"/>
      </w:pPr>
    </w:p>
    <w:p w14:paraId="1CE21F86" w14:textId="77777777" w:rsidR="00AF7B94" w:rsidRDefault="00AF7B94" w:rsidP="00EC4EED">
      <w:pPr>
        <w:spacing w:after="360"/>
        <w:jc w:val="both"/>
      </w:pPr>
    </w:p>
    <w:p w14:paraId="29E01C17" w14:textId="77777777" w:rsidR="00A278C6" w:rsidRDefault="00A278C6" w:rsidP="00EC4EED">
      <w:pPr>
        <w:spacing w:after="360"/>
        <w:jc w:val="both"/>
      </w:pPr>
    </w:p>
    <w:p w14:paraId="15A271FA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3FB5293" w14:textId="51964051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C769A9" w:rsidRPr="00C769A9" w14:paraId="5AEE75DA" w14:textId="77777777" w:rsidTr="00C769A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DE8C9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9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85AB6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9A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CBCFA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9A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99E3" w14:textId="77777777" w:rsidR="00C769A9" w:rsidRPr="00C769A9" w:rsidRDefault="00C769A9" w:rsidP="00C76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9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C769A9" w:rsidRPr="00C769A9" w14:paraId="73689EC6" w14:textId="77777777" w:rsidTr="00C769A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049D" w14:textId="77777777" w:rsidR="00C769A9" w:rsidRPr="00C769A9" w:rsidRDefault="00C769A9" w:rsidP="00C76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BB65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1305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6E14" w14:textId="77777777" w:rsidR="00C769A9" w:rsidRPr="00C769A9" w:rsidRDefault="00C769A9" w:rsidP="00C76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69A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C769A9" w:rsidRPr="00C769A9" w14:paraId="667B428C" w14:textId="77777777" w:rsidTr="00C769A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03E6" w14:textId="77777777" w:rsidR="00C769A9" w:rsidRPr="00C769A9" w:rsidRDefault="00C769A9" w:rsidP="00C76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4CAD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2C37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09A1" w14:textId="77777777" w:rsidR="00C769A9" w:rsidRPr="00C769A9" w:rsidRDefault="00C769A9" w:rsidP="00C76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69A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C769A9" w:rsidRPr="00C769A9" w14:paraId="483C82BF" w14:textId="77777777" w:rsidTr="00C769A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E5A1" w14:textId="77777777" w:rsidR="00C769A9" w:rsidRPr="00C769A9" w:rsidRDefault="00C769A9" w:rsidP="00C76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1320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90F6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FB24" w14:textId="77777777" w:rsidR="00C769A9" w:rsidRPr="00C769A9" w:rsidRDefault="00C769A9" w:rsidP="00C76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69A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13.000,00 </w:t>
            </w:r>
          </w:p>
        </w:tc>
      </w:tr>
      <w:tr w:rsidR="00C769A9" w:rsidRPr="00C769A9" w14:paraId="246DCAED" w14:textId="77777777" w:rsidTr="00C769A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BE2A" w14:textId="77777777" w:rsidR="00C769A9" w:rsidRPr="00C769A9" w:rsidRDefault="00C769A9" w:rsidP="00C76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C36DD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7B74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C956" w14:textId="77777777" w:rsidR="00C769A9" w:rsidRPr="00C769A9" w:rsidRDefault="00C769A9" w:rsidP="00C76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69A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</w:tbl>
    <w:p w14:paraId="0C2E4BBB" w14:textId="77777777" w:rsidR="00C769A9" w:rsidRDefault="00C769A9" w:rsidP="001D65F2">
      <w:pPr>
        <w:spacing w:after="360"/>
        <w:jc w:val="both"/>
        <w:rPr>
          <w:b/>
        </w:rPr>
      </w:pPr>
    </w:p>
    <w:p w14:paraId="0F9BFBF5" w14:textId="77777777" w:rsidR="00EC6FC7" w:rsidRDefault="00EC6FC7" w:rsidP="001D65F2">
      <w:pPr>
        <w:spacing w:after="360"/>
        <w:jc w:val="right"/>
        <w:rPr>
          <w:b/>
        </w:rPr>
      </w:pPr>
    </w:p>
    <w:p w14:paraId="6E1DA65D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02843F1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8"/>
        <w:gridCol w:w="5651"/>
        <w:gridCol w:w="2129"/>
      </w:tblGrid>
      <w:tr w:rsidR="0078356D" w:rsidRPr="001C1FAE" w14:paraId="46D36C7C" w14:textId="77777777" w:rsidTr="001C1FAE">
        <w:trPr>
          <w:trHeight w:val="853"/>
        </w:trPr>
        <w:tc>
          <w:tcPr>
            <w:tcW w:w="12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7602CB" w14:textId="7CFCF3FC" w:rsidR="0078356D" w:rsidRPr="001C1FAE" w:rsidRDefault="0078356D" w:rsidP="001C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bookmarkStart w:id="0" w:name="_GoBack"/>
            <w:bookmarkEnd w:id="0"/>
          </w:p>
        </w:tc>
        <w:tc>
          <w:tcPr>
            <w:tcW w:w="56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55F5A0" w14:textId="23D578D5" w:rsidR="0078356D" w:rsidRPr="001C1FAE" w:rsidRDefault="0078356D" w:rsidP="001C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FAE">
              <w:rPr>
                <w:rFonts w:ascii="Calibri" w:eastAsia="Times New Roman" w:hAnsi="Calibri" w:cs="Calibri"/>
                <w:color w:val="000000"/>
              </w:rPr>
              <w:t>Escuela Nº 11 "Tte. Gral. Bartolomé Mitre"</w:t>
            </w:r>
          </w:p>
        </w:tc>
        <w:tc>
          <w:tcPr>
            <w:tcW w:w="21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BCB75E" w14:textId="60E46061" w:rsidR="0078356D" w:rsidRPr="001C1FAE" w:rsidRDefault="0078356D" w:rsidP="001C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FAE">
              <w:rPr>
                <w:rFonts w:ascii="Calibri" w:eastAsia="Times New Roman" w:hAnsi="Calibri" w:cs="Calibri"/>
                <w:color w:val="000000"/>
              </w:rPr>
              <w:t>El Chamical</w:t>
            </w:r>
          </w:p>
        </w:tc>
      </w:tr>
    </w:tbl>
    <w:p w14:paraId="4E9B075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7CAEA" w14:textId="77777777" w:rsidR="00422AB3" w:rsidRDefault="00422AB3" w:rsidP="00363EFE">
      <w:pPr>
        <w:spacing w:after="0" w:line="240" w:lineRule="auto"/>
      </w:pPr>
      <w:r>
        <w:separator/>
      </w:r>
    </w:p>
  </w:endnote>
  <w:endnote w:type="continuationSeparator" w:id="0">
    <w:p w14:paraId="65910D75" w14:textId="77777777" w:rsidR="00422AB3" w:rsidRDefault="00422AB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22E5B" w14:textId="59A2B1A2" w:rsidR="00D82E7F" w:rsidRPr="00D82E7F" w:rsidRDefault="00D82E7F" w:rsidP="00D82E7F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856C31" wp14:editId="1B11B44C">
          <wp:simplePos x="0" y="0"/>
          <wp:positionH relativeFrom="margin">
            <wp:align>left</wp:align>
          </wp:positionH>
          <wp:positionV relativeFrom="paragraph">
            <wp:posOffset>-426888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EA10C" w14:textId="77777777" w:rsidR="00422AB3" w:rsidRDefault="00422AB3" w:rsidP="00363EFE">
      <w:pPr>
        <w:spacing w:after="0" w:line="240" w:lineRule="auto"/>
      </w:pPr>
      <w:r>
        <w:separator/>
      </w:r>
    </w:p>
  </w:footnote>
  <w:footnote w:type="continuationSeparator" w:id="0">
    <w:p w14:paraId="396EBE54" w14:textId="77777777" w:rsidR="00422AB3" w:rsidRDefault="00422AB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7677E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35EED4B0" wp14:editId="26624126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8E5CAD" w14:textId="55D9AAF6" w:rsidR="00B84795" w:rsidRPr="00B84795" w:rsidRDefault="00D82E7F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C7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C1FAE"/>
    <w:rsid w:val="001D5FF9"/>
    <w:rsid w:val="001D65F2"/>
    <w:rsid w:val="001D782C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2AB3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356D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2C8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769A9"/>
    <w:rsid w:val="00C873C5"/>
    <w:rsid w:val="00CA5ED4"/>
    <w:rsid w:val="00D23D34"/>
    <w:rsid w:val="00D31BC9"/>
    <w:rsid w:val="00D326EF"/>
    <w:rsid w:val="00D476FB"/>
    <w:rsid w:val="00D82E7F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C6FC7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942D8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C9633"/>
  <w15:docId w15:val="{D2550E48-E1D8-4C9A-A2D1-C0DA4971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C81EB-F713-4071-81F0-07B8F4A5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15</TotalTime>
  <Pages>4</Pages>
  <Words>1240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2024-04-04T12:00:00Z</dcterms:created>
  <dcterms:modified xsi:type="dcterms:W3CDTF">2024-06-03T14:53:00Z</dcterms:modified>
</cp:coreProperties>
</file>