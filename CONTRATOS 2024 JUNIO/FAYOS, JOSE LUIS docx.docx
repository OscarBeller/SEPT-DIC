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0A4927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137EE6" w:rsidRPr="00137EE6">
        <w:rPr>
          <w:b/>
        </w:rPr>
        <w:t>FAYOS, JOSE LUIS</w:t>
      </w:r>
      <w:r w:rsidR="00137EE6">
        <w:t xml:space="preserve"> </w:t>
      </w:r>
      <w:r w:rsidR="00ED2337" w:rsidRPr="00011F4D">
        <w:rPr>
          <w:b/>
        </w:rPr>
        <w:t>CUIT</w:t>
      </w:r>
      <w:r w:rsidR="00137EE6">
        <w:rPr>
          <w:b/>
        </w:rPr>
        <w:t xml:space="preserve"> 20-12.139.498-8 </w:t>
      </w:r>
      <w:r>
        <w:t xml:space="preserve">con domicilio en </w:t>
      </w:r>
      <w:r w:rsidR="00137EE6">
        <w:t xml:space="preserve">Rogelio </w:t>
      </w:r>
      <w:proofErr w:type="spellStart"/>
      <w:r w:rsidR="00137EE6">
        <w:t>Leach</w:t>
      </w:r>
      <w:proofErr w:type="spellEnd"/>
      <w:r w:rsidR="00137EE6">
        <w:t xml:space="preserve"> N° 378, San Pedro,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>de</w:t>
      </w:r>
      <w:r w:rsidR="002F3CD8">
        <w:t xml:space="preserve"> junio </w:t>
      </w:r>
      <w:r w:rsidR="00803726">
        <w:t>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2F3CD8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6E2838">
        <w:rPr>
          <w:rFonts w:cstheme="minorHAnsi"/>
        </w:rPr>
        <w:t xml:space="preserve">junio </w:t>
      </w:r>
      <w:bookmarkStart w:id="0" w:name="_GoBack"/>
      <w:bookmarkEnd w:id="0"/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2F3CD8" w:rsidRPr="002F3CD8" w:rsidTr="002F3CD8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F3CD8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2F3CD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F3CD8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F3CD8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Medida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F3CD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4.600,00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12.900,00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12.900,00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12.900,00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pacing w:val="-2"/>
                <w:lang w:val="es-ES"/>
              </w:rPr>
              <w:t>Maple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4.800,00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850,00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pacing w:val="-2"/>
                <w:lang w:val="es-ES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pacing w:val="-2"/>
                <w:lang w:val="es-ES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pacing w:val="-2"/>
                <w:lang w:val="es-ES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2F3CD8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2F3CD8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350 GR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900,00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3.100,00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F3CD8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2F3CD8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2F3CD8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520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lang w:val="es-ES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lang w:val="es-ES"/>
              </w:rPr>
              <w:t>Sobre de 10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3.900,00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3.800,00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2F3CD8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2.600,00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2.600,00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1.300,00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lang w:val="es-ES"/>
              </w:rPr>
              <w:t>200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lang w:val="es-ES"/>
              </w:rPr>
              <w:t>Paquete 400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1.100,00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2.800,00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3.100,00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2.900,00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F3CD8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Lt</w:t>
            </w:r>
            <w:proofErr w:type="spellEnd"/>
            <w:r w:rsidRPr="002F3CD8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2.900,00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17.000,00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17.000,00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17.000,00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lang w:val="es-ES"/>
              </w:rPr>
              <w:t>Paquete x 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1.600,00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2.100,00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lang w:val="es-ES"/>
              </w:rPr>
              <w:t>100 cc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lang w:val="es-ES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lang w:val="es-ES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lang w:val="es-ES"/>
              </w:rPr>
              <w:t>Caja x 800 gr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7.000,00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3.200,00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2F3CD8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2F3CD8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3.100,00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F3CD8">
              <w:rPr>
                <w:rFonts w:ascii="Calibri" w:eastAsia="Times New Roman" w:hAnsi="Calibri" w:cs="Calibri"/>
                <w:color w:val="000000"/>
              </w:rPr>
              <w:t>Peceto</w:t>
            </w:r>
            <w:proofErr w:type="spellEnd"/>
            <w:r w:rsidRPr="002F3CD8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pacing w:val="-2"/>
                <w:lang w:val="es-ES"/>
              </w:rPr>
              <w:t>atado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lang w:val="es-ES"/>
              </w:rPr>
              <w:t>Lata en mitades x 820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lang w:val="es-ES"/>
              </w:rPr>
              <w:t>Pote x 400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lang w:val="es-ES"/>
              </w:rPr>
              <w:t>Pote x 500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lang w:val="es-ES"/>
              </w:rPr>
              <w:t>Botella x 400 c.c.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lang w:val="es-ES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lang w:val="es-ES"/>
              </w:rPr>
              <w:t>Sobre x un.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F3CD8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2F3CD8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lang w:val="es-ES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lang w:val="es-ES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2.800,00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lang w:val="es-ES"/>
              </w:rPr>
              <w:t>Frasco x 170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lang w:val="es-ES"/>
              </w:rPr>
              <w:t>180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1.600,00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lang w:val="es-ES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lang w:val="es-ES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8.500,00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2F3CD8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2F3CD8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F3CD8" w:rsidRPr="002F3CD8" w:rsidTr="002F3C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2F3CD8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2F3CD8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CD8" w:rsidRPr="002F3CD8" w:rsidRDefault="002F3CD8" w:rsidP="002F3C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3CD8">
              <w:rPr>
                <w:rFonts w:ascii="Calibri" w:eastAsia="Times New Roman" w:hAnsi="Calibri" w:cs="Calibri"/>
                <w:color w:val="000000"/>
                <w:lang w:val="es-ES"/>
              </w:rPr>
              <w:t>450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CD8" w:rsidRPr="002F3CD8" w:rsidRDefault="002F3CD8" w:rsidP="002F3C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C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</w:tbl>
    <w:p w:rsidR="00137EE6" w:rsidRDefault="00137EE6">
      <w:pPr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73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6"/>
        <w:gridCol w:w="5182"/>
        <w:gridCol w:w="2390"/>
      </w:tblGrid>
      <w:tr w:rsidR="00137EE6" w:rsidRPr="00137EE6" w:rsidTr="00137EE6">
        <w:trPr>
          <w:trHeight w:val="637"/>
        </w:trPr>
        <w:tc>
          <w:tcPr>
            <w:tcW w:w="1166" w:type="dxa"/>
            <w:shd w:val="clear" w:color="auto" w:fill="auto"/>
            <w:vAlign w:val="center"/>
            <w:hideMark/>
          </w:tcPr>
          <w:p w:rsidR="00137EE6" w:rsidRPr="00137EE6" w:rsidRDefault="00137EE6" w:rsidP="00137E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37EE6">
              <w:rPr>
                <w:rFonts w:ascii="Calibri" w:eastAsia="Times New Roman" w:hAnsi="Calibri" w:cs="Calibri"/>
                <w:b/>
                <w:bCs/>
              </w:rPr>
              <w:lastRenderedPageBreak/>
              <w:t>Nº de Orden</w:t>
            </w:r>
          </w:p>
        </w:tc>
        <w:tc>
          <w:tcPr>
            <w:tcW w:w="5182" w:type="dxa"/>
            <w:shd w:val="clear" w:color="auto" w:fill="auto"/>
            <w:vAlign w:val="center"/>
            <w:hideMark/>
          </w:tcPr>
          <w:p w:rsidR="00137EE6" w:rsidRPr="00137EE6" w:rsidRDefault="00137EE6" w:rsidP="00137E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37EE6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390" w:type="dxa"/>
            <w:shd w:val="clear" w:color="auto" w:fill="auto"/>
            <w:vAlign w:val="center"/>
            <w:hideMark/>
          </w:tcPr>
          <w:p w:rsidR="00137EE6" w:rsidRPr="00137EE6" w:rsidRDefault="00137EE6" w:rsidP="00137E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37EE6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137EE6" w:rsidRPr="00137EE6" w:rsidTr="00137EE6">
        <w:trPr>
          <w:trHeight w:val="476"/>
        </w:trPr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137EE6" w:rsidRPr="00137EE6" w:rsidRDefault="00137EE6" w:rsidP="00137EE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37EE6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182" w:type="dxa"/>
            <w:shd w:val="clear" w:color="auto" w:fill="auto"/>
            <w:vAlign w:val="bottom"/>
            <w:hideMark/>
          </w:tcPr>
          <w:p w:rsidR="00137EE6" w:rsidRPr="00137EE6" w:rsidRDefault="00137EE6" w:rsidP="00137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EE6">
              <w:rPr>
                <w:rFonts w:ascii="Calibri" w:eastAsia="Times New Roman" w:hAnsi="Calibri" w:cs="Calibri"/>
                <w:color w:val="000000"/>
              </w:rPr>
              <w:t>Escuela Nº 306 "Domingo Faustino Sarmiento"</w:t>
            </w:r>
          </w:p>
        </w:tc>
        <w:tc>
          <w:tcPr>
            <w:tcW w:w="2390" w:type="dxa"/>
            <w:shd w:val="clear" w:color="auto" w:fill="auto"/>
            <w:vAlign w:val="bottom"/>
            <w:hideMark/>
          </w:tcPr>
          <w:p w:rsidR="00137EE6" w:rsidRPr="00137EE6" w:rsidRDefault="00137EE6" w:rsidP="00137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EE6">
              <w:rPr>
                <w:rFonts w:ascii="Calibri" w:eastAsia="Times New Roman" w:hAnsi="Calibri" w:cs="Calibri"/>
                <w:color w:val="000000"/>
              </w:rPr>
              <w:t>Arrayanal</w:t>
            </w:r>
          </w:p>
        </w:tc>
      </w:tr>
      <w:tr w:rsidR="00137EE6" w:rsidRPr="00137EE6" w:rsidTr="00137EE6">
        <w:trPr>
          <w:trHeight w:val="476"/>
        </w:trPr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137EE6" w:rsidRPr="00137EE6" w:rsidRDefault="00137EE6" w:rsidP="00137EE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37EE6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182" w:type="dxa"/>
            <w:shd w:val="clear" w:color="auto" w:fill="auto"/>
            <w:vAlign w:val="bottom"/>
            <w:hideMark/>
          </w:tcPr>
          <w:p w:rsidR="00137EE6" w:rsidRPr="00137EE6" w:rsidRDefault="00137EE6" w:rsidP="00137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EE6">
              <w:rPr>
                <w:rFonts w:ascii="Calibri" w:eastAsia="Times New Roman" w:hAnsi="Calibri" w:cs="Calibri"/>
                <w:color w:val="000000"/>
              </w:rPr>
              <w:t>Escuela N° 74 "Islas Malvinas"</w:t>
            </w:r>
          </w:p>
        </w:tc>
        <w:tc>
          <w:tcPr>
            <w:tcW w:w="2390" w:type="dxa"/>
            <w:shd w:val="clear" w:color="auto" w:fill="auto"/>
            <w:vAlign w:val="bottom"/>
            <w:hideMark/>
          </w:tcPr>
          <w:p w:rsidR="00137EE6" w:rsidRPr="00137EE6" w:rsidRDefault="00137EE6" w:rsidP="00137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EE6">
              <w:rPr>
                <w:rFonts w:ascii="Calibri" w:eastAsia="Times New Roman" w:hAnsi="Calibri" w:cs="Calibri"/>
                <w:color w:val="000000"/>
              </w:rPr>
              <w:t>Media Luna</w:t>
            </w:r>
          </w:p>
        </w:tc>
      </w:tr>
      <w:tr w:rsidR="00137EE6" w:rsidRPr="00137EE6" w:rsidTr="00137EE6">
        <w:trPr>
          <w:trHeight w:val="476"/>
        </w:trPr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137EE6" w:rsidRPr="00137EE6" w:rsidRDefault="00137EE6" w:rsidP="00137EE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37EE6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182" w:type="dxa"/>
            <w:shd w:val="clear" w:color="auto" w:fill="auto"/>
            <w:vAlign w:val="bottom"/>
            <w:hideMark/>
          </w:tcPr>
          <w:p w:rsidR="00137EE6" w:rsidRPr="00137EE6" w:rsidRDefault="00137EE6" w:rsidP="00137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EE6">
              <w:rPr>
                <w:rFonts w:ascii="Calibri" w:eastAsia="Times New Roman" w:hAnsi="Calibri" w:cs="Calibri"/>
                <w:color w:val="000000"/>
              </w:rPr>
              <w:t>Colegio Secundario N° 40 (CONTINGENCIA)</w:t>
            </w:r>
          </w:p>
        </w:tc>
        <w:tc>
          <w:tcPr>
            <w:tcW w:w="2390" w:type="dxa"/>
            <w:shd w:val="clear" w:color="auto" w:fill="auto"/>
            <w:vAlign w:val="bottom"/>
            <w:hideMark/>
          </w:tcPr>
          <w:p w:rsidR="00137EE6" w:rsidRPr="00137EE6" w:rsidRDefault="00137EE6" w:rsidP="00137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EE6">
              <w:rPr>
                <w:rFonts w:ascii="Calibri" w:eastAsia="Times New Roman" w:hAnsi="Calibri" w:cs="Calibri"/>
                <w:color w:val="000000"/>
              </w:rPr>
              <w:t>San Juan de Dios</w:t>
            </w:r>
          </w:p>
        </w:tc>
      </w:tr>
      <w:tr w:rsidR="00137EE6" w:rsidRPr="00137EE6" w:rsidTr="00137EE6">
        <w:trPr>
          <w:trHeight w:val="476"/>
        </w:trPr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137EE6" w:rsidRPr="00137EE6" w:rsidRDefault="00137EE6" w:rsidP="00137EE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37EE6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5182" w:type="dxa"/>
            <w:shd w:val="clear" w:color="auto" w:fill="auto"/>
            <w:vAlign w:val="bottom"/>
            <w:hideMark/>
          </w:tcPr>
          <w:p w:rsidR="00137EE6" w:rsidRPr="00137EE6" w:rsidRDefault="00137EE6" w:rsidP="00137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EE6">
              <w:rPr>
                <w:rFonts w:ascii="Calibri" w:eastAsia="Times New Roman" w:hAnsi="Calibri" w:cs="Calibri"/>
                <w:color w:val="000000"/>
              </w:rPr>
              <w:t>Escuela Nº 288 "Dr. Jorge Cornejo Arias"</w:t>
            </w:r>
          </w:p>
        </w:tc>
        <w:tc>
          <w:tcPr>
            <w:tcW w:w="2390" w:type="dxa"/>
            <w:shd w:val="clear" w:color="auto" w:fill="auto"/>
            <w:vAlign w:val="bottom"/>
            <w:hideMark/>
          </w:tcPr>
          <w:p w:rsidR="00137EE6" w:rsidRPr="00137EE6" w:rsidRDefault="00137EE6" w:rsidP="00137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EE6">
              <w:rPr>
                <w:rFonts w:ascii="Calibri" w:eastAsia="Times New Roman" w:hAnsi="Calibri" w:cs="Calibri"/>
                <w:color w:val="000000"/>
              </w:rPr>
              <w:t>San Juan de Dios</w:t>
            </w:r>
          </w:p>
        </w:tc>
      </w:tr>
      <w:tr w:rsidR="00137EE6" w:rsidRPr="00137EE6" w:rsidTr="00137EE6">
        <w:trPr>
          <w:trHeight w:val="476"/>
        </w:trPr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137EE6" w:rsidRPr="00137EE6" w:rsidRDefault="00137EE6" w:rsidP="00137EE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37EE6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5182" w:type="dxa"/>
            <w:shd w:val="clear" w:color="auto" w:fill="auto"/>
            <w:vAlign w:val="bottom"/>
            <w:hideMark/>
          </w:tcPr>
          <w:p w:rsidR="00137EE6" w:rsidRPr="00137EE6" w:rsidRDefault="00137EE6" w:rsidP="00137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EE6">
              <w:rPr>
                <w:rFonts w:ascii="Calibri" w:eastAsia="Times New Roman" w:hAnsi="Calibri" w:cs="Calibri"/>
                <w:color w:val="000000"/>
              </w:rPr>
              <w:t>Escuela N° 2 "Dr. Horacio Guzmán"</w:t>
            </w:r>
          </w:p>
        </w:tc>
        <w:tc>
          <w:tcPr>
            <w:tcW w:w="2390" w:type="dxa"/>
            <w:shd w:val="clear" w:color="auto" w:fill="auto"/>
            <w:vAlign w:val="bottom"/>
            <w:hideMark/>
          </w:tcPr>
          <w:p w:rsidR="00137EE6" w:rsidRPr="00137EE6" w:rsidRDefault="00137EE6" w:rsidP="00137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EE6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137EE6" w:rsidRPr="00137EE6" w:rsidTr="00137EE6">
        <w:trPr>
          <w:trHeight w:val="476"/>
        </w:trPr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137EE6" w:rsidRPr="00137EE6" w:rsidRDefault="00137EE6" w:rsidP="00137EE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37EE6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5182" w:type="dxa"/>
            <w:shd w:val="clear" w:color="auto" w:fill="auto"/>
            <w:vAlign w:val="bottom"/>
            <w:hideMark/>
          </w:tcPr>
          <w:p w:rsidR="00137EE6" w:rsidRPr="00137EE6" w:rsidRDefault="00137EE6" w:rsidP="00137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EE6">
              <w:rPr>
                <w:rFonts w:ascii="Calibri" w:eastAsia="Times New Roman" w:hAnsi="Calibri" w:cs="Calibri"/>
                <w:color w:val="000000"/>
              </w:rPr>
              <w:t>Escuela N° 203 "S. S. de Juan XXIII"</w:t>
            </w:r>
          </w:p>
        </w:tc>
        <w:tc>
          <w:tcPr>
            <w:tcW w:w="2390" w:type="dxa"/>
            <w:shd w:val="clear" w:color="auto" w:fill="auto"/>
            <w:vAlign w:val="bottom"/>
            <w:hideMark/>
          </w:tcPr>
          <w:p w:rsidR="00137EE6" w:rsidRPr="00137EE6" w:rsidRDefault="00137EE6" w:rsidP="00137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EE6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137EE6" w:rsidRPr="00137EE6" w:rsidTr="00137EE6">
        <w:trPr>
          <w:trHeight w:val="476"/>
        </w:trPr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137EE6" w:rsidRPr="00137EE6" w:rsidRDefault="00137EE6" w:rsidP="00137E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7EE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182" w:type="dxa"/>
            <w:shd w:val="clear" w:color="auto" w:fill="auto"/>
            <w:vAlign w:val="bottom"/>
            <w:hideMark/>
          </w:tcPr>
          <w:p w:rsidR="00137EE6" w:rsidRPr="00137EE6" w:rsidRDefault="00137EE6" w:rsidP="00137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EE6">
              <w:rPr>
                <w:rFonts w:ascii="Calibri" w:eastAsia="Times New Roman" w:hAnsi="Calibri" w:cs="Calibri"/>
                <w:color w:val="000000"/>
              </w:rPr>
              <w:t>Escuela N° 95 "Almirante Guillermo Brown"</w:t>
            </w:r>
          </w:p>
        </w:tc>
        <w:tc>
          <w:tcPr>
            <w:tcW w:w="2390" w:type="dxa"/>
            <w:shd w:val="clear" w:color="auto" w:fill="auto"/>
            <w:vAlign w:val="bottom"/>
            <w:hideMark/>
          </w:tcPr>
          <w:p w:rsidR="00137EE6" w:rsidRPr="00137EE6" w:rsidRDefault="00137EE6" w:rsidP="00137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EE6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137EE6" w:rsidRPr="00137EE6" w:rsidTr="00137EE6">
        <w:trPr>
          <w:trHeight w:val="476"/>
        </w:trPr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137EE6" w:rsidRPr="00137EE6" w:rsidRDefault="00137EE6" w:rsidP="00137E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7EE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182" w:type="dxa"/>
            <w:shd w:val="clear" w:color="auto" w:fill="auto"/>
            <w:vAlign w:val="bottom"/>
            <w:hideMark/>
          </w:tcPr>
          <w:p w:rsidR="00137EE6" w:rsidRPr="00137EE6" w:rsidRDefault="00137EE6" w:rsidP="00137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137EE6">
              <w:rPr>
                <w:rFonts w:ascii="Calibri" w:eastAsia="Times New Roman" w:hAnsi="Calibri" w:cs="Calibri"/>
                <w:color w:val="000000"/>
              </w:rPr>
              <w:t>Escuela Nº</w:t>
            </w:r>
            <w:proofErr w:type="gramEnd"/>
            <w:r w:rsidRPr="00137EE6">
              <w:rPr>
                <w:rFonts w:ascii="Calibri" w:eastAsia="Times New Roman" w:hAnsi="Calibri" w:cs="Calibri"/>
                <w:color w:val="000000"/>
              </w:rPr>
              <w:t xml:space="preserve"> 281 "Provincia de </w:t>
            </w:r>
            <w:proofErr w:type="spellStart"/>
            <w:r w:rsidRPr="00137EE6">
              <w:rPr>
                <w:rFonts w:ascii="Calibri" w:eastAsia="Times New Roman" w:hAnsi="Calibri" w:cs="Calibri"/>
                <w:color w:val="000000"/>
              </w:rPr>
              <w:t>Sgo</w:t>
            </w:r>
            <w:proofErr w:type="spellEnd"/>
            <w:r w:rsidRPr="00137EE6">
              <w:rPr>
                <w:rFonts w:ascii="Calibri" w:eastAsia="Times New Roman" w:hAnsi="Calibri" w:cs="Calibri"/>
                <w:color w:val="000000"/>
              </w:rPr>
              <w:t>. Del Estero"</w:t>
            </w:r>
          </w:p>
        </w:tc>
        <w:tc>
          <w:tcPr>
            <w:tcW w:w="2390" w:type="dxa"/>
            <w:shd w:val="clear" w:color="auto" w:fill="auto"/>
            <w:vAlign w:val="bottom"/>
            <w:hideMark/>
          </w:tcPr>
          <w:p w:rsidR="00137EE6" w:rsidRPr="00137EE6" w:rsidRDefault="00137EE6" w:rsidP="00137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EE6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137EE6" w:rsidRPr="00137EE6" w:rsidTr="00137EE6">
        <w:trPr>
          <w:trHeight w:val="476"/>
        </w:trPr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137EE6" w:rsidRPr="00137EE6" w:rsidRDefault="00137EE6" w:rsidP="00137E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7EE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182" w:type="dxa"/>
            <w:shd w:val="clear" w:color="auto" w:fill="auto"/>
            <w:vAlign w:val="bottom"/>
            <w:hideMark/>
          </w:tcPr>
          <w:p w:rsidR="00137EE6" w:rsidRPr="00137EE6" w:rsidRDefault="00137EE6" w:rsidP="00137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EE6">
              <w:rPr>
                <w:rFonts w:ascii="Calibri" w:eastAsia="Times New Roman" w:hAnsi="Calibri" w:cs="Calibri"/>
                <w:color w:val="000000"/>
              </w:rPr>
              <w:t xml:space="preserve">Escuela Nº 393 "Tte. Gral. Jorge Esteban Cáceres </w:t>
            </w:r>
            <w:proofErr w:type="spellStart"/>
            <w:r w:rsidRPr="00137EE6">
              <w:rPr>
                <w:rFonts w:ascii="Calibri" w:eastAsia="Times New Roman" w:hAnsi="Calibri" w:cs="Calibri"/>
                <w:color w:val="000000"/>
              </w:rPr>
              <w:t>Monié</w:t>
            </w:r>
            <w:proofErr w:type="spellEnd"/>
            <w:r w:rsidRPr="00137EE6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390" w:type="dxa"/>
            <w:shd w:val="clear" w:color="auto" w:fill="auto"/>
            <w:vAlign w:val="bottom"/>
            <w:hideMark/>
          </w:tcPr>
          <w:p w:rsidR="00137EE6" w:rsidRPr="00137EE6" w:rsidRDefault="00137EE6" w:rsidP="00137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EE6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137EE6" w:rsidRPr="00137EE6" w:rsidTr="00137EE6">
        <w:trPr>
          <w:trHeight w:val="476"/>
        </w:trPr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137EE6" w:rsidRPr="00137EE6" w:rsidRDefault="00137EE6" w:rsidP="00137E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7EE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182" w:type="dxa"/>
            <w:shd w:val="clear" w:color="auto" w:fill="auto"/>
            <w:vAlign w:val="bottom"/>
            <w:hideMark/>
          </w:tcPr>
          <w:p w:rsidR="00137EE6" w:rsidRPr="00137EE6" w:rsidRDefault="00137EE6" w:rsidP="00137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EE6">
              <w:rPr>
                <w:rFonts w:ascii="Calibri" w:eastAsia="Times New Roman" w:hAnsi="Calibri" w:cs="Calibri"/>
                <w:color w:val="000000"/>
              </w:rPr>
              <w:t xml:space="preserve">Escuela Nº 414 "Adolfo </w:t>
            </w:r>
            <w:proofErr w:type="spellStart"/>
            <w:r w:rsidRPr="00137EE6">
              <w:rPr>
                <w:rFonts w:ascii="Calibri" w:eastAsia="Times New Roman" w:hAnsi="Calibri" w:cs="Calibri"/>
                <w:color w:val="000000"/>
              </w:rPr>
              <w:t>Kapelusz</w:t>
            </w:r>
            <w:proofErr w:type="spellEnd"/>
            <w:r w:rsidRPr="00137EE6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390" w:type="dxa"/>
            <w:shd w:val="clear" w:color="auto" w:fill="auto"/>
            <w:vAlign w:val="bottom"/>
            <w:hideMark/>
          </w:tcPr>
          <w:p w:rsidR="00137EE6" w:rsidRPr="00137EE6" w:rsidRDefault="00137EE6" w:rsidP="00137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EE6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137EE6" w:rsidRPr="00137EE6" w:rsidTr="00137EE6">
        <w:trPr>
          <w:trHeight w:val="476"/>
        </w:trPr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137EE6" w:rsidRPr="00137EE6" w:rsidRDefault="00137EE6" w:rsidP="00137E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7EE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182" w:type="dxa"/>
            <w:shd w:val="clear" w:color="auto" w:fill="auto"/>
            <w:vAlign w:val="bottom"/>
            <w:hideMark/>
          </w:tcPr>
          <w:p w:rsidR="00137EE6" w:rsidRPr="00137EE6" w:rsidRDefault="00137EE6" w:rsidP="00137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EE6">
              <w:rPr>
                <w:rFonts w:ascii="Calibri" w:eastAsia="Times New Roman" w:hAnsi="Calibri" w:cs="Calibri"/>
                <w:color w:val="000000"/>
              </w:rPr>
              <w:t>Escuela Normal "Gral. José de San Martin" - Nivel Medio</w:t>
            </w:r>
          </w:p>
        </w:tc>
        <w:tc>
          <w:tcPr>
            <w:tcW w:w="2390" w:type="dxa"/>
            <w:shd w:val="clear" w:color="auto" w:fill="auto"/>
            <w:vAlign w:val="bottom"/>
            <w:hideMark/>
          </w:tcPr>
          <w:p w:rsidR="00137EE6" w:rsidRPr="00137EE6" w:rsidRDefault="00137EE6" w:rsidP="00137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EE6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137EE6" w:rsidRPr="00137EE6" w:rsidTr="00137EE6">
        <w:trPr>
          <w:trHeight w:val="476"/>
        </w:trPr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137EE6" w:rsidRPr="00137EE6" w:rsidRDefault="00137EE6" w:rsidP="00137E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7EE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182" w:type="dxa"/>
            <w:shd w:val="clear" w:color="auto" w:fill="auto"/>
            <w:vAlign w:val="bottom"/>
            <w:hideMark/>
          </w:tcPr>
          <w:p w:rsidR="00137EE6" w:rsidRPr="00137EE6" w:rsidRDefault="00137EE6" w:rsidP="00137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EE6">
              <w:rPr>
                <w:rFonts w:ascii="Calibri" w:eastAsia="Times New Roman" w:hAnsi="Calibri" w:cs="Calibri"/>
                <w:color w:val="000000"/>
              </w:rPr>
              <w:t>J.I.N. N° 9 Normal "Gral. San Martin"</w:t>
            </w:r>
          </w:p>
        </w:tc>
        <w:tc>
          <w:tcPr>
            <w:tcW w:w="2390" w:type="dxa"/>
            <w:shd w:val="clear" w:color="auto" w:fill="auto"/>
            <w:vAlign w:val="bottom"/>
            <w:hideMark/>
          </w:tcPr>
          <w:p w:rsidR="00137EE6" w:rsidRPr="00137EE6" w:rsidRDefault="00137EE6" w:rsidP="00137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EE6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137EE6" w:rsidRPr="00137EE6" w:rsidTr="00137EE6">
        <w:trPr>
          <w:trHeight w:val="476"/>
        </w:trPr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137EE6" w:rsidRPr="00137EE6" w:rsidRDefault="00137EE6" w:rsidP="00137E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7EE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182" w:type="dxa"/>
            <w:shd w:val="clear" w:color="auto" w:fill="auto"/>
            <w:vAlign w:val="bottom"/>
            <w:hideMark/>
          </w:tcPr>
          <w:p w:rsidR="00137EE6" w:rsidRPr="00137EE6" w:rsidRDefault="00137EE6" w:rsidP="00137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EE6">
              <w:rPr>
                <w:rFonts w:ascii="Calibri" w:eastAsia="Times New Roman" w:hAnsi="Calibri" w:cs="Calibri"/>
                <w:color w:val="000000"/>
              </w:rPr>
              <w:t>Escuela N° 220 "Sauce Guacho"</w:t>
            </w:r>
          </w:p>
        </w:tc>
        <w:tc>
          <w:tcPr>
            <w:tcW w:w="2390" w:type="dxa"/>
            <w:shd w:val="clear" w:color="auto" w:fill="auto"/>
            <w:vAlign w:val="bottom"/>
            <w:hideMark/>
          </w:tcPr>
          <w:p w:rsidR="00137EE6" w:rsidRPr="00137EE6" w:rsidRDefault="00137EE6" w:rsidP="00137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EE6">
              <w:rPr>
                <w:rFonts w:ascii="Calibri" w:eastAsia="Times New Roman" w:hAnsi="Calibri" w:cs="Calibri"/>
                <w:color w:val="000000"/>
              </w:rPr>
              <w:t>Sauce Guacho</w:t>
            </w:r>
          </w:p>
        </w:tc>
      </w:tr>
      <w:tr w:rsidR="00137EE6" w:rsidRPr="00137EE6" w:rsidTr="00137EE6">
        <w:trPr>
          <w:trHeight w:val="476"/>
        </w:trPr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137EE6" w:rsidRPr="00137EE6" w:rsidRDefault="00137EE6" w:rsidP="00137E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7EE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182" w:type="dxa"/>
            <w:shd w:val="clear" w:color="auto" w:fill="auto"/>
            <w:vAlign w:val="bottom"/>
            <w:hideMark/>
          </w:tcPr>
          <w:p w:rsidR="00137EE6" w:rsidRPr="00137EE6" w:rsidRDefault="0068585C" w:rsidP="00137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585C">
              <w:rPr>
                <w:rFonts w:ascii="Calibri" w:eastAsia="Times New Roman" w:hAnsi="Calibri" w:cs="Calibri"/>
                <w:color w:val="000000"/>
              </w:rPr>
              <w:t>Escuela Normal "Gral. José de San Martin" - Nivel Primario</w:t>
            </w:r>
          </w:p>
        </w:tc>
        <w:tc>
          <w:tcPr>
            <w:tcW w:w="2390" w:type="dxa"/>
            <w:shd w:val="clear" w:color="auto" w:fill="auto"/>
            <w:vAlign w:val="bottom"/>
            <w:hideMark/>
          </w:tcPr>
          <w:p w:rsidR="00137EE6" w:rsidRPr="00137EE6" w:rsidRDefault="00137EE6" w:rsidP="00137E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EE6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5424" w:rsidRDefault="006E5424" w:rsidP="00363EFE">
      <w:pPr>
        <w:spacing w:after="0" w:line="240" w:lineRule="auto"/>
      </w:pPr>
      <w:r>
        <w:separator/>
      </w:r>
    </w:p>
  </w:endnote>
  <w:endnote w:type="continuationSeparator" w:id="0">
    <w:p w:rsidR="006E5424" w:rsidRDefault="006E5424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2BE6" w:rsidRDefault="00722BE6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23013</wp:posOffset>
          </wp:positionH>
          <wp:positionV relativeFrom="paragraph">
            <wp:posOffset>-657357</wp:posOffset>
          </wp:positionV>
          <wp:extent cx="1546289" cy="1076133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6289" cy="10761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5424" w:rsidRDefault="006E5424" w:rsidP="00363EFE">
      <w:pPr>
        <w:spacing w:after="0" w:line="240" w:lineRule="auto"/>
      </w:pPr>
      <w:r>
        <w:separator/>
      </w:r>
    </w:p>
  </w:footnote>
  <w:footnote w:type="continuationSeparator" w:id="0">
    <w:p w:rsidR="006E5424" w:rsidRDefault="006E5424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5961" w:rsidRDefault="002F3CD8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EE6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A4927"/>
    <w:rsid w:val="000C1C5F"/>
    <w:rsid w:val="000C52BD"/>
    <w:rsid w:val="000C6200"/>
    <w:rsid w:val="000E6538"/>
    <w:rsid w:val="001019CE"/>
    <w:rsid w:val="00117D19"/>
    <w:rsid w:val="00137EE6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61957"/>
    <w:rsid w:val="002624B8"/>
    <w:rsid w:val="002C347A"/>
    <w:rsid w:val="002D3B60"/>
    <w:rsid w:val="002F3577"/>
    <w:rsid w:val="002F3CD8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585C"/>
    <w:rsid w:val="0068718E"/>
    <w:rsid w:val="00697417"/>
    <w:rsid w:val="006A0779"/>
    <w:rsid w:val="006A3087"/>
    <w:rsid w:val="006E2838"/>
    <w:rsid w:val="006E5424"/>
    <w:rsid w:val="007109C6"/>
    <w:rsid w:val="00722BE6"/>
    <w:rsid w:val="00732868"/>
    <w:rsid w:val="00736D9A"/>
    <w:rsid w:val="00742908"/>
    <w:rsid w:val="00750DB6"/>
    <w:rsid w:val="00751984"/>
    <w:rsid w:val="00754588"/>
    <w:rsid w:val="007742A7"/>
    <w:rsid w:val="00780E95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6231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365AE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BF635E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262A2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E7E36D"/>
  <w15:docId w15:val="{2D6EB5CE-9D88-42EE-9F52-AD8D3BF8A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0D4CD-D6ED-4395-BB4A-9212527F1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35</TotalTime>
  <Pages>6</Pages>
  <Words>1910</Words>
  <Characters>10506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8</cp:revision>
  <cp:lastPrinted>2024-04-11T11:28:00Z</cp:lastPrinted>
  <dcterms:created xsi:type="dcterms:W3CDTF">2024-03-22T11:37:00Z</dcterms:created>
  <dcterms:modified xsi:type="dcterms:W3CDTF">2024-05-29T14:11:00Z</dcterms:modified>
</cp:coreProperties>
</file>