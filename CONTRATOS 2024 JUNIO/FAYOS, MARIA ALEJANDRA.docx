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1029D3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07607F" w:rsidRPr="0007607F">
        <w:rPr>
          <w:b/>
        </w:rPr>
        <w:t>FAYOS, MARIA ALEJANDRA</w:t>
      </w:r>
      <w:r w:rsidR="0007607F">
        <w:t xml:space="preserve"> </w:t>
      </w:r>
      <w:r w:rsidR="00ED2337" w:rsidRPr="00011F4D">
        <w:rPr>
          <w:b/>
        </w:rPr>
        <w:t>CUIT</w:t>
      </w:r>
      <w:r w:rsidR="0007607F">
        <w:rPr>
          <w:b/>
        </w:rPr>
        <w:t xml:space="preserve"> 27-30.995.417-9 </w:t>
      </w:r>
      <w:r>
        <w:t xml:space="preserve">con domicilio en </w:t>
      </w:r>
      <w:r w:rsidR="0007607F">
        <w:t xml:space="preserve">Gdor. Tello N° 320, San Pedro de Jujuy,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B70690" w:rsidRDefault="00B70690" w:rsidP="00B70690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tres meses, desde el 1 de junio de 2024 hasta el 31 de agosto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B70690" w:rsidRDefault="00B70690" w:rsidP="00B70690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junio del año 2024.-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0" w:type="auto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8"/>
        <w:gridCol w:w="3638"/>
        <w:gridCol w:w="2373"/>
        <w:gridCol w:w="1561"/>
      </w:tblGrid>
      <w:tr w:rsidR="00B70690" w:rsidRPr="00B70690" w:rsidTr="00B70690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70690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B7069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0690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0690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Medida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0690" w:rsidRPr="00B70690" w:rsidRDefault="00B70690" w:rsidP="00B706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069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B70690" w:rsidRPr="00B70690" w:rsidTr="00B7069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  <w:lang w:val="es-ES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0690" w:rsidRPr="00B70690" w:rsidRDefault="00B70690" w:rsidP="00B7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06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4.900,00 </w:t>
            </w:r>
          </w:p>
        </w:tc>
      </w:tr>
      <w:tr w:rsidR="00B70690" w:rsidRPr="00B70690" w:rsidTr="00B7069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  <w:lang w:val="es-ES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0690" w:rsidRPr="00B70690" w:rsidRDefault="00B70690" w:rsidP="00B7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06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15.000,00 </w:t>
            </w:r>
          </w:p>
        </w:tc>
      </w:tr>
      <w:tr w:rsidR="00B70690" w:rsidRPr="00B70690" w:rsidTr="00B7069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  <w:lang w:val="es-ES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0690" w:rsidRPr="00B70690" w:rsidRDefault="00B70690" w:rsidP="00B7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06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13.500,00 </w:t>
            </w:r>
          </w:p>
        </w:tc>
      </w:tr>
      <w:tr w:rsidR="00B70690" w:rsidRPr="00B70690" w:rsidTr="00B7069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  <w:lang w:val="es-ES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0690" w:rsidRPr="00B70690" w:rsidRDefault="00B70690" w:rsidP="00B7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06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15.000,00 </w:t>
            </w:r>
          </w:p>
        </w:tc>
      </w:tr>
      <w:tr w:rsidR="00B70690" w:rsidRPr="00B70690" w:rsidTr="00B7069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  <w:lang w:val="es-ES"/>
              </w:rPr>
              <w:t>Maple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0690" w:rsidRPr="00B70690" w:rsidRDefault="00B70690" w:rsidP="00B7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06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4.800,00 </w:t>
            </w:r>
          </w:p>
        </w:tc>
      </w:tr>
      <w:tr w:rsidR="00B70690" w:rsidRPr="00B70690" w:rsidTr="00B7069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  <w:lang w:val="es-ES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0690" w:rsidRPr="00B70690" w:rsidRDefault="00B70690" w:rsidP="00B7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06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850,00 </w:t>
            </w:r>
          </w:p>
        </w:tc>
      </w:tr>
      <w:tr w:rsidR="00B70690" w:rsidRPr="00B70690" w:rsidTr="00B7069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  <w:lang w:val="es-ES"/>
              </w:rPr>
              <w:t>Docena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0690" w:rsidRPr="00B70690" w:rsidRDefault="00B70690" w:rsidP="00B7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06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2.400,00 </w:t>
            </w:r>
          </w:p>
        </w:tc>
      </w:tr>
      <w:tr w:rsidR="00B70690" w:rsidRPr="00B70690" w:rsidTr="00B7069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  <w:lang w:val="es-ES"/>
              </w:rPr>
              <w:t>Docena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0690" w:rsidRPr="00B70690" w:rsidRDefault="00B70690" w:rsidP="00B7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06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2.400,00 </w:t>
            </w:r>
          </w:p>
        </w:tc>
      </w:tr>
      <w:tr w:rsidR="00B70690" w:rsidRPr="00B70690" w:rsidTr="00B7069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  <w:lang w:val="es-ES"/>
              </w:rPr>
              <w:t>Docena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0690" w:rsidRPr="00B70690" w:rsidRDefault="00B70690" w:rsidP="00B7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06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2.400,00 </w:t>
            </w:r>
          </w:p>
        </w:tc>
      </w:tr>
      <w:tr w:rsidR="00B70690" w:rsidRPr="00B70690" w:rsidTr="00B7069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  <w:lang w:val="es-ES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0690" w:rsidRPr="00B70690" w:rsidRDefault="00B70690" w:rsidP="00B7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06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B70690" w:rsidRPr="00B70690" w:rsidTr="00B7069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  <w:lang w:val="es-ES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0690" w:rsidRPr="00B70690" w:rsidRDefault="00B70690" w:rsidP="00B7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06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2.250,00 </w:t>
            </w:r>
          </w:p>
        </w:tc>
      </w:tr>
      <w:tr w:rsidR="00B70690" w:rsidRPr="00B70690" w:rsidTr="00B7069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B70690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B70690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  <w:lang w:val="es-ES"/>
              </w:rPr>
              <w:t>350 GR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0690" w:rsidRPr="00B70690" w:rsidRDefault="00B70690" w:rsidP="00B7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06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900,00 </w:t>
            </w:r>
          </w:p>
        </w:tc>
      </w:tr>
      <w:tr w:rsidR="00B70690" w:rsidRPr="00B70690" w:rsidTr="00B7069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  <w:lang w:val="es-ES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0690" w:rsidRPr="00B70690" w:rsidRDefault="00B70690" w:rsidP="00B7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06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1.500,00 </w:t>
            </w:r>
          </w:p>
        </w:tc>
      </w:tr>
      <w:tr w:rsidR="00B70690" w:rsidRPr="00B70690" w:rsidTr="00B7069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  <w:lang w:val="es-ES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0690" w:rsidRPr="00B70690" w:rsidRDefault="00B70690" w:rsidP="00B7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06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3.100,00 </w:t>
            </w:r>
          </w:p>
        </w:tc>
      </w:tr>
      <w:tr w:rsidR="00B70690" w:rsidRPr="00B70690" w:rsidTr="00B7069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  <w:lang w:val="es-ES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0690" w:rsidRPr="00B70690" w:rsidRDefault="00B70690" w:rsidP="00B7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06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1.500,00 </w:t>
            </w:r>
          </w:p>
        </w:tc>
      </w:tr>
      <w:tr w:rsidR="00B70690" w:rsidRPr="00B70690" w:rsidTr="00B7069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0690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B70690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B70690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  <w:lang w:val="es-ES"/>
              </w:rPr>
              <w:t>520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0690" w:rsidRPr="00B70690" w:rsidRDefault="00B70690" w:rsidP="00B7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06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1.000,00 </w:t>
            </w:r>
          </w:p>
        </w:tc>
      </w:tr>
      <w:tr w:rsidR="00B70690" w:rsidRPr="00B70690" w:rsidTr="00B7069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  <w:lang w:val="es-ES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0690" w:rsidRPr="00B70690" w:rsidRDefault="00B70690" w:rsidP="00B7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06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1.800,00 </w:t>
            </w:r>
          </w:p>
        </w:tc>
      </w:tr>
      <w:tr w:rsidR="00B70690" w:rsidRPr="00B70690" w:rsidTr="00B7069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  <w:lang w:val="es-ES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0690" w:rsidRPr="00B70690" w:rsidRDefault="00B70690" w:rsidP="00B7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06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1.900,00 </w:t>
            </w:r>
          </w:p>
        </w:tc>
      </w:tr>
      <w:tr w:rsidR="00B70690" w:rsidRPr="00B70690" w:rsidTr="00B7069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  <w:lang w:val="es-ES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0690" w:rsidRPr="00B70690" w:rsidRDefault="00B70690" w:rsidP="00B7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06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1.500,00 </w:t>
            </w:r>
          </w:p>
        </w:tc>
      </w:tr>
      <w:tr w:rsidR="00B70690" w:rsidRPr="00B70690" w:rsidTr="00B7069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  <w:lang w:val="es-ES"/>
              </w:rPr>
              <w:t>500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0690" w:rsidRPr="00B70690" w:rsidRDefault="00B70690" w:rsidP="00B7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06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-   </w:t>
            </w:r>
          </w:p>
        </w:tc>
      </w:tr>
      <w:tr w:rsidR="00B70690" w:rsidRPr="00B70690" w:rsidTr="00B7069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Levadura seca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  <w:lang w:val="es-ES"/>
              </w:rPr>
              <w:t>Sobre de 10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0690" w:rsidRPr="00B70690" w:rsidRDefault="00B70690" w:rsidP="00B7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06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500,00 </w:t>
            </w:r>
          </w:p>
        </w:tc>
      </w:tr>
      <w:tr w:rsidR="00B70690" w:rsidRPr="00B70690" w:rsidTr="00B7069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  <w:lang w:val="es-ES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0690" w:rsidRPr="00B70690" w:rsidRDefault="00B70690" w:rsidP="00B7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06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4.300,00 </w:t>
            </w:r>
          </w:p>
        </w:tc>
      </w:tr>
      <w:tr w:rsidR="00B70690" w:rsidRPr="00B70690" w:rsidTr="00B7069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  <w:lang w:val="es-ES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0690" w:rsidRPr="00B70690" w:rsidRDefault="00B70690" w:rsidP="00B7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06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2.700,00 </w:t>
            </w:r>
          </w:p>
        </w:tc>
      </w:tr>
      <w:tr w:rsidR="00B70690" w:rsidRPr="00B70690" w:rsidTr="00B7069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  <w:lang w:val="es-ES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0690" w:rsidRPr="00B70690" w:rsidRDefault="00B70690" w:rsidP="00B7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06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4.300,00 </w:t>
            </w:r>
          </w:p>
        </w:tc>
      </w:tr>
      <w:tr w:rsidR="00B70690" w:rsidRPr="00B70690" w:rsidTr="00B7069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B70690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  <w:lang w:val="es-ES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0690" w:rsidRPr="00B70690" w:rsidRDefault="00B70690" w:rsidP="00B7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06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2.600,00 </w:t>
            </w:r>
          </w:p>
        </w:tc>
      </w:tr>
      <w:tr w:rsidR="00B70690" w:rsidRPr="00B70690" w:rsidTr="00B7069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  <w:lang w:val="es-ES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0690" w:rsidRPr="00B70690" w:rsidRDefault="00B70690" w:rsidP="00B7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06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2.600,00 </w:t>
            </w:r>
          </w:p>
        </w:tc>
      </w:tr>
      <w:tr w:rsidR="00B70690" w:rsidRPr="00B70690" w:rsidTr="00B7069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  <w:lang w:val="es-ES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0690" w:rsidRPr="00B70690" w:rsidRDefault="00B70690" w:rsidP="00B7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06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1.350,00 </w:t>
            </w:r>
          </w:p>
        </w:tc>
      </w:tr>
      <w:tr w:rsidR="00B70690" w:rsidRPr="00B70690" w:rsidTr="00B7069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  <w:lang w:val="es-ES"/>
              </w:rPr>
              <w:t>200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0690" w:rsidRPr="00B70690" w:rsidRDefault="00B70690" w:rsidP="00B7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06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-   </w:t>
            </w:r>
          </w:p>
        </w:tc>
      </w:tr>
      <w:tr w:rsidR="00B70690" w:rsidRPr="00B70690" w:rsidTr="00B7069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  <w:lang w:val="es-ES"/>
              </w:rPr>
              <w:t>Paquete 400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0690" w:rsidRPr="00B70690" w:rsidRDefault="00B70690" w:rsidP="00B7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06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2.200,00 </w:t>
            </w:r>
          </w:p>
        </w:tc>
      </w:tr>
      <w:tr w:rsidR="00B70690" w:rsidRPr="00B70690" w:rsidTr="00B7069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  <w:lang w:val="es-ES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0690" w:rsidRPr="00B70690" w:rsidRDefault="00B70690" w:rsidP="00B7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06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1.100,00 </w:t>
            </w:r>
          </w:p>
        </w:tc>
      </w:tr>
      <w:tr w:rsidR="00B70690" w:rsidRPr="00B70690" w:rsidTr="00B7069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  <w:lang w:val="es-ES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0690" w:rsidRPr="00B70690" w:rsidRDefault="00B70690" w:rsidP="00B7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06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2.800,00 </w:t>
            </w:r>
          </w:p>
        </w:tc>
      </w:tr>
      <w:tr w:rsidR="00B70690" w:rsidRPr="00B70690" w:rsidTr="00B7069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  <w:lang w:val="es-ES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0690" w:rsidRPr="00B70690" w:rsidRDefault="00B70690" w:rsidP="00B7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06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3.200,00 </w:t>
            </w:r>
          </w:p>
        </w:tc>
      </w:tr>
      <w:tr w:rsidR="00B70690" w:rsidRPr="00B70690" w:rsidTr="00B7069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  <w:lang w:val="es-ES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0690" w:rsidRPr="00B70690" w:rsidRDefault="00B70690" w:rsidP="00B7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06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3.200,00 </w:t>
            </w:r>
          </w:p>
        </w:tc>
      </w:tr>
      <w:tr w:rsidR="00B70690" w:rsidRPr="00B70690" w:rsidTr="00B7069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0690">
              <w:rPr>
                <w:rFonts w:ascii="Calibri" w:eastAsia="Times New Roman" w:hAnsi="Calibri" w:cs="Calibri"/>
                <w:color w:val="000000"/>
                <w:lang w:val="es-ES"/>
              </w:rPr>
              <w:t>Lt</w:t>
            </w:r>
            <w:proofErr w:type="spellEnd"/>
            <w:r w:rsidRPr="00B70690">
              <w:rPr>
                <w:rFonts w:ascii="Calibri" w:eastAsia="Times New Roman" w:hAnsi="Calibri" w:cs="Calibri"/>
                <w:color w:val="000000"/>
                <w:lang w:val="es-ES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0690" w:rsidRPr="00B70690" w:rsidRDefault="00B70690" w:rsidP="00B7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06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2.900,00 </w:t>
            </w:r>
          </w:p>
        </w:tc>
      </w:tr>
      <w:tr w:rsidR="00B70690" w:rsidRPr="00B70690" w:rsidTr="00B7069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  <w:lang w:val="es-ES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0690" w:rsidRPr="00B70690" w:rsidRDefault="00B70690" w:rsidP="00B7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06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17.500,00 </w:t>
            </w:r>
          </w:p>
        </w:tc>
      </w:tr>
      <w:tr w:rsidR="00B70690" w:rsidRPr="00B70690" w:rsidTr="00B7069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  <w:lang w:val="es-ES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0690" w:rsidRPr="00B70690" w:rsidRDefault="00B70690" w:rsidP="00B7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06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17.500,00 </w:t>
            </w:r>
          </w:p>
        </w:tc>
      </w:tr>
      <w:tr w:rsidR="00B70690" w:rsidRPr="00B70690" w:rsidTr="00B7069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  <w:lang w:val="es-ES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0690" w:rsidRPr="00B70690" w:rsidRDefault="00B70690" w:rsidP="00B7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06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17.500,00 </w:t>
            </w:r>
          </w:p>
        </w:tc>
      </w:tr>
      <w:tr w:rsidR="00B70690" w:rsidRPr="00B70690" w:rsidTr="00B7069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  <w:lang w:val="es-ES"/>
              </w:rPr>
              <w:t>Paquete x 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0690" w:rsidRPr="00B70690" w:rsidRDefault="00B70690" w:rsidP="00B7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06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1.800,00 </w:t>
            </w:r>
          </w:p>
        </w:tc>
      </w:tr>
      <w:tr w:rsidR="00B70690" w:rsidRPr="00B70690" w:rsidTr="00B7069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  <w:lang w:val="es-ES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0690" w:rsidRPr="00B70690" w:rsidRDefault="00B70690" w:rsidP="00B7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06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2.200,00 </w:t>
            </w:r>
          </w:p>
        </w:tc>
      </w:tr>
      <w:tr w:rsidR="00B70690" w:rsidRPr="00B70690" w:rsidTr="00B7069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  <w:lang w:val="es-ES"/>
              </w:rPr>
              <w:t>100 cc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0690" w:rsidRPr="00B70690" w:rsidRDefault="00B70690" w:rsidP="00B7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06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-   </w:t>
            </w:r>
          </w:p>
        </w:tc>
      </w:tr>
      <w:tr w:rsidR="00B70690" w:rsidRPr="00B70690" w:rsidTr="00B7069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  <w:lang w:val="es-ES"/>
              </w:rPr>
              <w:t>Caja x 50 un.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0690" w:rsidRPr="00B70690" w:rsidRDefault="00B70690" w:rsidP="00B7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06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2.300,00 </w:t>
            </w:r>
          </w:p>
        </w:tc>
      </w:tr>
      <w:tr w:rsidR="00B70690" w:rsidRPr="00B70690" w:rsidTr="00B7069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  <w:lang w:val="es-ES"/>
              </w:rPr>
              <w:t>Caja x 50 un.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0690" w:rsidRPr="00B70690" w:rsidRDefault="00B70690" w:rsidP="00B7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06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2.300,00 </w:t>
            </w:r>
          </w:p>
        </w:tc>
      </w:tr>
      <w:tr w:rsidR="00B70690" w:rsidRPr="00B70690" w:rsidTr="00B7069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  <w:lang w:val="es-ES"/>
              </w:rPr>
              <w:t>Caja x 800 gr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0690" w:rsidRPr="00B70690" w:rsidRDefault="00B70690" w:rsidP="00830C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06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7.</w:t>
            </w:r>
            <w:r w:rsidR="00830CB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  <w:bookmarkStart w:id="0" w:name="_GoBack"/>
            <w:bookmarkEnd w:id="0"/>
            <w:r w:rsidRPr="00B706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B70690" w:rsidRPr="00B70690" w:rsidTr="00B7069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  <w:lang w:val="es-ES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0690" w:rsidRPr="00B70690" w:rsidRDefault="00B70690" w:rsidP="00B7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06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3.200,00 </w:t>
            </w:r>
          </w:p>
        </w:tc>
      </w:tr>
      <w:tr w:rsidR="00B70690" w:rsidRPr="00B70690" w:rsidTr="00B7069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B70690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B70690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  <w:lang w:val="es-ES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0690" w:rsidRPr="00B70690" w:rsidRDefault="00B70690" w:rsidP="00B7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06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3.100,00 </w:t>
            </w:r>
          </w:p>
        </w:tc>
      </w:tr>
      <w:tr w:rsidR="00B70690" w:rsidRPr="00B70690" w:rsidTr="00B7069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  <w:lang w:val="es-ES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0690" w:rsidRPr="00B70690" w:rsidRDefault="00B70690" w:rsidP="00B7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06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2.500,00 </w:t>
            </w:r>
          </w:p>
        </w:tc>
      </w:tr>
      <w:tr w:rsidR="00B70690" w:rsidRPr="00B70690" w:rsidTr="00B7069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0690">
              <w:rPr>
                <w:rFonts w:ascii="Calibri" w:eastAsia="Times New Roman" w:hAnsi="Calibri" w:cs="Calibri"/>
                <w:color w:val="000000"/>
              </w:rPr>
              <w:t>Peceto</w:t>
            </w:r>
            <w:proofErr w:type="spellEnd"/>
            <w:r w:rsidRPr="00B70690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  <w:lang w:val="es-ES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0690" w:rsidRPr="00B70690" w:rsidRDefault="00B70690" w:rsidP="00B7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06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-   </w:t>
            </w:r>
          </w:p>
        </w:tc>
      </w:tr>
      <w:tr w:rsidR="00B70690" w:rsidRPr="00B70690" w:rsidTr="00B7069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  <w:lang w:val="es-ES"/>
              </w:rPr>
              <w:t>atado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0690" w:rsidRPr="00B70690" w:rsidRDefault="00B70690" w:rsidP="00B7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06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-   </w:t>
            </w:r>
          </w:p>
        </w:tc>
      </w:tr>
      <w:tr w:rsidR="00B70690" w:rsidRPr="00B70690" w:rsidTr="00B7069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  <w:lang w:val="es-ES"/>
              </w:rPr>
              <w:t>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0690" w:rsidRPr="00B70690" w:rsidRDefault="00B70690" w:rsidP="00B7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06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-   </w:t>
            </w:r>
          </w:p>
        </w:tc>
      </w:tr>
      <w:tr w:rsidR="00B70690" w:rsidRPr="00B70690" w:rsidTr="00B7069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  <w:lang w:val="es-ES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0690" w:rsidRPr="00B70690" w:rsidRDefault="00B70690" w:rsidP="00B7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06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-   </w:t>
            </w:r>
          </w:p>
        </w:tc>
      </w:tr>
      <w:tr w:rsidR="00B70690" w:rsidRPr="00B70690" w:rsidTr="00B7069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  <w:lang w:val="es-ES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0690" w:rsidRPr="00B70690" w:rsidRDefault="00B70690" w:rsidP="00B7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06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-   </w:t>
            </w:r>
          </w:p>
        </w:tc>
      </w:tr>
      <w:tr w:rsidR="00B70690" w:rsidRPr="00B70690" w:rsidTr="00B7069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Pelones deshidratados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  <w:lang w:val="es-ES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0690" w:rsidRPr="00B70690" w:rsidRDefault="00B70690" w:rsidP="00B7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06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-   </w:t>
            </w:r>
          </w:p>
        </w:tc>
      </w:tr>
      <w:tr w:rsidR="00B70690" w:rsidRPr="00B70690" w:rsidTr="00B7069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Dulce de batata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  <w:lang w:val="es-ES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0690" w:rsidRPr="00B70690" w:rsidRDefault="00B70690" w:rsidP="00B7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06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-   </w:t>
            </w:r>
          </w:p>
        </w:tc>
      </w:tr>
      <w:tr w:rsidR="00B70690" w:rsidRPr="00B70690" w:rsidTr="00B7069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Durazno al natural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  <w:lang w:val="es-ES"/>
              </w:rPr>
              <w:t>Lata en mitades x 820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0690" w:rsidRPr="00B70690" w:rsidRDefault="00B70690" w:rsidP="00B7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06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-   </w:t>
            </w:r>
          </w:p>
        </w:tc>
      </w:tr>
      <w:tr w:rsidR="00B70690" w:rsidRPr="00B70690" w:rsidTr="00B7069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Dulce de leche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  <w:lang w:val="es-ES"/>
              </w:rPr>
              <w:t>Pote x 400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0690" w:rsidRPr="00B70690" w:rsidRDefault="00B70690" w:rsidP="00B7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06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-   </w:t>
            </w:r>
          </w:p>
        </w:tc>
      </w:tr>
      <w:tr w:rsidR="00B70690" w:rsidRPr="00B70690" w:rsidTr="00B7069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Mermelada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  <w:lang w:val="es-ES"/>
              </w:rPr>
              <w:t>Pote x 500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0690" w:rsidRPr="00B70690" w:rsidRDefault="00B70690" w:rsidP="00B7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06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-   </w:t>
            </w:r>
          </w:p>
        </w:tc>
      </w:tr>
      <w:tr w:rsidR="00B70690" w:rsidRPr="00B70690" w:rsidTr="00B7069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Edulcorante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  <w:lang w:val="es-ES"/>
              </w:rPr>
              <w:t>Botella x 400 c.c.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0690" w:rsidRPr="00B70690" w:rsidRDefault="00B70690" w:rsidP="00B7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06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-   </w:t>
            </w:r>
          </w:p>
        </w:tc>
      </w:tr>
      <w:tr w:rsidR="00B70690" w:rsidRPr="00B70690" w:rsidTr="00B7069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Harina Leudante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  <w:lang w:val="es-ES"/>
              </w:rPr>
              <w:t>Paquete x 1 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0690" w:rsidRPr="00B70690" w:rsidRDefault="00B70690" w:rsidP="00B7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06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-   </w:t>
            </w:r>
          </w:p>
        </w:tc>
      </w:tr>
      <w:tr w:rsidR="00B70690" w:rsidRPr="00B70690" w:rsidTr="00B7069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Jugo en polvo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  <w:lang w:val="es-ES"/>
              </w:rPr>
              <w:t>Sobre x un.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0690" w:rsidRPr="00B70690" w:rsidRDefault="00B70690" w:rsidP="00B7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06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-   </w:t>
            </w:r>
          </w:p>
        </w:tc>
      </w:tr>
      <w:tr w:rsidR="00B70690" w:rsidRPr="00B70690" w:rsidTr="00B7069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0690">
              <w:rPr>
                <w:rFonts w:ascii="Calibri" w:eastAsia="Times New Roman" w:hAnsi="Calibri" w:cs="Calibri"/>
                <w:color w:val="000000"/>
              </w:rPr>
              <w:t>Vitina</w:t>
            </w:r>
            <w:proofErr w:type="spellEnd"/>
            <w:r w:rsidRPr="00B70690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  <w:lang w:val="es-ES"/>
              </w:rPr>
              <w:t>500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0690" w:rsidRPr="00B70690" w:rsidRDefault="00B70690" w:rsidP="00B7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06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-   </w:t>
            </w:r>
          </w:p>
        </w:tc>
      </w:tr>
      <w:tr w:rsidR="00B70690" w:rsidRPr="00B70690" w:rsidTr="00B7069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  <w:lang w:val="es-ES"/>
              </w:rPr>
              <w:t>Paquete x 1 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0690" w:rsidRPr="00B70690" w:rsidRDefault="00B70690" w:rsidP="00B7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06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3.300,00 </w:t>
            </w:r>
          </w:p>
        </w:tc>
      </w:tr>
      <w:tr w:rsidR="00B70690" w:rsidRPr="00B70690" w:rsidTr="00B7069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  <w:lang w:val="es-ES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0690" w:rsidRPr="00B70690" w:rsidRDefault="00B70690" w:rsidP="00B7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06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-   </w:t>
            </w:r>
          </w:p>
        </w:tc>
      </w:tr>
      <w:tr w:rsidR="00B70690" w:rsidRPr="00B70690" w:rsidTr="00B7069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  <w:lang w:val="es-ES"/>
              </w:rPr>
              <w:t>Frasco x 170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0690" w:rsidRPr="00B70690" w:rsidRDefault="00B70690" w:rsidP="00B7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06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-   </w:t>
            </w:r>
          </w:p>
        </w:tc>
      </w:tr>
      <w:tr w:rsidR="00B70690" w:rsidRPr="00B70690" w:rsidTr="00B7069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  <w:lang w:val="es-ES"/>
              </w:rPr>
              <w:t>180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0690" w:rsidRPr="00B70690" w:rsidRDefault="00B70690" w:rsidP="00B7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06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1.750,00 </w:t>
            </w:r>
          </w:p>
        </w:tc>
      </w:tr>
      <w:tr w:rsidR="00B70690" w:rsidRPr="00B70690" w:rsidTr="00B7069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  <w:lang w:val="es-ES"/>
              </w:rPr>
              <w:t>Caja x 40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0690" w:rsidRPr="00B70690" w:rsidRDefault="00B70690" w:rsidP="00B7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06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-   </w:t>
            </w:r>
          </w:p>
        </w:tc>
      </w:tr>
      <w:tr w:rsidR="00B70690" w:rsidRPr="00B70690" w:rsidTr="00B7069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  <w:lang w:val="es-ES"/>
              </w:rPr>
              <w:t>Caja x 40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0690" w:rsidRPr="00B70690" w:rsidRDefault="00B70690" w:rsidP="00B7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06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-   </w:t>
            </w:r>
          </w:p>
        </w:tc>
      </w:tr>
      <w:tr w:rsidR="00B70690" w:rsidRPr="00B70690" w:rsidTr="00B7069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  <w:lang w:val="es-ES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0690" w:rsidRPr="00B70690" w:rsidRDefault="00B70690" w:rsidP="00B7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06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8.700,00 </w:t>
            </w:r>
          </w:p>
        </w:tc>
      </w:tr>
      <w:tr w:rsidR="00B70690" w:rsidRPr="00B70690" w:rsidTr="00B7069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 w:rsidRPr="00B70690"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 w:rsidRPr="00B70690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  <w:lang w:val="es-ES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0690" w:rsidRPr="00B70690" w:rsidRDefault="00B70690" w:rsidP="00B7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06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-   </w:t>
            </w:r>
          </w:p>
        </w:tc>
      </w:tr>
      <w:tr w:rsidR="00B70690" w:rsidRPr="00B70690" w:rsidTr="00B70690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</w:rPr>
              <w:t>Pastas frescas (</w:t>
            </w:r>
            <w:proofErr w:type="spellStart"/>
            <w:r w:rsidRPr="00B70690">
              <w:rPr>
                <w:rFonts w:ascii="Calibri" w:eastAsia="Times New Roman" w:hAnsi="Calibri" w:cs="Calibri"/>
                <w:color w:val="000000"/>
              </w:rPr>
              <w:t>pascualina</w:t>
            </w:r>
            <w:proofErr w:type="spellEnd"/>
            <w:r w:rsidRPr="00B70690">
              <w:rPr>
                <w:rFonts w:ascii="Calibri" w:eastAsia="Times New Roman" w:hAnsi="Calibri" w:cs="Calibri"/>
                <w:color w:val="000000"/>
              </w:rPr>
              <w:t>, ravioles)***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70690" w:rsidRPr="00B70690" w:rsidRDefault="00B70690" w:rsidP="00B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0690">
              <w:rPr>
                <w:rFonts w:ascii="Calibri" w:eastAsia="Times New Roman" w:hAnsi="Calibri" w:cs="Calibri"/>
                <w:color w:val="000000"/>
                <w:lang w:val="es-ES"/>
              </w:rPr>
              <w:t>450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0690" w:rsidRPr="00B70690" w:rsidRDefault="00B70690" w:rsidP="00B706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06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-   </w:t>
            </w:r>
          </w:p>
        </w:tc>
      </w:tr>
    </w:tbl>
    <w:p w:rsidR="00B70690" w:rsidRDefault="00B70690" w:rsidP="001D65F2">
      <w:pPr>
        <w:spacing w:after="360"/>
        <w:jc w:val="both"/>
        <w:rPr>
          <w:b/>
        </w:rPr>
      </w:pPr>
    </w:p>
    <w:p w:rsidR="0007607F" w:rsidRDefault="0007607F" w:rsidP="001D65F2">
      <w:pPr>
        <w:spacing w:after="360"/>
        <w:jc w:val="right"/>
        <w:rPr>
          <w:b/>
        </w:rPr>
      </w:pPr>
    </w:p>
    <w:p w:rsidR="00B70690" w:rsidRDefault="00B70690">
      <w:pPr>
        <w:rPr>
          <w:b/>
        </w:rPr>
      </w:pPr>
      <w:r>
        <w:rPr>
          <w:b/>
        </w:rPr>
        <w:br w:type="page"/>
      </w: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9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9"/>
        <w:gridCol w:w="7382"/>
        <w:gridCol w:w="1237"/>
      </w:tblGrid>
      <w:tr w:rsidR="002D4F49" w:rsidRPr="002D4F49" w:rsidTr="00B70690">
        <w:trPr>
          <w:trHeight w:val="538"/>
          <w:jc w:val="center"/>
        </w:trPr>
        <w:tc>
          <w:tcPr>
            <w:tcW w:w="1319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</w:pPr>
            <w:r w:rsidRPr="002D4F49"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  <w:t>Nº de Orden</w:t>
            </w:r>
          </w:p>
        </w:tc>
        <w:tc>
          <w:tcPr>
            <w:tcW w:w="7382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4F49">
              <w:rPr>
                <w:rFonts w:ascii="Calibri" w:eastAsia="Times New Roman" w:hAnsi="Calibri" w:cs="Calibri"/>
                <w:b/>
                <w:bCs/>
                <w:color w:val="000000"/>
              </w:rPr>
              <w:t>Nombre de la Escuela</w:t>
            </w:r>
          </w:p>
        </w:tc>
        <w:tc>
          <w:tcPr>
            <w:tcW w:w="1237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4F49">
              <w:rPr>
                <w:rFonts w:ascii="Calibri" w:eastAsia="Times New Roman" w:hAnsi="Calibri" w:cs="Calibri"/>
                <w:b/>
                <w:bCs/>
                <w:color w:val="000000"/>
              </w:rPr>
              <w:t>Dirección</w:t>
            </w:r>
          </w:p>
        </w:tc>
      </w:tr>
      <w:tr w:rsidR="002D4F49" w:rsidRPr="002D4F49" w:rsidTr="00B70690">
        <w:trPr>
          <w:trHeight w:val="402"/>
          <w:jc w:val="center"/>
        </w:trPr>
        <w:tc>
          <w:tcPr>
            <w:tcW w:w="1319" w:type="dxa"/>
            <w:shd w:val="clear" w:color="auto" w:fill="auto"/>
            <w:noWrap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2D4F49">
              <w:rPr>
                <w:rFonts w:ascii="Calibri" w:eastAsia="Times New Roman" w:hAnsi="Calibri" w:cs="Calibri"/>
                <w:color w:val="000000"/>
                <w:sz w:val="24"/>
              </w:rPr>
              <w:t>1</w:t>
            </w:r>
          </w:p>
        </w:tc>
        <w:tc>
          <w:tcPr>
            <w:tcW w:w="7382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F49">
              <w:rPr>
                <w:rFonts w:ascii="Calibri" w:eastAsia="Times New Roman" w:hAnsi="Calibri" w:cs="Calibri"/>
                <w:color w:val="000000"/>
              </w:rPr>
              <w:t>Escuela Nº 293 "Justo José de Urquiza"</w:t>
            </w:r>
          </w:p>
        </w:tc>
        <w:tc>
          <w:tcPr>
            <w:tcW w:w="1237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F49">
              <w:rPr>
                <w:rFonts w:ascii="Calibri" w:eastAsia="Times New Roman" w:hAnsi="Calibri" w:cs="Calibri"/>
                <w:color w:val="000000"/>
              </w:rPr>
              <w:t xml:space="preserve">Lote </w:t>
            </w:r>
            <w:proofErr w:type="spellStart"/>
            <w:r w:rsidRPr="002D4F49">
              <w:rPr>
                <w:rFonts w:ascii="Calibri" w:eastAsia="Times New Roman" w:hAnsi="Calibri" w:cs="Calibri"/>
                <w:color w:val="000000"/>
              </w:rPr>
              <w:t>Parapetí</w:t>
            </w:r>
            <w:proofErr w:type="spellEnd"/>
          </w:p>
        </w:tc>
      </w:tr>
      <w:tr w:rsidR="002D4F49" w:rsidRPr="002D4F49" w:rsidTr="00B70690">
        <w:trPr>
          <w:trHeight w:val="402"/>
          <w:jc w:val="center"/>
        </w:trPr>
        <w:tc>
          <w:tcPr>
            <w:tcW w:w="1319" w:type="dxa"/>
            <w:shd w:val="clear" w:color="auto" w:fill="auto"/>
            <w:noWrap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2D4F49">
              <w:rPr>
                <w:rFonts w:ascii="Calibri" w:eastAsia="Times New Roman" w:hAnsi="Calibri" w:cs="Calibri"/>
                <w:color w:val="000000"/>
                <w:sz w:val="24"/>
              </w:rPr>
              <w:t>2</w:t>
            </w:r>
          </w:p>
        </w:tc>
        <w:tc>
          <w:tcPr>
            <w:tcW w:w="7382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F49">
              <w:rPr>
                <w:rFonts w:ascii="Calibri" w:eastAsia="Times New Roman" w:hAnsi="Calibri" w:cs="Calibri"/>
                <w:color w:val="000000"/>
              </w:rPr>
              <w:t xml:space="preserve">Esc. Prov. </w:t>
            </w:r>
            <w:proofErr w:type="spellStart"/>
            <w:r w:rsidRPr="002D4F49">
              <w:rPr>
                <w:rFonts w:ascii="Calibri" w:eastAsia="Times New Roman" w:hAnsi="Calibri" w:cs="Calibri"/>
                <w:color w:val="000000"/>
              </w:rPr>
              <w:t>Agrotécnica</w:t>
            </w:r>
            <w:proofErr w:type="spellEnd"/>
            <w:r w:rsidRPr="002D4F49">
              <w:rPr>
                <w:rFonts w:ascii="Calibri" w:eastAsia="Times New Roman" w:hAnsi="Calibri" w:cs="Calibri"/>
                <w:color w:val="000000"/>
              </w:rPr>
              <w:t xml:space="preserve"> N° 6</w:t>
            </w:r>
          </w:p>
        </w:tc>
        <w:tc>
          <w:tcPr>
            <w:tcW w:w="1237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4F49">
              <w:rPr>
                <w:rFonts w:ascii="Calibri" w:eastAsia="Times New Roman" w:hAnsi="Calibri" w:cs="Calibri"/>
                <w:color w:val="000000"/>
              </w:rPr>
              <w:t>Rodeito</w:t>
            </w:r>
            <w:proofErr w:type="spellEnd"/>
          </w:p>
        </w:tc>
      </w:tr>
      <w:tr w:rsidR="002D4F49" w:rsidRPr="002D4F49" w:rsidTr="00B70690">
        <w:trPr>
          <w:trHeight w:val="402"/>
          <w:jc w:val="center"/>
        </w:trPr>
        <w:tc>
          <w:tcPr>
            <w:tcW w:w="1319" w:type="dxa"/>
            <w:shd w:val="clear" w:color="auto" w:fill="auto"/>
            <w:noWrap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2D4F49">
              <w:rPr>
                <w:rFonts w:ascii="Calibri" w:eastAsia="Times New Roman" w:hAnsi="Calibri" w:cs="Calibri"/>
                <w:color w:val="000000"/>
                <w:sz w:val="24"/>
              </w:rPr>
              <w:t>3</w:t>
            </w:r>
          </w:p>
        </w:tc>
        <w:tc>
          <w:tcPr>
            <w:tcW w:w="7382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F49">
              <w:rPr>
                <w:rFonts w:ascii="Calibri" w:eastAsia="Times New Roman" w:hAnsi="Calibri" w:cs="Calibri"/>
                <w:color w:val="000000"/>
              </w:rPr>
              <w:t>Colegio Centro de Polivalente de Arte</w:t>
            </w:r>
          </w:p>
        </w:tc>
        <w:tc>
          <w:tcPr>
            <w:tcW w:w="1237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F49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2D4F49" w:rsidRPr="002D4F49" w:rsidTr="00B70690">
        <w:trPr>
          <w:trHeight w:val="402"/>
          <w:jc w:val="center"/>
        </w:trPr>
        <w:tc>
          <w:tcPr>
            <w:tcW w:w="1319" w:type="dxa"/>
            <w:shd w:val="clear" w:color="auto" w:fill="auto"/>
            <w:noWrap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2D4F49">
              <w:rPr>
                <w:rFonts w:ascii="Calibri" w:eastAsia="Times New Roman" w:hAnsi="Calibri" w:cs="Calibri"/>
                <w:color w:val="000000"/>
                <w:sz w:val="24"/>
              </w:rPr>
              <w:t>4</w:t>
            </w:r>
          </w:p>
        </w:tc>
        <w:tc>
          <w:tcPr>
            <w:tcW w:w="7382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F49">
              <w:rPr>
                <w:rFonts w:ascii="Calibri" w:eastAsia="Times New Roman" w:hAnsi="Calibri" w:cs="Calibri"/>
                <w:color w:val="000000"/>
              </w:rPr>
              <w:t>Colegio Secundario N° 14</w:t>
            </w:r>
          </w:p>
        </w:tc>
        <w:tc>
          <w:tcPr>
            <w:tcW w:w="1237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F49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2D4F49" w:rsidRPr="002D4F49" w:rsidTr="00B70690">
        <w:trPr>
          <w:trHeight w:val="402"/>
          <w:jc w:val="center"/>
        </w:trPr>
        <w:tc>
          <w:tcPr>
            <w:tcW w:w="1319" w:type="dxa"/>
            <w:shd w:val="clear" w:color="auto" w:fill="auto"/>
            <w:noWrap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2D4F49">
              <w:rPr>
                <w:rFonts w:ascii="Calibri" w:eastAsia="Times New Roman" w:hAnsi="Calibri" w:cs="Calibri"/>
                <w:color w:val="000000"/>
                <w:sz w:val="24"/>
              </w:rPr>
              <w:t>5</w:t>
            </w:r>
          </w:p>
        </w:tc>
        <w:tc>
          <w:tcPr>
            <w:tcW w:w="7382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F49">
              <w:rPr>
                <w:rFonts w:ascii="Calibri" w:eastAsia="Times New Roman" w:hAnsi="Calibri" w:cs="Calibri"/>
                <w:color w:val="000000"/>
              </w:rPr>
              <w:t>Colegio Secundario N° 46 "Rosario del Rio Grande"</w:t>
            </w:r>
          </w:p>
        </w:tc>
        <w:tc>
          <w:tcPr>
            <w:tcW w:w="1237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F49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2D4F49" w:rsidRPr="002D4F49" w:rsidTr="00B70690">
        <w:trPr>
          <w:trHeight w:val="402"/>
          <w:jc w:val="center"/>
        </w:trPr>
        <w:tc>
          <w:tcPr>
            <w:tcW w:w="1319" w:type="dxa"/>
            <w:shd w:val="clear" w:color="auto" w:fill="auto"/>
            <w:noWrap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2D4F49">
              <w:rPr>
                <w:rFonts w:ascii="Calibri" w:eastAsia="Times New Roman" w:hAnsi="Calibri" w:cs="Calibri"/>
                <w:color w:val="000000"/>
                <w:sz w:val="24"/>
              </w:rPr>
              <w:t>6</w:t>
            </w:r>
          </w:p>
        </w:tc>
        <w:tc>
          <w:tcPr>
            <w:tcW w:w="7382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F49">
              <w:rPr>
                <w:rFonts w:ascii="Calibri" w:eastAsia="Times New Roman" w:hAnsi="Calibri" w:cs="Calibri"/>
                <w:color w:val="000000"/>
              </w:rPr>
              <w:t>Esc. Prov. De Comercio N° 7 "San Marcelino Champagnat" (CONTINGENCIA)</w:t>
            </w:r>
          </w:p>
        </w:tc>
        <w:tc>
          <w:tcPr>
            <w:tcW w:w="1237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F49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2D4F49" w:rsidRPr="002D4F49" w:rsidTr="00B70690">
        <w:trPr>
          <w:trHeight w:val="402"/>
          <w:jc w:val="center"/>
        </w:trPr>
        <w:tc>
          <w:tcPr>
            <w:tcW w:w="1319" w:type="dxa"/>
            <w:shd w:val="clear" w:color="auto" w:fill="auto"/>
            <w:noWrap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2D4F49">
              <w:rPr>
                <w:rFonts w:ascii="Calibri" w:eastAsia="Times New Roman" w:hAnsi="Calibri" w:cs="Calibri"/>
                <w:color w:val="000000"/>
                <w:sz w:val="24"/>
              </w:rPr>
              <w:t>7</w:t>
            </w:r>
          </w:p>
        </w:tc>
        <w:tc>
          <w:tcPr>
            <w:tcW w:w="7382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F49">
              <w:rPr>
                <w:rFonts w:ascii="Calibri" w:eastAsia="Times New Roman" w:hAnsi="Calibri" w:cs="Calibri"/>
                <w:color w:val="000000"/>
              </w:rPr>
              <w:t xml:space="preserve">Escuela de </w:t>
            </w:r>
            <w:proofErr w:type="spellStart"/>
            <w:r w:rsidRPr="002D4F49">
              <w:rPr>
                <w:rFonts w:ascii="Calibri" w:eastAsia="Times New Roman" w:hAnsi="Calibri" w:cs="Calibri"/>
                <w:color w:val="000000"/>
              </w:rPr>
              <w:t>Educ</w:t>
            </w:r>
            <w:proofErr w:type="spellEnd"/>
            <w:r w:rsidRPr="002D4F49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proofErr w:type="spellStart"/>
            <w:r w:rsidRPr="002D4F49">
              <w:rPr>
                <w:rFonts w:ascii="Calibri" w:eastAsia="Times New Roman" w:hAnsi="Calibri" w:cs="Calibri"/>
                <w:color w:val="000000"/>
              </w:rPr>
              <w:t>Téc</w:t>
            </w:r>
            <w:proofErr w:type="spellEnd"/>
            <w:r w:rsidRPr="002D4F49">
              <w:rPr>
                <w:rFonts w:ascii="Calibri" w:eastAsia="Times New Roman" w:hAnsi="Calibri" w:cs="Calibri"/>
                <w:color w:val="000000"/>
              </w:rPr>
              <w:t xml:space="preserve">. N° 1 "Cnel. Manuel </w:t>
            </w:r>
            <w:proofErr w:type="spellStart"/>
            <w:r w:rsidRPr="002D4F49">
              <w:rPr>
                <w:rFonts w:ascii="Calibri" w:eastAsia="Times New Roman" w:hAnsi="Calibri" w:cs="Calibri"/>
                <w:color w:val="000000"/>
              </w:rPr>
              <w:t>Alvarez</w:t>
            </w:r>
            <w:proofErr w:type="spellEnd"/>
            <w:r w:rsidRPr="002D4F49">
              <w:rPr>
                <w:rFonts w:ascii="Calibri" w:eastAsia="Times New Roman" w:hAnsi="Calibri" w:cs="Calibri"/>
                <w:color w:val="000000"/>
              </w:rPr>
              <w:t xml:space="preserve"> Prado"</w:t>
            </w:r>
          </w:p>
        </w:tc>
        <w:tc>
          <w:tcPr>
            <w:tcW w:w="1237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F49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2D4F49" w:rsidRPr="002D4F49" w:rsidTr="00B70690">
        <w:trPr>
          <w:trHeight w:val="402"/>
          <w:jc w:val="center"/>
        </w:trPr>
        <w:tc>
          <w:tcPr>
            <w:tcW w:w="1319" w:type="dxa"/>
            <w:shd w:val="clear" w:color="auto" w:fill="auto"/>
            <w:noWrap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2D4F49">
              <w:rPr>
                <w:rFonts w:ascii="Calibri" w:eastAsia="Times New Roman" w:hAnsi="Calibri" w:cs="Calibri"/>
                <w:color w:val="000000"/>
                <w:sz w:val="24"/>
              </w:rPr>
              <w:t>8</w:t>
            </w:r>
          </w:p>
        </w:tc>
        <w:tc>
          <w:tcPr>
            <w:tcW w:w="7382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F49">
              <w:rPr>
                <w:rFonts w:ascii="Calibri" w:eastAsia="Times New Roman" w:hAnsi="Calibri" w:cs="Calibri"/>
                <w:color w:val="000000"/>
              </w:rPr>
              <w:t>Escuela N° 2 "Domingo Teófilo Pérez"</w:t>
            </w:r>
          </w:p>
        </w:tc>
        <w:tc>
          <w:tcPr>
            <w:tcW w:w="1237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F49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2D4F49" w:rsidRPr="002D4F49" w:rsidTr="00B70690">
        <w:trPr>
          <w:trHeight w:val="402"/>
          <w:jc w:val="center"/>
        </w:trPr>
        <w:tc>
          <w:tcPr>
            <w:tcW w:w="1319" w:type="dxa"/>
            <w:shd w:val="clear" w:color="auto" w:fill="auto"/>
            <w:noWrap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2D4F49">
              <w:rPr>
                <w:rFonts w:ascii="Calibri" w:eastAsia="Times New Roman" w:hAnsi="Calibri" w:cs="Calibri"/>
                <w:color w:val="000000"/>
                <w:sz w:val="24"/>
              </w:rPr>
              <w:t>9</w:t>
            </w:r>
          </w:p>
        </w:tc>
        <w:tc>
          <w:tcPr>
            <w:tcW w:w="7382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F49">
              <w:rPr>
                <w:rFonts w:ascii="Calibri" w:eastAsia="Times New Roman" w:hAnsi="Calibri" w:cs="Calibri"/>
                <w:color w:val="000000"/>
              </w:rPr>
              <w:t xml:space="preserve">Escuela N° 201 - Salvador Canuto </w:t>
            </w:r>
            <w:proofErr w:type="spellStart"/>
            <w:r w:rsidRPr="002D4F49">
              <w:rPr>
                <w:rFonts w:ascii="Calibri" w:eastAsia="Times New Roman" w:hAnsi="Calibri" w:cs="Calibri"/>
                <w:color w:val="000000"/>
              </w:rPr>
              <w:t>Martinez</w:t>
            </w:r>
            <w:proofErr w:type="spellEnd"/>
            <w:r w:rsidRPr="002D4F49">
              <w:rPr>
                <w:rFonts w:ascii="Calibri" w:eastAsia="Times New Roman" w:hAnsi="Calibri" w:cs="Calibri"/>
                <w:color w:val="000000"/>
              </w:rPr>
              <w:t xml:space="preserve"> - JIN N°6</w:t>
            </w:r>
          </w:p>
        </w:tc>
        <w:tc>
          <w:tcPr>
            <w:tcW w:w="1237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F49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2D4F49" w:rsidRPr="002D4F49" w:rsidTr="00B70690">
        <w:trPr>
          <w:trHeight w:val="402"/>
          <w:jc w:val="center"/>
        </w:trPr>
        <w:tc>
          <w:tcPr>
            <w:tcW w:w="1319" w:type="dxa"/>
            <w:shd w:val="clear" w:color="auto" w:fill="auto"/>
            <w:noWrap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2D4F49">
              <w:rPr>
                <w:rFonts w:ascii="Calibri" w:eastAsia="Times New Roman" w:hAnsi="Calibri" w:cs="Calibri"/>
                <w:color w:val="000000"/>
                <w:sz w:val="24"/>
              </w:rPr>
              <w:t>10</w:t>
            </w:r>
          </w:p>
        </w:tc>
        <w:tc>
          <w:tcPr>
            <w:tcW w:w="7382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D4F49">
              <w:rPr>
                <w:rFonts w:ascii="Calibri" w:eastAsia="Times New Roman" w:hAnsi="Calibri" w:cs="Calibri"/>
                <w:color w:val="000000"/>
              </w:rPr>
              <w:t>Escuela Nº</w:t>
            </w:r>
            <w:proofErr w:type="gramEnd"/>
            <w:r w:rsidRPr="002D4F49">
              <w:rPr>
                <w:rFonts w:ascii="Calibri" w:eastAsia="Times New Roman" w:hAnsi="Calibri" w:cs="Calibri"/>
                <w:color w:val="000000"/>
              </w:rPr>
              <w:t xml:space="preserve"> 281 "Provincia de </w:t>
            </w:r>
            <w:proofErr w:type="spellStart"/>
            <w:r w:rsidRPr="002D4F49">
              <w:rPr>
                <w:rFonts w:ascii="Calibri" w:eastAsia="Times New Roman" w:hAnsi="Calibri" w:cs="Calibri"/>
                <w:color w:val="000000"/>
              </w:rPr>
              <w:t>Sgo</w:t>
            </w:r>
            <w:proofErr w:type="spellEnd"/>
            <w:r w:rsidRPr="002D4F49">
              <w:rPr>
                <w:rFonts w:ascii="Calibri" w:eastAsia="Times New Roman" w:hAnsi="Calibri" w:cs="Calibri"/>
                <w:color w:val="000000"/>
              </w:rPr>
              <w:t>. Del Estero"</w:t>
            </w:r>
          </w:p>
        </w:tc>
        <w:tc>
          <w:tcPr>
            <w:tcW w:w="1237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F49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2D4F49" w:rsidRPr="002D4F49" w:rsidTr="00B70690">
        <w:trPr>
          <w:trHeight w:val="402"/>
          <w:jc w:val="center"/>
        </w:trPr>
        <w:tc>
          <w:tcPr>
            <w:tcW w:w="1319" w:type="dxa"/>
            <w:shd w:val="clear" w:color="auto" w:fill="auto"/>
            <w:noWrap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2D4F49">
              <w:rPr>
                <w:rFonts w:ascii="Calibri" w:eastAsia="Times New Roman" w:hAnsi="Calibri" w:cs="Calibri"/>
                <w:color w:val="000000"/>
                <w:sz w:val="24"/>
              </w:rPr>
              <w:t>11</w:t>
            </w:r>
          </w:p>
        </w:tc>
        <w:tc>
          <w:tcPr>
            <w:tcW w:w="7382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F49">
              <w:rPr>
                <w:rFonts w:ascii="Calibri" w:eastAsia="Times New Roman" w:hAnsi="Calibri" w:cs="Calibri"/>
                <w:color w:val="000000"/>
              </w:rPr>
              <w:t xml:space="preserve">Escuela Nº 414 "Adolfo </w:t>
            </w:r>
            <w:proofErr w:type="spellStart"/>
            <w:r w:rsidRPr="002D4F49">
              <w:rPr>
                <w:rFonts w:ascii="Calibri" w:eastAsia="Times New Roman" w:hAnsi="Calibri" w:cs="Calibri"/>
                <w:color w:val="000000"/>
              </w:rPr>
              <w:t>Kapelusz</w:t>
            </w:r>
            <w:proofErr w:type="spellEnd"/>
            <w:r w:rsidRPr="002D4F49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1237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F49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2D4F49" w:rsidRPr="002D4F49" w:rsidTr="00B70690">
        <w:trPr>
          <w:trHeight w:val="402"/>
          <w:jc w:val="center"/>
        </w:trPr>
        <w:tc>
          <w:tcPr>
            <w:tcW w:w="1319" w:type="dxa"/>
            <w:shd w:val="clear" w:color="auto" w:fill="auto"/>
            <w:noWrap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2D4F49">
              <w:rPr>
                <w:rFonts w:ascii="Calibri" w:eastAsia="Times New Roman" w:hAnsi="Calibri" w:cs="Calibri"/>
                <w:color w:val="000000"/>
                <w:sz w:val="24"/>
              </w:rPr>
              <w:t>12</w:t>
            </w:r>
          </w:p>
        </w:tc>
        <w:tc>
          <w:tcPr>
            <w:tcW w:w="7382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F49">
              <w:rPr>
                <w:rFonts w:ascii="Calibri" w:eastAsia="Times New Roman" w:hAnsi="Calibri" w:cs="Calibri"/>
                <w:color w:val="000000"/>
              </w:rPr>
              <w:t>J.I.N. N° 9 Normal "Gral. San Martin"</w:t>
            </w:r>
          </w:p>
        </w:tc>
        <w:tc>
          <w:tcPr>
            <w:tcW w:w="1237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F49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2D4F49" w:rsidRPr="002D4F49" w:rsidTr="00B70690">
        <w:trPr>
          <w:trHeight w:val="402"/>
          <w:jc w:val="center"/>
        </w:trPr>
        <w:tc>
          <w:tcPr>
            <w:tcW w:w="1319" w:type="dxa"/>
            <w:shd w:val="clear" w:color="auto" w:fill="auto"/>
            <w:noWrap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2D4F49">
              <w:rPr>
                <w:rFonts w:ascii="Calibri" w:eastAsia="Times New Roman" w:hAnsi="Calibri" w:cs="Calibri"/>
                <w:color w:val="000000"/>
                <w:sz w:val="24"/>
              </w:rPr>
              <w:t>13</w:t>
            </w:r>
          </w:p>
        </w:tc>
        <w:tc>
          <w:tcPr>
            <w:tcW w:w="7382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F49">
              <w:rPr>
                <w:rFonts w:ascii="Calibri" w:eastAsia="Times New Roman" w:hAnsi="Calibri" w:cs="Calibri"/>
                <w:color w:val="000000"/>
              </w:rPr>
              <w:t>Escuela Nº 457 "Papa Francisco"</w:t>
            </w:r>
          </w:p>
        </w:tc>
        <w:tc>
          <w:tcPr>
            <w:tcW w:w="1237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F49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711" w:rsidRDefault="00653711" w:rsidP="00363EFE">
      <w:pPr>
        <w:spacing w:after="0" w:line="240" w:lineRule="auto"/>
      </w:pPr>
      <w:r>
        <w:separator/>
      </w:r>
    </w:p>
  </w:endnote>
  <w:endnote w:type="continuationSeparator" w:id="0">
    <w:p w:rsidR="00653711" w:rsidRDefault="00653711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0391" w:rsidRDefault="004B0391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0A8340B" wp14:editId="4FE1298A">
          <wp:simplePos x="0" y="0"/>
          <wp:positionH relativeFrom="margin">
            <wp:align>left</wp:align>
          </wp:positionH>
          <wp:positionV relativeFrom="paragraph">
            <wp:posOffset>-485775</wp:posOffset>
          </wp:positionV>
          <wp:extent cx="1412949" cy="978196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711" w:rsidRDefault="00653711" w:rsidP="00363EFE">
      <w:pPr>
        <w:spacing w:after="0" w:line="240" w:lineRule="auto"/>
      </w:pPr>
      <w:r>
        <w:separator/>
      </w:r>
    </w:p>
  </w:footnote>
  <w:footnote w:type="continuationSeparator" w:id="0">
    <w:p w:rsidR="00653711" w:rsidRDefault="00653711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84795" w:rsidRPr="00B84795" w:rsidRDefault="00B70690" w:rsidP="00B70690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07F"/>
    <w:rsid w:val="000042B2"/>
    <w:rsid w:val="00007BF1"/>
    <w:rsid w:val="00011F4D"/>
    <w:rsid w:val="00027223"/>
    <w:rsid w:val="00040BD1"/>
    <w:rsid w:val="00041B87"/>
    <w:rsid w:val="00053C2B"/>
    <w:rsid w:val="0007607F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029D3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61957"/>
    <w:rsid w:val="002624B8"/>
    <w:rsid w:val="002C347A"/>
    <w:rsid w:val="002D3B60"/>
    <w:rsid w:val="002D4F49"/>
    <w:rsid w:val="002F3577"/>
    <w:rsid w:val="00314884"/>
    <w:rsid w:val="00331C45"/>
    <w:rsid w:val="003462A7"/>
    <w:rsid w:val="00363EFE"/>
    <w:rsid w:val="003B0146"/>
    <w:rsid w:val="003B3CED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B0391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3711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30CBF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38A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70690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35FA5"/>
    <w:rsid w:val="00C47193"/>
    <w:rsid w:val="00C550B6"/>
    <w:rsid w:val="00C61BC8"/>
    <w:rsid w:val="00C62953"/>
    <w:rsid w:val="00C873C5"/>
    <w:rsid w:val="00CA5ED4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C3D3E"/>
  <w15:docId w15:val="{0EA9F97C-79E9-48E4-AFD8-882E9FAF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6ABB0F-A121-4F64-9E4A-A184AD224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1</TotalTime>
  <Pages>6</Pages>
  <Words>1790</Words>
  <Characters>9851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3</cp:revision>
  <cp:lastPrinted>2024-03-19T14:15:00Z</cp:lastPrinted>
  <dcterms:created xsi:type="dcterms:W3CDTF">2024-07-18T14:17:00Z</dcterms:created>
  <dcterms:modified xsi:type="dcterms:W3CDTF">2024-07-18T14:24:00Z</dcterms:modified>
</cp:coreProperties>
</file>