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5514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9170C">
        <w:t xml:space="preserve">GALLARDO, NATALI DEL CARMEN </w:t>
      </w:r>
      <w:r w:rsidR="00ED2337" w:rsidRPr="00011F4D">
        <w:rPr>
          <w:b/>
        </w:rPr>
        <w:t>CUIT</w:t>
      </w:r>
      <w:r w:rsidR="0099170C">
        <w:rPr>
          <w:b/>
        </w:rPr>
        <w:t xml:space="preserve"> 27-37.106.060-5 </w:t>
      </w:r>
      <w:r>
        <w:t xml:space="preserve">con domicilio en </w:t>
      </w:r>
      <w:r w:rsidR="0099170C">
        <w:t xml:space="preserve">Avenida Independencia S/N, </w:t>
      </w:r>
      <w:proofErr w:type="spellStart"/>
      <w:r w:rsidR="0099170C">
        <w:t>Hipolito</w:t>
      </w:r>
      <w:proofErr w:type="spellEnd"/>
      <w:r w:rsidR="0099170C">
        <w:t xml:space="preserve"> Irigoyen, Humahuaca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E15CCE">
        <w:t xml:space="preserve"> 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E15CCE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E15CCE">
        <w:rPr>
          <w:rFonts w:cstheme="minorHAnsi"/>
        </w:rPr>
        <w:t xml:space="preserve"> 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760"/>
        <w:gridCol w:w="2380"/>
        <w:gridCol w:w="1600"/>
      </w:tblGrid>
      <w:tr w:rsidR="00B96E87" w:rsidRPr="00B96E87" w:rsidTr="00B96E8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96E87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96E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6E87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6E87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6E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5.200,00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15.900,00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14.000,00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15.500,00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4.800,00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850,00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96E8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1.000,00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1.600,00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3.400,00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96E87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1.200,00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1.800,00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2.100,00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550,00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4.550,00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4.600,00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2.700,00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2.700,00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1.350,00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2.250,00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1.200,00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2.950,00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3.350,00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3.500,00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B96E8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3.200,00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19.150,00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19.150,00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1.915,00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1.950,00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2.300,00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2.450,00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2.450,00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7.750,00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3.550,00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96E87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3.350,00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3.000,00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B96E8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B96E8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6E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3.500,00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1.900,00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774D4C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8</w:t>
            </w:r>
            <w:bookmarkStart w:id="0" w:name="_GoBack"/>
            <w:bookmarkEnd w:id="0"/>
            <w:r w:rsidR="00B96E87"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B96E8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B96E87" w:rsidRPr="00B96E87" w:rsidTr="00B96E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E87" w:rsidRPr="00B96E87" w:rsidRDefault="00B96E87" w:rsidP="00B96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B96E87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B96E87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6E87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E87" w:rsidRPr="00B96E87" w:rsidRDefault="00B96E87" w:rsidP="00B96E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E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</w:tbl>
    <w:p w:rsidR="0099170C" w:rsidRDefault="0099170C" w:rsidP="001D65F2">
      <w:pPr>
        <w:spacing w:after="360"/>
        <w:jc w:val="right"/>
        <w:rPr>
          <w:b/>
        </w:rPr>
      </w:pPr>
    </w:p>
    <w:p w:rsidR="00730BA1" w:rsidRDefault="00730BA1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370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Casillas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70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Rodeo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239 "Daniel </w:t>
            </w:r>
            <w:proofErr w:type="spellStart"/>
            <w:r>
              <w:rPr>
                <w:rFonts w:ascii="Calibri" w:hAnsi="Calibri" w:cs="Calibri"/>
                <w:color w:val="000000"/>
              </w:rPr>
              <w:t>Dominguez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Hipolito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Irigoyen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Polimodal Nº 5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Hipolito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Irigoyen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116 "Comandante Juan Francisco Pastor"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Cueva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375 "Lázaro Cruz"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Miyuyoc</w:t>
            </w:r>
            <w:proofErr w:type="spellEnd"/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N°47 "José </w:t>
            </w:r>
            <w:proofErr w:type="spellStart"/>
            <w:r>
              <w:rPr>
                <w:rFonts w:ascii="Calibri" w:hAnsi="Calibri" w:cs="Calibri"/>
                <w:color w:val="000000"/>
              </w:rPr>
              <w:t>Fernandez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Campero"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Pueblo Viejo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3 - SEDE MIYUYOC-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Miyuyoc</w:t>
            </w:r>
            <w:proofErr w:type="spellEnd"/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Nº 3 - SEDE PUEBLO VIEJO - HUMAHUACA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Pueblo Viejo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B6B" w:rsidRDefault="00824B6B" w:rsidP="00363EFE">
      <w:pPr>
        <w:spacing w:after="0" w:line="240" w:lineRule="auto"/>
      </w:pPr>
      <w:r>
        <w:separator/>
      </w:r>
    </w:p>
  </w:endnote>
  <w:endnote w:type="continuationSeparator" w:id="0">
    <w:p w:rsidR="00824B6B" w:rsidRDefault="00824B6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3C" w:rsidRDefault="006B343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64670B" wp14:editId="67D1D913">
          <wp:simplePos x="0" y="0"/>
          <wp:positionH relativeFrom="margin">
            <wp:posOffset>3337911</wp:posOffset>
          </wp:positionH>
          <wp:positionV relativeFrom="paragraph">
            <wp:posOffset>-490893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B6B" w:rsidRDefault="00824B6B" w:rsidP="00363EFE">
      <w:pPr>
        <w:spacing w:after="0" w:line="240" w:lineRule="auto"/>
      </w:pPr>
      <w:r>
        <w:separator/>
      </w:r>
    </w:p>
  </w:footnote>
  <w:footnote w:type="continuationSeparator" w:id="0">
    <w:p w:rsidR="00824B6B" w:rsidRDefault="00824B6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E15CCE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0C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D75F7"/>
    <w:rsid w:val="001E5B20"/>
    <w:rsid w:val="002100BA"/>
    <w:rsid w:val="00223A56"/>
    <w:rsid w:val="00225F4F"/>
    <w:rsid w:val="00252408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06E9"/>
    <w:rsid w:val="00454072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343C"/>
    <w:rsid w:val="007109C6"/>
    <w:rsid w:val="00730BA1"/>
    <w:rsid w:val="00732868"/>
    <w:rsid w:val="00734832"/>
    <w:rsid w:val="00736D9A"/>
    <w:rsid w:val="00742908"/>
    <w:rsid w:val="00750DB6"/>
    <w:rsid w:val="00751984"/>
    <w:rsid w:val="00754588"/>
    <w:rsid w:val="00755140"/>
    <w:rsid w:val="007742A7"/>
    <w:rsid w:val="00774D4C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24B6B"/>
    <w:rsid w:val="00854B04"/>
    <w:rsid w:val="00862030"/>
    <w:rsid w:val="0088184A"/>
    <w:rsid w:val="0089603A"/>
    <w:rsid w:val="008A2AAF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9170C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96E87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2580"/>
    <w:rsid w:val="00D23D34"/>
    <w:rsid w:val="00D31BC9"/>
    <w:rsid w:val="00D326EF"/>
    <w:rsid w:val="00D476FB"/>
    <w:rsid w:val="00DA091E"/>
    <w:rsid w:val="00DA413C"/>
    <w:rsid w:val="00E00807"/>
    <w:rsid w:val="00E134AF"/>
    <w:rsid w:val="00E15CCE"/>
    <w:rsid w:val="00E21378"/>
    <w:rsid w:val="00E31DCD"/>
    <w:rsid w:val="00E357CD"/>
    <w:rsid w:val="00E56384"/>
    <w:rsid w:val="00E610EC"/>
    <w:rsid w:val="00E72F89"/>
    <w:rsid w:val="00E7662B"/>
    <w:rsid w:val="00E8245F"/>
    <w:rsid w:val="00E9464C"/>
    <w:rsid w:val="00EA7C32"/>
    <w:rsid w:val="00EB3C4C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D6CC"/>
  <w15:docId w15:val="{E03CAF8D-131F-4494-A6EE-E2E1DF65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A2A8C-E6D0-4337-9044-1E58144A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8</TotalTime>
  <Pages>6</Pages>
  <Words>1807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2024-05-28T11:50:00Z</dcterms:created>
  <dcterms:modified xsi:type="dcterms:W3CDTF">2024-06-03T16:25:00Z</dcterms:modified>
</cp:coreProperties>
</file>