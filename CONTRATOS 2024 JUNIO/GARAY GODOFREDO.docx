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B79E7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DA092F9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5B7F7E">
        <w:t xml:space="preserve"> 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D31C8A">
        <w:t>GARA</w:t>
      </w:r>
      <w:r w:rsidR="005B7F7E">
        <w:t>Y</w:t>
      </w:r>
      <w:r w:rsidR="00D31C8A">
        <w:t xml:space="preserve">, GODOFREDO </w:t>
      </w:r>
      <w:r w:rsidR="00ED2337" w:rsidRPr="00011F4D">
        <w:rPr>
          <w:b/>
        </w:rPr>
        <w:t>CUIT</w:t>
      </w:r>
      <w:r w:rsidR="00D31C8A">
        <w:rPr>
          <w:b/>
        </w:rPr>
        <w:t xml:space="preserve"> 20-27.914.599-3 </w:t>
      </w:r>
      <w:r>
        <w:t xml:space="preserve">con domicilio en </w:t>
      </w:r>
      <w:proofErr w:type="spellStart"/>
      <w:r w:rsidR="00D31C8A">
        <w:t>Fascio</w:t>
      </w:r>
      <w:proofErr w:type="spellEnd"/>
      <w:r w:rsidR="00D31C8A">
        <w:t xml:space="preserve"> N° 94,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4331E4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81CFF4E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4B7B1CB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D08857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AF53E42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D6258E0" w14:textId="353187EB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B1570F">
        <w:t>juni</w:t>
      </w:r>
      <w:r w:rsidR="008F10AD">
        <w:t>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B1570F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0F8364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D465440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E1ADFA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8032A0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C6FAA3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2E1630F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0BA20BF2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2B1000E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B5BFB5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52C5314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20095B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1B7C38F1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7A13684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EB52BF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76362B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ACDE53C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7E00CD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9591FA5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B1FD5BB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F574A24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2C40D6F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6444AA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4F158F6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19EEC337" w14:textId="7D2FC80E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552AA3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7C3D365" w14:textId="77777777" w:rsidR="00FD216C" w:rsidRDefault="00FD216C" w:rsidP="001D65F2">
      <w:pPr>
        <w:spacing w:after="360"/>
        <w:jc w:val="right"/>
        <w:rPr>
          <w:b/>
        </w:rPr>
      </w:pPr>
    </w:p>
    <w:p w14:paraId="50E8C68D" w14:textId="77777777" w:rsidR="00A94FA0" w:rsidRDefault="00A94FA0">
      <w:pPr>
        <w:rPr>
          <w:b/>
        </w:rPr>
      </w:pPr>
      <w:r>
        <w:rPr>
          <w:b/>
        </w:rPr>
        <w:br w:type="page"/>
      </w:r>
    </w:p>
    <w:p w14:paraId="2E91AF4C" w14:textId="7042E219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5FEB5C7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A94FA0" w:rsidRPr="00A94FA0" w14:paraId="25918A91" w14:textId="77777777" w:rsidTr="00A94FA0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62F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94FA0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94F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7EF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4FA0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5AE4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4FA0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A729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4F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94FA0" w:rsidRPr="00A94FA0" w14:paraId="11776EFA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98C4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8AF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17E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BAE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A94FA0" w:rsidRPr="00A94FA0" w14:paraId="01AEBA65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1B5A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1DD1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3B7C4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8FB4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A94FA0" w:rsidRPr="00A94FA0" w14:paraId="0C2A7ED8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B8A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657A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CC9B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6DDD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11.000,00 </w:t>
            </w:r>
          </w:p>
        </w:tc>
      </w:tr>
      <w:tr w:rsidR="00A94FA0" w:rsidRPr="00A94FA0" w14:paraId="25A00A76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9DA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31AE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9FC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63CA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A94FA0" w:rsidRPr="00A94FA0" w14:paraId="6FE95B76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0EB0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23C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802E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4D4C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A94FA0" w:rsidRPr="00A94FA0" w14:paraId="30AC14D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ABA3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6A1A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31C6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59F6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A94FA0" w:rsidRPr="00A94FA0" w14:paraId="0C903C5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B00D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9D4EA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E7F4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5867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94FA0" w:rsidRPr="00A94FA0" w14:paraId="61539748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9B30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C36E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648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9D3A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94FA0" w:rsidRPr="00A94FA0" w14:paraId="43B2C280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7D7F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50E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4046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A87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94FA0" w:rsidRPr="00A94FA0" w14:paraId="62AFC5AD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90F3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9C1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C6D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D6D7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94FA0" w:rsidRPr="00A94FA0" w14:paraId="609A41BB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7A4F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D0D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06F8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2FCB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A94FA0" w:rsidRPr="00A94FA0" w14:paraId="2F6C698F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8B9C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0AFF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94FA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94FA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98A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639E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A94FA0" w:rsidRPr="00A94FA0" w14:paraId="1BFDE73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5F86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89F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E2E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9786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A94FA0" w:rsidRPr="00A94FA0" w14:paraId="46105B3C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11D9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8A3E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38D8A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8D59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A94FA0" w:rsidRPr="00A94FA0" w14:paraId="43AB7008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E6B5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ACC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63D1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44DB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A94FA0" w:rsidRPr="00A94FA0" w14:paraId="69B50B08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C118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D758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A94FA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BF7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4F17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A94FA0" w:rsidRPr="00A94FA0" w14:paraId="7A6E3982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1E67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C2FDB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C79E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B0D3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A94FA0" w:rsidRPr="00A94FA0" w14:paraId="6D10158E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C88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446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26D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1CF7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A94FA0" w:rsidRPr="00A94FA0" w14:paraId="75FA7A9A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E305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092A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5BA3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4BB7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A94FA0" w:rsidRPr="00A94FA0" w14:paraId="121A8A8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5EF5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9DF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F914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40C4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A94FA0" w:rsidRPr="00A94FA0" w14:paraId="0651DD4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2E8A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160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3010" w14:textId="77777777" w:rsidR="00A94FA0" w:rsidRPr="00A94FA0" w:rsidRDefault="00A94FA0" w:rsidP="00A94FA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92BB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A94FA0" w:rsidRPr="00A94FA0" w14:paraId="4EBD23EF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1834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339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2A9B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54BA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A94FA0" w:rsidRPr="00A94FA0" w14:paraId="7A340F05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62C9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A67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F1B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6F5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94FA0" w:rsidRPr="00A94FA0" w14:paraId="4F3FEEC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2322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B3F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7BDA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19A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A94FA0" w:rsidRPr="00A94FA0" w14:paraId="46BDC72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4BD6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35E6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744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7259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A94FA0" w:rsidRPr="00A94FA0" w14:paraId="20DE7AC2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0E22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423B1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A022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B5F6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A94FA0" w:rsidRPr="00A94FA0" w14:paraId="72330CE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1688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1FC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A38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5F83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A94FA0" w:rsidRPr="00A94FA0" w14:paraId="7E9309FC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5AAD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5C3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7AC1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109D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A94FA0" w:rsidRPr="00A94FA0" w14:paraId="77BF602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F62A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F9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769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1EF5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A94FA0" w:rsidRPr="00A94FA0" w14:paraId="45F6BA9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1555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6FFA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404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BE21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A94FA0" w:rsidRPr="00A94FA0" w14:paraId="2B36E15A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6BC8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0963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FD5E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1C64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A94FA0" w:rsidRPr="00A94FA0" w14:paraId="386A7BAF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F5EF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D38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1A5B4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C50F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A94FA0" w:rsidRPr="00A94FA0" w14:paraId="0D05237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BAFE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9AFB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80E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D3BF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A94FA0" w:rsidRPr="00A94FA0" w14:paraId="795E9FD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BD2F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75B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A573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4FA0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A94FA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20EC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A94FA0" w:rsidRPr="00A94FA0" w14:paraId="48018828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544C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AEB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8AC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EE80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A94FA0" w:rsidRPr="00A94FA0" w14:paraId="21FC0C4B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3055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29D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B5D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AA11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A94FA0" w:rsidRPr="00A94FA0" w14:paraId="141B3D54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62F9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E07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38A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4F70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A94FA0" w:rsidRPr="00A94FA0" w14:paraId="79C1AFFC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777C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C43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32DE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7678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A94FA0" w:rsidRPr="00A94FA0" w14:paraId="7786911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40F3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5B0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0B7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C258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A94FA0" w:rsidRPr="00A94FA0" w14:paraId="071BCE7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36FC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2142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DA6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9167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A94FA0" w:rsidRPr="00A94FA0" w14:paraId="71D6A0C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B852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FCC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3F3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2FA6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A94FA0" w:rsidRPr="00A94FA0" w14:paraId="6E22F40C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22AC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10CE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F6D0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763E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A94FA0" w:rsidRPr="00A94FA0" w14:paraId="40BD95EB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7428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A0FD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EF88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622F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A94FA0" w:rsidRPr="00A94FA0" w14:paraId="75AC87E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20FA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F10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B46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5804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94FA0" w:rsidRPr="00A94FA0" w14:paraId="658BC52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C96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0BF1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A94FA0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A94FA0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7E35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0CD8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94FA0" w:rsidRPr="00A94FA0" w14:paraId="2843848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9820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3E27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873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00FC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A94FA0" w:rsidRPr="00A94FA0" w14:paraId="033498B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5B93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E2E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5A33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5304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2E655FD7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A3A3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610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59C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407A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253C4F2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7494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1174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781E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F3BC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126B00C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A5E6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1F66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8AC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144E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5C1FF940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AEE0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9B26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B721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3AEA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05F9DA65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E8B6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16D7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AA1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A925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68FB4AB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0206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75E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CA9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4BD0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7AC5E093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6A3B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0B8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5AA4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42CA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48D813F5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5328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3D15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C09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3899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06CE5F4F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77B2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AB66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49B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B269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518B803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0229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BC0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504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97AD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6DFEC56A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C86A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8AE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D98D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D142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4BBAAC7B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57AF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CF3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2F18A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EC36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7DE510AF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D4DB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BE2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4FA0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A94FA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4F43F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0E6C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591C1FF6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0667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8EF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47C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9F25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94FA0" w:rsidRPr="00A94FA0" w14:paraId="4E9B1D0C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122F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6B8B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7E80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C785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06E890B1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2622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B8D8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362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170F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7BA7030D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7B8B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418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0DE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DDF6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A94FA0" w:rsidRPr="00A94FA0" w14:paraId="53520084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FE03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98F5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8C5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C4FD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6D6BE5CE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A34B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37D5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BA13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40A0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17CD1589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0C11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D3B2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469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7435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A94FA0" w:rsidRPr="00A94FA0" w14:paraId="14E7013B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B0C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30A1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A94FA0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A94FA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F17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BD95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94FA0" w:rsidRPr="00A94FA0" w14:paraId="35F82AFB" w14:textId="77777777" w:rsidTr="00A94FA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F0E6" w14:textId="77777777" w:rsidR="00A94FA0" w:rsidRPr="00A94FA0" w:rsidRDefault="00A94FA0" w:rsidP="00A94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97CC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4AD9" w14:textId="77777777" w:rsidR="00A94FA0" w:rsidRPr="00A94FA0" w:rsidRDefault="00A94FA0" w:rsidP="00A94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4FA0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2339" w14:textId="77777777" w:rsidR="00A94FA0" w:rsidRPr="00A94FA0" w:rsidRDefault="00A94FA0" w:rsidP="00A94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F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180D40C8" w14:textId="77777777" w:rsidR="00D31C8A" w:rsidRDefault="00D31C8A" w:rsidP="001D65F2">
      <w:pPr>
        <w:spacing w:after="360"/>
        <w:jc w:val="right"/>
        <w:rPr>
          <w:b/>
        </w:rPr>
      </w:pPr>
    </w:p>
    <w:p w14:paraId="38520F8C" w14:textId="77777777" w:rsidR="00DD2EE2" w:rsidRDefault="00DD2EE2">
      <w:pPr>
        <w:rPr>
          <w:b/>
        </w:rPr>
      </w:pPr>
      <w:r>
        <w:rPr>
          <w:b/>
        </w:rPr>
        <w:br w:type="page"/>
      </w:r>
    </w:p>
    <w:p w14:paraId="4F7AE563" w14:textId="3B048AEA"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14:paraId="38BEF1AA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5271"/>
        <w:gridCol w:w="2807"/>
      </w:tblGrid>
      <w:tr w:rsidR="00D31C8A" w:rsidRPr="00D31C8A" w14:paraId="64BA02F9" w14:textId="77777777" w:rsidTr="00D31C8A">
        <w:trPr>
          <w:trHeight w:val="549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D36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3603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50D3E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31C8A" w:rsidRPr="00D31C8A" w14:paraId="35A8C5DC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0989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7A901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 xml:space="preserve">Escuela N° 299 "Grupo de </w:t>
            </w:r>
            <w:proofErr w:type="spellStart"/>
            <w:r w:rsidRPr="00D31C8A">
              <w:rPr>
                <w:rFonts w:ascii="Calibri" w:eastAsia="Times New Roman" w:hAnsi="Calibri" w:cs="Calibri"/>
              </w:rPr>
              <w:t>Artilleria</w:t>
            </w:r>
            <w:proofErr w:type="spellEnd"/>
            <w:r w:rsidRPr="00D31C8A">
              <w:rPr>
                <w:rFonts w:ascii="Calibri" w:eastAsia="Times New Roman" w:hAnsi="Calibri" w:cs="Calibri"/>
              </w:rPr>
              <w:t xml:space="preserve"> 5"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7C34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Lagunillas</w:t>
            </w:r>
          </w:p>
        </w:tc>
      </w:tr>
      <w:tr w:rsidR="00D31C8A" w:rsidRPr="00D31C8A" w14:paraId="18351293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6323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703DD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Colegio Secundario N° 12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C206F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 xml:space="preserve">Nuevo </w:t>
            </w:r>
            <w:proofErr w:type="spellStart"/>
            <w:r w:rsidRPr="00D31C8A">
              <w:rPr>
                <w:rFonts w:ascii="Calibri" w:eastAsia="Times New Roman" w:hAnsi="Calibri" w:cs="Calibri"/>
              </w:rPr>
              <w:t>Pirquitas</w:t>
            </w:r>
            <w:proofErr w:type="spellEnd"/>
          </w:p>
        </w:tc>
      </w:tr>
      <w:tr w:rsidR="00D31C8A" w:rsidRPr="00D31C8A" w14:paraId="7BD983C1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597C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3B9D9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269 "Coronel Martiniano Chilavert"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7E77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Pan de Azúcar</w:t>
            </w:r>
          </w:p>
        </w:tc>
      </w:tr>
      <w:tr w:rsidR="00D31C8A" w:rsidRPr="00D31C8A" w14:paraId="05E8D880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6BDC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D4B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114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BBC70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Pozuelos</w:t>
            </w:r>
          </w:p>
        </w:tc>
      </w:tr>
      <w:tr w:rsidR="00D31C8A" w:rsidRPr="00D31C8A" w14:paraId="637502FC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8BD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CEF82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Nº 333 "Tte. de Fragata M. A. Tanco"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4ECE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Punta de Agua</w:t>
            </w:r>
          </w:p>
        </w:tc>
      </w:tr>
      <w:tr w:rsidR="00D31C8A" w:rsidRPr="00D31C8A" w14:paraId="45E9A75F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68B2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D44C2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210 "Carlos Pellegrini"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3CD58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Azul Pampa</w:t>
            </w:r>
          </w:p>
        </w:tc>
      </w:tr>
      <w:tr w:rsidR="00D31C8A" w:rsidRPr="00D31C8A" w14:paraId="76E03F0A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D1D6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CCEE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SECUNDARIA RURAL Nº 4 - LA INTERMEDIA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CE7B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LA INTERMEDIA</w:t>
            </w:r>
          </w:p>
        </w:tc>
      </w:tr>
      <w:tr w:rsidR="00D31C8A" w:rsidRPr="00D31C8A" w14:paraId="3A024264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543A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EF6A1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Unidad de Gestión Educativa Nº 222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87C38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Abra Pampa</w:t>
            </w:r>
          </w:p>
        </w:tc>
      </w:tr>
    </w:tbl>
    <w:p w14:paraId="03B9CC33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5454F" w14:textId="77777777" w:rsidR="008C0F7A" w:rsidRDefault="008C0F7A" w:rsidP="00363EFE">
      <w:pPr>
        <w:spacing w:after="0" w:line="240" w:lineRule="auto"/>
      </w:pPr>
      <w:r>
        <w:separator/>
      </w:r>
    </w:p>
  </w:endnote>
  <w:endnote w:type="continuationSeparator" w:id="0">
    <w:p w14:paraId="31BBB5B1" w14:textId="77777777" w:rsidR="008C0F7A" w:rsidRDefault="008C0F7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12BA" w14:textId="77777777" w:rsidR="00DE104F" w:rsidRPr="00DE104F" w:rsidRDefault="00DE104F" w:rsidP="00DE104F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2CACD" wp14:editId="285DC3AE">
          <wp:simplePos x="0" y="0"/>
          <wp:positionH relativeFrom="column">
            <wp:posOffset>4022917</wp:posOffset>
          </wp:positionH>
          <wp:positionV relativeFrom="paragraph">
            <wp:posOffset>-544446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A2CFB" w14:textId="77777777" w:rsidR="008C0F7A" w:rsidRDefault="008C0F7A" w:rsidP="00363EFE">
      <w:pPr>
        <w:spacing w:after="0" w:line="240" w:lineRule="auto"/>
      </w:pPr>
      <w:r>
        <w:separator/>
      </w:r>
    </w:p>
  </w:footnote>
  <w:footnote w:type="continuationSeparator" w:id="0">
    <w:p w14:paraId="08CD8B75" w14:textId="77777777" w:rsidR="008C0F7A" w:rsidRDefault="008C0F7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EBB1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086A48A" wp14:editId="68630139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432543" w14:textId="118718AA" w:rsidR="00B84795" w:rsidRPr="00B84795" w:rsidRDefault="00195E2D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A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5E2D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6C9"/>
    <w:rsid w:val="003D7BC5"/>
    <w:rsid w:val="003D7BF0"/>
    <w:rsid w:val="003E2D74"/>
    <w:rsid w:val="003E39A0"/>
    <w:rsid w:val="00414D27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2AA3"/>
    <w:rsid w:val="00567CD4"/>
    <w:rsid w:val="005863A4"/>
    <w:rsid w:val="005A0B37"/>
    <w:rsid w:val="005A3A5C"/>
    <w:rsid w:val="005B24B1"/>
    <w:rsid w:val="005B7F7E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00F3"/>
    <w:rsid w:val="0080212D"/>
    <w:rsid w:val="00802952"/>
    <w:rsid w:val="00803726"/>
    <w:rsid w:val="00854B04"/>
    <w:rsid w:val="00862030"/>
    <w:rsid w:val="00873048"/>
    <w:rsid w:val="0088184A"/>
    <w:rsid w:val="0089603A"/>
    <w:rsid w:val="008A389C"/>
    <w:rsid w:val="008C0F7A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4FA0"/>
    <w:rsid w:val="00A96BE6"/>
    <w:rsid w:val="00AA4226"/>
    <w:rsid w:val="00AA480A"/>
    <w:rsid w:val="00AC60AC"/>
    <w:rsid w:val="00AD5BEC"/>
    <w:rsid w:val="00AE7077"/>
    <w:rsid w:val="00AF44FD"/>
    <w:rsid w:val="00AF7B94"/>
    <w:rsid w:val="00B1570F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1C8A"/>
    <w:rsid w:val="00D326EF"/>
    <w:rsid w:val="00D476FB"/>
    <w:rsid w:val="00DA091E"/>
    <w:rsid w:val="00DA413C"/>
    <w:rsid w:val="00DD2EE2"/>
    <w:rsid w:val="00DE104F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B4135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D216C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84966"/>
  <w15:docId w15:val="{1FFE348D-D259-4735-BF86-5D3DD2DD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76D3F-F767-4D7B-A2FB-B0D7DA39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20</TotalTime>
  <Pages>6</Pages>
  <Words>1844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2024-06-07T12:05:00Z</cp:lastPrinted>
  <dcterms:created xsi:type="dcterms:W3CDTF">2024-03-22T15:18:00Z</dcterms:created>
  <dcterms:modified xsi:type="dcterms:W3CDTF">2024-06-07T12:08:00Z</dcterms:modified>
</cp:coreProperties>
</file>