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61D0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C775656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D50673">
        <w:t xml:space="preserve"> </w:t>
      </w:r>
      <w:r w:rsidR="00D50673" w:rsidRPr="00D50673">
        <w:rPr>
          <w:b/>
        </w:rPr>
        <w:t xml:space="preserve">GASPAR, LIDIA ANGELICA </w:t>
      </w:r>
      <w:r w:rsidR="00ED2337" w:rsidRPr="00D50673">
        <w:rPr>
          <w:b/>
        </w:rPr>
        <w:t>CUIT</w:t>
      </w:r>
      <w:r w:rsidR="00D50673">
        <w:rPr>
          <w:b/>
        </w:rPr>
        <w:t xml:space="preserve"> </w:t>
      </w:r>
      <w:r w:rsidR="000737D7" w:rsidRPr="00D50673">
        <w:rPr>
          <w:b/>
        </w:rPr>
        <w:t>27-23.</w:t>
      </w:r>
      <w:r w:rsidR="00D50673" w:rsidRPr="00D50673">
        <w:rPr>
          <w:b/>
        </w:rPr>
        <w:t>065</w:t>
      </w:r>
      <w:r w:rsidR="000737D7" w:rsidRPr="00D50673">
        <w:rPr>
          <w:b/>
        </w:rPr>
        <w:t>.</w:t>
      </w:r>
      <w:r w:rsidR="00D50673" w:rsidRPr="00D50673">
        <w:rPr>
          <w:b/>
        </w:rPr>
        <w:t>0</w:t>
      </w:r>
      <w:r w:rsidR="000737D7" w:rsidRPr="00D50673">
        <w:rPr>
          <w:b/>
        </w:rPr>
        <w:t>3</w:t>
      </w:r>
      <w:r w:rsidR="00D50673" w:rsidRPr="00D50673">
        <w:rPr>
          <w:b/>
        </w:rPr>
        <w:t>2-8</w:t>
      </w:r>
      <w:r w:rsidR="000737D7">
        <w:rPr>
          <w:b/>
        </w:rPr>
        <w:t xml:space="preserve"> </w:t>
      </w:r>
      <w:r>
        <w:t xml:space="preserve">con domicilio en </w:t>
      </w:r>
      <w:r w:rsidR="000737D7">
        <w:t xml:space="preserve">Patricias Argentinas N° </w:t>
      </w:r>
      <w:r w:rsidR="00D50673">
        <w:t>2</w:t>
      </w:r>
      <w:r w:rsidR="000737D7">
        <w:t xml:space="preserve">72, </w:t>
      </w:r>
      <w:r w:rsidR="00D50673">
        <w:t xml:space="preserve">Perico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937D8C3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E83A188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AD8BF7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8350E24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66C6ED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8E5204D" w14:textId="61A30C1E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B3AA0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B3AA0">
        <w:t>agosto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5914D68E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F77E25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0533453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AF39432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D88F8A4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AB76113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8140A44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43DAAFEA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79B7C59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2FE421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F3A4B70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A6CF4C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0F7887B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33B98C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0609F5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5CDF4B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93324F2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A1D1E6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A24EC27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584629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42C8280E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3B58711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360B52D2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6B750C3E" w14:textId="317B14AD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B3AA0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04638B15" w14:textId="77777777" w:rsidR="0016667D" w:rsidRPr="00E134AF" w:rsidRDefault="0016667D" w:rsidP="00331C45">
      <w:pPr>
        <w:spacing w:after="360"/>
        <w:jc w:val="both"/>
      </w:pPr>
    </w:p>
    <w:p w14:paraId="79DB4F1C" w14:textId="77777777" w:rsidR="00BA79E3" w:rsidRDefault="00BA79E3" w:rsidP="00EC4EED">
      <w:pPr>
        <w:spacing w:after="360"/>
        <w:jc w:val="both"/>
      </w:pPr>
    </w:p>
    <w:p w14:paraId="6D76E4FF" w14:textId="77777777" w:rsidR="00A278C6" w:rsidRDefault="00A278C6" w:rsidP="00EC4EED">
      <w:pPr>
        <w:spacing w:after="360"/>
        <w:jc w:val="both"/>
      </w:pPr>
    </w:p>
    <w:p w14:paraId="053C0659" w14:textId="77777777" w:rsidR="00AF7B94" w:rsidRDefault="00AF7B94" w:rsidP="00EC4EED">
      <w:pPr>
        <w:spacing w:after="360"/>
        <w:jc w:val="both"/>
      </w:pPr>
    </w:p>
    <w:p w14:paraId="6ACC339C" w14:textId="77777777" w:rsidR="00A278C6" w:rsidRDefault="00A278C6" w:rsidP="00EC4EED">
      <w:pPr>
        <w:spacing w:after="360"/>
        <w:jc w:val="both"/>
      </w:pPr>
    </w:p>
    <w:p w14:paraId="36E4D91D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46A07AE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64"/>
        <w:gridCol w:w="1372"/>
        <w:gridCol w:w="1660"/>
      </w:tblGrid>
      <w:tr w:rsidR="009B3AA0" w:rsidRPr="009B3AA0" w14:paraId="5084B545" w14:textId="77777777" w:rsidTr="009B3AA0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DA49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0C8B" w14:textId="77777777" w:rsidR="009B3AA0" w:rsidRPr="009B3AA0" w:rsidRDefault="009B3AA0" w:rsidP="009B3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3A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60B28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F57E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9B3AA0" w:rsidRPr="009B3AA0" w14:paraId="3B524186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F162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03DC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DECC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03B6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B3AA0" w:rsidRPr="009B3AA0" w14:paraId="18AD9BA2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7470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E6D3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E2F9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5EC0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9B3AA0" w:rsidRPr="009B3AA0" w14:paraId="17466A32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4BF3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88AA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59E00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4156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B3AA0" w:rsidRPr="009B3AA0" w14:paraId="70CCF754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AD80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B6DB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C19B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2D2D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B3AA0" w:rsidRPr="009B3AA0" w14:paraId="1F0A6512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4582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4698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222B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9A26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B3AA0" w:rsidRPr="009B3AA0" w14:paraId="44BE2356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1F08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584A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D564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343F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9B3AA0" w:rsidRPr="009B3AA0" w14:paraId="2B72156C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7AE6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AF88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D66B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6A75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B3AA0" w:rsidRPr="009B3AA0" w14:paraId="1033D8EF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A115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7C18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B3AA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B3AA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79E9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DA3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9B3AA0" w:rsidRPr="009B3AA0" w14:paraId="5A71CEE7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FFD3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0191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CEF31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0AA3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9B3AA0" w:rsidRPr="009B3AA0" w14:paraId="0211C89F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5CE4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8306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621B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9959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9B3AA0" w:rsidRPr="009B3AA0" w14:paraId="4554D0DE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34B4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DF64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F5CA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26E5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9B3AA0" w:rsidRPr="009B3AA0" w14:paraId="293C4B8F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BEE5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46C3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9B3AA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C13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E872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9B3AA0" w:rsidRPr="009B3AA0" w14:paraId="035F5A91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8764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C405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D29A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2F2B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9B3AA0" w:rsidRPr="009B3AA0" w14:paraId="69B9E300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2D43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5335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F970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07B9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9B3AA0" w:rsidRPr="009B3AA0" w14:paraId="02BB72D0" w14:textId="77777777" w:rsidTr="009B3AA0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69F2" w14:textId="77777777" w:rsidR="009B3AA0" w:rsidRPr="009B3AA0" w:rsidRDefault="009B3AA0" w:rsidP="009B3A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19EA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1E44" w14:textId="77777777" w:rsidR="009B3AA0" w:rsidRPr="009B3AA0" w:rsidRDefault="009B3AA0" w:rsidP="009B3A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3AA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0513" w14:textId="77777777" w:rsidR="009B3AA0" w:rsidRPr="009B3AA0" w:rsidRDefault="009B3AA0" w:rsidP="009B3A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B3AA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</w:tbl>
    <w:p w14:paraId="1270CEF4" w14:textId="77777777" w:rsidR="00AE2E37" w:rsidRDefault="00AE2E37" w:rsidP="001D65F2">
      <w:pPr>
        <w:spacing w:after="360"/>
        <w:jc w:val="right"/>
        <w:rPr>
          <w:b/>
        </w:rPr>
      </w:pPr>
    </w:p>
    <w:p w14:paraId="0CC031A6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43D59F6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5764"/>
        <w:gridCol w:w="2171"/>
      </w:tblGrid>
      <w:tr w:rsidR="00AE2E37" w:rsidRPr="00AE2E37" w14:paraId="6A3446E6" w14:textId="77777777" w:rsidTr="00AE2E37">
        <w:trPr>
          <w:trHeight w:val="574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161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8DDB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DD0F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E2E3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AE2E37" w:rsidRPr="00AE2E37" w14:paraId="07640AB1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90E1D2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342BF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87E4DE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028D4E03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FAED50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6ED4B3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 xml:space="preserve">ESP.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Nº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8 "Guillermo Salim Quintar"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E2D188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238A1F9A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F68975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04021B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 xml:space="preserve">J.I.N. N° 5 (Escuela N° 110 "Monseñor Miguel </w:t>
            </w:r>
            <w:proofErr w:type="spellStart"/>
            <w:r w:rsidRPr="00AE2E37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AE2E37">
              <w:rPr>
                <w:rFonts w:ascii="Calibri" w:eastAsia="Times New Roman" w:hAnsi="Calibri" w:cs="Calibri"/>
                <w:color w:val="000000"/>
              </w:rPr>
              <w:t xml:space="preserve"> Vergara")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D1A3EA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707F02C9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EB1763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CEC88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J.I.N. N° 5 (Escuela N° 405 "Brigadier Juan Manuel de Rosas")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B06C2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AE2E37" w:rsidRPr="00AE2E37" w14:paraId="0507381E" w14:textId="77777777" w:rsidTr="00AE2E37">
        <w:trPr>
          <w:trHeight w:val="574"/>
        </w:trPr>
        <w:tc>
          <w:tcPr>
            <w:tcW w:w="126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9ACFB4" w14:textId="77777777" w:rsidR="00AE2E37" w:rsidRPr="00AE2E37" w:rsidRDefault="00AE2E37" w:rsidP="00AE2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1F21CD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CDI San José</w:t>
            </w:r>
          </w:p>
        </w:tc>
        <w:tc>
          <w:tcPr>
            <w:tcW w:w="217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60A783" w14:textId="77777777" w:rsidR="00AE2E37" w:rsidRPr="00AE2E37" w:rsidRDefault="00AE2E37" w:rsidP="00AE2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E37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14:paraId="01007D1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3B98" w14:textId="77777777" w:rsidR="00501F2D" w:rsidRDefault="00501F2D" w:rsidP="00363EFE">
      <w:pPr>
        <w:spacing w:after="0" w:line="240" w:lineRule="auto"/>
      </w:pPr>
      <w:r>
        <w:separator/>
      </w:r>
    </w:p>
  </w:endnote>
  <w:endnote w:type="continuationSeparator" w:id="0">
    <w:p w14:paraId="7EEFE321" w14:textId="77777777" w:rsidR="00501F2D" w:rsidRDefault="00501F2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B195" w14:textId="77777777" w:rsidR="00017317" w:rsidRDefault="00017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414C" w14:textId="77593D84" w:rsidR="00017317" w:rsidRDefault="00017317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99D97B" wp14:editId="2DB473C6">
          <wp:simplePos x="0" y="0"/>
          <wp:positionH relativeFrom="column">
            <wp:posOffset>-23751</wp:posOffset>
          </wp:positionH>
          <wp:positionV relativeFrom="paragraph">
            <wp:posOffset>-368968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75BA" w14:textId="77777777" w:rsidR="00017317" w:rsidRDefault="00017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8D71" w14:textId="77777777" w:rsidR="00501F2D" w:rsidRDefault="00501F2D" w:rsidP="00363EFE">
      <w:pPr>
        <w:spacing w:after="0" w:line="240" w:lineRule="auto"/>
      </w:pPr>
      <w:r>
        <w:separator/>
      </w:r>
    </w:p>
  </w:footnote>
  <w:footnote w:type="continuationSeparator" w:id="0">
    <w:p w14:paraId="0CA78717" w14:textId="77777777" w:rsidR="00501F2D" w:rsidRDefault="00501F2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6B65" w14:textId="77777777" w:rsidR="00017317" w:rsidRDefault="000173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BE83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BFE7418" wp14:editId="0BB87033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AD497" w14:textId="059A5B73" w:rsidR="00B84795" w:rsidRDefault="009B3AA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0DB303BA" w14:textId="77777777" w:rsidR="009B3AA0" w:rsidRPr="00B84795" w:rsidRDefault="009B3AA0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13D4" w14:textId="77777777" w:rsidR="00017317" w:rsidRDefault="00017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673"/>
    <w:rsid w:val="000042B2"/>
    <w:rsid w:val="00007BF1"/>
    <w:rsid w:val="00011F4D"/>
    <w:rsid w:val="00017317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01F2D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3AA0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2E37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0673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78E21"/>
  <w15:docId w15:val="{D858A136-6109-4007-B919-1BD1D35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FAD26-99F1-40E2-874E-30C04CF6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</Template>
  <TotalTime>23</TotalTime>
  <Pages>4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3</cp:revision>
  <cp:lastPrinted>2022-04-08T16:53:00Z</cp:lastPrinted>
  <dcterms:created xsi:type="dcterms:W3CDTF">2024-04-03T12:50:00Z</dcterms:created>
  <dcterms:modified xsi:type="dcterms:W3CDTF">2024-05-30T22:56:00Z</dcterms:modified>
</cp:coreProperties>
</file>