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42462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33A4B3C5" w14:textId="77777777"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B03900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</w:t>
      </w:r>
      <w:proofErr w:type="spellStart"/>
      <w:r w:rsidR="00FF4CE3">
        <w:t>Nº</w:t>
      </w:r>
      <w:proofErr w:type="spellEnd"/>
      <w:r w:rsidR="00FF4CE3">
        <w:t xml:space="preserve">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B42616" w:rsidRPr="00B42616">
        <w:rPr>
          <w:b/>
        </w:rPr>
        <w:t>GOMEZ, FABIO RODOLFO</w:t>
      </w:r>
      <w:r w:rsidR="00B42616">
        <w:t xml:space="preserve"> </w:t>
      </w:r>
      <w:r w:rsidR="00ED2337" w:rsidRPr="00011F4D">
        <w:rPr>
          <w:b/>
        </w:rPr>
        <w:t>CUIT</w:t>
      </w:r>
      <w:r w:rsidR="00B42616">
        <w:rPr>
          <w:b/>
        </w:rPr>
        <w:t xml:space="preserve"> </w:t>
      </w:r>
      <w:r w:rsidR="00B42616" w:rsidRPr="00B42616">
        <w:rPr>
          <w:b/>
        </w:rPr>
        <w:t>20-16186677-7</w:t>
      </w:r>
      <w:r w:rsidR="00B42616">
        <w:rPr>
          <w:b/>
        </w:rPr>
        <w:t xml:space="preserve"> </w:t>
      </w:r>
      <w:r>
        <w:t xml:space="preserve">con domicilio en </w:t>
      </w:r>
      <w:r w:rsidR="00B42616">
        <w:t xml:space="preserve">Avenida </w:t>
      </w:r>
      <w:proofErr w:type="spellStart"/>
      <w:r w:rsidR="00B42616">
        <w:t>Reduccion</w:t>
      </w:r>
      <w:proofErr w:type="spellEnd"/>
      <w:r w:rsidR="00B42616">
        <w:t xml:space="preserve"> </w:t>
      </w:r>
      <w:proofErr w:type="spellStart"/>
      <w:r w:rsidR="00B42616">
        <w:t>N°</w:t>
      </w:r>
      <w:proofErr w:type="spellEnd"/>
      <w:r w:rsidR="00B42616">
        <w:t xml:space="preserve"> 183, Fraile Pintado,</w:t>
      </w:r>
      <w:r w:rsidR="004F5D22">
        <w:t xml:space="preserve">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5091632F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7496DB03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5A5CF33B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3AEC0310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0B3E547B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713BBA16" w14:textId="1AD01F19"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775D0C">
        <w:t>junio</w:t>
      </w:r>
      <w:r w:rsidR="00803726">
        <w:t xml:space="preserve"> 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775D0C">
        <w:t xml:space="preserve">agosto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14:paraId="1B5EE22B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22174EFC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733DD856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26A13D53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12BA6A27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14871B35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14:paraId="1E2B8D35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07D4F2A3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0F6D1C87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67EC1B31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67DC10D2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14:paraId="007E4952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07CF7A07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3D890A9A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4D6893CB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3FFAACCF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0EC467C8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1FCE0A52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3E6EBB23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390E1544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6C52AC97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3AB4035C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26F1A67B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14:paraId="1F8C9028" w14:textId="7ADEE5CA"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</w:t>
      </w:r>
      <w:r w:rsidR="00775D0C">
        <w:rPr>
          <w:rFonts w:cstheme="minorHAnsi"/>
        </w:rPr>
        <w:t>junio</w:t>
      </w:r>
      <w:r w:rsidR="008F10AD">
        <w:rPr>
          <w:rFonts w:cstheme="minorHAnsi"/>
        </w:rPr>
        <w:t xml:space="preserve">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14:paraId="6E830F57" w14:textId="77777777" w:rsidR="0016667D" w:rsidRPr="00E134AF" w:rsidRDefault="0016667D" w:rsidP="00331C45">
      <w:pPr>
        <w:spacing w:after="360"/>
        <w:jc w:val="both"/>
      </w:pPr>
    </w:p>
    <w:p w14:paraId="34F08161" w14:textId="77777777" w:rsidR="00BA79E3" w:rsidRDefault="00BA79E3" w:rsidP="00EC4EED">
      <w:pPr>
        <w:spacing w:after="360"/>
        <w:jc w:val="both"/>
      </w:pPr>
    </w:p>
    <w:p w14:paraId="09A03AFC" w14:textId="77777777" w:rsidR="00A278C6" w:rsidRDefault="00A278C6" w:rsidP="00EC4EED">
      <w:pPr>
        <w:spacing w:after="360"/>
        <w:jc w:val="both"/>
      </w:pPr>
    </w:p>
    <w:p w14:paraId="630399BB" w14:textId="77777777" w:rsidR="00AF7B94" w:rsidRDefault="00AF7B94" w:rsidP="00EC4EED">
      <w:pPr>
        <w:spacing w:after="360"/>
        <w:jc w:val="both"/>
      </w:pPr>
    </w:p>
    <w:p w14:paraId="1C2D8004" w14:textId="77777777" w:rsidR="00A278C6" w:rsidRDefault="00A278C6" w:rsidP="00EC4EED">
      <w:pPr>
        <w:spacing w:after="360"/>
        <w:jc w:val="both"/>
      </w:pPr>
    </w:p>
    <w:p w14:paraId="1894CE35" w14:textId="77777777"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1FB775F0" w14:textId="77777777"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60"/>
      </w:tblGrid>
      <w:tr w:rsidR="00B24DAF" w:rsidRPr="00B24DAF" w14:paraId="52C61737" w14:textId="77777777" w:rsidTr="00B24DAF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8D47F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24DAF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B24DA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CD950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4DAF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9AF59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4DAF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8C8A5" w14:textId="77777777" w:rsidR="00B24DAF" w:rsidRPr="00B24DAF" w:rsidRDefault="00B24DAF" w:rsidP="00B24D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4DA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B24DAF" w:rsidRPr="00B24DAF" w14:paraId="79C8A2D1" w14:textId="77777777" w:rsidTr="00B24DA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57871" w14:textId="77777777" w:rsidR="00B24DAF" w:rsidRPr="00B24DAF" w:rsidRDefault="00B24DAF" w:rsidP="00B24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A4A42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FC38F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E08E8" w14:textId="77777777" w:rsidR="00B24DAF" w:rsidRPr="00B24DAF" w:rsidRDefault="00B24DAF" w:rsidP="00B24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D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24DAF" w:rsidRPr="00B24DAF" w14:paraId="481CFBD0" w14:textId="77777777" w:rsidTr="00B24DA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B138E" w14:textId="77777777" w:rsidR="00B24DAF" w:rsidRPr="00B24DAF" w:rsidRDefault="00B24DAF" w:rsidP="00B24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9EA28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8C385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187A0" w14:textId="77777777" w:rsidR="00B24DAF" w:rsidRPr="00B24DAF" w:rsidRDefault="00B24DAF" w:rsidP="00B24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D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13.000,00 </w:t>
            </w:r>
          </w:p>
        </w:tc>
      </w:tr>
      <w:tr w:rsidR="00B24DAF" w:rsidRPr="00B24DAF" w14:paraId="788062A6" w14:textId="77777777" w:rsidTr="00B24DA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5299D" w14:textId="77777777" w:rsidR="00B24DAF" w:rsidRPr="00B24DAF" w:rsidRDefault="00B24DAF" w:rsidP="00B24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A37B6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82C7E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F9C6B" w14:textId="77777777" w:rsidR="00B24DAF" w:rsidRPr="00B24DAF" w:rsidRDefault="00B24DAF" w:rsidP="00B24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D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11.000,00 </w:t>
            </w:r>
          </w:p>
        </w:tc>
      </w:tr>
      <w:tr w:rsidR="00B24DAF" w:rsidRPr="00B24DAF" w14:paraId="34DF18CF" w14:textId="77777777" w:rsidTr="00B24DA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579D4" w14:textId="77777777" w:rsidR="00B24DAF" w:rsidRPr="00B24DAF" w:rsidRDefault="00B24DAF" w:rsidP="00B24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FC037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DBDBF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511F8" w14:textId="77777777" w:rsidR="00B24DAF" w:rsidRPr="00B24DAF" w:rsidRDefault="00B24DAF" w:rsidP="00B24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D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13.000,00 </w:t>
            </w:r>
          </w:p>
        </w:tc>
      </w:tr>
      <w:tr w:rsidR="00B24DAF" w:rsidRPr="00B24DAF" w14:paraId="07040849" w14:textId="77777777" w:rsidTr="00B24DA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77C23" w14:textId="77777777" w:rsidR="00B24DAF" w:rsidRPr="00B24DAF" w:rsidRDefault="00B24DAF" w:rsidP="00B24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23ABC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4070E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F65E0" w14:textId="77777777" w:rsidR="00B24DAF" w:rsidRPr="00B24DAF" w:rsidRDefault="00B24DAF" w:rsidP="00B24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D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4.000,00 </w:t>
            </w:r>
          </w:p>
        </w:tc>
      </w:tr>
      <w:tr w:rsidR="00B24DAF" w:rsidRPr="00B24DAF" w14:paraId="4B08B28D" w14:textId="77777777" w:rsidTr="00B24DA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E9E0E" w14:textId="77777777" w:rsidR="00B24DAF" w:rsidRPr="00B24DAF" w:rsidRDefault="00B24DAF" w:rsidP="00B24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24824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66ABE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9B098" w14:textId="77777777" w:rsidR="00B24DAF" w:rsidRPr="00B24DAF" w:rsidRDefault="00B24DAF" w:rsidP="00B24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D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850,00 </w:t>
            </w:r>
          </w:p>
        </w:tc>
      </w:tr>
      <w:tr w:rsidR="00B24DAF" w:rsidRPr="00B24DAF" w14:paraId="70921711" w14:textId="77777777" w:rsidTr="00B24DA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6A450" w14:textId="77777777" w:rsidR="00B24DAF" w:rsidRPr="00B24DAF" w:rsidRDefault="00B24DAF" w:rsidP="00B24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A69C8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8D389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7D2E2" w14:textId="77777777" w:rsidR="00B24DAF" w:rsidRPr="00B24DAF" w:rsidRDefault="00B24DAF" w:rsidP="00B24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D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24DAF" w:rsidRPr="00B24DAF" w14:paraId="1B55984F" w14:textId="77777777" w:rsidTr="00B24DA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BE7D4" w14:textId="77777777" w:rsidR="00B24DAF" w:rsidRPr="00B24DAF" w:rsidRDefault="00B24DAF" w:rsidP="00B24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98536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83040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FD39A" w14:textId="77777777" w:rsidR="00B24DAF" w:rsidRPr="00B24DAF" w:rsidRDefault="00B24DAF" w:rsidP="00B24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D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24DAF" w:rsidRPr="00B24DAF" w14:paraId="793E97B0" w14:textId="77777777" w:rsidTr="00B24DA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0CE9D" w14:textId="77777777" w:rsidR="00B24DAF" w:rsidRPr="00B24DAF" w:rsidRDefault="00B24DAF" w:rsidP="00B24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3348E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3E50E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73023" w14:textId="77777777" w:rsidR="00B24DAF" w:rsidRPr="00B24DAF" w:rsidRDefault="00B24DAF" w:rsidP="00B24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D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24DAF" w:rsidRPr="00B24DAF" w14:paraId="7FF10507" w14:textId="77777777" w:rsidTr="00B24DA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E2735" w14:textId="77777777" w:rsidR="00B24DAF" w:rsidRPr="00B24DAF" w:rsidRDefault="00B24DAF" w:rsidP="00B24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30839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F692B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27722" w14:textId="77777777" w:rsidR="00B24DAF" w:rsidRPr="00B24DAF" w:rsidRDefault="00B24DAF" w:rsidP="00B24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D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24DAF" w:rsidRPr="00B24DAF" w14:paraId="059D51ED" w14:textId="77777777" w:rsidTr="00B24DA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AC7CA" w14:textId="77777777" w:rsidR="00B24DAF" w:rsidRPr="00B24DAF" w:rsidRDefault="00B24DAF" w:rsidP="00B24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F801A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2389D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2D0B3" w14:textId="77777777" w:rsidR="00B24DAF" w:rsidRPr="00B24DAF" w:rsidRDefault="00B24DAF" w:rsidP="00B24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D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24DAF" w:rsidRPr="00B24DAF" w14:paraId="1A509B2C" w14:textId="77777777" w:rsidTr="00B24DA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C9DFA" w14:textId="77777777" w:rsidR="00B24DAF" w:rsidRPr="00B24DAF" w:rsidRDefault="00B24DAF" w:rsidP="00B24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57875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B24DAF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B24DAF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AE50F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2785F" w14:textId="77777777" w:rsidR="00B24DAF" w:rsidRPr="00B24DAF" w:rsidRDefault="00B24DAF" w:rsidP="00B24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D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24DAF" w:rsidRPr="00B24DAF" w14:paraId="6F008E47" w14:textId="77777777" w:rsidTr="00B24DA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DA57A" w14:textId="77777777" w:rsidR="00B24DAF" w:rsidRPr="00B24DAF" w:rsidRDefault="00B24DAF" w:rsidP="00B24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1FF88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4BF74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17DB6" w14:textId="77777777" w:rsidR="00B24DAF" w:rsidRPr="00B24DAF" w:rsidRDefault="00B24DAF" w:rsidP="00B24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D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24DAF" w:rsidRPr="00B24DAF" w14:paraId="58394046" w14:textId="77777777" w:rsidTr="00B24DA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F1E80" w14:textId="77777777" w:rsidR="00B24DAF" w:rsidRPr="00B24DAF" w:rsidRDefault="00B24DAF" w:rsidP="00B24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1CCC5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98B36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E9B50" w14:textId="77777777" w:rsidR="00B24DAF" w:rsidRPr="00B24DAF" w:rsidRDefault="00B24DAF" w:rsidP="00B24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D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24DAF" w:rsidRPr="00B24DAF" w14:paraId="78B7AEED" w14:textId="77777777" w:rsidTr="00B24DA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3B312" w14:textId="77777777" w:rsidR="00B24DAF" w:rsidRPr="00B24DAF" w:rsidRDefault="00B24DAF" w:rsidP="00B24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973C2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AB87C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4532D" w14:textId="77777777" w:rsidR="00B24DAF" w:rsidRPr="00B24DAF" w:rsidRDefault="00B24DAF" w:rsidP="00B24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D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24DAF" w:rsidRPr="00B24DAF" w14:paraId="571CCDF2" w14:textId="77777777" w:rsidTr="00B24DA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EA22C" w14:textId="77777777" w:rsidR="00B24DAF" w:rsidRPr="00B24DAF" w:rsidRDefault="00B24DAF" w:rsidP="00B24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0575C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 xml:space="preserve">Pure de tomate x 520 </w:t>
            </w:r>
            <w:proofErr w:type="spellStart"/>
            <w:r w:rsidRPr="00B24DAF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45B68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38FB4" w14:textId="77777777" w:rsidR="00B24DAF" w:rsidRPr="00B24DAF" w:rsidRDefault="00B24DAF" w:rsidP="00B24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D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24DAF" w:rsidRPr="00B24DAF" w14:paraId="7CD1B923" w14:textId="77777777" w:rsidTr="00B24DA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5A9CA" w14:textId="77777777" w:rsidR="00B24DAF" w:rsidRPr="00B24DAF" w:rsidRDefault="00B24DAF" w:rsidP="00B24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F5AEF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077A2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A88DF" w14:textId="77777777" w:rsidR="00B24DAF" w:rsidRPr="00B24DAF" w:rsidRDefault="00B24DAF" w:rsidP="00B24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D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24DAF" w:rsidRPr="00B24DAF" w14:paraId="24B09B5A" w14:textId="77777777" w:rsidTr="00B24DA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863A9" w14:textId="77777777" w:rsidR="00B24DAF" w:rsidRPr="00B24DAF" w:rsidRDefault="00B24DAF" w:rsidP="00B24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40C43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70CDA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4EEF8" w14:textId="77777777" w:rsidR="00B24DAF" w:rsidRPr="00B24DAF" w:rsidRDefault="00B24DAF" w:rsidP="00B24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D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24DAF" w:rsidRPr="00B24DAF" w14:paraId="2683C2E9" w14:textId="77777777" w:rsidTr="00B24DA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49DE5" w14:textId="77777777" w:rsidR="00B24DAF" w:rsidRPr="00B24DAF" w:rsidRDefault="00B24DAF" w:rsidP="00B24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A17A2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97998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A8A98" w14:textId="77777777" w:rsidR="00B24DAF" w:rsidRPr="00B24DAF" w:rsidRDefault="00B24DAF" w:rsidP="00B24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D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24DAF" w:rsidRPr="00B24DAF" w14:paraId="1AFC0828" w14:textId="77777777" w:rsidTr="00B24DA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92862" w14:textId="77777777" w:rsidR="00B24DAF" w:rsidRPr="00B24DAF" w:rsidRDefault="00B24DAF" w:rsidP="00B24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EF2DE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8227C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FE834" w14:textId="77777777" w:rsidR="00B24DAF" w:rsidRPr="00B24DAF" w:rsidRDefault="00B24DAF" w:rsidP="00B24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D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4.000,00 </w:t>
            </w:r>
          </w:p>
        </w:tc>
      </w:tr>
      <w:tr w:rsidR="00B24DAF" w:rsidRPr="00B24DAF" w14:paraId="3EC2D9A0" w14:textId="77777777" w:rsidTr="00B24DA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1A445" w14:textId="77777777" w:rsidR="00B24DAF" w:rsidRPr="00B24DAF" w:rsidRDefault="00B24DAF" w:rsidP="00B24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7DEAE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Levadura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69D77" w14:textId="77777777" w:rsidR="00B24DAF" w:rsidRPr="00B24DAF" w:rsidRDefault="00B24DAF" w:rsidP="00B24DAF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Sobre de 10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3B991" w14:textId="77777777" w:rsidR="00B24DAF" w:rsidRPr="00B24DAF" w:rsidRDefault="00B24DAF" w:rsidP="00B24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D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400,00 </w:t>
            </w:r>
          </w:p>
        </w:tc>
      </w:tr>
      <w:tr w:rsidR="00B24DAF" w:rsidRPr="00B24DAF" w14:paraId="5A8C33B3" w14:textId="77777777" w:rsidTr="00B24DA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3A2F8" w14:textId="77777777" w:rsidR="00B24DAF" w:rsidRPr="00B24DAF" w:rsidRDefault="00B24DAF" w:rsidP="00B24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FE7BF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A7A8E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C7048" w14:textId="77777777" w:rsidR="00B24DAF" w:rsidRPr="00B24DAF" w:rsidRDefault="00B24DAF" w:rsidP="00B24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D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B24DAF" w:rsidRPr="00B24DAF" w14:paraId="311C5767" w14:textId="77777777" w:rsidTr="00B24DA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8470C" w14:textId="77777777" w:rsidR="00B24DAF" w:rsidRPr="00B24DAF" w:rsidRDefault="00B24DAF" w:rsidP="00B24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A7C37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C1030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5E2D8" w14:textId="77777777" w:rsidR="00B24DAF" w:rsidRPr="00B24DAF" w:rsidRDefault="00B24DAF" w:rsidP="00B24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D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2.000,00 </w:t>
            </w:r>
          </w:p>
        </w:tc>
      </w:tr>
      <w:tr w:rsidR="00B24DAF" w:rsidRPr="00B24DAF" w14:paraId="5CE1F1C7" w14:textId="77777777" w:rsidTr="00B24DA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1E994" w14:textId="77777777" w:rsidR="00B24DAF" w:rsidRPr="00B24DAF" w:rsidRDefault="00B24DAF" w:rsidP="00B24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AA078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ADCEE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A7F49" w14:textId="77777777" w:rsidR="00B24DAF" w:rsidRPr="00B24DAF" w:rsidRDefault="00B24DAF" w:rsidP="00B24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D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B24DAF" w:rsidRPr="00B24DAF" w14:paraId="24EDAEA9" w14:textId="77777777" w:rsidTr="00B24DA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54C76" w14:textId="77777777" w:rsidR="00B24DAF" w:rsidRPr="00B24DAF" w:rsidRDefault="00B24DAF" w:rsidP="00B24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33DA8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Fideos Guiseros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13A5C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8BD94" w14:textId="77777777" w:rsidR="00B24DAF" w:rsidRPr="00B24DAF" w:rsidRDefault="00B24DAF" w:rsidP="00B24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D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2.600,00 </w:t>
            </w:r>
          </w:p>
        </w:tc>
      </w:tr>
      <w:tr w:rsidR="00B24DAF" w:rsidRPr="00B24DAF" w14:paraId="25117CEF" w14:textId="77777777" w:rsidTr="00B24DA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23F58" w14:textId="77777777" w:rsidR="00B24DAF" w:rsidRPr="00B24DAF" w:rsidRDefault="00B24DAF" w:rsidP="00B24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4E46A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BA15B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9FAA6" w14:textId="77777777" w:rsidR="00B24DAF" w:rsidRPr="00B24DAF" w:rsidRDefault="00B24DAF" w:rsidP="00B24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D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2.600,00 </w:t>
            </w:r>
          </w:p>
        </w:tc>
      </w:tr>
      <w:tr w:rsidR="00B24DAF" w:rsidRPr="00B24DAF" w14:paraId="4E94D140" w14:textId="77777777" w:rsidTr="00B24DA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2B35E" w14:textId="77777777" w:rsidR="00B24DAF" w:rsidRPr="00B24DAF" w:rsidRDefault="00B24DAF" w:rsidP="00B24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7EF1F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D4729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FD400" w14:textId="77777777" w:rsidR="00B24DAF" w:rsidRPr="00B24DAF" w:rsidRDefault="00B24DAF" w:rsidP="00B24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D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1.350,00 </w:t>
            </w:r>
          </w:p>
        </w:tc>
      </w:tr>
      <w:tr w:rsidR="00B24DAF" w:rsidRPr="00B24DAF" w14:paraId="4C1D50D7" w14:textId="77777777" w:rsidTr="00B24DA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C6881" w14:textId="77777777" w:rsidR="00B24DAF" w:rsidRPr="00B24DAF" w:rsidRDefault="00B24DAF" w:rsidP="00B24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1F80D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5E6BB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1963C" w14:textId="77777777" w:rsidR="00B24DAF" w:rsidRPr="00B24DAF" w:rsidRDefault="00B24DAF" w:rsidP="00B24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D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1.000,00 </w:t>
            </w:r>
          </w:p>
        </w:tc>
      </w:tr>
      <w:tr w:rsidR="00B24DAF" w:rsidRPr="00B24DAF" w14:paraId="5DA136E5" w14:textId="77777777" w:rsidTr="00B24DA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3282B" w14:textId="77777777" w:rsidR="00B24DAF" w:rsidRPr="00B24DAF" w:rsidRDefault="00B24DAF" w:rsidP="00B24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8A7DA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C32CF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5F628" w14:textId="77777777" w:rsidR="00B24DAF" w:rsidRPr="00B24DAF" w:rsidRDefault="00B24DAF" w:rsidP="00B24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D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1.900,00 </w:t>
            </w:r>
          </w:p>
        </w:tc>
      </w:tr>
      <w:tr w:rsidR="00B24DAF" w:rsidRPr="00B24DAF" w14:paraId="7DE6E372" w14:textId="77777777" w:rsidTr="00B24DA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3CB48" w14:textId="77777777" w:rsidR="00B24DAF" w:rsidRPr="00B24DAF" w:rsidRDefault="00B24DAF" w:rsidP="00B24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A45B3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0B4DF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7CED6" w14:textId="77777777" w:rsidR="00B24DAF" w:rsidRPr="00B24DAF" w:rsidRDefault="00B24DAF" w:rsidP="00B24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D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800,00 </w:t>
            </w:r>
          </w:p>
        </w:tc>
      </w:tr>
      <w:tr w:rsidR="00B24DAF" w:rsidRPr="00B24DAF" w14:paraId="28E7E13B" w14:textId="77777777" w:rsidTr="00B24DA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0886C" w14:textId="77777777" w:rsidR="00B24DAF" w:rsidRPr="00B24DAF" w:rsidRDefault="00B24DAF" w:rsidP="00B24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E6264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150EC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A4938" w14:textId="77777777" w:rsidR="00B24DAF" w:rsidRPr="00B24DAF" w:rsidRDefault="00B24DAF" w:rsidP="00B24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D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2.700,00 </w:t>
            </w:r>
          </w:p>
        </w:tc>
      </w:tr>
      <w:tr w:rsidR="00B24DAF" w:rsidRPr="00B24DAF" w14:paraId="7062F8FF" w14:textId="77777777" w:rsidTr="00B24DA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85FE2" w14:textId="77777777" w:rsidR="00B24DAF" w:rsidRPr="00B24DAF" w:rsidRDefault="00B24DAF" w:rsidP="00B24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35DEE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764D3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3EC0A" w14:textId="77777777" w:rsidR="00B24DAF" w:rsidRPr="00B24DAF" w:rsidRDefault="00B24DAF" w:rsidP="00B24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D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B24DAF" w:rsidRPr="00B24DAF" w14:paraId="0CECC1BA" w14:textId="77777777" w:rsidTr="00B24DA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745C6" w14:textId="77777777" w:rsidR="00B24DAF" w:rsidRPr="00B24DAF" w:rsidRDefault="00B24DAF" w:rsidP="00B24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C8F93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CE1A7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9A933" w14:textId="77777777" w:rsidR="00B24DAF" w:rsidRPr="00B24DAF" w:rsidRDefault="00B24DAF" w:rsidP="00B24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D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B24DAF" w:rsidRPr="00B24DAF" w14:paraId="382F01E8" w14:textId="77777777" w:rsidTr="00B24DA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0B8E3" w14:textId="77777777" w:rsidR="00B24DAF" w:rsidRPr="00B24DAF" w:rsidRDefault="00B24DAF" w:rsidP="00B24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1BEC5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07165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24DAF">
              <w:rPr>
                <w:rFonts w:ascii="Calibri" w:eastAsia="Times New Roman" w:hAnsi="Calibri" w:cs="Calibri"/>
                <w:color w:val="000000"/>
              </w:rPr>
              <w:t>Lt</w:t>
            </w:r>
            <w:proofErr w:type="spellEnd"/>
            <w:r w:rsidRPr="00B24DAF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B03D6" w14:textId="77777777" w:rsidR="00B24DAF" w:rsidRPr="00B24DAF" w:rsidRDefault="00B24DAF" w:rsidP="00B24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D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B24DAF" w:rsidRPr="00B24DAF" w14:paraId="71746AC9" w14:textId="77777777" w:rsidTr="00B24DA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900F6" w14:textId="77777777" w:rsidR="00B24DAF" w:rsidRPr="00B24DAF" w:rsidRDefault="00B24DAF" w:rsidP="00B24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6DBD9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CDEB0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7CB06" w14:textId="77777777" w:rsidR="00B24DAF" w:rsidRPr="00B24DAF" w:rsidRDefault="00B24DAF" w:rsidP="00B24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D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8.000,00 </w:t>
            </w:r>
          </w:p>
        </w:tc>
      </w:tr>
      <w:tr w:rsidR="00B24DAF" w:rsidRPr="00B24DAF" w14:paraId="320E67A4" w14:textId="77777777" w:rsidTr="00B24DA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19769" w14:textId="77777777" w:rsidR="00B24DAF" w:rsidRPr="00B24DAF" w:rsidRDefault="00B24DAF" w:rsidP="00B24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lastRenderedPageBreak/>
              <w:t>36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A4A51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207F4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7DF4C" w14:textId="77777777" w:rsidR="00B24DAF" w:rsidRPr="00B24DAF" w:rsidRDefault="00B24DAF" w:rsidP="00B24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D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8.000,00 </w:t>
            </w:r>
          </w:p>
        </w:tc>
      </w:tr>
      <w:tr w:rsidR="00B24DAF" w:rsidRPr="00B24DAF" w14:paraId="0F79E131" w14:textId="77777777" w:rsidTr="00B24DA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AC0E3" w14:textId="77777777" w:rsidR="00B24DAF" w:rsidRPr="00B24DAF" w:rsidRDefault="00B24DAF" w:rsidP="00B24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6BB27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69637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DAE05" w14:textId="77777777" w:rsidR="00B24DAF" w:rsidRPr="00B24DAF" w:rsidRDefault="00B24DAF" w:rsidP="00B24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D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8.000,00 </w:t>
            </w:r>
          </w:p>
        </w:tc>
      </w:tr>
      <w:tr w:rsidR="00B24DAF" w:rsidRPr="00B24DAF" w14:paraId="1F4F7B63" w14:textId="77777777" w:rsidTr="00B24DA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0D371" w14:textId="77777777" w:rsidR="00B24DAF" w:rsidRPr="00B24DAF" w:rsidRDefault="00B24DAF" w:rsidP="00B24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C6A31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2D954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84B59" w14:textId="77777777" w:rsidR="00B24DAF" w:rsidRPr="00B24DAF" w:rsidRDefault="00B24DAF" w:rsidP="00B24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D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1.000,00 </w:t>
            </w:r>
          </w:p>
        </w:tc>
      </w:tr>
      <w:tr w:rsidR="00B24DAF" w:rsidRPr="00B24DAF" w14:paraId="048ECA7E" w14:textId="77777777" w:rsidTr="00B24DA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D4793" w14:textId="77777777" w:rsidR="00B24DAF" w:rsidRPr="00B24DAF" w:rsidRDefault="00B24DAF" w:rsidP="00B24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FBE9A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FD883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1E6C3" w14:textId="77777777" w:rsidR="00B24DAF" w:rsidRPr="00B24DAF" w:rsidRDefault="00B24DAF" w:rsidP="00B24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D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2.000,00 </w:t>
            </w:r>
          </w:p>
        </w:tc>
      </w:tr>
      <w:tr w:rsidR="00B24DAF" w:rsidRPr="00B24DAF" w14:paraId="0D312B42" w14:textId="77777777" w:rsidTr="00B24DA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AFCCA" w14:textId="77777777" w:rsidR="00B24DAF" w:rsidRPr="00B24DAF" w:rsidRDefault="00B24DAF" w:rsidP="00B24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0DA5A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58A09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 xml:space="preserve">100 </w:t>
            </w:r>
            <w:proofErr w:type="spellStart"/>
            <w:r w:rsidRPr="00B24DAF">
              <w:rPr>
                <w:rFonts w:ascii="Calibri" w:eastAsia="Times New Roman" w:hAnsi="Calibri" w:cs="Calibri"/>
                <w:color w:val="000000"/>
              </w:rPr>
              <w:t>cc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D3EDA" w14:textId="77777777" w:rsidR="00B24DAF" w:rsidRPr="00B24DAF" w:rsidRDefault="00B24DAF" w:rsidP="00B24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D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24DAF" w:rsidRPr="00B24DAF" w14:paraId="0361017B" w14:textId="77777777" w:rsidTr="00B24DA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53268" w14:textId="77777777" w:rsidR="00B24DAF" w:rsidRPr="00B24DAF" w:rsidRDefault="00B24DAF" w:rsidP="00B24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B98CD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19BDB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500EC" w14:textId="77777777" w:rsidR="00B24DAF" w:rsidRPr="00B24DAF" w:rsidRDefault="00B24DAF" w:rsidP="00B24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D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2.300,00 </w:t>
            </w:r>
          </w:p>
        </w:tc>
      </w:tr>
      <w:tr w:rsidR="00B24DAF" w:rsidRPr="00B24DAF" w14:paraId="4BADA9A5" w14:textId="77777777" w:rsidTr="00B24DA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27173" w14:textId="77777777" w:rsidR="00B24DAF" w:rsidRPr="00B24DAF" w:rsidRDefault="00B24DAF" w:rsidP="00B24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7113C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CF713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F6A4B" w14:textId="77777777" w:rsidR="00B24DAF" w:rsidRPr="00B24DAF" w:rsidRDefault="00B24DAF" w:rsidP="00B24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D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2.000,00 </w:t>
            </w:r>
          </w:p>
        </w:tc>
      </w:tr>
      <w:tr w:rsidR="00B24DAF" w:rsidRPr="00B24DAF" w14:paraId="0CBA98B3" w14:textId="77777777" w:rsidTr="00B24DA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1F615" w14:textId="77777777" w:rsidR="00B24DAF" w:rsidRPr="00B24DAF" w:rsidRDefault="00B24DAF" w:rsidP="00B24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A66FC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DA5D6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01035" w14:textId="77777777" w:rsidR="00B24DAF" w:rsidRPr="00B24DAF" w:rsidRDefault="00B24DAF" w:rsidP="00B24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D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6.500,00 </w:t>
            </w:r>
          </w:p>
        </w:tc>
      </w:tr>
      <w:tr w:rsidR="00B24DAF" w:rsidRPr="00B24DAF" w14:paraId="13D416FB" w14:textId="77777777" w:rsidTr="00B24DA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0BD87" w14:textId="77777777" w:rsidR="00B24DAF" w:rsidRPr="00B24DAF" w:rsidRDefault="00B24DAF" w:rsidP="00B24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3CE36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AFCA7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B896D" w14:textId="77777777" w:rsidR="00B24DAF" w:rsidRPr="00B24DAF" w:rsidRDefault="00B24DAF" w:rsidP="00B24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D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B24DAF" w:rsidRPr="00B24DAF" w14:paraId="545DFC8F" w14:textId="77777777" w:rsidTr="00B24DA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262BD" w14:textId="77777777" w:rsidR="00B24DAF" w:rsidRPr="00B24DAF" w:rsidRDefault="00B24DAF" w:rsidP="00B24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2D869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B24DAF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B24DAF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4EF43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BC33E" w14:textId="77777777" w:rsidR="00B24DAF" w:rsidRPr="00B24DAF" w:rsidRDefault="00B24DAF" w:rsidP="00B24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D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2.000,00 </w:t>
            </w:r>
          </w:p>
        </w:tc>
      </w:tr>
      <w:tr w:rsidR="00B24DAF" w:rsidRPr="00B24DAF" w14:paraId="7990249A" w14:textId="77777777" w:rsidTr="00B24DA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EEE64" w14:textId="77777777" w:rsidR="00B24DAF" w:rsidRPr="00B24DAF" w:rsidRDefault="00B24DAF" w:rsidP="00B24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C3025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FCFAA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E6688" w14:textId="77777777" w:rsidR="00B24DAF" w:rsidRPr="00B24DAF" w:rsidRDefault="00B24DAF" w:rsidP="00B24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D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2.000,00 </w:t>
            </w:r>
          </w:p>
        </w:tc>
      </w:tr>
      <w:tr w:rsidR="00B24DAF" w:rsidRPr="00B24DAF" w14:paraId="5D828B5B" w14:textId="77777777" w:rsidTr="00B24DA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926CD" w14:textId="77777777" w:rsidR="00B24DAF" w:rsidRPr="00B24DAF" w:rsidRDefault="00B24DAF" w:rsidP="00B24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24DE2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Peceto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28E8C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37A95" w14:textId="77777777" w:rsidR="00B24DAF" w:rsidRPr="00B24DAF" w:rsidRDefault="00B24DAF" w:rsidP="00B24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D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24DAF" w:rsidRPr="00B24DAF" w14:paraId="22B4B145" w14:textId="77777777" w:rsidTr="00B24DA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90B1B" w14:textId="77777777" w:rsidR="00B24DAF" w:rsidRPr="00B24DAF" w:rsidRDefault="00B24DAF" w:rsidP="00B24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BFDF9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B1A57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E5020" w14:textId="77777777" w:rsidR="00B24DAF" w:rsidRPr="00B24DAF" w:rsidRDefault="00B24DAF" w:rsidP="00B24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D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24DAF" w:rsidRPr="00B24DAF" w14:paraId="6B6EB569" w14:textId="77777777" w:rsidTr="00B24DA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16F26" w14:textId="77777777" w:rsidR="00B24DAF" w:rsidRPr="00B24DAF" w:rsidRDefault="00B24DAF" w:rsidP="00B24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1B86F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D3392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03930" w14:textId="77777777" w:rsidR="00B24DAF" w:rsidRPr="00B24DAF" w:rsidRDefault="00B24DAF" w:rsidP="00B24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D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24DAF" w:rsidRPr="00B24DAF" w14:paraId="60BA8581" w14:textId="77777777" w:rsidTr="00B24DA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26838" w14:textId="77777777" w:rsidR="00B24DAF" w:rsidRPr="00B24DAF" w:rsidRDefault="00B24DAF" w:rsidP="00B24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4F58C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CE774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8470C" w14:textId="77777777" w:rsidR="00B24DAF" w:rsidRPr="00B24DAF" w:rsidRDefault="00B24DAF" w:rsidP="00B24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D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24DAF" w:rsidRPr="00B24DAF" w14:paraId="5D0308DD" w14:textId="77777777" w:rsidTr="00B24DA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08026" w14:textId="77777777" w:rsidR="00B24DAF" w:rsidRPr="00B24DAF" w:rsidRDefault="00B24DAF" w:rsidP="00B24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12D4A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3308D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A3B56" w14:textId="77777777" w:rsidR="00B24DAF" w:rsidRPr="00B24DAF" w:rsidRDefault="00B24DAF" w:rsidP="00B24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D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24DAF" w:rsidRPr="00B24DAF" w14:paraId="2D325A6C" w14:textId="77777777" w:rsidTr="00B24DA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7F015" w14:textId="77777777" w:rsidR="00B24DAF" w:rsidRPr="00B24DAF" w:rsidRDefault="00B24DAF" w:rsidP="00B24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241C1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140B5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C576A" w14:textId="77777777" w:rsidR="00B24DAF" w:rsidRPr="00B24DAF" w:rsidRDefault="00B24DAF" w:rsidP="00B24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D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24DAF" w:rsidRPr="00B24DAF" w14:paraId="1987B959" w14:textId="77777777" w:rsidTr="00B24DA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39DB3" w14:textId="77777777" w:rsidR="00B24DAF" w:rsidRPr="00B24DAF" w:rsidRDefault="00B24DAF" w:rsidP="00B24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5CC46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A50CD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AAB3A" w14:textId="77777777" w:rsidR="00B24DAF" w:rsidRPr="00B24DAF" w:rsidRDefault="00B24DAF" w:rsidP="00B24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D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24DAF" w:rsidRPr="00B24DAF" w14:paraId="08633484" w14:textId="77777777" w:rsidTr="00B24DA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E46AE" w14:textId="77777777" w:rsidR="00B24DAF" w:rsidRPr="00B24DAF" w:rsidRDefault="00B24DAF" w:rsidP="00B24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A2F4B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51EEB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Lata en mitades x 820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012EE" w14:textId="77777777" w:rsidR="00B24DAF" w:rsidRPr="00B24DAF" w:rsidRDefault="00B24DAF" w:rsidP="00B24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D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24DAF" w:rsidRPr="00B24DAF" w14:paraId="6740DFF1" w14:textId="77777777" w:rsidTr="00B24DA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26FC3" w14:textId="77777777" w:rsidR="00B24DAF" w:rsidRPr="00B24DAF" w:rsidRDefault="00B24DAF" w:rsidP="00B24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67470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DDC68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Pote x 400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D54F4" w14:textId="77777777" w:rsidR="00B24DAF" w:rsidRPr="00B24DAF" w:rsidRDefault="00B24DAF" w:rsidP="00B24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D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24DAF" w:rsidRPr="00B24DAF" w14:paraId="18B65D07" w14:textId="77777777" w:rsidTr="00B24DA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C0F72" w14:textId="77777777" w:rsidR="00B24DAF" w:rsidRPr="00B24DAF" w:rsidRDefault="00B24DAF" w:rsidP="00B24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95BA9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E34AA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Pote x 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74888" w14:textId="77777777" w:rsidR="00B24DAF" w:rsidRPr="00B24DAF" w:rsidRDefault="00B24DAF" w:rsidP="00B24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D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24DAF" w:rsidRPr="00B24DAF" w14:paraId="29C26919" w14:textId="77777777" w:rsidTr="00B24DA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BA44B" w14:textId="77777777" w:rsidR="00B24DAF" w:rsidRPr="00B24DAF" w:rsidRDefault="00B24DAF" w:rsidP="00B24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AA769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562FF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Botella x 400 c.c.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3DA80" w14:textId="77777777" w:rsidR="00B24DAF" w:rsidRPr="00B24DAF" w:rsidRDefault="00B24DAF" w:rsidP="00B24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D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24DAF" w:rsidRPr="00B24DAF" w14:paraId="6709C889" w14:textId="77777777" w:rsidTr="00B24DA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69CA8" w14:textId="77777777" w:rsidR="00B24DAF" w:rsidRPr="00B24DAF" w:rsidRDefault="00B24DAF" w:rsidP="00B24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491D5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B3FB8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8372F" w14:textId="77777777" w:rsidR="00B24DAF" w:rsidRPr="00B24DAF" w:rsidRDefault="00B24DAF" w:rsidP="00B24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D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24DAF" w:rsidRPr="00B24DAF" w14:paraId="4EA0F7B8" w14:textId="77777777" w:rsidTr="00B24DA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F0E07" w14:textId="77777777" w:rsidR="00B24DAF" w:rsidRPr="00B24DAF" w:rsidRDefault="00B24DAF" w:rsidP="00B24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A0FB7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9ABFC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Sobre x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7A77C" w14:textId="77777777" w:rsidR="00B24DAF" w:rsidRPr="00B24DAF" w:rsidRDefault="00B24DAF" w:rsidP="00B24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D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24DAF" w:rsidRPr="00B24DAF" w14:paraId="3CA672D2" w14:textId="77777777" w:rsidTr="00B24DA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C261D" w14:textId="77777777" w:rsidR="00B24DAF" w:rsidRPr="00B24DAF" w:rsidRDefault="00B24DAF" w:rsidP="00B24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ED8F6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24DAF">
              <w:rPr>
                <w:rFonts w:ascii="Calibri" w:eastAsia="Times New Roman" w:hAnsi="Calibri" w:cs="Calibri"/>
                <w:color w:val="000000"/>
              </w:rPr>
              <w:t>Vitina</w:t>
            </w:r>
            <w:proofErr w:type="spellEnd"/>
            <w:r w:rsidRPr="00B24DAF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63892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525C2" w14:textId="77777777" w:rsidR="00B24DAF" w:rsidRPr="00B24DAF" w:rsidRDefault="00B24DAF" w:rsidP="00B24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D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24DAF" w:rsidRPr="00B24DAF" w14:paraId="589AD724" w14:textId="77777777" w:rsidTr="00B24DA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FB8FB" w14:textId="77777777" w:rsidR="00B24DAF" w:rsidRPr="00B24DAF" w:rsidRDefault="00B24DAF" w:rsidP="00B24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85518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54060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387BA" w14:textId="77777777" w:rsidR="00B24DAF" w:rsidRPr="00B24DAF" w:rsidRDefault="00B24DAF" w:rsidP="00B24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D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2.700,00 </w:t>
            </w:r>
          </w:p>
        </w:tc>
      </w:tr>
      <w:tr w:rsidR="00B24DAF" w:rsidRPr="00B24DAF" w14:paraId="6FBFF422" w14:textId="77777777" w:rsidTr="00B24DA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C618F" w14:textId="77777777" w:rsidR="00B24DAF" w:rsidRPr="00B24DAF" w:rsidRDefault="00B24DAF" w:rsidP="00B24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790D9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CD63B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389F2" w14:textId="77777777" w:rsidR="00B24DAF" w:rsidRPr="00B24DAF" w:rsidRDefault="00B24DAF" w:rsidP="00B24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D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24DAF" w:rsidRPr="00B24DAF" w14:paraId="7FF9E060" w14:textId="77777777" w:rsidTr="00B24DA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5B9C8" w14:textId="77777777" w:rsidR="00B24DAF" w:rsidRPr="00B24DAF" w:rsidRDefault="00B24DAF" w:rsidP="00B24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50A32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4E027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816A7" w14:textId="77777777" w:rsidR="00B24DAF" w:rsidRPr="00B24DAF" w:rsidRDefault="00B24DAF" w:rsidP="00B24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D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24DAF" w:rsidRPr="00B24DAF" w14:paraId="2ABB4439" w14:textId="77777777" w:rsidTr="00B24DA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1CFAB" w14:textId="77777777" w:rsidR="00B24DAF" w:rsidRPr="00B24DAF" w:rsidRDefault="00B24DAF" w:rsidP="00B24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8924A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0D914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4B6F1" w14:textId="77777777" w:rsidR="00B24DAF" w:rsidRPr="00B24DAF" w:rsidRDefault="00B24DAF" w:rsidP="00B24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D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1.750,00 </w:t>
            </w:r>
          </w:p>
        </w:tc>
      </w:tr>
      <w:tr w:rsidR="00B24DAF" w:rsidRPr="00B24DAF" w14:paraId="5C725EE3" w14:textId="77777777" w:rsidTr="00B24DA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4FE2B" w14:textId="77777777" w:rsidR="00B24DAF" w:rsidRPr="00B24DAF" w:rsidRDefault="00B24DAF" w:rsidP="00B24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7B20E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6956F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F8EB4" w14:textId="77777777" w:rsidR="00B24DAF" w:rsidRPr="00B24DAF" w:rsidRDefault="00B24DAF" w:rsidP="00B24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D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24DAF" w:rsidRPr="00B24DAF" w14:paraId="7288A389" w14:textId="77777777" w:rsidTr="00B24DA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F1FF4" w14:textId="77777777" w:rsidR="00B24DAF" w:rsidRPr="00B24DAF" w:rsidRDefault="00B24DAF" w:rsidP="00B24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9A64A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D25C5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EDBF1" w14:textId="77777777" w:rsidR="00B24DAF" w:rsidRPr="00B24DAF" w:rsidRDefault="00B24DAF" w:rsidP="00B24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D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24DAF" w:rsidRPr="00B24DAF" w14:paraId="59603448" w14:textId="77777777" w:rsidTr="00B24DA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6A9B0" w14:textId="77777777" w:rsidR="00B24DAF" w:rsidRPr="00B24DAF" w:rsidRDefault="00B24DAF" w:rsidP="00B24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8CCEE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ABA60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CCEA3" w14:textId="77777777" w:rsidR="00B24DAF" w:rsidRPr="00B24DAF" w:rsidRDefault="00B24DAF" w:rsidP="00B24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D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7.500,00 </w:t>
            </w:r>
          </w:p>
        </w:tc>
      </w:tr>
      <w:tr w:rsidR="00B24DAF" w:rsidRPr="00B24DAF" w14:paraId="30A9DF34" w14:textId="77777777" w:rsidTr="00B24DA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28BBE" w14:textId="77777777" w:rsidR="00B24DAF" w:rsidRPr="00B24DAF" w:rsidRDefault="00B24DAF" w:rsidP="00B24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7CCD7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B24DAF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B24DAF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A459F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DC5CB" w14:textId="77777777" w:rsidR="00B24DAF" w:rsidRPr="00B24DAF" w:rsidRDefault="00B24DAF" w:rsidP="00B24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D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24DAF" w:rsidRPr="00B24DAF" w14:paraId="1A11E280" w14:textId="77777777" w:rsidTr="00B24DAF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49B4A" w14:textId="77777777" w:rsidR="00B24DAF" w:rsidRPr="00B24DAF" w:rsidRDefault="00B24DAF" w:rsidP="00B24D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65814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 xml:space="preserve">Pastas frescas (pascualina, </w:t>
            </w:r>
            <w:proofErr w:type="gramStart"/>
            <w:r w:rsidRPr="00B24DAF">
              <w:rPr>
                <w:rFonts w:ascii="Calibri" w:eastAsia="Times New Roman" w:hAnsi="Calibri" w:cs="Calibri"/>
                <w:color w:val="000000"/>
              </w:rPr>
              <w:t>ravioles)*</w:t>
            </w:r>
            <w:proofErr w:type="gramEnd"/>
            <w:r w:rsidRPr="00B24DAF">
              <w:rPr>
                <w:rFonts w:ascii="Calibri" w:eastAsia="Times New Roman" w:hAnsi="Calibri" w:cs="Calibri"/>
                <w:color w:val="000000"/>
              </w:rPr>
              <w:t>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DA3D9" w14:textId="77777777" w:rsidR="00B24DAF" w:rsidRPr="00B24DAF" w:rsidRDefault="00B24DAF" w:rsidP="00B24D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4DAF"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39898" w14:textId="77777777" w:rsidR="00B24DAF" w:rsidRPr="00B24DAF" w:rsidRDefault="00B24DAF" w:rsidP="00B24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D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</w:tbl>
    <w:p w14:paraId="31C6BFAC" w14:textId="77777777" w:rsidR="00B42616" w:rsidRDefault="00B42616" w:rsidP="001D65F2">
      <w:pPr>
        <w:spacing w:after="360"/>
        <w:jc w:val="right"/>
        <w:rPr>
          <w:b/>
        </w:rPr>
      </w:pPr>
    </w:p>
    <w:p w14:paraId="11278BE8" w14:textId="77777777" w:rsidR="00D5617B" w:rsidRDefault="00D5617B">
      <w:pPr>
        <w:rPr>
          <w:b/>
        </w:rPr>
      </w:pPr>
      <w:r>
        <w:rPr>
          <w:b/>
        </w:rPr>
        <w:br w:type="page"/>
      </w:r>
    </w:p>
    <w:p w14:paraId="30B3FC35" w14:textId="66381918"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14:paraId="03DF451D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589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7"/>
        <w:gridCol w:w="5093"/>
        <w:gridCol w:w="2349"/>
      </w:tblGrid>
      <w:tr w:rsidR="00B42616" w:rsidRPr="00B42616" w14:paraId="1DEB28BC" w14:textId="77777777" w:rsidTr="00B42616">
        <w:trPr>
          <w:trHeight w:val="605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B246E" w14:textId="77777777" w:rsidR="00B42616" w:rsidRPr="00B42616" w:rsidRDefault="00B42616" w:rsidP="00B426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B42616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160F5" w14:textId="77777777" w:rsidR="00B42616" w:rsidRPr="00B42616" w:rsidRDefault="00B42616" w:rsidP="00B426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B42616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17E68" w14:textId="77777777" w:rsidR="00B42616" w:rsidRPr="00B42616" w:rsidRDefault="00B42616" w:rsidP="00B426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B42616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B42616" w:rsidRPr="00B42616" w14:paraId="273D5B0A" w14:textId="77777777" w:rsidTr="00B42616">
        <w:trPr>
          <w:trHeight w:val="451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67CAD" w14:textId="77777777" w:rsidR="00B42616" w:rsidRPr="00B42616" w:rsidRDefault="00B42616" w:rsidP="00B4261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B42616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69E484" w14:textId="77777777" w:rsidR="00B42616" w:rsidRPr="00B42616" w:rsidRDefault="00B42616" w:rsidP="00B426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2616">
              <w:rPr>
                <w:rFonts w:ascii="Calibri" w:eastAsia="Times New Roman" w:hAnsi="Calibri" w:cs="Calibri"/>
                <w:color w:val="000000"/>
              </w:rPr>
              <w:t>C.D.I. PROFESORA MARY FERRIN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09CD5" w14:textId="77777777" w:rsidR="00B42616" w:rsidRPr="00B42616" w:rsidRDefault="00B42616" w:rsidP="00B426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2616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B42616" w:rsidRPr="00B42616" w14:paraId="3B152011" w14:textId="77777777" w:rsidTr="00B42616">
        <w:trPr>
          <w:trHeight w:val="451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A694B" w14:textId="77777777" w:rsidR="00B42616" w:rsidRPr="00B42616" w:rsidRDefault="00B42616" w:rsidP="00B4261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B42616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065A36" w14:textId="77777777" w:rsidR="00B42616" w:rsidRPr="00B42616" w:rsidRDefault="00B42616" w:rsidP="00B426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2616">
              <w:rPr>
                <w:rFonts w:ascii="Calibri" w:eastAsia="Times New Roman" w:hAnsi="Calibri" w:cs="Calibri"/>
                <w:color w:val="000000"/>
              </w:rPr>
              <w:t>Bachillerato Provincial N° 15 "Legislatura de la Provincia de Jujuy"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BF75C0" w14:textId="77777777" w:rsidR="00B42616" w:rsidRPr="00B42616" w:rsidRDefault="00B42616" w:rsidP="00B426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2616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B42616" w:rsidRPr="00B42616" w14:paraId="34AAC765" w14:textId="77777777" w:rsidTr="00B42616">
        <w:trPr>
          <w:trHeight w:val="451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BF36F" w14:textId="77777777" w:rsidR="00B42616" w:rsidRPr="00B42616" w:rsidRDefault="00B42616" w:rsidP="00B4261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B42616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5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36B933" w14:textId="77777777" w:rsidR="00B42616" w:rsidRPr="00B42616" w:rsidRDefault="00B42616" w:rsidP="00B426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2616">
              <w:rPr>
                <w:rFonts w:ascii="Calibri" w:eastAsia="Times New Roman" w:hAnsi="Calibri" w:cs="Calibri"/>
                <w:color w:val="000000"/>
              </w:rPr>
              <w:t>Escuela Nº 85 "23 de Agosto" (incluye Nivel Inicial)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6BA521" w14:textId="77777777" w:rsidR="00B42616" w:rsidRPr="00B42616" w:rsidRDefault="00B42616" w:rsidP="00B426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2616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B42616" w:rsidRPr="00B42616" w14:paraId="5CC862CE" w14:textId="77777777" w:rsidTr="00B42616">
        <w:trPr>
          <w:trHeight w:val="451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03075" w14:textId="77777777" w:rsidR="00B42616" w:rsidRPr="00B42616" w:rsidRDefault="00B42616" w:rsidP="00B4261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B42616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5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3FA5EA" w14:textId="77777777" w:rsidR="00B42616" w:rsidRPr="00B42616" w:rsidRDefault="00B42616" w:rsidP="00B426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2616">
              <w:rPr>
                <w:rFonts w:ascii="Calibri" w:eastAsia="Times New Roman" w:hAnsi="Calibri" w:cs="Calibri"/>
                <w:color w:val="000000"/>
              </w:rPr>
              <w:t xml:space="preserve">Escuela Nocturna </w:t>
            </w:r>
            <w:proofErr w:type="spellStart"/>
            <w:r w:rsidRPr="00B42616">
              <w:rPr>
                <w:rFonts w:ascii="Calibri" w:eastAsia="Times New Roman" w:hAnsi="Calibri" w:cs="Calibri"/>
                <w:color w:val="000000"/>
              </w:rPr>
              <w:t>Nº</w:t>
            </w:r>
            <w:proofErr w:type="spellEnd"/>
            <w:r w:rsidRPr="00B42616">
              <w:rPr>
                <w:rFonts w:ascii="Calibri" w:eastAsia="Times New Roman" w:hAnsi="Calibri" w:cs="Calibri"/>
                <w:color w:val="000000"/>
              </w:rPr>
              <w:t xml:space="preserve"> 102 "Paula </w:t>
            </w:r>
            <w:proofErr w:type="spellStart"/>
            <w:r w:rsidRPr="00B42616">
              <w:rPr>
                <w:rFonts w:ascii="Calibri" w:eastAsia="Times New Roman" w:hAnsi="Calibri" w:cs="Calibri"/>
                <w:color w:val="000000"/>
              </w:rPr>
              <w:t>Albarracin</w:t>
            </w:r>
            <w:proofErr w:type="spellEnd"/>
            <w:r w:rsidRPr="00B42616">
              <w:rPr>
                <w:rFonts w:ascii="Calibri" w:eastAsia="Times New Roman" w:hAnsi="Calibri" w:cs="Calibri"/>
                <w:color w:val="000000"/>
              </w:rPr>
              <w:t xml:space="preserve"> de Sarmiento"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CCB855" w14:textId="77777777" w:rsidR="00B42616" w:rsidRPr="00B42616" w:rsidRDefault="00B42616" w:rsidP="00B426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2616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B42616" w:rsidRPr="00B42616" w14:paraId="52D91E2D" w14:textId="77777777" w:rsidTr="00B42616">
        <w:trPr>
          <w:trHeight w:val="451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35D78" w14:textId="77777777" w:rsidR="00B42616" w:rsidRPr="00B42616" w:rsidRDefault="00B42616" w:rsidP="00B4261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B42616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5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575E5" w14:textId="77777777" w:rsidR="00B42616" w:rsidRPr="00B42616" w:rsidRDefault="00B42616" w:rsidP="00B426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2616">
              <w:rPr>
                <w:rFonts w:ascii="Calibri" w:eastAsia="Times New Roman" w:hAnsi="Calibri" w:cs="Calibri"/>
                <w:color w:val="000000"/>
              </w:rPr>
              <w:t>Jardín Materno Infantil Luna de Cristal (INCORPORACION CONTINGENCIA)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A8BFF6" w14:textId="77777777" w:rsidR="00B42616" w:rsidRPr="00B42616" w:rsidRDefault="00B42616" w:rsidP="00B426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2616">
              <w:rPr>
                <w:rFonts w:ascii="Calibri" w:eastAsia="Times New Roman" w:hAnsi="Calibri" w:cs="Calibri"/>
                <w:color w:val="000000"/>
              </w:rPr>
              <w:t>Palpalá</w:t>
            </w:r>
          </w:p>
        </w:tc>
      </w:tr>
      <w:tr w:rsidR="00B42616" w:rsidRPr="00B42616" w14:paraId="55905D44" w14:textId="77777777" w:rsidTr="00B42616">
        <w:trPr>
          <w:trHeight w:val="451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78E12" w14:textId="77777777" w:rsidR="00B42616" w:rsidRPr="00B42616" w:rsidRDefault="00B42616" w:rsidP="00B4261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B42616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5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C22DB2" w14:textId="77777777" w:rsidR="00B42616" w:rsidRPr="00B42616" w:rsidRDefault="00B42616" w:rsidP="00B426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2616">
              <w:rPr>
                <w:rFonts w:ascii="Calibri" w:eastAsia="Times New Roman" w:hAnsi="Calibri" w:cs="Calibri"/>
                <w:color w:val="000000"/>
              </w:rPr>
              <w:t>COLEGIO SECUNDARIO Nº 35 - LOS ALISOS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5FC188" w14:textId="77777777" w:rsidR="00B42616" w:rsidRPr="00B42616" w:rsidRDefault="00B42616" w:rsidP="00B426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2616">
              <w:rPr>
                <w:rFonts w:ascii="Calibri" w:eastAsia="Times New Roman" w:hAnsi="Calibri" w:cs="Calibri"/>
                <w:color w:val="000000"/>
              </w:rPr>
              <w:t>Los Alisos</w:t>
            </w:r>
          </w:p>
        </w:tc>
      </w:tr>
    </w:tbl>
    <w:p w14:paraId="1E56D1E5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820C0" w14:textId="77777777" w:rsidR="00D1665C" w:rsidRDefault="00D1665C" w:rsidP="00363EFE">
      <w:pPr>
        <w:spacing w:after="0" w:line="240" w:lineRule="auto"/>
      </w:pPr>
      <w:r>
        <w:separator/>
      </w:r>
    </w:p>
  </w:endnote>
  <w:endnote w:type="continuationSeparator" w:id="0">
    <w:p w14:paraId="377E9C01" w14:textId="77777777" w:rsidR="00D1665C" w:rsidRDefault="00D1665C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2E8B6" w14:textId="77777777" w:rsidR="0031579C" w:rsidRPr="0031579C" w:rsidRDefault="0031579C" w:rsidP="0031579C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081DD67" wp14:editId="4117B70C">
          <wp:simplePos x="0" y="0"/>
          <wp:positionH relativeFrom="column">
            <wp:posOffset>4320540</wp:posOffset>
          </wp:positionH>
          <wp:positionV relativeFrom="paragraph">
            <wp:posOffset>-586947</wp:posOffset>
          </wp:positionV>
          <wp:extent cx="1412949" cy="978196"/>
          <wp:effectExtent l="0" t="0" r="0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F1004" w14:textId="77777777" w:rsidR="00D1665C" w:rsidRDefault="00D1665C" w:rsidP="00363EFE">
      <w:pPr>
        <w:spacing w:after="0" w:line="240" w:lineRule="auto"/>
      </w:pPr>
      <w:r>
        <w:separator/>
      </w:r>
    </w:p>
  </w:footnote>
  <w:footnote w:type="continuationSeparator" w:id="0">
    <w:p w14:paraId="5A2610DA" w14:textId="77777777" w:rsidR="00D1665C" w:rsidRDefault="00D1665C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88581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0C147C2C" wp14:editId="08EC68EC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5C80F1E" w14:textId="060AF601" w:rsidR="00B84795" w:rsidRPr="00B84795" w:rsidRDefault="00775D0C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616"/>
    <w:rsid w:val="000042B2"/>
    <w:rsid w:val="00007BF1"/>
    <w:rsid w:val="00011F4D"/>
    <w:rsid w:val="00027223"/>
    <w:rsid w:val="00040BD1"/>
    <w:rsid w:val="0005005F"/>
    <w:rsid w:val="00053C2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61957"/>
    <w:rsid w:val="002624B8"/>
    <w:rsid w:val="002C347A"/>
    <w:rsid w:val="002D3B60"/>
    <w:rsid w:val="002F3577"/>
    <w:rsid w:val="00314884"/>
    <w:rsid w:val="0031579C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0875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75D0C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03900"/>
    <w:rsid w:val="00B2123F"/>
    <w:rsid w:val="00B24DAF"/>
    <w:rsid w:val="00B412D3"/>
    <w:rsid w:val="00B42616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D1665C"/>
    <w:rsid w:val="00D23D34"/>
    <w:rsid w:val="00D31BC9"/>
    <w:rsid w:val="00D326EF"/>
    <w:rsid w:val="00D476FB"/>
    <w:rsid w:val="00D5617B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2A1F4C0"/>
  <w15:docId w15:val="{35601995-BFAB-45BF-80E3-2E985ACC3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DFCBC7-2FA1-4055-9C94-92AB1C7A1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</Template>
  <TotalTime>14</TotalTime>
  <Pages>6</Pages>
  <Words>1870</Words>
  <Characters>10291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PC</cp:lastModifiedBy>
  <cp:revision>7</cp:revision>
  <cp:lastPrinted>2022-04-08T16:53:00Z</cp:lastPrinted>
  <dcterms:created xsi:type="dcterms:W3CDTF">2024-03-22T13:22:00Z</dcterms:created>
  <dcterms:modified xsi:type="dcterms:W3CDTF">2024-05-30T22:52:00Z</dcterms:modified>
</cp:coreProperties>
</file>