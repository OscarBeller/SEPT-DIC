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5DE91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9085E1C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2024C9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00699">
        <w:rPr>
          <w:b/>
        </w:rPr>
        <w:t xml:space="preserve">GRUPO ACACIA S.R.L </w:t>
      </w:r>
      <w:r w:rsidR="00ED2337" w:rsidRPr="00011F4D">
        <w:rPr>
          <w:b/>
        </w:rPr>
        <w:t>CUIT</w:t>
      </w:r>
      <w:r w:rsidR="00E00699">
        <w:rPr>
          <w:b/>
        </w:rPr>
        <w:t xml:space="preserve"> 33-71584881-9</w:t>
      </w:r>
      <w:r w:rsidR="00F4485D">
        <w:rPr>
          <w:noProof/>
        </w:rPr>
        <w:t xml:space="preserve"> </w:t>
      </w:r>
      <w:r>
        <w:t xml:space="preserve">con domicilio en </w:t>
      </w:r>
      <w:r w:rsidR="00E00699">
        <w:rPr>
          <w:b/>
        </w:rPr>
        <w:t xml:space="preserve">ALMIRANTE BROWN 1300,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410F0E58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9A62C51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6FF2445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51F6D38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11ADC474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52565814" w14:textId="72E1D9C2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002643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002643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557DCB1C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55E5D4D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6D2292D1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626758E8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1CA9539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3CB767C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6F8D578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1C639FC6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34F53E94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3F6E90D4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0FB6DF6C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75A5F3DE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7A899058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0A73743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0A3CFE6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0F95CC9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596965E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B775BC9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D08F413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B8876B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D3FF1A0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9254D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570BF7AC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01296CC9" w14:textId="7FB5A48D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AE5788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2D3F12B1" w14:textId="77777777" w:rsidR="0016667D" w:rsidRPr="00E134AF" w:rsidRDefault="0016667D" w:rsidP="00331C45">
      <w:pPr>
        <w:spacing w:after="360"/>
        <w:jc w:val="both"/>
      </w:pPr>
    </w:p>
    <w:p w14:paraId="67BCE891" w14:textId="77777777" w:rsidR="00BA79E3" w:rsidRDefault="00BA79E3" w:rsidP="00EC4EED">
      <w:pPr>
        <w:spacing w:after="360"/>
        <w:jc w:val="both"/>
      </w:pPr>
    </w:p>
    <w:p w14:paraId="5532E6F7" w14:textId="77777777" w:rsidR="00A278C6" w:rsidRDefault="00A278C6" w:rsidP="00EC4EED">
      <w:pPr>
        <w:spacing w:after="360"/>
        <w:jc w:val="both"/>
      </w:pPr>
    </w:p>
    <w:p w14:paraId="1CD383A0" w14:textId="77777777" w:rsidR="00AF7B94" w:rsidRDefault="00AF7B94" w:rsidP="00EC4EED">
      <w:pPr>
        <w:spacing w:after="360"/>
        <w:jc w:val="both"/>
      </w:pPr>
    </w:p>
    <w:p w14:paraId="796D4832" w14:textId="77777777" w:rsidR="00A278C6" w:rsidRDefault="00A278C6" w:rsidP="00EC4EED">
      <w:pPr>
        <w:spacing w:after="360"/>
        <w:jc w:val="both"/>
      </w:pPr>
    </w:p>
    <w:p w14:paraId="70779368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365EF6B1" w14:textId="773276B5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553" w:type="dxa"/>
        <w:tblInd w:w="-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2"/>
        <w:gridCol w:w="3277"/>
        <w:gridCol w:w="2382"/>
        <w:gridCol w:w="1842"/>
      </w:tblGrid>
      <w:tr w:rsidR="003B565B" w14:paraId="5235D322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3715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Renglón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F3B1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BD00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980FA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Precio Unitario </w:t>
            </w:r>
          </w:p>
        </w:tc>
      </w:tr>
      <w:tr w:rsidR="003B565B" w14:paraId="64A53800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19F2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4B42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Pollo de criadero congelado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F18C1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5518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$ 4.900,00</w:t>
            </w:r>
          </w:p>
        </w:tc>
      </w:tr>
      <w:tr w:rsidR="003B565B" w14:paraId="6C5650FF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24C5D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868F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Blando Especial Cortado (Cuadrada)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0D6F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4149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$ 15.000,00</w:t>
            </w:r>
          </w:p>
        </w:tc>
      </w:tr>
      <w:tr w:rsidR="003B565B" w14:paraId="2A7B392C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E41A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A20D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Blando entero (sobaco para sopa)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B1BF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CCB9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$ 13.500,00</w:t>
            </w:r>
          </w:p>
        </w:tc>
      </w:tr>
      <w:tr w:rsidR="003B565B" w14:paraId="1DFF4273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D143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E5E6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Carne molida especial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83AA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F236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$ 15.000,00</w:t>
            </w:r>
          </w:p>
        </w:tc>
      </w:tr>
      <w:tr w:rsidR="003B565B" w14:paraId="34DB532C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5099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EFC6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Huevos de gallina por maple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65EA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Maple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AE97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$ 4.800,00</w:t>
            </w:r>
          </w:p>
        </w:tc>
      </w:tr>
      <w:tr w:rsidR="003B565B" w14:paraId="20FC2ADD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289C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BEDD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Limón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69B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7051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$ 850,00</w:t>
            </w:r>
          </w:p>
        </w:tc>
      </w:tr>
      <w:tr w:rsidR="003B565B" w14:paraId="2EE950BA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276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50FA1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Naranja 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5675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A0B8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$ 2.400,00</w:t>
            </w:r>
          </w:p>
        </w:tc>
      </w:tr>
      <w:tr w:rsidR="003B565B" w14:paraId="7FB58D42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AADC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8E28A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Mandarina 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793A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897D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$ 2.400,00</w:t>
            </w:r>
          </w:p>
        </w:tc>
      </w:tr>
      <w:tr w:rsidR="003B565B" w14:paraId="7CBD039C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916B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A0A9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Banana 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4B95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Docena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715D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$ 2.400,00</w:t>
            </w:r>
          </w:p>
        </w:tc>
      </w:tr>
      <w:tr w:rsidR="003B565B" w14:paraId="6903D044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06E3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0CEE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Manzana/pera 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D6FA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1DC7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4.000,00 </w:t>
            </w:r>
          </w:p>
        </w:tc>
      </w:tr>
      <w:tr w:rsidR="003B565B" w14:paraId="7F6D4C3E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9B76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D466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Acelga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1C2E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F7661" w14:textId="1EE90583" w:rsidR="003B565B" w:rsidRDefault="003B565B" w:rsidP="00082D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</w:t>
            </w:r>
            <w:r w:rsidR="00082D3C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082D3C">
              <w:rPr>
                <w:rFonts w:ascii="Calibri" w:hAnsi="Calibri" w:cs="Calibri"/>
                <w:color w:val="000000"/>
              </w:rPr>
              <w:t>00</w:t>
            </w:r>
            <w:r>
              <w:rPr>
                <w:rFonts w:ascii="Calibri" w:hAnsi="Calibri" w:cs="Calibri"/>
                <w:color w:val="000000"/>
              </w:rPr>
              <w:t xml:space="preserve">0,00 </w:t>
            </w:r>
          </w:p>
        </w:tc>
      </w:tr>
      <w:tr w:rsidR="003B565B" w14:paraId="7DE3BC57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2D1A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283B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Arveja fresca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48B6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3D809" w14:textId="14B28A0B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</w:t>
            </w:r>
            <w:r w:rsidR="00082D3C">
              <w:rPr>
                <w:rFonts w:ascii="Calibri" w:hAnsi="Calibri" w:cs="Calibri"/>
                <w:color w:val="000000"/>
              </w:rPr>
              <w:t>6</w:t>
            </w:r>
            <w:r>
              <w:rPr>
                <w:rFonts w:ascii="Calibri" w:hAnsi="Calibri" w:cs="Calibri"/>
                <w:color w:val="000000"/>
              </w:rPr>
              <w:t xml:space="preserve">.000,00 </w:t>
            </w:r>
          </w:p>
        </w:tc>
      </w:tr>
      <w:tr w:rsidR="003B565B" w14:paraId="0FB20A7C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D451A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0B4B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Cebolla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181C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CC36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1.500,00 </w:t>
            </w:r>
          </w:p>
        </w:tc>
      </w:tr>
      <w:tr w:rsidR="003B565B" w14:paraId="379847B7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9016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6A0E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Morrón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7C6B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00E0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3.100,00 </w:t>
            </w:r>
          </w:p>
        </w:tc>
      </w:tr>
      <w:tr w:rsidR="003B565B" w14:paraId="3F22FF41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4117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F083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Papa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A840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842A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1.500,00 </w:t>
            </w:r>
          </w:p>
        </w:tc>
      </w:tr>
      <w:tr w:rsidR="003B565B" w14:paraId="2338B2B1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7259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B29C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Tomate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E185A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8E793" w14:textId="07191991" w:rsidR="003B565B" w:rsidRDefault="003B565B" w:rsidP="00082D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</w:t>
            </w:r>
            <w:r w:rsidR="00082D3C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082D3C"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00,00 </w:t>
            </w:r>
          </w:p>
        </w:tc>
      </w:tr>
      <w:tr w:rsidR="003B565B" w14:paraId="4EDB734E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044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DA2D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Zanahoria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CD3A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11E7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1.800,00 </w:t>
            </w:r>
          </w:p>
        </w:tc>
      </w:tr>
      <w:tr w:rsidR="003B565B" w14:paraId="18385B2D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365A1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EB9B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Zapallito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E76E5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180D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1.900,00 </w:t>
            </w:r>
          </w:p>
        </w:tc>
      </w:tr>
      <w:tr w:rsidR="003B565B" w14:paraId="3D63BD70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E812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6FC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Zapallo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A211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4D88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1.500,00 </w:t>
            </w:r>
          </w:p>
        </w:tc>
      </w:tr>
      <w:tr w:rsidR="003B565B" w14:paraId="3470B59B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737F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B0D7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Levadura fresca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08F6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A685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4.500,00 </w:t>
            </w:r>
          </w:p>
        </w:tc>
      </w:tr>
      <w:tr w:rsidR="003B565B" w14:paraId="775BE582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CE6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2301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Levadura seca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CBB8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Sobre de 10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3E31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500,00 </w:t>
            </w:r>
          </w:p>
        </w:tc>
      </w:tr>
      <w:tr w:rsidR="003B565B" w14:paraId="25981585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0AB9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2B0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Grasa Bovina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49871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9178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4.300,00 </w:t>
            </w:r>
          </w:p>
        </w:tc>
      </w:tr>
      <w:tr w:rsidR="003B565B" w14:paraId="79825023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E5EBD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5672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Arroz Blanco Fino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4267A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4FD3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2.700,00 </w:t>
            </w:r>
          </w:p>
        </w:tc>
      </w:tr>
      <w:tr w:rsidR="003B565B" w14:paraId="131369C7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93AEA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5E19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Avena arrollada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B919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CB83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4.300,00 </w:t>
            </w:r>
          </w:p>
        </w:tc>
      </w:tr>
      <w:tr w:rsidR="003B565B" w14:paraId="0B0C82AC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DA45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5E45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Fideos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Guiseros</w:t>
            </w:r>
            <w:proofErr w:type="spellEnd"/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67FF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7881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2.600,00 </w:t>
            </w:r>
          </w:p>
        </w:tc>
      </w:tr>
      <w:tr w:rsidR="003B565B" w14:paraId="123340A9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DA97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B482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Fideos Espaguetis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B8E7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5D2C1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2.600,00 </w:t>
            </w:r>
          </w:p>
        </w:tc>
      </w:tr>
      <w:tr w:rsidR="003B565B" w14:paraId="5C7A8265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4415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AF44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Harina de trigo 000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9390D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EA70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1.350,00 </w:t>
            </w:r>
          </w:p>
        </w:tc>
      </w:tr>
      <w:tr w:rsidR="003B565B" w14:paraId="20503F72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9482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152B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Fécula de maíz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DF9F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B2BE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4.600,00 </w:t>
            </w:r>
          </w:p>
        </w:tc>
      </w:tr>
      <w:tr w:rsidR="003B565B" w14:paraId="62FB7444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EBBED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C3FD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Lenteja seca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95B7D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Paquete 400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7C27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3B565B" w14:paraId="3F4E8D6D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8414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CFBD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Sémola de maíz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61FAD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A0F0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1.100,00 </w:t>
            </w:r>
          </w:p>
        </w:tc>
      </w:tr>
      <w:tr w:rsidR="003B565B" w14:paraId="12BE4567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4764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B2A6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Trigo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7C29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0BB4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2.800,00 </w:t>
            </w:r>
          </w:p>
        </w:tc>
      </w:tr>
      <w:tr w:rsidR="003B565B" w14:paraId="763E9750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93E6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B17C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Triguillo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B455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1037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3.200,00 </w:t>
            </w:r>
          </w:p>
        </w:tc>
      </w:tr>
      <w:tr w:rsidR="003B565B" w14:paraId="2E801675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FC2E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53F6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Frangollo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D6B2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51EE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3.200,00 </w:t>
            </w:r>
          </w:p>
        </w:tc>
      </w:tr>
      <w:tr w:rsidR="003B565B" w14:paraId="1218EE48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A4E5D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D00AD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Aceite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FE43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2C3A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2.900,00 </w:t>
            </w:r>
          </w:p>
        </w:tc>
      </w:tr>
      <w:tr w:rsidR="003B565B" w14:paraId="4AA00BB4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A098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BB9C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Laurel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2392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708F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16.000,00 </w:t>
            </w:r>
          </w:p>
        </w:tc>
      </w:tr>
      <w:tr w:rsidR="003B565B" w14:paraId="47C41F7D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DCAA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4A02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Orégano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16551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500 gr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8AA2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16.000,00 </w:t>
            </w:r>
          </w:p>
        </w:tc>
      </w:tr>
      <w:tr w:rsidR="003B565B" w14:paraId="6C320464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8D44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487C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Provenzal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9AAE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500 gr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EDA1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16.000,00 </w:t>
            </w:r>
          </w:p>
        </w:tc>
      </w:tr>
      <w:tr w:rsidR="003B565B" w14:paraId="5E90E6EE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F4E3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85E6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 fina común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9BD9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Paquete x 500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B9B4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1.800,00 </w:t>
            </w:r>
          </w:p>
        </w:tc>
      </w:tr>
      <w:tr w:rsidR="003B565B" w14:paraId="3C021B24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8272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201B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Azúcar Blanca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7C1F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7D77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3B565B" w14:paraId="25E1C82E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81A4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50CB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Esencia de vainilla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395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100 cc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5CAC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1.400,00 </w:t>
            </w:r>
          </w:p>
        </w:tc>
      </w:tr>
      <w:tr w:rsidR="003B565B" w14:paraId="2A0DF32D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95EE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ACE1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Mate Cocido en saquitos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0F9B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 x 50 un.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96FA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2.300,00 </w:t>
            </w:r>
          </w:p>
        </w:tc>
      </w:tr>
      <w:tr w:rsidR="003B565B" w14:paraId="5DDDF0DE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6C91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D0C4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Té de Té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C33E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 x 50 un.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F8BAA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2.300,00 </w:t>
            </w:r>
          </w:p>
        </w:tc>
      </w:tr>
      <w:tr w:rsidR="003B565B" w14:paraId="68BFDEED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E550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FF7D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Leche en Polvo Entera Instantánea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37281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Caja x 800 gr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CADA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7.400,00 </w:t>
            </w:r>
          </w:p>
        </w:tc>
      </w:tr>
      <w:tr w:rsidR="003B565B" w14:paraId="016D775A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8078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5D9A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AF1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7D90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3.200,00 </w:t>
            </w:r>
          </w:p>
        </w:tc>
      </w:tr>
      <w:tr w:rsidR="003B565B" w14:paraId="218A60F5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865B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2721A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007DD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A0D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3.100,00 </w:t>
            </w:r>
          </w:p>
        </w:tc>
      </w:tr>
      <w:tr w:rsidR="003B565B" w14:paraId="3DF1D3B1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6579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B2BB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9395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89B7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2.500,00 </w:t>
            </w:r>
          </w:p>
        </w:tc>
      </w:tr>
      <w:tr w:rsidR="003B565B" w14:paraId="3EDB4E25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2F98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A994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Peceto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7740A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B85D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15.000,00 </w:t>
            </w:r>
          </w:p>
        </w:tc>
      </w:tr>
      <w:tr w:rsidR="003B565B" w14:paraId="48642CE1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1B9C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10D6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Espinaca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C7ABD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atado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D9FB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3B565B" w14:paraId="3644E72C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A9CF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37DE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Perejil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2C5AA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5D90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3B565B" w14:paraId="1C841367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54AD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4FB5D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Brócoli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BEFC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AB30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6.600,00 </w:t>
            </w:r>
          </w:p>
        </w:tc>
      </w:tr>
      <w:tr w:rsidR="003B565B" w14:paraId="62FB3DAE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1ECD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F63C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Chaucha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3CA2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FBDA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3.200,00 </w:t>
            </w:r>
          </w:p>
        </w:tc>
      </w:tr>
      <w:tr w:rsidR="003B565B" w14:paraId="7D513D09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A14C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BE49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Pelones deshidratados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D6DF1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F7E6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7.600,00 </w:t>
            </w:r>
          </w:p>
        </w:tc>
      </w:tr>
      <w:tr w:rsidR="003B565B" w14:paraId="58D58D25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F79A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9FCF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Dulce de batata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A63A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DC1E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5.100,00 </w:t>
            </w:r>
          </w:p>
        </w:tc>
      </w:tr>
      <w:tr w:rsidR="003B565B" w14:paraId="19788776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49B7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BC6B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Durazno al natural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4439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Lata en mitades x 820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0AB4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5.400,00 </w:t>
            </w:r>
          </w:p>
        </w:tc>
      </w:tr>
      <w:tr w:rsidR="003B565B" w14:paraId="342203C4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16F3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4776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Dulce de leche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5B63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Pote x 400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CF36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4.100,00 </w:t>
            </w:r>
          </w:p>
        </w:tc>
      </w:tr>
      <w:tr w:rsidR="003B565B" w14:paraId="0D2BF089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7582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CF9B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Mermelada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430B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Pote x 500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D39B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4.100,00 </w:t>
            </w:r>
          </w:p>
        </w:tc>
      </w:tr>
      <w:tr w:rsidR="003B565B" w14:paraId="45DA3564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75D1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ADA0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Edulcorante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A170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Botella x 400 c.c.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1558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3.500,00 </w:t>
            </w:r>
          </w:p>
        </w:tc>
      </w:tr>
      <w:tr w:rsidR="003B565B" w14:paraId="4D0A24BC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F1D0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8D43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Harina Leudante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C01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Paquete x 1 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3B74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2.500,00 </w:t>
            </w:r>
          </w:p>
        </w:tc>
      </w:tr>
      <w:tr w:rsidR="003B565B" w14:paraId="158BFF92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01E4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59B4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Jugo en polvo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2A95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Sobre x un.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7516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950,00 </w:t>
            </w:r>
          </w:p>
        </w:tc>
      </w:tr>
      <w:tr w:rsidR="003B565B" w14:paraId="3BBB54C3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849A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E355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Vitina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0B10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5423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4.070,00 </w:t>
            </w:r>
          </w:p>
        </w:tc>
      </w:tr>
      <w:tr w:rsidR="003B565B" w14:paraId="261B1B41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F899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D598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Maíz pelado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FEE9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Paquete x 1 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2498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3.300,00 </w:t>
            </w:r>
          </w:p>
        </w:tc>
      </w:tr>
      <w:tr w:rsidR="003B565B" w14:paraId="5EB81D3C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15F5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32E1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Cereal sin azúcar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C566A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BF87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6.000,00 </w:t>
            </w:r>
          </w:p>
        </w:tc>
      </w:tr>
      <w:tr w:rsidR="003B565B" w14:paraId="25EDDE99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67A8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8B22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Malta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6E20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Frasco x 170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9DCF1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4.400,00 </w:t>
            </w:r>
          </w:p>
        </w:tc>
      </w:tr>
      <w:tr w:rsidR="003B565B" w14:paraId="05FC2E93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14D4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E716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Cacao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0BF9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257BA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1.700,00 </w:t>
            </w:r>
          </w:p>
        </w:tc>
      </w:tr>
      <w:tr w:rsidR="003B565B" w14:paraId="6C973A75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3732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4758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Polvo para gelatina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DB34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Caja x 40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29E1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1.300,00 </w:t>
            </w:r>
          </w:p>
        </w:tc>
      </w:tr>
      <w:tr w:rsidR="003B565B" w14:paraId="30083CF4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A8881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362D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Polvo para flan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4228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Caja x 40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E935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1.300,00 </w:t>
            </w:r>
          </w:p>
        </w:tc>
      </w:tr>
      <w:tr w:rsidR="003B565B" w14:paraId="4D356939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7168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7F3E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Queso Cremoso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49F3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CC09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8.500,00 </w:t>
            </w:r>
          </w:p>
        </w:tc>
      </w:tr>
      <w:tr w:rsidR="003B565B" w14:paraId="25CA50B2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2A00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1EABD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Queso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Tybo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6FEF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1482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8.800,00 </w:t>
            </w:r>
          </w:p>
        </w:tc>
      </w:tr>
      <w:tr w:rsidR="003B565B" w14:paraId="3D6E3CBC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6838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654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Pastas frescas 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pascualina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, ravioles)***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64ED1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450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AB0D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4.000,00 </w:t>
            </w:r>
          </w:p>
        </w:tc>
      </w:tr>
      <w:tr w:rsidR="003B565B" w14:paraId="2BAA984B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CC6F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A0DA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Yogurt ***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BFA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Ltr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7001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2.650,00 </w:t>
            </w:r>
          </w:p>
        </w:tc>
      </w:tr>
      <w:tr w:rsidR="003B565B" w14:paraId="0BC8B4EF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1425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B26A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nalga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691BC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1B48F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15.000,00 </w:t>
            </w:r>
          </w:p>
        </w:tc>
      </w:tr>
      <w:tr w:rsidR="003B565B" w14:paraId="325339AD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1E64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0722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batata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A9F48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D77A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2.200,00 </w:t>
            </w:r>
          </w:p>
        </w:tc>
      </w:tr>
      <w:tr w:rsidR="003B565B" w14:paraId="107203B7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861C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B4D5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Leche en Polvo descremada por 800 gr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37BE4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caja x 800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4BFE1" w14:textId="6BC77392" w:rsidR="003B565B" w:rsidRDefault="003B565B" w:rsidP="00082D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</w:t>
            </w:r>
            <w:r w:rsidR="00082D3C"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</w:rPr>
              <w:t xml:space="preserve">.000,00 </w:t>
            </w:r>
          </w:p>
        </w:tc>
      </w:tr>
      <w:tr w:rsidR="003B565B" w14:paraId="3978A956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4951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A66F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yogur descremado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DEB7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Ltr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E8387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2.850,00 </w:t>
            </w:r>
          </w:p>
        </w:tc>
      </w:tr>
      <w:tr w:rsidR="003B565B" w14:paraId="48542A69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5132B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4B0A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Vinagre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4802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Botella x 900 ml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3F5A9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1.500,00 </w:t>
            </w:r>
          </w:p>
        </w:tc>
      </w:tr>
      <w:tr w:rsidR="003B565B" w14:paraId="61AA5E31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BEC1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C0D8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Pure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de tomate x 520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grs</w:t>
            </w:r>
            <w:proofErr w:type="spellEnd"/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1086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520 GR.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D49F0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1.000,00 </w:t>
            </w:r>
          </w:p>
        </w:tc>
      </w:tr>
      <w:tr w:rsidR="003B565B" w14:paraId="72873A49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C6E1E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95975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Arveja en lata x 350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grs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7D6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350 GR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D0EA3" w14:textId="77777777" w:rsidR="003B565B" w:rsidRDefault="003B565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$                 900,00 </w:t>
            </w:r>
          </w:p>
        </w:tc>
      </w:tr>
      <w:tr w:rsidR="000E79F8" w14:paraId="3226A4D5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394C1" w14:textId="61833C37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78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E80E4" w14:textId="52EB0944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Apio 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356F6" w14:textId="5128D45F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BF4AE" w14:textId="71F8A65E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$ 1900,00</w:t>
            </w:r>
          </w:p>
        </w:tc>
      </w:tr>
      <w:tr w:rsidR="000E79F8" w14:paraId="242C08D0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39428" w14:textId="60DCD669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B0D3" w14:textId="2F7A07C2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Coreanito 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776E1" w14:textId="28004E70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8629E" w14:textId="23B2A42C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$2000,00</w:t>
            </w:r>
          </w:p>
        </w:tc>
      </w:tr>
      <w:tr w:rsidR="000E79F8" w14:paraId="2E67DBD8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D4082" w14:textId="1B20191B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07D04" w14:textId="396FEC30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Lechuga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8C85D" w14:textId="68A037EA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B5D52" w14:textId="414DBA65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$2.500,00</w:t>
            </w:r>
          </w:p>
        </w:tc>
      </w:tr>
      <w:tr w:rsidR="000E79F8" w14:paraId="2E614048" w14:textId="77777777" w:rsidTr="003B565B">
        <w:trPr>
          <w:trHeight w:val="290"/>
        </w:trPr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0DDD5" w14:textId="689CC194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3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B133D" w14:textId="5615788A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Remolacha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DE35A" w14:textId="5132B432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Kg.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7C585" w14:textId="338F1B97" w:rsidR="000E79F8" w:rsidRDefault="000E79F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$1.900,00</w:t>
            </w:r>
          </w:p>
        </w:tc>
      </w:tr>
    </w:tbl>
    <w:p w14:paraId="23AB115C" w14:textId="77777777" w:rsidR="00DC5F0F" w:rsidRDefault="00DC5F0F" w:rsidP="001D65F2">
      <w:pPr>
        <w:spacing w:after="360"/>
        <w:jc w:val="right"/>
        <w:rPr>
          <w:b/>
        </w:rPr>
      </w:pPr>
    </w:p>
    <w:p w14:paraId="71185B8B" w14:textId="1E865D03" w:rsidR="001D65F2" w:rsidRDefault="001D65F2" w:rsidP="001D65F2">
      <w:pPr>
        <w:spacing w:after="360"/>
        <w:jc w:val="right"/>
        <w:rPr>
          <w:b/>
        </w:rPr>
      </w:pPr>
      <w:bookmarkStart w:id="0" w:name="_GoBack"/>
      <w:bookmarkEnd w:id="0"/>
      <w:r w:rsidRPr="00A278C6">
        <w:rPr>
          <w:b/>
        </w:rPr>
        <w:t>ANEXO II</w:t>
      </w:r>
    </w:p>
    <w:p w14:paraId="4E7CE113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840"/>
        <w:gridCol w:w="2200"/>
      </w:tblGrid>
      <w:tr w:rsidR="00547EC6" w:rsidRPr="00547EC6" w14:paraId="23C9C6FF" w14:textId="77777777" w:rsidTr="00547E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803A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47EC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013E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47EC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8F01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47EC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47EC6" w:rsidRPr="00547EC6" w14:paraId="32DD6C72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E3EFDE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75D93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Colegio Secundario Nº 13 "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Abdon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 Castro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Tolay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1AC3FC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Barrancas</w:t>
            </w:r>
          </w:p>
        </w:tc>
      </w:tr>
      <w:tr w:rsidR="00547EC6" w:rsidRPr="00547EC6" w14:paraId="083DDB48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961958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572D31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E.E.T. N° 1 "Gral. Manuel Belgrano"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6DA41E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7EC6">
              <w:rPr>
                <w:rFonts w:ascii="Calibri" w:eastAsia="Times New Roman" w:hAnsi="Calibri" w:cs="Calibri"/>
                <w:color w:val="000000"/>
              </w:rPr>
              <w:t>Maimara</w:t>
            </w:r>
            <w:proofErr w:type="spellEnd"/>
          </w:p>
        </w:tc>
      </w:tr>
      <w:tr w:rsidR="00547EC6" w:rsidRPr="00547EC6" w14:paraId="6ADE9B18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121E77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2795BE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 xml:space="preserve">Escuela Nº 280 "Mtro. José Ricardo </w:t>
            </w:r>
            <w:proofErr w:type="spellStart"/>
            <w:r w:rsidRPr="00547EC6">
              <w:rPr>
                <w:rFonts w:ascii="Calibri" w:eastAsia="Times New Roman" w:hAnsi="Calibri" w:cs="Calibri"/>
                <w:color w:val="000000"/>
              </w:rPr>
              <w:t>Estani</w:t>
            </w:r>
            <w:proofErr w:type="spellEnd"/>
            <w:r w:rsidRPr="00547EC6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A8840C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Bernardo</w:t>
            </w:r>
          </w:p>
        </w:tc>
      </w:tr>
      <w:tr w:rsidR="00547EC6" w:rsidRPr="00547EC6" w14:paraId="4414836A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F0E6A5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CD3CC1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Colegio Secundario Nº 1 "Virgen de Punta Corral"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A098D8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7EC6">
              <w:rPr>
                <w:rFonts w:ascii="Calibri" w:eastAsia="Times New Roman" w:hAnsi="Calibri" w:cs="Calibri"/>
                <w:color w:val="000000"/>
              </w:rPr>
              <w:t>Volcan</w:t>
            </w:r>
            <w:proofErr w:type="spellEnd"/>
          </w:p>
        </w:tc>
      </w:tr>
      <w:tr w:rsidR="00547EC6" w:rsidRPr="00547EC6" w14:paraId="2862EFB2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02578B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E547C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Escuela N° 436 "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Dip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.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Maria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 del Pilar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Bermudez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FEDCA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74CD0E24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924605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951D28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 xml:space="preserve">Escuela N° 451 "Pte. Cristina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Fernandez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 de Kirchner"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8C84BC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6A3A838E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A45FDA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FE3A3D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 xml:space="preserve">Escuela N° 458 "Bandera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Nac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>. De Ntra. Libertad Civil" (CONTINGENCIA)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0CFC5F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1DA094CB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D5BD85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D481F0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Escuela Nº 431 "Isabel La Católica" (CONTINGENCIA)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89C03B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02BF07F5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78DEE1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0B1AE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Escuela Nº 444 "Jujuy Abandera de la Patria"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130BF7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3BFA331E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A0F3FA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BCC3F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J.I.N. N° 30 (Escuela N° 464)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B5EAB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5A344237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87C810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12D033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7 Colores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CA0BD1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77476735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DD2A66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B04C8B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CDI Carita de Luna - CIC Che Guevara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7540E5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7EEE6A4C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4F4A2D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DD65CE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CDI Mimitos - CIC Copacabana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977849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029ECCED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70E763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698B8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Escuela Nº 28 "Presidente Avellaneda"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1A3CE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54D9DF26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284843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68F39B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Escuela Nº 418 "Eva Perón" (CONTINGENCIA)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5653CE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64ECA25A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52A26D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2DFF79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Escuela Provincial de Artes Nº 1 "Medardo Pantoja"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AE9090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2B651FA4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1D3FD1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262F0F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47EC6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 de Infantes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Núcleado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 Nº 17 (Esc. 418)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E82F2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2D4D3BF5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7BACD2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A1D0C0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 xml:space="preserve">Escuela Nº 329 "Fundación </w:t>
            </w:r>
            <w:proofErr w:type="spellStart"/>
            <w:r w:rsidRPr="00547EC6">
              <w:rPr>
                <w:rFonts w:ascii="Calibri" w:eastAsia="Times New Roman" w:hAnsi="Calibri" w:cs="Calibri"/>
                <w:color w:val="000000"/>
              </w:rPr>
              <w:t>Scholnik</w:t>
            </w:r>
            <w:proofErr w:type="spellEnd"/>
            <w:r w:rsidRPr="00547EC6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D2352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7EC6">
              <w:rPr>
                <w:rFonts w:ascii="Calibri" w:eastAsia="Times New Roman" w:hAnsi="Calibri" w:cs="Calibri"/>
                <w:color w:val="000000"/>
              </w:rPr>
              <w:t>Tilquiza</w:t>
            </w:r>
            <w:proofErr w:type="spellEnd"/>
          </w:p>
        </w:tc>
      </w:tr>
      <w:tr w:rsidR="00547EC6" w:rsidRPr="00547EC6" w14:paraId="4A163EF3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020158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FA508D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47EC6">
              <w:rPr>
                <w:rFonts w:ascii="Calibri" w:eastAsia="Times New Roman" w:hAnsi="Calibri" w:cs="Calibri"/>
                <w:lang w:val="en-US"/>
              </w:rPr>
              <w:t>Bachillerato Provincial Nº 19 "Prof. C. G. Alonso"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F12B49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Yala</w:t>
            </w:r>
          </w:p>
        </w:tc>
      </w:tr>
      <w:tr w:rsidR="00547EC6" w:rsidRPr="00547EC6" w14:paraId="72E82BF4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79C94B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2C13FF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Escuela N° 224 "Ntra. Sra. del Rosario"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07D7A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547EC6" w:rsidRPr="00547EC6" w14:paraId="56A095B6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EB2221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893AD0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Escuela N° 37 "Felipe Antonio de Iriarte"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A1E37A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547EC6" w:rsidRPr="00547EC6" w14:paraId="57CA2532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9C5183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CF00C19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CENTRO DE DESARROLLO INFANTIL PUGARCITO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0CD81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7EC6">
              <w:rPr>
                <w:rFonts w:ascii="Calibri" w:eastAsia="Times New Roman" w:hAnsi="Calibri" w:cs="Calibri"/>
                <w:color w:val="000000"/>
              </w:rPr>
              <w:t>Volcan</w:t>
            </w:r>
            <w:proofErr w:type="spellEnd"/>
          </w:p>
        </w:tc>
      </w:tr>
      <w:tr w:rsidR="00547EC6" w:rsidRPr="00547EC6" w14:paraId="3FD56FF9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01D645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85C625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JARDIN MATERNAL -J.I. Nº 62 -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0F524F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0194406A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358409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1752A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J.I. Nº 14 - JARDIN MATERNAL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CA43B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1FDAC73D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77C4D4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C6B3D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J.I.N. Nº 60 - JARDIN MATERNAL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EDEE47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1689EA43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1A3C27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8273DB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J.I.N. Nº 17 - PALPALA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A365ED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  <w:tr w:rsidR="00547EC6" w:rsidRPr="00547EC6" w14:paraId="3C7FD194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ECCE2A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ADFDD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 xml:space="preserve">JIN Nº 3 -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ESC.Nº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 431 -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EFAB00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1F1421E0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97E58C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lastRenderedPageBreak/>
              <w:t>28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4DE9F9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JI Nº 45 (Esc. Nº 436)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15E58C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25609DC8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644525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BD942D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RLE GUILLERMON - CAPITAL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EA6639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1A2D92E8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91CBEA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4883B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RLE. -NTRA SRA DEL ROSARIO - TILCARA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F19D5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TILCARA</w:t>
            </w:r>
          </w:p>
        </w:tc>
      </w:tr>
      <w:tr w:rsidR="00547EC6" w:rsidRPr="00547EC6" w14:paraId="0066DFD3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699DA1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D1110A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RLE. -NTRA SRA DEL CARMEN - PERICO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87878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547EC6" w:rsidRPr="00547EC6" w14:paraId="6E9154E7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A5415A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C8C6CE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RLE. -PEREZ FRIAS- EL CARMEN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7F9C05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547EC6" w:rsidRPr="00547EC6" w14:paraId="2776208C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73056C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A3E277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Centro de Dia Virgen del Valle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33CE17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5CF8B545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CB6CAE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15368A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JI Nº 9 - Nivel Inicial Bartolina Sisa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DA1231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0DFCF93A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4EFF3E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A2CBF0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76649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547EC6" w:rsidRPr="00547EC6" w14:paraId="45F6D9C0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F1E4C9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E2CE2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Colegio Secundario Nº 36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0AC365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547EC6" w:rsidRPr="00547EC6" w14:paraId="29188C5C" w14:textId="77777777" w:rsidTr="00547EC6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0C6F59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185F95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COLEGIO SECUNDARIO N° 56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179E1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El Carmen</w:t>
            </w:r>
          </w:p>
        </w:tc>
      </w:tr>
    </w:tbl>
    <w:p w14:paraId="2DCD5B26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72866" w14:textId="77777777" w:rsidR="003F620C" w:rsidRDefault="003F620C" w:rsidP="00363EFE">
      <w:pPr>
        <w:spacing w:after="0" w:line="240" w:lineRule="auto"/>
      </w:pPr>
      <w:r>
        <w:separator/>
      </w:r>
    </w:p>
  </w:endnote>
  <w:endnote w:type="continuationSeparator" w:id="0">
    <w:p w14:paraId="2FC33284" w14:textId="77777777" w:rsidR="003F620C" w:rsidRDefault="003F620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761EF" w14:textId="77777777" w:rsidR="0078568D" w:rsidRDefault="007856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EB303" w14:textId="5852AC59" w:rsidR="0078568D" w:rsidRDefault="0078568D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AABF5A" wp14:editId="0A0B23E3">
          <wp:simplePos x="0" y="0"/>
          <wp:positionH relativeFrom="margin">
            <wp:align>left</wp:align>
          </wp:positionH>
          <wp:positionV relativeFrom="paragraph">
            <wp:posOffset>-370936</wp:posOffset>
          </wp:positionV>
          <wp:extent cx="1412875" cy="977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ED365" w14:textId="77777777" w:rsidR="0078568D" w:rsidRDefault="007856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1379F" w14:textId="77777777" w:rsidR="003F620C" w:rsidRDefault="003F620C" w:rsidP="00363EFE">
      <w:pPr>
        <w:spacing w:after="0" w:line="240" w:lineRule="auto"/>
      </w:pPr>
      <w:r>
        <w:separator/>
      </w:r>
    </w:p>
  </w:footnote>
  <w:footnote w:type="continuationSeparator" w:id="0">
    <w:p w14:paraId="0407A0E4" w14:textId="77777777" w:rsidR="003F620C" w:rsidRDefault="003F620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B7FE7" w14:textId="77777777" w:rsidR="0078568D" w:rsidRDefault="007856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F433E" w14:textId="77777777" w:rsidR="002D7761" w:rsidRDefault="002D77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1301BE25" wp14:editId="44E85EB1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BD3815B" w14:textId="6AD3124E" w:rsidR="002D7761" w:rsidRDefault="00002643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14:paraId="5C16661C" w14:textId="77777777" w:rsidR="002D7761" w:rsidRPr="00B84795" w:rsidRDefault="002D7761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78D77" w14:textId="77777777" w:rsidR="0078568D" w:rsidRDefault="007856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99"/>
    <w:rsid w:val="00002643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82D3C"/>
    <w:rsid w:val="00091F55"/>
    <w:rsid w:val="00092C2B"/>
    <w:rsid w:val="000B6E2B"/>
    <w:rsid w:val="000C1C5F"/>
    <w:rsid w:val="000C52BD"/>
    <w:rsid w:val="000C6200"/>
    <w:rsid w:val="000E6538"/>
    <w:rsid w:val="000E79F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024C9"/>
    <w:rsid w:val="002100BA"/>
    <w:rsid w:val="00223A56"/>
    <w:rsid w:val="00225F4F"/>
    <w:rsid w:val="00261957"/>
    <w:rsid w:val="002624B8"/>
    <w:rsid w:val="002C347A"/>
    <w:rsid w:val="002D3B60"/>
    <w:rsid w:val="002D7761"/>
    <w:rsid w:val="002F3577"/>
    <w:rsid w:val="00314884"/>
    <w:rsid w:val="00331C45"/>
    <w:rsid w:val="003462A7"/>
    <w:rsid w:val="00363EFE"/>
    <w:rsid w:val="00387313"/>
    <w:rsid w:val="003B0146"/>
    <w:rsid w:val="003B565B"/>
    <w:rsid w:val="003C2AF4"/>
    <w:rsid w:val="003D0C8B"/>
    <w:rsid w:val="003D7BF0"/>
    <w:rsid w:val="003E2D74"/>
    <w:rsid w:val="003E39A0"/>
    <w:rsid w:val="003F620C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47EC6"/>
    <w:rsid w:val="0055734E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8568D"/>
    <w:rsid w:val="007A32A5"/>
    <w:rsid w:val="007B351B"/>
    <w:rsid w:val="007D15E2"/>
    <w:rsid w:val="007D338A"/>
    <w:rsid w:val="007E3052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E2D95"/>
    <w:rsid w:val="008F0BD7"/>
    <w:rsid w:val="008F10AD"/>
    <w:rsid w:val="00904877"/>
    <w:rsid w:val="00913263"/>
    <w:rsid w:val="00913751"/>
    <w:rsid w:val="00914A49"/>
    <w:rsid w:val="00947E23"/>
    <w:rsid w:val="009A5961"/>
    <w:rsid w:val="009B0349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5788"/>
    <w:rsid w:val="00AE7077"/>
    <w:rsid w:val="00AF218A"/>
    <w:rsid w:val="00AF44FD"/>
    <w:rsid w:val="00AF7B94"/>
    <w:rsid w:val="00B2123F"/>
    <w:rsid w:val="00B31E34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14D4"/>
    <w:rsid w:val="00C873C5"/>
    <w:rsid w:val="00CA5ED4"/>
    <w:rsid w:val="00D23D34"/>
    <w:rsid w:val="00D31BC9"/>
    <w:rsid w:val="00D326EF"/>
    <w:rsid w:val="00D476FB"/>
    <w:rsid w:val="00DA091E"/>
    <w:rsid w:val="00DA413C"/>
    <w:rsid w:val="00DC5F0F"/>
    <w:rsid w:val="00E00699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26261"/>
    <w:rsid w:val="00F4485D"/>
    <w:rsid w:val="00F44B6F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D3C91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72C7"/>
  <w15:docId w15:val="{CD315A45-D32B-456B-AB88-6593BEB4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93AE4-79A5-4440-AB67-F24408DF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41</TotalTime>
  <Pages>7</Pages>
  <Words>2127</Words>
  <Characters>11702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14</cp:revision>
  <cp:lastPrinted>2024-06-24T11:30:00Z</cp:lastPrinted>
  <dcterms:created xsi:type="dcterms:W3CDTF">2024-03-18T12:44:00Z</dcterms:created>
  <dcterms:modified xsi:type="dcterms:W3CDTF">2024-07-04T12:11:00Z</dcterms:modified>
</cp:coreProperties>
</file>