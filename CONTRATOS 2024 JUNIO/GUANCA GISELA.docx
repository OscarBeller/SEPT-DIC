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3A4A9" w14:textId="77777777"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14:paraId="1900BEC3" w14:textId="77777777"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983ADE">
        <w:t xml:space="preserve">Sr. 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</w:t>
      </w:r>
      <w:proofErr w:type="spellStart"/>
      <w:r w:rsidR="00FF4CE3">
        <w:t>Nº</w:t>
      </w:r>
      <w:proofErr w:type="spellEnd"/>
      <w:r w:rsidR="00FF4CE3">
        <w:t xml:space="preserve">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597A9E">
        <w:t xml:space="preserve">GUANCA GISELA DEL MILAGRO </w:t>
      </w:r>
      <w:r w:rsidR="00ED2337" w:rsidRPr="00011F4D">
        <w:rPr>
          <w:b/>
        </w:rPr>
        <w:t>CUIT</w:t>
      </w:r>
      <w:r w:rsidR="00597A9E">
        <w:rPr>
          <w:b/>
        </w:rPr>
        <w:t xml:space="preserve"> 27-36.378.746-6 </w:t>
      </w:r>
      <w:r>
        <w:t xml:space="preserve">con domicilio en </w:t>
      </w:r>
      <w:proofErr w:type="spellStart"/>
      <w:r w:rsidR="00597A9E">
        <w:t>Mejias</w:t>
      </w:r>
      <w:proofErr w:type="spellEnd"/>
      <w:r w:rsidR="00597A9E">
        <w:t xml:space="preserve"> N° 297, San Salvador de Jujuy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14:paraId="4CA310BC" w14:textId="77777777"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14:paraId="26C5EA98" w14:textId="77777777"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14:paraId="11C58B15" w14:textId="77777777"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14:paraId="62757181" w14:textId="77777777"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14:paraId="4E9049A3" w14:textId="77777777"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14:paraId="1065E203" w14:textId="4CB03F61" w:rsidR="00AA4226" w:rsidRDefault="00AC60AC" w:rsidP="00645772">
      <w:pPr>
        <w:spacing w:after="360"/>
        <w:jc w:val="both"/>
      </w:pPr>
      <w:r>
        <w:rPr>
          <w:b/>
          <w:u w:val="single"/>
        </w:rPr>
        <w:t>QUINTA</w:t>
      </w:r>
      <w:r w:rsidR="00A0002B">
        <w:rPr>
          <w:b/>
          <w:u w:val="single"/>
        </w:rPr>
        <w:t xml:space="preserve"> - </w:t>
      </w:r>
      <w:r w:rsidR="00AA4226" w:rsidRPr="00AA4226">
        <w:rPr>
          <w:b/>
          <w:u w:val="single"/>
        </w:rPr>
        <w:t>PLAZO CONTRACTUAL:</w:t>
      </w:r>
      <w:r w:rsidR="008F10AD">
        <w:rPr>
          <w:b/>
          <w:u w:val="single"/>
        </w:rPr>
        <w:t xml:space="preserve"> </w:t>
      </w:r>
      <w:r w:rsidR="00AA4226">
        <w:t xml:space="preserve">El plazo de duración del suministro será </w:t>
      </w:r>
      <w:r w:rsidR="003D7BF0">
        <w:t xml:space="preserve">de </w:t>
      </w:r>
      <w:r w:rsidR="008F10AD">
        <w:t>tres</w:t>
      </w:r>
      <w:r w:rsidR="003D7BF0">
        <w:t xml:space="preserve"> meses</w:t>
      </w:r>
      <w:r w:rsidR="00803726">
        <w:t>, desde el 1</w:t>
      </w:r>
      <w:r w:rsidR="008F10AD">
        <w:t xml:space="preserve"> </w:t>
      </w:r>
      <w:r w:rsidR="002624B8">
        <w:t xml:space="preserve">de </w:t>
      </w:r>
      <w:r w:rsidR="0043682A">
        <w:t>junio</w:t>
      </w:r>
      <w:r w:rsidR="00803726">
        <w:t xml:space="preserve"> de 2024</w:t>
      </w:r>
      <w:r w:rsidR="003D7BF0">
        <w:t xml:space="preserve"> hasta el</w:t>
      </w:r>
      <w:r w:rsidR="00803726">
        <w:t xml:space="preserve"> </w:t>
      </w:r>
      <w:r w:rsidR="00782642">
        <w:t>3</w:t>
      </w:r>
      <w:r w:rsidR="00803726">
        <w:t>1</w:t>
      </w:r>
      <w:r w:rsidR="002624B8">
        <w:t xml:space="preserve"> </w:t>
      </w:r>
      <w:r w:rsidR="003D7BF0">
        <w:t>de</w:t>
      </w:r>
      <w:r w:rsidR="00782642">
        <w:t xml:space="preserve"> </w:t>
      </w:r>
      <w:r w:rsidR="0043682A">
        <w:t xml:space="preserve">agosto </w:t>
      </w:r>
      <w:r w:rsidR="003D7BF0">
        <w:t>de 202</w:t>
      </w:r>
      <w:r w:rsidR="00732868">
        <w:t>4</w:t>
      </w:r>
      <w:r w:rsidR="003D7BF0">
        <w:t xml:space="preserve">. </w:t>
      </w:r>
      <w:r w:rsidR="00A0002B">
        <w:t>Queda expresamente establecido que no opera la renovación automática.</w:t>
      </w:r>
    </w:p>
    <w:p w14:paraId="2F9C40DE" w14:textId="77777777"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14:paraId="18714BD5" w14:textId="77777777"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14:paraId="4D76F349" w14:textId="77777777"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14:paraId="6760073E" w14:textId="77777777"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14:paraId="6A02B98D" w14:textId="77777777"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14:paraId="059542DF" w14:textId="77777777"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14:paraId="4A332706" w14:textId="77777777"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14:paraId="276CEBFF" w14:textId="77777777"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14:paraId="18A64ECF" w14:textId="77777777"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14:paraId="3F2A2561" w14:textId="77777777"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14:paraId="4EE8CD55" w14:textId="77777777"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14:paraId="541A2093" w14:textId="77777777"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14:paraId="09609A6C" w14:textId="77777777"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14:paraId="5A10CDBE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14:paraId="51B1C7D1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14:paraId="2C4B75F1" w14:textId="77777777"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14:paraId="65F8704C" w14:textId="77777777"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14:paraId="06F8F3F9" w14:textId="77777777"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14:paraId="17B43B33" w14:textId="77777777"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14:paraId="784FDFA7" w14:textId="77777777"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14:paraId="2B43F87D" w14:textId="77777777"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69A09FC3" w14:textId="77777777"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14:paraId="521DD933" w14:textId="77777777"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14:paraId="5E225FCE" w14:textId="3579CE4A" w:rsidR="00D23D34" w:rsidRPr="00854B04" w:rsidRDefault="00D23D34" w:rsidP="00331C45">
      <w:pPr>
        <w:spacing w:after="360"/>
        <w:jc w:val="both"/>
        <w:rPr>
          <w:rFonts w:cstheme="minorHAnsi"/>
        </w:rPr>
      </w:pPr>
      <w:r w:rsidRPr="00854B04">
        <w:rPr>
          <w:rFonts w:cstheme="minorHAnsi"/>
        </w:rPr>
        <w:t xml:space="preserve">En prueba de conformidad, se firman dos ejemplares de un mismo tenor </w:t>
      </w:r>
      <w:r w:rsidR="005E4FC8">
        <w:rPr>
          <w:rFonts w:cstheme="minorHAnsi"/>
        </w:rPr>
        <w:t>y a un solo fin, a</w:t>
      </w:r>
      <w:r w:rsidR="00803726">
        <w:rPr>
          <w:rFonts w:cstheme="minorHAnsi"/>
        </w:rPr>
        <w:t xml:space="preserve"> 1</w:t>
      </w:r>
      <w:r w:rsidR="008F10AD">
        <w:rPr>
          <w:rFonts w:cstheme="minorHAnsi"/>
        </w:rPr>
        <w:t xml:space="preserve"> </w:t>
      </w:r>
      <w:r w:rsidR="005E4FC8">
        <w:rPr>
          <w:rFonts w:cstheme="minorHAnsi"/>
        </w:rPr>
        <w:t>día</w:t>
      </w:r>
      <w:r w:rsidR="00EF4D6F" w:rsidRPr="00854B04">
        <w:rPr>
          <w:rFonts w:cstheme="minorHAnsi"/>
        </w:rPr>
        <w:t xml:space="preserve"> del mes de</w:t>
      </w:r>
      <w:r w:rsidR="008F10AD">
        <w:rPr>
          <w:rFonts w:cstheme="minorHAnsi"/>
        </w:rPr>
        <w:t xml:space="preserve"> </w:t>
      </w:r>
      <w:r w:rsidR="0043682A">
        <w:rPr>
          <w:rFonts w:cstheme="minorHAnsi"/>
        </w:rPr>
        <w:t>junio</w:t>
      </w:r>
      <w:r w:rsidR="008F10AD">
        <w:rPr>
          <w:rFonts w:cstheme="minorHAnsi"/>
        </w:rPr>
        <w:t xml:space="preserve"> </w:t>
      </w:r>
      <w:r w:rsidR="003D7BF0">
        <w:rPr>
          <w:rFonts w:cstheme="minorHAnsi"/>
        </w:rPr>
        <w:t>del año 202</w:t>
      </w:r>
      <w:r w:rsidR="00803726">
        <w:rPr>
          <w:rFonts w:cstheme="minorHAnsi"/>
        </w:rPr>
        <w:t>4</w:t>
      </w:r>
      <w:r w:rsidR="00EF4D6F" w:rsidRPr="00854B04">
        <w:rPr>
          <w:rFonts w:cstheme="minorHAnsi"/>
        </w:rPr>
        <w:t>.-</w:t>
      </w:r>
    </w:p>
    <w:p w14:paraId="67C2395A" w14:textId="77777777" w:rsidR="0016667D" w:rsidRPr="00E134AF" w:rsidRDefault="0016667D" w:rsidP="00331C45">
      <w:pPr>
        <w:spacing w:after="360"/>
        <w:jc w:val="both"/>
      </w:pPr>
    </w:p>
    <w:p w14:paraId="211F1188" w14:textId="77777777" w:rsidR="00BA79E3" w:rsidRDefault="00BA79E3" w:rsidP="00EC4EED">
      <w:pPr>
        <w:spacing w:after="360"/>
        <w:jc w:val="both"/>
      </w:pPr>
    </w:p>
    <w:p w14:paraId="3FF04E18" w14:textId="77777777" w:rsidR="00A278C6" w:rsidRDefault="00A278C6" w:rsidP="00EC4EED">
      <w:pPr>
        <w:spacing w:after="360"/>
        <w:jc w:val="both"/>
      </w:pPr>
    </w:p>
    <w:p w14:paraId="00F0D7B3" w14:textId="77777777" w:rsidR="00AF7B94" w:rsidRDefault="00AF7B94" w:rsidP="00EC4EED">
      <w:pPr>
        <w:spacing w:after="360"/>
        <w:jc w:val="both"/>
      </w:pPr>
    </w:p>
    <w:p w14:paraId="328F8D80" w14:textId="77777777" w:rsidR="00A278C6" w:rsidRDefault="00A278C6" w:rsidP="00EC4EED">
      <w:pPr>
        <w:spacing w:after="360"/>
        <w:jc w:val="both"/>
      </w:pPr>
    </w:p>
    <w:p w14:paraId="48342611" w14:textId="77777777"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14:paraId="13A532DB" w14:textId="77777777"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82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3119"/>
        <w:gridCol w:w="1984"/>
        <w:gridCol w:w="1984"/>
      </w:tblGrid>
      <w:tr w:rsidR="00EC22C0" w:rsidRPr="00597A9E" w14:paraId="58BC53B7" w14:textId="77777777" w:rsidTr="00025485">
        <w:trPr>
          <w:trHeight w:val="660"/>
        </w:trPr>
        <w:tc>
          <w:tcPr>
            <w:tcW w:w="1134" w:type="dxa"/>
            <w:shd w:val="clear" w:color="auto" w:fill="auto"/>
            <w:hideMark/>
          </w:tcPr>
          <w:p w14:paraId="439CC118" w14:textId="77777777" w:rsidR="00EC22C0" w:rsidRDefault="00EC22C0" w:rsidP="00EC22C0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119" w:type="dxa"/>
            <w:shd w:val="clear" w:color="auto" w:fill="auto"/>
            <w:noWrap/>
            <w:hideMark/>
          </w:tcPr>
          <w:p w14:paraId="6FA87EC5" w14:textId="77777777" w:rsidR="00EC22C0" w:rsidRPr="00B052A6" w:rsidRDefault="00EC22C0" w:rsidP="00EC22C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Bizcocho</w:t>
            </w:r>
          </w:p>
        </w:tc>
        <w:tc>
          <w:tcPr>
            <w:tcW w:w="1984" w:type="dxa"/>
            <w:shd w:val="clear" w:color="auto" w:fill="auto"/>
            <w:hideMark/>
          </w:tcPr>
          <w:p w14:paraId="2E144F97" w14:textId="77777777" w:rsidR="00EC22C0" w:rsidRPr="00B052A6" w:rsidRDefault="00EC22C0" w:rsidP="00EC22C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Kg.</w:t>
            </w:r>
          </w:p>
        </w:tc>
        <w:tc>
          <w:tcPr>
            <w:tcW w:w="1984" w:type="dxa"/>
            <w:vAlign w:val="center"/>
          </w:tcPr>
          <w:p w14:paraId="5C3E2FCB" w14:textId="17E13850" w:rsidR="00EC22C0" w:rsidRDefault="00EC22C0" w:rsidP="00EC22C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$  2.</w:t>
            </w:r>
            <w:r w:rsidR="00025485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90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0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 xml:space="preserve">,00 </w:t>
            </w:r>
          </w:p>
        </w:tc>
      </w:tr>
      <w:tr w:rsidR="00EC22C0" w:rsidRPr="00597A9E" w14:paraId="3EC5231A" w14:textId="77777777" w:rsidTr="00025485">
        <w:trPr>
          <w:trHeight w:val="660"/>
        </w:trPr>
        <w:tc>
          <w:tcPr>
            <w:tcW w:w="1134" w:type="dxa"/>
            <w:shd w:val="clear" w:color="auto" w:fill="auto"/>
            <w:hideMark/>
          </w:tcPr>
          <w:p w14:paraId="4BE46C92" w14:textId="77777777" w:rsidR="00EC22C0" w:rsidRDefault="00EC22C0" w:rsidP="00EC22C0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119" w:type="dxa"/>
            <w:shd w:val="clear" w:color="auto" w:fill="auto"/>
            <w:noWrap/>
            <w:hideMark/>
          </w:tcPr>
          <w:p w14:paraId="1525F5C2" w14:textId="77777777" w:rsidR="00EC22C0" w:rsidRPr="00B052A6" w:rsidRDefault="00EC22C0" w:rsidP="00EC22C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Pan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Migñon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(**)</w:t>
            </w:r>
          </w:p>
        </w:tc>
        <w:tc>
          <w:tcPr>
            <w:tcW w:w="1984" w:type="dxa"/>
            <w:shd w:val="clear" w:color="auto" w:fill="auto"/>
            <w:hideMark/>
          </w:tcPr>
          <w:p w14:paraId="6C51C959" w14:textId="77777777" w:rsidR="00EC22C0" w:rsidRPr="00B052A6" w:rsidRDefault="00EC22C0" w:rsidP="00EC22C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Kg.</w:t>
            </w:r>
          </w:p>
        </w:tc>
        <w:tc>
          <w:tcPr>
            <w:tcW w:w="1984" w:type="dxa"/>
            <w:vAlign w:val="center"/>
          </w:tcPr>
          <w:p w14:paraId="18A64C2D" w14:textId="50495A41" w:rsidR="00EC22C0" w:rsidRDefault="00EC22C0" w:rsidP="00EC22C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$  2.</w:t>
            </w:r>
            <w:r w:rsidR="00025485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70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0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 xml:space="preserve">,00 </w:t>
            </w:r>
          </w:p>
        </w:tc>
      </w:tr>
    </w:tbl>
    <w:p w14:paraId="04AE6A23" w14:textId="77777777" w:rsidR="00025485" w:rsidRDefault="00025485" w:rsidP="00025485">
      <w:pPr>
        <w:jc w:val="right"/>
        <w:rPr>
          <w:b/>
        </w:rPr>
      </w:pPr>
    </w:p>
    <w:p w14:paraId="20709C38" w14:textId="77777777" w:rsidR="00025485" w:rsidRDefault="00025485" w:rsidP="00025485">
      <w:pPr>
        <w:jc w:val="right"/>
        <w:rPr>
          <w:b/>
        </w:rPr>
      </w:pPr>
    </w:p>
    <w:p w14:paraId="7FA206AB" w14:textId="322A6BA6" w:rsidR="001D65F2" w:rsidRDefault="001D65F2" w:rsidP="00025485">
      <w:pPr>
        <w:jc w:val="right"/>
        <w:rPr>
          <w:b/>
        </w:rPr>
      </w:pPr>
      <w:r w:rsidRPr="00A278C6">
        <w:rPr>
          <w:b/>
        </w:rPr>
        <w:t>ANEXO II</w:t>
      </w:r>
    </w:p>
    <w:p w14:paraId="05E6C530" w14:textId="77777777"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831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1"/>
        <w:gridCol w:w="4933"/>
        <w:gridCol w:w="2275"/>
      </w:tblGrid>
      <w:tr w:rsidR="00597A9E" w:rsidRPr="00597A9E" w14:paraId="654BDE1B" w14:textId="77777777" w:rsidTr="00597A9E">
        <w:trPr>
          <w:trHeight w:val="711"/>
        </w:trPr>
        <w:tc>
          <w:tcPr>
            <w:tcW w:w="1111" w:type="dxa"/>
            <w:shd w:val="clear" w:color="auto" w:fill="auto"/>
            <w:vAlign w:val="center"/>
            <w:hideMark/>
          </w:tcPr>
          <w:p w14:paraId="012767AE" w14:textId="77777777" w:rsidR="00597A9E" w:rsidRPr="00597A9E" w:rsidRDefault="00597A9E" w:rsidP="00597A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97A9E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4933" w:type="dxa"/>
            <w:shd w:val="clear" w:color="auto" w:fill="auto"/>
            <w:vAlign w:val="center"/>
            <w:hideMark/>
          </w:tcPr>
          <w:p w14:paraId="5FC13C40" w14:textId="77777777" w:rsidR="00597A9E" w:rsidRPr="00597A9E" w:rsidRDefault="00597A9E" w:rsidP="00597A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97A9E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275" w:type="dxa"/>
            <w:shd w:val="clear" w:color="auto" w:fill="auto"/>
            <w:vAlign w:val="center"/>
            <w:hideMark/>
          </w:tcPr>
          <w:p w14:paraId="13314C61" w14:textId="77777777" w:rsidR="00597A9E" w:rsidRPr="00597A9E" w:rsidRDefault="00597A9E" w:rsidP="00597A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97A9E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597A9E" w:rsidRPr="00597A9E" w14:paraId="4F0E6FAB" w14:textId="77777777" w:rsidTr="00597A9E">
        <w:trPr>
          <w:trHeight w:val="531"/>
        </w:trPr>
        <w:tc>
          <w:tcPr>
            <w:tcW w:w="1111" w:type="dxa"/>
            <w:shd w:val="clear" w:color="auto" w:fill="auto"/>
            <w:noWrap/>
            <w:vAlign w:val="bottom"/>
            <w:hideMark/>
          </w:tcPr>
          <w:p w14:paraId="2A94ACD8" w14:textId="77777777" w:rsidR="00597A9E" w:rsidRPr="00597A9E" w:rsidRDefault="00597A9E" w:rsidP="00597A9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597A9E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4933" w:type="dxa"/>
            <w:shd w:val="clear" w:color="auto" w:fill="auto"/>
            <w:vAlign w:val="bottom"/>
            <w:hideMark/>
          </w:tcPr>
          <w:p w14:paraId="24B797B0" w14:textId="77777777" w:rsidR="00597A9E" w:rsidRPr="00597A9E" w:rsidRDefault="00597A9E" w:rsidP="00597A9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97A9E">
              <w:rPr>
                <w:rFonts w:ascii="Calibri" w:eastAsia="Times New Roman" w:hAnsi="Calibri" w:cs="Calibri"/>
              </w:rPr>
              <w:t>Escuela N° 50 "Obispo Padilla"</w:t>
            </w:r>
          </w:p>
        </w:tc>
        <w:tc>
          <w:tcPr>
            <w:tcW w:w="2275" w:type="dxa"/>
            <w:shd w:val="clear" w:color="auto" w:fill="auto"/>
            <w:vAlign w:val="bottom"/>
            <w:hideMark/>
          </w:tcPr>
          <w:p w14:paraId="3242FDC6" w14:textId="77777777" w:rsidR="00597A9E" w:rsidRPr="00597A9E" w:rsidRDefault="00597A9E" w:rsidP="00597A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7A9E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597A9E" w:rsidRPr="00597A9E" w14:paraId="7C5AF8D3" w14:textId="77777777" w:rsidTr="00597A9E">
        <w:trPr>
          <w:trHeight w:val="531"/>
        </w:trPr>
        <w:tc>
          <w:tcPr>
            <w:tcW w:w="1111" w:type="dxa"/>
            <w:shd w:val="clear" w:color="auto" w:fill="auto"/>
            <w:noWrap/>
            <w:vAlign w:val="bottom"/>
            <w:hideMark/>
          </w:tcPr>
          <w:p w14:paraId="77DECBAF" w14:textId="77777777" w:rsidR="00597A9E" w:rsidRPr="00597A9E" w:rsidRDefault="00597A9E" w:rsidP="00597A9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597A9E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4933" w:type="dxa"/>
            <w:shd w:val="clear" w:color="auto" w:fill="auto"/>
            <w:vAlign w:val="bottom"/>
            <w:hideMark/>
          </w:tcPr>
          <w:p w14:paraId="3938ED3D" w14:textId="77777777" w:rsidR="00597A9E" w:rsidRPr="00597A9E" w:rsidRDefault="00597A9E" w:rsidP="00597A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7A9E">
              <w:rPr>
                <w:rFonts w:ascii="Calibri" w:eastAsia="Times New Roman" w:hAnsi="Calibri" w:cs="Calibri"/>
                <w:color w:val="000000"/>
              </w:rPr>
              <w:t>Escuela N° 68 " Maestra Concepción Cicarelli"</w:t>
            </w:r>
          </w:p>
        </w:tc>
        <w:tc>
          <w:tcPr>
            <w:tcW w:w="2275" w:type="dxa"/>
            <w:shd w:val="clear" w:color="auto" w:fill="auto"/>
            <w:vAlign w:val="bottom"/>
            <w:hideMark/>
          </w:tcPr>
          <w:p w14:paraId="57F20FF4" w14:textId="77777777" w:rsidR="00597A9E" w:rsidRPr="00597A9E" w:rsidRDefault="00597A9E" w:rsidP="00597A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7A9E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597A9E" w:rsidRPr="00597A9E" w14:paraId="0C1918D8" w14:textId="77777777" w:rsidTr="00597A9E">
        <w:trPr>
          <w:trHeight w:val="531"/>
        </w:trPr>
        <w:tc>
          <w:tcPr>
            <w:tcW w:w="1111" w:type="dxa"/>
            <w:shd w:val="clear" w:color="auto" w:fill="auto"/>
            <w:noWrap/>
            <w:vAlign w:val="bottom"/>
            <w:hideMark/>
          </w:tcPr>
          <w:p w14:paraId="4908BA27" w14:textId="77777777" w:rsidR="00597A9E" w:rsidRPr="00597A9E" w:rsidRDefault="00597A9E" w:rsidP="00597A9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597A9E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4933" w:type="dxa"/>
            <w:shd w:val="clear" w:color="auto" w:fill="auto"/>
            <w:vAlign w:val="bottom"/>
            <w:hideMark/>
          </w:tcPr>
          <w:p w14:paraId="6EDA3B9D" w14:textId="77777777" w:rsidR="00597A9E" w:rsidRPr="00597A9E" w:rsidRDefault="00597A9E" w:rsidP="00597A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7A9E">
              <w:rPr>
                <w:rFonts w:ascii="Calibri" w:eastAsia="Times New Roman" w:hAnsi="Calibri" w:cs="Calibri"/>
                <w:color w:val="000000"/>
              </w:rPr>
              <w:t>Escuela Nº 14 "Juan Bautista Alberdi"</w:t>
            </w:r>
          </w:p>
        </w:tc>
        <w:tc>
          <w:tcPr>
            <w:tcW w:w="2275" w:type="dxa"/>
            <w:shd w:val="clear" w:color="auto" w:fill="auto"/>
            <w:vAlign w:val="bottom"/>
            <w:hideMark/>
          </w:tcPr>
          <w:p w14:paraId="452DE0E2" w14:textId="77777777" w:rsidR="00597A9E" w:rsidRPr="00597A9E" w:rsidRDefault="00597A9E" w:rsidP="00597A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7A9E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597A9E" w:rsidRPr="00597A9E" w14:paraId="779CE9E0" w14:textId="77777777" w:rsidTr="00597A9E">
        <w:trPr>
          <w:trHeight w:val="531"/>
        </w:trPr>
        <w:tc>
          <w:tcPr>
            <w:tcW w:w="1111" w:type="dxa"/>
            <w:shd w:val="clear" w:color="auto" w:fill="auto"/>
            <w:noWrap/>
            <w:vAlign w:val="bottom"/>
            <w:hideMark/>
          </w:tcPr>
          <w:p w14:paraId="39DAC8AC" w14:textId="77777777" w:rsidR="00597A9E" w:rsidRPr="00597A9E" w:rsidRDefault="00597A9E" w:rsidP="00597A9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597A9E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4933" w:type="dxa"/>
            <w:shd w:val="clear" w:color="auto" w:fill="auto"/>
            <w:vAlign w:val="bottom"/>
            <w:hideMark/>
          </w:tcPr>
          <w:p w14:paraId="19513CCA" w14:textId="77777777" w:rsidR="00597A9E" w:rsidRPr="00597A9E" w:rsidRDefault="00597A9E" w:rsidP="00597A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7A9E">
              <w:rPr>
                <w:rFonts w:ascii="Calibri" w:eastAsia="Times New Roman" w:hAnsi="Calibri" w:cs="Calibri"/>
                <w:color w:val="000000"/>
              </w:rPr>
              <w:t>Escuela Nº 205 "Bernardina Mejía Mirabal de Argañaraz"</w:t>
            </w:r>
          </w:p>
        </w:tc>
        <w:tc>
          <w:tcPr>
            <w:tcW w:w="2275" w:type="dxa"/>
            <w:shd w:val="clear" w:color="auto" w:fill="auto"/>
            <w:vAlign w:val="bottom"/>
            <w:hideMark/>
          </w:tcPr>
          <w:p w14:paraId="5C95BDBD" w14:textId="77777777" w:rsidR="00597A9E" w:rsidRPr="00597A9E" w:rsidRDefault="00597A9E" w:rsidP="00597A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7A9E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</w:tbl>
    <w:p w14:paraId="59C53DFE" w14:textId="77777777"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68E47" w14:textId="77777777" w:rsidR="00DD0FBC" w:rsidRDefault="00DD0FBC" w:rsidP="00363EFE">
      <w:pPr>
        <w:spacing w:after="0" w:line="240" w:lineRule="auto"/>
      </w:pPr>
      <w:r>
        <w:separator/>
      </w:r>
    </w:p>
  </w:endnote>
  <w:endnote w:type="continuationSeparator" w:id="0">
    <w:p w14:paraId="1B7061FC" w14:textId="77777777" w:rsidR="00DD0FBC" w:rsidRDefault="00DD0FBC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717D0" w14:textId="57788AF8" w:rsidR="0043682A" w:rsidRDefault="0043682A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6782DF3" wp14:editId="2C6B7B98">
          <wp:simplePos x="0" y="0"/>
          <wp:positionH relativeFrom="column">
            <wp:posOffset>-1905</wp:posOffset>
          </wp:positionH>
          <wp:positionV relativeFrom="paragraph">
            <wp:posOffset>-547634</wp:posOffset>
          </wp:positionV>
          <wp:extent cx="1409065" cy="980440"/>
          <wp:effectExtent l="0" t="0" r="635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065" cy="980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830C8" w14:textId="77777777" w:rsidR="00DD0FBC" w:rsidRDefault="00DD0FBC" w:rsidP="00363EFE">
      <w:pPr>
        <w:spacing w:after="0" w:line="240" w:lineRule="auto"/>
      </w:pPr>
      <w:r>
        <w:separator/>
      </w:r>
    </w:p>
  </w:footnote>
  <w:footnote w:type="continuationSeparator" w:id="0">
    <w:p w14:paraId="38B6C47F" w14:textId="77777777" w:rsidR="00DD0FBC" w:rsidRDefault="00DD0FBC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139E9" w14:textId="77777777"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 wp14:anchorId="16F1BF27" wp14:editId="533EEDBE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C5722C3" w14:textId="6E06EA71" w:rsidR="00B84795" w:rsidRPr="00B84795" w:rsidRDefault="0043682A" w:rsidP="00B84795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- AGOSTO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A9E"/>
    <w:rsid w:val="000042B2"/>
    <w:rsid w:val="00007BF1"/>
    <w:rsid w:val="00011F4D"/>
    <w:rsid w:val="00025485"/>
    <w:rsid w:val="00027223"/>
    <w:rsid w:val="00040BD1"/>
    <w:rsid w:val="00053C2B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61957"/>
    <w:rsid w:val="002624B8"/>
    <w:rsid w:val="002C347A"/>
    <w:rsid w:val="002D3B60"/>
    <w:rsid w:val="002F357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43682A"/>
    <w:rsid w:val="00444389"/>
    <w:rsid w:val="0045433C"/>
    <w:rsid w:val="00471E73"/>
    <w:rsid w:val="00492008"/>
    <w:rsid w:val="00494733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97A9E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0358C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169D4"/>
    <w:rsid w:val="00947E23"/>
    <w:rsid w:val="00983ADE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28C1"/>
    <w:rsid w:val="00BC6C6E"/>
    <w:rsid w:val="00BD1B7C"/>
    <w:rsid w:val="00BF3284"/>
    <w:rsid w:val="00C051FC"/>
    <w:rsid w:val="00C068C4"/>
    <w:rsid w:val="00C13A26"/>
    <w:rsid w:val="00C47193"/>
    <w:rsid w:val="00C550B6"/>
    <w:rsid w:val="00C873C5"/>
    <w:rsid w:val="00CA5ED4"/>
    <w:rsid w:val="00D23D34"/>
    <w:rsid w:val="00D31BC9"/>
    <w:rsid w:val="00D326EF"/>
    <w:rsid w:val="00D476FB"/>
    <w:rsid w:val="00DA091E"/>
    <w:rsid w:val="00DA413C"/>
    <w:rsid w:val="00DD0FB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22C0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3BC6BD"/>
  <w15:docId w15:val="{EA8721C2-5DAE-4783-A5FD-23F37A294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96BB4-E082-4BE2-861D-7DFD18397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</Template>
  <TotalTime>29</TotalTime>
  <Pages>4</Pages>
  <Words>1243</Words>
  <Characters>6841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PC</cp:lastModifiedBy>
  <cp:revision>8</cp:revision>
  <cp:lastPrinted>2024-03-22T13:11:00Z</cp:lastPrinted>
  <dcterms:created xsi:type="dcterms:W3CDTF">2024-03-22T12:52:00Z</dcterms:created>
  <dcterms:modified xsi:type="dcterms:W3CDTF">2024-05-30T22:29:00Z</dcterms:modified>
</cp:coreProperties>
</file>