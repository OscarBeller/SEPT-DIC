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08051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F20BC" w:rsidRPr="009F20BC">
        <w:rPr>
          <w:b/>
        </w:rPr>
        <w:t>GUTIERREZ, JORGE DAVID</w:t>
      </w:r>
      <w:r w:rsidR="009F20BC">
        <w:t xml:space="preserve"> </w:t>
      </w:r>
      <w:r w:rsidR="00ED2337" w:rsidRPr="00011F4D">
        <w:rPr>
          <w:b/>
        </w:rPr>
        <w:t>CUIT</w:t>
      </w:r>
      <w:r w:rsidR="009F20BC">
        <w:rPr>
          <w:b/>
        </w:rPr>
        <w:t xml:space="preserve"> 20-16.971.374-0 </w:t>
      </w:r>
      <w:r>
        <w:t xml:space="preserve">con domicilio en </w:t>
      </w:r>
      <w:r w:rsidR="009F20BC">
        <w:t xml:space="preserve">El Tunal N° 1095 B° Campo Verde,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A6824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A6824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7151F5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8B4946" w:rsidRDefault="008B4946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900"/>
        <w:gridCol w:w="2540"/>
        <w:gridCol w:w="1360"/>
      </w:tblGrid>
      <w:tr w:rsidR="00C65869" w:rsidRPr="00C65869" w:rsidTr="00C6586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Renglón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Pollo de criadero congelado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$ 4.800,00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Blando Especial Cortado (Cuadrada)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$ 14.000,00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Blando entero (sobaco para sopa)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$ 13.000,00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Carne molida especial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$ 14.000,00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Huevos de gallina por maple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Maple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$ 4.700,00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Limón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$ 850,00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Naranja 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$ 2.400,00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Mandarina 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$ 2.400,00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Banana 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$ 2.400,00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Manzana/pera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$ 4.000,00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Acelga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$ 2.250,00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Arveja fresca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$ 4.400,00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$ 1.500,00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Morrón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$ 3.200,00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Papa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$ 1.500,00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Tomate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$ 1.800,00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Zanahoria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$ 1.800,00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Zapallito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$ 1.700,00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Zapallo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$ 1.900,00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Levadura fresca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$ 4.000,00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Levadura seca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Sobre de 10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$ 450,00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Grasa Bovina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$ 4.400,00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Arroz Blanco Fino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$ 2.700,00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Avena arrollada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$ 4.000,00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Fideos </w:t>
            </w:r>
            <w:proofErr w:type="spellStart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Guiseros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$ 2.700,00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Fideos Espaguetis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$ 2.700,00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Harina de trigo 000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$ 1.300,00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Fécula de maíz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Lenteja seca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Paquete 400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$ 2.200,00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Sémola de maíz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$ 1.150,00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$ 2.500,00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Triguillo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Frangollo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Aceite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Lt</w:t>
            </w:r>
            <w:proofErr w:type="spellEnd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E921CD" w:rsidP="00E921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$ 2.9</w:t>
            </w:r>
            <w:r w:rsidR="00C65869" w:rsidRPr="00C65869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$ 19.000,00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Orégano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$ 19.000,00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Provenzal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$ 19.000,00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 fina común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Paquete x 500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$ 1.800,00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Azúcar Blanca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$ 2.200,00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Esencia de vainilla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100 cc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Mate Cocido en saquitos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$ 2.300,00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 de Té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$ 2.300,00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Caja x 800 gr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$ 7.400,00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$ 2.400,00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Peceto</w:t>
            </w:r>
            <w:proofErr w:type="spellEnd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Espinaca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atado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$ 2.200,00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Perejil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$ 2.200,00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Brócoli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Chaucha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Pelones deshidratados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Dulce de batata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$ 5.000,00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Durazno al natural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Lata en mitades x 820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Dulce de leche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Pote x 400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$ 3.680,00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Mermelada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Pote x 500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$ 3.680,00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Edulcorante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Botella x 400 c.c.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$ 3.500,00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Harina Leudante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Jugo en polvo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Sobre x un.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$ 800,00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Vitina</w:t>
            </w:r>
            <w:proofErr w:type="spellEnd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Maíz pelado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$ 2.600,00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Cereal sin azúcar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$ 5.800,00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Malta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Frasco x 170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$ 4.000,00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Cacao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$ 1.900,00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Polvo para gelatina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$ 1.200,00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Polvo para flan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$ 1.200,00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Queso Cremoso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0933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 xml:space="preserve">$ </w:t>
            </w:r>
            <w:r w:rsidR="005F48E5">
              <w:rPr>
                <w:rFonts w:ascii="Calibri" w:eastAsia="Times New Roman" w:hAnsi="Calibri" w:cs="Calibri"/>
                <w:color w:val="000000"/>
              </w:rPr>
              <w:t>8</w:t>
            </w:r>
            <w:r w:rsidRPr="00C65869">
              <w:rPr>
                <w:rFonts w:ascii="Calibri" w:eastAsia="Times New Roman" w:hAnsi="Calibri" w:cs="Calibri"/>
                <w:color w:val="000000"/>
              </w:rPr>
              <w:t>.</w:t>
            </w:r>
            <w:r w:rsidR="00093398">
              <w:rPr>
                <w:rFonts w:ascii="Calibri" w:eastAsia="Times New Roman" w:hAnsi="Calibri" w:cs="Calibri"/>
                <w:color w:val="000000"/>
              </w:rPr>
              <w:t>5</w:t>
            </w:r>
            <w:r w:rsidRPr="00C65869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Queso </w:t>
            </w:r>
            <w:proofErr w:type="spellStart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Tybo</w:t>
            </w:r>
            <w:proofErr w:type="spellEnd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$ 8.0</w:t>
            </w:r>
            <w:bookmarkStart w:id="0" w:name="_GoBack"/>
            <w:bookmarkEnd w:id="0"/>
            <w:r w:rsidRPr="00C65869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Pastas frescas (</w:t>
            </w:r>
            <w:proofErr w:type="spellStart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pascualina</w:t>
            </w:r>
            <w:proofErr w:type="spellEnd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 ravioles)***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450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$ 3.600,00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Yogurt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Ltr</w:t>
            </w:r>
            <w:proofErr w:type="spellEnd"/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$ 2.420,00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nalga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$ 14.000,00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batata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Leche en Polvo descremada por 800 gr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800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$ 9.000,00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yogur descremado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litro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$ 2.600,00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Vinagre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Botella x 900 ml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$ 1.500,00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Tomate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520 gr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$ 1.000,00</w:t>
            </w:r>
          </w:p>
        </w:tc>
      </w:tr>
      <w:tr w:rsidR="00C65869" w:rsidRPr="00C65869" w:rsidTr="00C658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81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ARVEJA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658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320 gr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869" w:rsidRPr="00C65869" w:rsidRDefault="00C65869" w:rsidP="00C658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5869">
              <w:rPr>
                <w:rFonts w:ascii="Calibri" w:eastAsia="Times New Roman" w:hAnsi="Calibri" w:cs="Calibri"/>
                <w:color w:val="000000"/>
              </w:rPr>
              <w:t>$ 1.000,00</w:t>
            </w:r>
          </w:p>
        </w:tc>
      </w:tr>
    </w:tbl>
    <w:p w:rsidR="00C65869" w:rsidRDefault="00C65869" w:rsidP="001D65F2">
      <w:pPr>
        <w:spacing w:after="360"/>
        <w:jc w:val="both"/>
        <w:rPr>
          <w:b/>
        </w:rPr>
      </w:pPr>
    </w:p>
    <w:p w:rsidR="00EB37E7" w:rsidRDefault="00EB37E7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7448"/>
      </w:tblGrid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70CF0">
              <w:rPr>
                <w:rFonts w:ascii="Calibri" w:eastAsia="Times New Roman" w:hAnsi="Calibri" w:cs="Calibri"/>
                <w:b/>
                <w:bCs/>
              </w:rPr>
              <w:t>ORDEN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70CF0">
              <w:rPr>
                <w:rFonts w:ascii="Calibri" w:eastAsia="Times New Roman" w:hAnsi="Calibri" w:cs="Calibri"/>
                <w:b/>
                <w:bCs/>
              </w:rPr>
              <w:t>ESCUELA - INSTITUCION ESPECIAL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432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Republica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Francesa"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434 "Minero Jujeño"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456 "Sgto. Juan Bautista Cabral"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302 "Estados Unidos del Brasil"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Bachillerato Provincial N° 2 "Gobernador J. Villafañe"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Bachillerato Provincial N° 6 "Islas Malvinas"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Casa del Niño Del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Frari</w:t>
            </w:r>
            <w:proofErr w:type="spellEnd"/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CDI Eva Perón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Dr. Guillermo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Snopek</w:t>
            </w:r>
            <w:proofErr w:type="spellEnd"/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Especial Nº 7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HellenKeller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N° 430 "Padre Jerónimo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Schönfeld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N°51 SANTA ROSA DE LIMA - JIN 21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10 "General San Martin" (CONTINGENCIA)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14 "Juan Bautista Alberdi"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190 "Dr. Macedonio Graz"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Nº 205 "Bernardina Mejía Mirabal de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Argañaraz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321 "Provincia de Buenos Aires"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392 "San Juan Bautista de la Salle"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Nº 396 "Dr. Antonio Rocha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Solorzano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N°410 M.DE GOYOCHEA Y CORTE DE GÜEMES - JIN 21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70CF0">
              <w:rPr>
                <w:rFonts w:ascii="Calibri" w:eastAsia="Times New Roman" w:hAnsi="Calibri" w:cs="Calibri"/>
              </w:rPr>
              <w:t>Escuela Nº</w:t>
            </w:r>
            <w:proofErr w:type="gramEnd"/>
            <w:r w:rsidRPr="00D70CF0">
              <w:rPr>
                <w:rFonts w:ascii="Calibri" w:eastAsia="Times New Roman" w:hAnsi="Calibri" w:cs="Calibri"/>
              </w:rPr>
              <w:t xml:space="preserve"> 417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Pbtro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. Juan Roberto Moreno"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447 "Republica de Italia"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8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EscolasticoZegada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JI Nº 19 La Salle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Mi Pequeño Mundo (centro de día)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Sol para Todos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Virgen de Rio Blanco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118 "Juan Manuel de Arismendi"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144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Victor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Mercante"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469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78 "Dr. José Benito de la Bárcena"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322 "Independencia del Perú"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lastRenderedPageBreak/>
              <w:t>33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 Nº 65 - MATERNAL-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CENTRO DE EDUCACION INTEGRADA DE JOV.Y ADULTOS - CEIJA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JIN Nº 41 - (Esc. Nº 417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Pbtro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. Juan Roberto Moreno)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Colegio Secundario Nº 6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431 "Isabel La Católica" (CONTINGENCIA)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J.I.N. N° 30 (Escuela N° 464)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Colegio Secundario Nº 62 "Juan Bautista de La Salle"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Especial Nº 1 "Dr. Oscar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Orias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391 " Primera Fundación de Jujuy: Ciudad de Nieva"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28 "Presidente Avellaneda"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407 "Prof. Pablo Arroyo"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Provincial de Artes Nº 1 "Medardo Pantoja"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70CF0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Nº 20 - Esc. 255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JIN 20 - Escuela Nº 447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JARDIN MATERNAL -J.I. Nº 62 -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 Nº 14 - JARDIN MATERNAL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J.I.N. Nº 60 - JARDIN MATERNAL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Comedor Divino Redentor (3 niveles) Solo Almuerzo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Proyecto Puente -personas en situación de calle(nocturno)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Bartolina Sisa - Nivel Primario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7D7" w:rsidRDefault="007A07D7" w:rsidP="00363EFE">
      <w:pPr>
        <w:spacing w:after="0" w:line="240" w:lineRule="auto"/>
      </w:pPr>
      <w:r>
        <w:separator/>
      </w:r>
    </w:p>
  </w:endnote>
  <w:endnote w:type="continuationSeparator" w:id="0">
    <w:p w:rsidR="007A07D7" w:rsidRDefault="007A07D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7B3" w:rsidRDefault="007117B3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64770</wp:posOffset>
          </wp:positionH>
          <wp:positionV relativeFrom="paragraph">
            <wp:posOffset>-460484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7D7" w:rsidRDefault="007A07D7" w:rsidP="00363EFE">
      <w:pPr>
        <w:spacing w:after="0" w:line="240" w:lineRule="auto"/>
      </w:pPr>
      <w:r>
        <w:separator/>
      </w:r>
    </w:p>
  </w:footnote>
  <w:footnote w:type="continuationSeparator" w:id="0">
    <w:p w:rsidR="007A07D7" w:rsidRDefault="007A07D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8B4946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JUNIO – AGOSTO 2024 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BC"/>
    <w:rsid w:val="000042B2"/>
    <w:rsid w:val="00007BF1"/>
    <w:rsid w:val="00011F4D"/>
    <w:rsid w:val="000165D4"/>
    <w:rsid w:val="00027223"/>
    <w:rsid w:val="00040BD1"/>
    <w:rsid w:val="00053C2B"/>
    <w:rsid w:val="00080512"/>
    <w:rsid w:val="00080671"/>
    <w:rsid w:val="00081F8D"/>
    <w:rsid w:val="0008292F"/>
    <w:rsid w:val="00091F55"/>
    <w:rsid w:val="00092C2B"/>
    <w:rsid w:val="00093398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A4013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48E5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048A1"/>
    <w:rsid w:val="007109C6"/>
    <w:rsid w:val="007117B3"/>
    <w:rsid w:val="007151F5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07D7"/>
    <w:rsid w:val="007A32A5"/>
    <w:rsid w:val="007B351B"/>
    <w:rsid w:val="007C0A7C"/>
    <w:rsid w:val="007D15E2"/>
    <w:rsid w:val="007D338A"/>
    <w:rsid w:val="007E4D88"/>
    <w:rsid w:val="0080212D"/>
    <w:rsid w:val="00802952"/>
    <w:rsid w:val="00803726"/>
    <w:rsid w:val="00851A38"/>
    <w:rsid w:val="00854B04"/>
    <w:rsid w:val="00862030"/>
    <w:rsid w:val="0088184A"/>
    <w:rsid w:val="0089603A"/>
    <w:rsid w:val="00896685"/>
    <w:rsid w:val="008A389C"/>
    <w:rsid w:val="008B4946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A6824"/>
    <w:rsid w:val="009B54B5"/>
    <w:rsid w:val="009C5AFB"/>
    <w:rsid w:val="009D0470"/>
    <w:rsid w:val="009D571D"/>
    <w:rsid w:val="009D7DD6"/>
    <w:rsid w:val="009F00B8"/>
    <w:rsid w:val="009F20BC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7DB9"/>
    <w:rsid w:val="00AC60AC"/>
    <w:rsid w:val="00AD5BEC"/>
    <w:rsid w:val="00AE7077"/>
    <w:rsid w:val="00AF44FD"/>
    <w:rsid w:val="00AF7B94"/>
    <w:rsid w:val="00B2123F"/>
    <w:rsid w:val="00B412D3"/>
    <w:rsid w:val="00B50749"/>
    <w:rsid w:val="00B67E6D"/>
    <w:rsid w:val="00B74465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65869"/>
    <w:rsid w:val="00C873C5"/>
    <w:rsid w:val="00CA5ED4"/>
    <w:rsid w:val="00D23D34"/>
    <w:rsid w:val="00D27F74"/>
    <w:rsid w:val="00D31BC9"/>
    <w:rsid w:val="00D326EF"/>
    <w:rsid w:val="00D476FB"/>
    <w:rsid w:val="00D70CF0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21CD"/>
    <w:rsid w:val="00E9464C"/>
    <w:rsid w:val="00EA7C32"/>
    <w:rsid w:val="00EB37E7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EAB37"/>
  <w15:docId w15:val="{13511EC0-D843-4CF9-B4C1-7A97A2FE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B8D5C-E6F8-4281-809D-B23C7936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91</TotalTime>
  <Pages>7</Pages>
  <Words>1978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14</cp:revision>
  <cp:lastPrinted>2024-06-26T15:25:00Z</cp:lastPrinted>
  <dcterms:created xsi:type="dcterms:W3CDTF">2024-03-19T15:26:00Z</dcterms:created>
  <dcterms:modified xsi:type="dcterms:W3CDTF">2024-07-08T16:15:00Z</dcterms:modified>
</cp:coreProperties>
</file>