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4949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0D3B5A74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121172">
        <w:t xml:space="preserve"> HERNANDEZ, CLEMENTE CRISANTO</w:t>
      </w:r>
      <w:r w:rsidR="000737D7">
        <w:t xml:space="preserve"> </w:t>
      </w:r>
      <w:r w:rsidR="00ED2337" w:rsidRPr="00011F4D">
        <w:rPr>
          <w:b/>
        </w:rPr>
        <w:t>CUIT</w:t>
      </w:r>
      <w:r w:rsidR="00121172">
        <w:rPr>
          <w:b/>
        </w:rPr>
        <w:t xml:space="preserve"> 20</w:t>
      </w:r>
      <w:r w:rsidR="000737D7">
        <w:rPr>
          <w:b/>
        </w:rPr>
        <w:t>-</w:t>
      </w:r>
      <w:r w:rsidR="00121172">
        <w:rPr>
          <w:b/>
        </w:rPr>
        <w:t>14</w:t>
      </w:r>
      <w:r w:rsidR="000737D7">
        <w:rPr>
          <w:b/>
        </w:rPr>
        <w:t>.</w:t>
      </w:r>
      <w:r w:rsidR="00121172">
        <w:rPr>
          <w:b/>
        </w:rPr>
        <w:t>733.198-4</w:t>
      </w:r>
      <w:r w:rsidR="000737D7">
        <w:rPr>
          <w:b/>
        </w:rPr>
        <w:t xml:space="preserve"> </w:t>
      </w:r>
      <w:r>
        <w:t>con domicilio en</w:t>
      </w:r>
      <w:r w:rsidR="00121172">
        <w:t xml:space="preserve"> Palma Sola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909BAF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555FFED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0F480669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92A9F6B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332AB54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59E39F17" w14:textId="77777777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0C5B0C93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BFE275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0038EAF6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29AA07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210B629B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CD2A6F4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485BC5E4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3C3A136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30C3EE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07D5024D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11C5FF2C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3DAF21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187743B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482B8F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5FE20F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144542A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455DA952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535955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3B004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729D01B2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C56F138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E70A604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29DDBE4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3D099E28" w14:textId="77777777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350546B0" w14:textId="77777777" w:rsidR="0016667D" w:rsidRPr="00E134AF" w:rsidRDefault="0016667D" w:rsidP="00331C45">
      <w:pPr>
        <w:spacing w:after="360"/>
        <w:jc w:val="both"/>
      </w:pPr>
    </w:p>
    <w:p w14:paraId="2675A5D5" w14:textId="77777777" w:rsidR="00BA79E3" w:rsidRDefault="00BA79E3" w:rsidP="00EC4EED">
      <w:pPr>
        <w:spacing w:after="360"/>
        <w:jc w:val="both"/>
      </w:pPr>
    </w:p>
    <w:p w14:paraId="0A679255" w14:textId="77777777" w:rsidR="00A278C6" w:rsidRDefault="00A278C6" w:rsidP="00EC4EED">
      <w:pPr>
        <w:spacing w:after="360"/>
        <w:jc w:val="both"/>
      </w:pPr>
    </w:p>
    <w:p w14:paraId="426571F6" w14:textId="77777777" w:rsidR="00AF7B94" w:rsidRDefault="00AF7B94" w:rsidP="00EC4EED">
      <w:pPr>
        <w:spacing w:after="360"/>
        <w:jc w:val="both"/>
      </w:pPr>
    </w:p>
    <w:p w14:paraId="48D1D537" w14:textId="77777777" w:rsidR="00A278C6" w:rsidRDefault="00A278C6" w:rsidP="00EC4EED">
      <w:pPr>
        <w:spacing w:after="360"/>
        <w:jc w:val="both"/>
      </w:pPr>
    </w:p>
    <w:p w14:paraId="34ED7992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55DA0AC" w14:textId="555453CA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60656C" w:rsidRPr="0060656C" w14:paraId="51A0003E" w14:textId="77777777" w:rsidTr="0060656C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C74C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0656C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6065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65D6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656C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7132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656C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7CAF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65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60656C" w:rsidRPr="0060656C" w14:paraId="26FF813A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2CFC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669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45453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3B7CF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60656C" w:rsidRPr="0060656C" w14:paraId="30DA0712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5FD1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B54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7B9F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77540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60656C" w:rsidRPr="0060656C" w14:paraId="3E05FD78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09E4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4D30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410B7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213FF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60656C" w:rsidRPr="0060656C" w14:paraId="002448B6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CABA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4C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DB18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50D18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60656C" w:rsidRPr="0060656C" w14:paraId="2371ABC8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0C51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33AA0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BAA6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1352D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60656C" w:rsidRPr="0060656C" w14:paraId="27343149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E67B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1E553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5AD8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50B6E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60656C" w:rsidRPr="0060656C" w14:paraId="3A132123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8B73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6AA8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8B7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D4029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60656C" w:rsidRPr="0060656C" w14:paraId="6D40BCF3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170E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37AB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952D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BDB81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60656C" w:rsidRPr="0060656C" w14:paraId="5DF52794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B55B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404C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6E17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A30F7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60656C" w:rsidRPr="0060656C" w14:paraId="67217B9A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4D48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87F2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4F8A7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3D8D1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0656C" w:rsidRPr="0060656C" w14:paraId="08E06B9C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AD32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4205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AA1B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BEFEF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60656C" w:rsidRPr="0060656C" w14:paraId="5CC026EF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F399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09B3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60656C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6065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FF0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F8C8E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60656C" w:rsidRPr="0060656C" w14:paraId="5A394073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88B2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307C1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50F4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77251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60656C" w:rsidRPr="0060656C" w14:paraId="01A31D6D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705D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91E7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B16E6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A3012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60656C" w:rsidRPr="0060656C" w14:paraId="5DC361E4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DE0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BBBD2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2660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A2ED4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60656C" w:rsidRPr="0060656C" w14:paraId="1ADDD179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50BB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D4CD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60656C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87F2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314B2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60656C" w:rsidRPr="0060656C" w14:paraId="4F3B78BB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DC82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D40FD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1AFA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EC654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60656C" w:rsidRPr="0060656C" w14:paraId="1A132252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6D35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6AD7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72C0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B15E0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60656C" w:rsidRPr="0060656C" w14:paraId="302FC153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6580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AC4C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CDC7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39675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60656C" w:rsidRPr="0060656C" w14:paraId="1B1FBA66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572F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76BC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E58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A11F6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60656C" w:rsidRPr="0060656C" w14:paraId="27995047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9F17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A0C80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477E" w14:textId="77777777" w:rsidR="0060656C" w:rsidRPr="0060656C" w:rsidRDefault="0060656C" w:rsidP="0060656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98111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60656C" w:rsidRPr="0060656C" w14:paraId="32E23226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8B3C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55A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61E92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F8946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60656C" w:rsidRPr="0060656C" w14:paraId="5CA0D4CD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AF0D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57F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960C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F1E0E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60656C" w:rsidRPr="0060656C" w14:paraId="4DB07490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4E2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17F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651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E7DE4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60656C" w:rsidRPr="0060656C" w14:paraId="4A55D329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8A5D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CC14A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13D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6F945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60656C" w:rsidRPr="0060656C" w14:paraId="18167F85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B8EA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CDDC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25D7F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98C41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60656C" w:rsidRPr="0060656C" w14:paraId="1C161B56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C5FE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66F5A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A8D84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3AED0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60656C" w:rsidRPr="0060656C" w14:paraId="2D9ABB68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6772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4328B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3C5D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92CDC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58739E74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4333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2BAC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3D6BB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1A27F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60656C" w:rsidRPr="0060656C" w14:paraId="0F159A51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AA72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1BD3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C79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6E46B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60656C" w:rsidRPr="0060656C" w14:paraId="7CF2B5F4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C6CE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9B36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F404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2DA70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60656C" w:rsidRPr="0060656C" w14:paraId="3C9DD890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457C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52A1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C740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BB725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60656C" w:rsidRPr="0060656C" w14:paraId="04048C4D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E927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32AA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981F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EBA78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60656C" w:rsidRPr="0060656C" w14:paraId="725FD0BC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1F5E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383D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91C88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656C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6065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852DD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60656C" w:rsidRPr="0060656C" w14:paraId="5AC52253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9E3A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007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5D16B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FC212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60656C" w:rsidRPr="0060656C" w14:paraId="0A5F94E9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B8AC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7540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5FF21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95786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60656C" w:rsidRPr="0060656C" w14:paraId="5AE9AAE9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7155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96AF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720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7F75E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60656C" w:rsidRPr="0060656C" w14:paraId="4DD0CA78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9DB6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2CA1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DEA56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3DAE1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60656C" w:rsidRPr="0060656C" w14:paraId="453D77A7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4A9D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F4DE3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BEA0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E3CC1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60656C" w:rsidRPr="0060656C" w14:paraId="122D87BD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1CB4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19D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1BE33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60656C">
              <w:rPr>
                <w:rFonts w:ascii="Calibri" w:eastAsia="Times New Roman" w:hAnsi="Calibri" w:cs="Calibri"/>
                <w:color w:val="000000"/>
              </w:rPr>
              <w:t>cc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A5862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60656C" w:rsidRPr="0060656C" w14:paraId="0D4A20F5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1E78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6E65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78E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AAD60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60656C" w:rsidRPr="0060656C" w14:paraId="3ED27EC2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0BD3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5A007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087B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72BA6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60656C" w:rsidRPr="0060656C" w14:paraId="74429B08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B131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810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271D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34C4B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60656C" w:rsidRPr="0060656C" w14:paraId="04A6539C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6E2E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9A052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39D0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EBA19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60656C" w:rsidRPr="0060656C" w14:paraId="45D56E35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4B54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D68B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60656C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60656C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3643F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97EE1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60656C" w:rsidRPr="0060656C" w14:paraId="336F6682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B362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7F0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62EB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B6C1C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60656C" w:rsidRPr="0060656C" w14:paraId="03E51294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5820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A7BA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87E30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DB567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4B21EEB9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694C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3E8F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6C56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F9E89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296594F6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F9E8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3D28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F562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B7FDF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5FC75EDF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5A17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CEB17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396D0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D9204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59205550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6C6C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5C26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13D2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815FC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228C6408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C610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C322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A99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28170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0DCA1242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3F2D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28AFF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B36F8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8BC3C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12C8049E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13E5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6E83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96BF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ECE2A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0B9EF845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CF55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B09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74D7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A34F8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52F4023D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3160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E268F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315C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48877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79BF2A83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C329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F666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EA6A8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C61C1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2C0C0712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D81B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548AB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9F31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4D0D3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5EC9626E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FDE7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61E1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E23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1F38F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7BE92F49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F99D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EC3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656C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60656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5D95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5FD09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6C079A8B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0ED0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0ED1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25D2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D9E1D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60656C" w:rsidRPr="0060656C" w14:paraId="0AB2D443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C8CB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0F27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62B4D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80489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4EA751DA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D5AD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FE53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A3FF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75290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1B31C8A1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F5A3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B0EBB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115B1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A0795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60656C" w:rsidRPr="0060656C" w14:paraId="5A46F20B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98BC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52BE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12D2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7ED4A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410DA4BB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78BE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0EAD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0F437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5B501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3E86B1B3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6AB5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B7441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9491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B45F0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8.700,00 </w:t>
            </w:r>
          </w:p>
        </w:tc>
      </w:tr>
      <w:tr w:rsidR="0060656C" w:rsidRPr="0060656C" w14:paraId="4C56A6B3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EBA1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B63E4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60656C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60656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40AF4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067D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0656C" w:rsidRPr="0060656C" w14:paraId="766023E6" w14:textId="77777777" w:rsidTr="0060656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1132" w14:textId="77777777" w:rsidR="0060656C" w:rsidRPr="0060656C" w:rsidRDefault="0060656C" w:rsidP="00606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81C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 xml:space="preserve">Pastas frescas (pascualina, </w:t>
            </w:r>
            <w:proofErr w:type="gramStart"/>
            <w:r w:rsidRPr="0060656C">
              <w:rPr>
                <w:rFonts w:ascii="Calibri" w:eastAsia="Times New Roman" w:hAnsi="Calibri" w:cs="Calibri"/>
                <w:color w:val="000000"/>
              </w:rPr>
              <w:t>ravioles)*</w:t>
            </w:r>
            <w:proofErr w:type="gramEnd"/>
            <w:r w:rsidRPr="0060656C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AE99" w14:textId="77777777" w:rsidR="0060656C" w:rsidRPr="0060656C" w:rsidRDefault="0060656C" w:rsidP="00606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56C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7EE5D" w14:textId="77777777" w:rsidR="0060656C" w:rsidRPr="0060656C" w:rsidRDefault="0060656C" w:rsidP="0060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65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1F1F4FF7" w14:textId="77777777" w:rsidR="0060656C" w:rsidRDefault="0060656C" w:rsidP="001D65F2">
      <w:pPr>
        <w:spacing w:after="360"/>
        <w:jc w:val="both"/>
        <w:rPr>
          <w:b/>
        </w:rPr>
      </w:pPr>
    </w:p>
    <w:p w14:paraId="32DBDEBE" w14:textId="77777777" w:rsidR="0060656C" w:rsidRDefault="0060656C" w:rsidP="001D65F2">
      <w:pPr>
        <w:spacing w:after="360"/>
        <w:jc w:val="both"/>
        <w:rPr>
          <w:b/>
        </w:rPr>
      </w:pPr>
    </w:p>
    <w:p w14:paraId="0CE1EA3F" w14:textId="77777777" w:rsidR="00121172" w:rsidRDefault="00121172" w:rsidP="001D65F2">
      <w:pPr>
        <w:spacing w:after="360"/>
        <w:jc w:val="right"/>
        <w:rPr>
          <w:b/>
        </w:rPr>
      </w:pPr>
    </w:p>
    <w:p w14:paraId="2E0A59CC" w14:textId="77777777" w:rsidR="0060656C" w:rsidRDefault="0060656C">
      <w:pPr>
        <w:rPr>
          <w:b/>
        </w:rPr>
      </w:pPr>
      <w:r>
        <w:rPr>
          <w:b/>
        </w:rPr>
        <w:br w:type="page"/>
      </w:r>
    </w:p>
    <w:p w14:paraId="51E42B15" w14:textId="04578EB5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3955A74F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2"/>
        <w:gridCol w:w="5530"/>
        <w:gridCol w:w="2083"/>
      </w:tblGrid>
      <w:tr w:rsidR="00121172" w:rsidRPr="00121172" w14:paraId="3B203C5C" w14:textId="77777777" w:rsidTr="00121172">
        <w:trPr>
          <w:trHeight w:val="604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06402" w14:textId="77777777" w:rsidR="00121172" w:rsidRPr="00121172" w:rsidRDefault="00121172" w:rsidP="00121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1172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6030" w14:textId="77777777" w:rsidR="00121172" w:rsidRPr="00121172" w:rsidRDefault="00121172" w:rsidP="00121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1172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0BDF" w14:textId="77777777" w:rsidR="00121172" w:rsidRPr="00121172" w:rsidRDefault="00121172" w:rsidP="00121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1172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21172" w:rsidRPr="00121172" w14:paraId="226448C7" w14:textId="77777777" w:rsidTr="00121172">
        <w:trPr>
          <w:trHeight w:val="604"/>
        </w:trPr>
        <w:tc>
          <w:tcPr>
            <w:tcW w:w="12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B860CC" w14:textId="77777777" w:rsidR="00121172" w:rsidRPr="00121172" w:rsidRDefault="00121172" w:rsidP="00121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1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6667F8" w14:textId="77777777" w:rsidR="00121172" w:rsidRPr="00121172" w:rsidRDefault="00121172" w:rsidP="00121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172">
              <w:rPr>
                <w:rFonts w:ascii="Calibri" w:eastAsia="Times New Roman" w:hAnsi="Calibri" w:cs="Calibri"/>
                <w:color w:val="000000"/>
              </w:rPr>
              <w:t>Escuela N° 188 "Ricardo Güiraldes"</w:t>
            </w:r>
          </w:p>
        </w:tc>
        <w:tc>
          <w:tcPr>
            <w:tcW w:w="208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AF8A96" w14:textId="77777777" w:rsidR="00121172" w:rsidRPr="00121172" w:rsidRDefault="00121172" w:rsidP="00121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172">
              <w:rPr>
                <w:rFonts w:ascii="Calibri" w:eastAsia="Times New Roman" w:hAnsi="Calibri" w:cs="Calibri"/>
                <w:color w:val="000000"/>
              </w:rPr>
              <w:t>Real de los Toros</w:t>
            </w:r>
          </w:p>
        </w:tc>
      </w:tr>
    </w:tbl>
    <w:p w14:paraId="7C48BB2D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98D8" w14:textId="77777777" w:rsidR="001E402F" w:rsidRDefault="001E402F" w:rsidP="00363EFE">
      <w:pPr>
        <w:spacing w:after="0" w:line="240" w:lineRule="auto"/>
      </w:pPr>
      <w:r>
        <w:separator/>
      </w:r>
    </w:p>
  </w:endnote>
  <w:endnote w:type="continuationSeparator" w:id="0">
    <w:p w14:paraId="2D682573" w14:textId="77777777" w:rsidR="001E402F" w:rsidRDefault="001E402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B918" w14:textId="77777777" w:rsidR="001E402F" w:rsidRDefault="001E402F" w:rsidP="00363EFE">
      <w:pPr>
        <w:spacing w:after="0" w:line="240" w:lineRule="auto"/>
      </w:pPr>
      <w:r>
        <w:separator/>
      </w:r>
    </w:p>
  </w:footnote>
  <w:footnote w:type="continuationSeparator" w:id="0">
    <w:p w14:paraId="4F187C9D" w14:textId="77777777" w:rsidR="001E402F" w:rsidRDefault="001E402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6C4C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5DC0E9B" wp14:editId="062907E9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E26045" w14:textId="77777777" w:rsidR="009A5961" w:rsidRDefault="000C620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MARZO – MAYO</w:t>
    </w:r>
    <w:r w:rsidR="00B84795" w:rsidRPr="00B84795">
      <w:rPr>
        <w:b/>
        <w:sz w:val="24"/>
        <w:szCs w:val="24"/>
      </w:rPr>
      <w:t xml:space="preserve"> </w:t>
    </w:r>
    <w:r>
      <w:rPr>
        <w:b/>
        <w:sz w:val="24"/>
        <w:szCs w:val="24"/>
      </w:rPr>
      <w:t>2024</w:t>
    </w:r>
  </w:p>
  <w:p w14:paraId="44942DE7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7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21172"/>
    <w:rsid w:val="0016036C"/>
    <w:rsid w:val="00161017"/>
    <w:rsid w:val="001645E3"/>
    <w:rsid w:val="0016667D"/>
    <w:rsid w:val="001862CB"/>
    <w:rsid w:val="001A3667"/>
    <w:rsid w:val="001D5FF9"/>
    <w:rsid w:val="001D65F2"/>
    <w:rsid w:val="001E402F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0656C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AAAD"/>
  <w15:docId w15:val="{FEF4B167-8C0A-416E-8E59-990DB4EE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ga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C2002-108C-48C9-9785-C0663E46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</Template>
  <TotalTime>3</TotalTime>
  <Pages>6</Pages>
  <Words>1787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2</cp:revision>
  <cp:lastPrinted>2022-04-08T16:53:00Z</cp:lastPrinted>
  <dcterms:created xsi:type="dcterms:W3CDTF">2024-04-05T13:09:00Z</dcterms:created>
  <dcterms:modified xsi:type="dcterms:W3CDTF">2024-05-31T04:32:00Z</dcterms:modified>
</cp:coreProperties>
</file>