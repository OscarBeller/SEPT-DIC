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C6656">
        <w:t xml:space="preserve"> JEREZ, MARIA INES </w:t>
      </w:r>
      <w:r w:rsidR="00ED2337" w:rsidRPr="00011F4D">
        <w:rPr>
          <w:b/>
        </w:rPr>
        <w:t>CUIT</w:t>
      </w:r>
      <w:r w:rsidR="007C6656">
        <w:rPr>
          <w:b/>
        </w:rPr>
        <w:t xml:space="preserve"> 27-06.501.088-2 </w:t>
      </w:r>
      <w:r w:rsidR="00866347">
        <w:t>con domicilio en</w:t>
      </w:r>
      <w:r w:rsidR="007C6656">
        <w:t xml:space="preserve"> Rivadavia N° 214 B° Usina, La Quiaca,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76AB8" w:rsidRDefault="00976AB8" w:rsidP="00976AB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976AB8" w:rsidRDefault="00976AB8" w:rsidP="00976AB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DF1A48" w:rsidRPr="00DF1A48" w:rsidTr="00DF1A4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F1A48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DF1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A48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A48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1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</w:t>
            </w: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F1A48" w:rsidRPr="00DF1A48" w:rsidTr="00DF1A4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DF1A48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DF1A48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1A48" w:rsidRPr="00DF1A48" w:rsidRDefault="00DF1A48" w:rsidP="00DF1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1A48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1A48" w:rsidRPr="00DF1A48" w:rsidRDefault="00DF1A48" w:rsidP="00DF1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1A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DF1A48" w:rsidRDefault="00DF1A48" w:rsidP="001D65F2">
      <w:pPr>
        <w:spacing w:after="360"/>
        <w:jc w:val="both"/>
        <w:rPr>
          <w:b/>
        </w:rPr>
      </w:pPr>
    </w:p>
    <w:p w:rsidR="00866347" w:rsidRDefault="00866347">
      <w:pPr>
        <w:rPr>
          <w:b/>
        </w:rPr>
      </w:pPr>
    </w:p>
    <w:p w:rsidR="00DF1A48" w:rsidRDefault="00DF1A48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560"/>
        <w:gridCol w:w="2565"/>
      </w:tblGrid>
      <w:tr w:rsidR="007C6656" w:rsidRPr="007C6656" w:rsidTr="007C6656">
        <w:trPr>
          <w:trHeight w:val="894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C4D" w:rsidRDefault="00EC4C4D" w:rsidP="00363EFE">
      <w:pPr>
        <w:spacing w:after="0" w:line="240" w:lineRule="auto"/>
      </w:pPr>
      <w:r>
        <w:separator/>
      </w:r>
    </w:p>
  </w:endnote>
  <w:endnote w:type="continuationSeparator" w:id="0">
    <w:p w:rsidR="00EC4C4D" w:rsidRDefault="00EC4C4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4E" w:rsidRDefault="0071574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8B3BA4" wp14:editId="537BCFD4">
          <wp:simplePos x="0" y="0"/>
          <wp:positionH relativeFrom="column">
            <wp:posOffset>2981325</wp:posOffset>
          </wp:positionH>
          <wp:positionV relativeFrom="paragraph">
            <wp:posOffset>-438150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C4D" w:rsidRDefault="00EC4C4D" w:rsidP="00363EFE">
      <w:pPr>
        <w:spacing w:after="0" w:line="240" w:lineRule="auto"/>
      </w:pPr>
      <w:r>
        <w:separator/>
      </w:r>
    </w:p>
  </w:footnote>
  <w:footnote w:type="continuationSeparator" w:id="0">
    <w:p w:rsidR="00EC4C4D" w:rsidRDefault="00EC4C4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6AB8" w:rsidRDefault="00976AB8" w:rsidP="00976AB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56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574E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6656"/>
    <w:rsid w:val="007D15E2"/>
    <w:rsid w:val="007D338A"/>
    <w:rsid w:val="007E4D88"/>
    <w:rsid w:val="0080212D"/>
    <w:rsid w:val="00802952"/>
    <w:rsid w:val="00803726"/>
    <w:rsid w:val="00854B04"/>
    <w:rsid w:val="00862030"/>
    <w:rsid w:val="00866347"/>
    <w:rsid w:val="0088184A"/>
    <w:rsid w:val="008931D2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76AB8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BF4866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F1A48"/>
    <w:rsid w:val="00E00807"/>
    <w:rsid w:val="00E134AF"/>
    <w:rsid w:val="00E21378"/>
    <w:rsid w:val="00E357CD"/>
    <w:rsid w:val="00E56384"/>
    <w:rsid w:val="00E610EC"/>
    <w:rsid w:val="00E70F74"/>
    <w:rsid w:val="00E72F89"/>
    <w:rsid w:val="00E7662B"/>
    <w:rsid w:val="00E8245F"/>
    <w:rsid w:val="00E9464C"/>
    <w:rsid w:val="00EA7C32"/>
    <w:rsid w:val="00EC4C4D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81AC"/>
  <w15:docId w15:val="{D97E561A-2ADA-48CE-8DAC-9D13A0E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15075-AF62-45E7-9DEE-58BEFA8A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15</TotalTime>
  <Pages>6</Pages>
  <Words>1807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2024-06-07T14:08:00Z</cp:lastPrinted>
  <dcterms:created xsi:type="dcterms:W3CDTF">2024-03-26T13:12:00Z</dcterms:created>
  <dcterms:modified xsi:type="dcterms:W3CDTF">2024-06-07T14:10:00Z</dcterms:modified>
</cp:coreProperties>
</file>