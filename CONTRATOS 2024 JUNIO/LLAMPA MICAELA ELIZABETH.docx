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3330FA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52EADD6E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303612">
        <w:t xml:space="preserve"> </w:t>
      </w:r>
      <w:r w:rsidR="00303612" w:rsidRPr="00BC4412">
        <w:rPr>
          <w:b/>
        </w:rPr>
        <w:t>LLAMPA, MICAELA ELIZABETH CAMILA</w:t>
      </w:r>
      <w:r w:rsidR="00303612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303612">
        <w:rPr>
          <w:b/>
        </w:rPr>
        <w:t xml:space="preserve"> 27-44.515.308-2</w:t>
      </w:r>
      <w:r w:rsidR="000737D7">
        <w:rPr>
          <w:b/>
        </w:rPr>
        <w:t xml:space="preserve"> </w:t>
      </w:r>
      <w:r>
        <w:t>con domicilio en</w:t>
      </w:r>
      <w:r w:rsidR="00303612">
        <w:t xml:space="preserve"> </w:t>
      </w:r>
      <w:proofErr w:type="spellStart"/>
      <w:r w:rsidR="00303612">
        <w:t>Tupac</w:t>
      </w:r>
      <w:proofErr w:type="spellEnd"/>
      <w:r w:rsidR="00303612">
        <w:t xml:space="preserve"> Amaru N° 53</w:t>
      </w:r>
      <w:r w:rsidR="000737D7">
        <w:t>, La Quiaca</w:t>
      </w:r>
      <w:r w:rsidR="00303612">
        <w:t xml:space="preserve">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73DB37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351B4C74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350BEA7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7BAEF590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020FA0E8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2C9CA70B" w14:textId="61D70132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7D7F9E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7D7F9E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10C124C5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5CAC66E4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CF4240D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1D17DDC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7A46AC5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9A0DFF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14:paraId="6BBD86E8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60ED739B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078EEE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0A72F057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67ADED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14:paraId="62C3E8DF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0C99C2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2177BE7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9D377B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10A5353A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2CF7A1F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30CC3B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0BBE090C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146DCD9B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3756848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5A2E7C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45BEB81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14:paraId="15668996" w14:textId="164ACD41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proofErr w:type="gramStart"/>
      <w:r w:rsidR="00140BCE">
        <w:rPr>
          <w:rFonts w:cstheme="minorHAnsi"/>
        </w:rPr>
        <w:t xml:space="preserve">junio 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</w:t>
      </w:r>
      <w:proofErr w:type="gramEnd"/>
      <w:r w:rsidR="003D7BF0">
        <w:rPr>
          <w:rFonts w:cstheme="minorHAnsi"/>
        </w:rPr>
        <w:t xml:space="preserve">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65BBC965" w14:textId="77777777" w:rsidR="00B40ACF" w:rsidRDefault="00B40ACF">
      <w:pPr>
        <w:rPr>
          <w:b/>
        </w:rPr>
      </w:pPr>
      <w:r>
        <w:rPr>
          <w:b/>
        </w:rPr>
        <w:br w:type="page"/>
      </w:r>
    </w:p>
    <w:p w14:paraId="19B8EB2E" w14:textId="68176CF4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A3D7BB" w14:textId="1904D380" w:rsidR="00303612" w:rsidRDefault="001D65F2" w:rsidP="00B40ACF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0"/>
        <w:gridCol w:w="3580"/>
        <w:gridCol w:w="2200"/>
        <w:gridCol w:w="1820"/>
      </w:tblGrid>
      <w:tr w:rsidR="00B40ACF" w:rsidRPr="00B40ACF" w14:paraId="0486F74B" w14:textId="77777777" w:rsidTr="00D05D6D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1ECE4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9AF0F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DB030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DDD4" w14:textId="77777777" w:rsidR="00B40ACF" w:rsidRPr="00B40ACF" w:rsidRDefault="00B40ACF" w:rsidP="00B40A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0AC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B40ACF" w:rsidRPr="00B40ACF" w14:paraId="1B4CFCB8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B3AA" w14:textId="77777777" w:rsidR="00B40ACF" w:rsidRPr="00B40ACF" w:rsidRDefault="00B40ACF" w:rsidP="00B40AC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5C2B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2CE8A" w14:textId="77777777" w:rsidR="00B40ACF" w:rsidRPr="00B40ACF" w:rsidRDefault="00B40ACF" w:rsidP="00B40A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3C8" w14:textId="77777777" w:rsidR="00B40ACF" w:rsidRPr="00B40ACF" w:rsidRDefault="00B40ACF" w:rsidP="00B40A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B40ACF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D05D6D" w:rsidRPr="00B40ACF" w14:paraId="2757708F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E93F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BFDE3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7CBCD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453F" w14:textId="23169DEB" w:rsidR="00D05D6D" w:rsidRPr="00B40ACF" w:rsidRDefault="00D05D6D" w:rsidP="00D0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15.000,00 </w:t>
            </w:r>
          </w:p>
        </w:tc>
      </w:tr>
      <w:tr w:rsidR="00D05D6D" w:rsidRPr="00B40ACF" w14:paraId="22112031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5DC4A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0E185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86E9A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E821" w14:textId="2C61EBA5" w:rsidR="00D05D6D" w:rsidRPr="00B40ACF" w:rsidRDefault="00D05D6D" w:rsidP="00D0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13.500,00 </w:t>
            </w:r>
          </w:p>
        </w:tc>
      </w:tr>
      <w:tr w:rsidR="00D05D6D" w:rsidRPr="00B40ACF" w14:paraId="69BC1FD5" w14:textId="77777777" w:rsidTr="00D05D6D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C85A" w14:textId="77777777" w:rsidR="00D05D6D" w:rsidRPr="00B40ACF" w:rsidRDefault="00D05D6D" w:rsidP="00D05D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EE24A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BF033" w14:textId="77777777" w:rsidR="00D05D6D" w:rsidRPr="00B40ACF" w:rsidRDefault="00D05D6D" w:rsidP="00D05D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0ACF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A9AA9" w14:textId="54C3161A" w:rsidR="00D05D6D" w:rsidRPr="00B40ACF" w:rsidRDefault="00D05D6D" w:rsidP="00D05D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               15.000,00 </w:t>
            </w:r>
          </w:p>
        </w:tc>
      </w:tr>
    </w:tbl>
    <w:p w14:paraId="0F97EE30" w14:textId="08173979" w:rsidR="00303612" w:rsidRDefault="00303612">
      <w:pPr>
        <w:rPr>
          <w:b/>
        </w:rPr>
      </w:pPr>
    </w:p>
    <w:p w14:paraId="52996554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1D122B4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829"/>
        <w:gridCol w:w="2195"/>
      </w:tblGrid>
      <w:tr w:rsidR="00303612" w:rsidRPr="00303612" w14:paraId="78AB4BC8" w14:textId="77777777" w:rsidTr="00303612">
        <w:trPr>
          <w:trHeight w:val="48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D2F67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05E5A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09E08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303612" w:rsidRPr="00303612" w14:paraId="24AF318A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E871E4E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0A290D9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9B87A1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03612" w:rsidRPr="00303612" w14:paraId="78C71F27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00C387F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FE05746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N° 463 "Padre Jesús Olmedo"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80EB1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303612" w:rsidRPr="00303612" w14:paraId="5112DE29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0300B3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03E8B4D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Nº 183 "José Hernández"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A72CC4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612">
              <w:rPr>
                <w:rFonts w:ascii="Calibri" w:eastAsia="Times New Roman" w:hAnsi="Calibri" w:cs="Calibri"/>
                <w:color w:val="000000"/>
              </w:rPr>
              <w:t>Sansana</w:t>
            </w:r>
            <w:proofErr w:type="spellEnd"/>
            <w:r w:rsidRPr="00303612">
              <w:rPr>
                <w:rFonts w:ascii="Calibri" w:eastAsia="Times New Roman" w:hAnsi="Calibri" w:cs="Calibri"/>
                <w:color w:val="000000"/>
              </w:rPr>
              <w:t xml:space="preserve"> Norte</w:t>
            </w:r>
          </w:p>
        </w:tc>
      </w:tr>
      <w:tr w:rsidR="00303612" w:rsidRPr="00303612" w14:paraId="216C04E1" w14:textId="77777777" w:rsidTr="00303612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E1B118" w14:textId="77777777" w:rsidR="00303612" w:rsidRPr="00303612" w:rsidRDefault="00303612" w:rsidP="003036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C53DCA0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03612">
              <w:rPr>
                <w:rFonts w:ascii="Calibri" w:eastAsia="Times New Roman" w:hAnsi="Calibri" w:cs="Calibri"/>
                <w:color w:val="000000"/>
              </w:rPr>
              <w:t>Escuela Nº 25 "Sgto. José Mariano Gómez"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843F072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03612">
              <w:rPr>
                <w:rFonts w:ascii="Calibri" w:eastAsia="Times New Roman" w:hAnsi="Calibri" w:cs="Calibri"/>
                <w:color w:val="000000"/>
              </w:rPr>
              <w:t>Suripujio</w:t>
            </w:r>
            <w:proofErr w:type="spellEnd"/>
          </w:p>
        </w:tc>
      </w:tr>
    </w:tbl>
    <w:p w14:paraId="4803FFCF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E28E5" w14:textId="77777777" w:rsidR="00B25FB4" w:rsidRDefault="00B25FB4" w:rsidP="00363EFE">
      <w:pPr>
        <w:spacing w:after="0" w:line="240" w:lineRule="auto"/>
      </w:pPr>
      <w:r>
        <w:separator/>
      </w:r>
    </w:p>
  </w:endnote>
  <w:endnote w:type="continuationSeparator" w:id="0">
    <w:p w14:paraId="4B4D3A23" w14:textId="77777777" w:rsidR="00B25FB4" w:rsidRDefault="00B25FB4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74633C" w14:textId="77777777" w:rsidR="00D05D6D" w:rsidRDefault="00D05D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B50FCC" w14:textId="77777777" w:rsidR="00303612" w:rsidRDefault="00303612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8240" behindDoc="0" locked="0" layoutInCell="1" allowOverlap="1" wp14:anchorId="64A21951" wp14:editId="17E314CA">
          <wp:simplePos x="0" y="0"/>
          <wp:positionH relativeFrom="column">
            <wp:posOffset>3680986</wp:posOffset>
          </wp:positionH>
          <wp:positionV relativeFrom="paragraph">
            <wp:posOffset>-580652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D2A8F" w14:textId="77777777" w:rsidR="00D05D6D" w:rsidRDefault="00D05D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9F352" w14:textId="77777777" w:rsidR="00B25FB4" w:rsidRDefault="00B25FB4" w:rsidP="00363EFE">
      <w:pPr>
        <w:spacing w:after="0" w:line="240" w:lineRule="auto"/>
      </w:pPr>
      <w:r>
        <w:separator/>
      </w:r>
    </w:p>
  </w:footnote>
  <w:footnote w:type="continuationSeparator" w:id="0">
    <w:p w14:paraId="57F912AE" w14:textId="77777777" w:rsidR="00B25FB4" w:rsidRDefault="00B25FB4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80B3FE" w14:textId="77777777" w:rsidR="00D05D6D" w:rsidRDefault="00D05D6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E61C1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4D14C3A" wp14:editId="2C661E38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8D289F" w14:textId="064A3A9A" w:rsidR="00B84795" w:rsidRPr="00B84795" w:rsidRDefault="00561811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7764F" w14:textId="77777777" w:rsidR="00D05D6D" w:rsidRDefault="00D05D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0BCE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1811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D7F9E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25FB4"/>
    <w:rsid w:val="00B40ACF"/>
    <w:rsid w:val="00B412D3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05D6D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  <w:rsid w:val="00FF60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03B1E"/>
  <w15:docId w15:val="{191864A9-FA8B-473D-8631-04A62343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9636E-85B1-465D-B3C9-AC7C41DB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23</TotalTime>
  <Pages>4</Pages>
  <Words>1268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8</cp:revision>
  <cp:lastPrinted>2024-06-07T13:52:00Z</cp:lastPrinted>
  <dcterms:created xsi:type="dcterms:W3CDTF">2024-04-09T12:06:00Z</dcterms:created>
  <dcterms:modified xsi:type="dcterms:W3CDTF">2024-06-07T14:20:00Z</dcterms:modified>
</cp:coreProperties>
</file>