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C4881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F322C" w:rsidRPr="003F2C1D">
        <w:rPr>
          <w:b/>
        </w:rPr>
        <w:t xml:space="preserve">LUERE, ARMANDO CIRO </w:t>
      </w:r>
      <w:r w:rsidR="00ED2337" w:rsidRPr="00011F4D">
        <w:rPr>
          <w:b/>
        </w:rPr>
        <w:t>CUIT</w:t>
      </w:r>
      <w:r w:rsidR="006F322C">
        <w:rPr>
          <w:b/>
        </w:rPr>
        <w:t xml:space="preserve"> 20-28.503.453-2 </w:t>
      </w:r>
      <w:r>
        <w:t xml:space="preserve">con domicilio en </w:t>
      </w:r>
      <w:r w:rsidR="006F322C">
        <w:t xml:space="preserve">Calle Belgrano S/N, </w:t>
      </w:r>
      <w:proofErr w:type="spellStart"/>
      <w:r w:rsidR="006F322C">
        <w:t>Vallle</w:t>
      </w:r>
      <w:proofErr w:type="spellEnd"/>
      <w:r w:rsidR="006F322C">
        <w:t xml:space="preserve"> Colorado,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207A21" w:rsidRDefault="00207A21" w:rsidP="00207A2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207A21" w:rsidRDefault="00207A21" w:rsidP="00207A2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207A21" w:rsidRPr="00207A21" w:rsidTr="00207A2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07A21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07A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2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21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A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07A21" w:rsidRPr="00207A21" w:rsidTr="00207A2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207A21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207A21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7A21" w:rsidRPr="00207A21" w:rsidRDefault="00207A21" w:rsidP="00207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A21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A21" w:rsidRPr="00207A21" w:rsidRDefault="00207A21" w:rsidP="00207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7A2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581365" w:rsidRDefault="00581365">
      <w:pPr>
        <w:rPr>
          <w:b/>
        </w:rPr>
      </w:pPr>
    </w:p>
    <w:p w:rsidR="00207A21" w:rsidRDefault="00207A2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0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3"/>
        <w:gridCol w:w="5164"/>
        <w:gridCol w:w="2382"/>
      </w:tblGrid>
      <w:tr w:rsidR="00581365" w:rsidRPr="00581365" w:rsidTr="00581365">
        <w:trPr>
          <w:trHeight w:val="934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36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36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36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365" w:rsidRPr="00581365" w:rsidTr="00581365">
        <w:trPr>
          <w:trHeight w:val="697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8136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Escuela Primaria N° 179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Valle Colorado</w:t>
            </w:r>
          </w:p>
        </w:tc>
      </w:tr>
      <w:tr w:rsidR="00581365" w:rsidRPr="00581365" w:rsidTr="00581365">
        <w:trPr>
          <w:trHeight w:val="697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8136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Escuela Secundaria Rural Nº 1 - EV - Sede Valle Colorado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1365" w:rsidRPr="00581365" w:rsidRDefault="00581365" w:rsidP="0058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365">
              <w:rPr>
                <w:rFonts w:ascii="Calibri" w:eastAsia="Times New Roman" w:hAnsi="Calibri" w:cs="Calibri"/>
                <w:color w:val="000000"/>
              </w:rPr>
              <w:t>Valle Colorado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F3" w:rsidRDefault="005E10F3" w:rsidP="00363EFE">
      <w:pPr>
        <w:spacing w:after="0" w:line="240" w:lineRule="auto"/>
      </w:pPr>
      <w:r>
        <w:separator/>
      </w:r>
    </w:p>
  </w:endnote>
  <w:endnote w:type="continuationSeparator" w:id="0">
    <w:p w:rsidR="005E10F3" w:rsidRDefault="005E10F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C" w:rsidRDefault="008070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C" w:rsidRDefault="0080705C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3D6D3B34" wp14:editId="228500ED">
          <wp:simplePos x="0" y="0"/>
          <wp:positionH relativeFrom="margin">
            <wp:posOffset>4002405</wp:posOffset>
          </wp:positionH>
          <wp:positionV relativeFrom="paragraph">
            <wp:posOffset>-429573</wp:posOffset>
          </wp:positionV>
          <wp:extent cx="1412875" cy="9779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C" w:rsidRDefault="008070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F3" w:rsidRDefault="005E10F3" w:rsidP="00363EFE">
      <w:pPr>
        <w:spacing w:after="0" w:line="240" w:lineRule="auto"/>
      </w:pPr>
      <w:r>
        <w:separator/>
      </w:r>
    </w:p>
  </w:footnote>
  <w:footnote w:type="continuationSeparator" w:id="0">
    <w:p w:rsidR="005E10F3" w:rsidRDefault="005E10F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C" w:rsidRDefault="008070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7A21" w:rsidRDefault="00207A21" w:rsidP="00207A2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C" w:rsidRDefault="008070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5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07A21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C1D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365"/>
    <w:rsid w:val="005863A4"/>
    <w:rsid w:val="005A0B37"/>
    <w:rsid w:val="005A3A5C"/>
    <w:rsid w:val="005B24B1"/>
    <w:rsid w:val="005E10F3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322C"/>
    <w:rsid w:val="006F6E83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705C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C4881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7331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9A92B"/>
  <w15:docId w15:val="{3338EB0A-BC41-4B44-A17B-00BB8091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40842-56CA-4FF2-8F3F-5589945F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6</TotalTime>
  <Pages>6</Pages>
  <Words>1801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2024-03-22T12:41:00Z</dcterms:created>
  <dcterms:modified xsi:type="dcterms:W3CDTF">2024-06-25T14:43:00Z</dcterms:modified>
</cp:coreProperties>
</file>