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2F0D9F">
        <w:t xml:space="preserve">Sr. Rodolfo Orlando Nieto </w:t>
      </w:r>
      <w:r w:rsidR="001019CE">
        <w:t xml:space="preserve"> 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A109A9">
        <w:t>MANCILLA, JU</w:t>
      </w:r>
      <w:r w:rsidR="004C3C76">
        <w:t>L</w:t>
      </w:r>
      <w:r w:rsidR="00A109A9">
        <w:t xml:space="preserve">IA </w:t>
      </w:r>
      <w:r w:rsidR="00ED2337" w:rsidRPr="00011F4D">
        <w:rPr>
          <w:b/>
        </w:rPr>
        <w:t>CUIT</w:t>
      </w:r>
      <w:r w:rsidR="00A109A9">
        <w:rPr>
          <w:b/>
        </w:rPr>
        <w:t xml:space="preserve"> 27-11.781.719-4 </w:t>
      </w:r>
      <w:r>
        <w:t xml:space="preserve">con domicilio en </w:t>
      </w:r>
      <w:r w:rsidR="00A109A9">
        <w:t xml:space="preserve">Coronel Arena N° 1000 B° Rio Blanco, Perico,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361E57" w:rsidRDefault="00361E57" w:rsidP="00361E57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tres meses, desde el 1 de junio de 2024 hasta el 31 de agosto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361E57" w:rsidRDefault="00361E57" w:rsidP="00361E57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junio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361E57" w:rsidRPr="00361E57" w:rsidTr="00361E57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61E57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361E5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1E57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1E57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1E5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4.900,00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14.000,00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13.000,00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14.000,00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8244A2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4A2" w:rsidRPr="00361E57" w:rsidRDefault="008244A2" w:rsidP="00824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4A2" w:rsidRPr="00361E57" w:rsidRDefault="008244A2" w:rsidP="00824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44A2" w:rsidRPr="00361E57" w:rsidRDefault="008244A2" w:rsidP="00824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44A2" w:rsidRPr="00361E57" w:rsidRDefault="008244A2" w:rsidP="00824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8244A2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4A2" w:rsidRPr="00361E57" w:rsidRDefault="008244A2" w:rsidP="008244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4A2" w:rsidRPr="00361E57" w:rsidRDefault="008244A2" w:rsidP="00824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44A2" w:rsidRPr="00361E57" w:rsidRDefault="008244A2" w:rsidP="00824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44A2" w:rsidRPr="00361E57" w:rsidRDefault="008244A2" w:rsidP="00824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7E107E" w:rsidP="007E10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r w:rsidR="00361E57"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r w:rsidR="00361E57"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361E57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361E57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3.100,00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1E57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361E57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361E57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3.500,00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500,00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4.000,00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3.800,00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361E57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1.300,00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1.200,00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1.100,00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1E57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361E57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2.900,00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lastRenderedPageBreak/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15.000,00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15.000,00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15.000,00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7.200,00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361E57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361E57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1E57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361E57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B014F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14F" w:rsidRPr="00361E57" w:rsidRDefault="002B014F" w:rsidP="002B0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14F" w:rsidRPr="00361E57" w:rsidRDefault="002B014F" w:rsidP="002B0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B014F" w:rsidRPr="00361E57" w:rsidRDefault="002B014F" w:rsidP="002B0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kg,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014F" w:rsidRPr="002B014F" w:rsidRDefault="002B014F" w:rsidP="002B0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01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1E57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361E57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1.750,00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7.800,00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361E57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361E57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61E57" w:rsidRPr="00361E57" w:rsidTr="00361E5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361E57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361E57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61E57" w:rsidRPr="00361E57" w:rsidRDefault="00361E57" w:rsidP="0036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E57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1E57" w:rsidRPr="00361E57" w:rsidRDefault="00361E57" w:rsidP="0036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1E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:rsidR="001B4CE9" w:rsidRDefault="001B4CE9" w:rsidP="001D65F2">
      <w:pPr>
        <w:spacing w:after="360"/>
        <w:jc w:val="right"/>
        <w:rPr>
          <w:b/>
        </w:rPr>
      </w:pPr>
    </w:p>
    <w:p w:rsidR="00361E57" w:rsidRDefault="00361E57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Style w:val="Tablaconcuadrcula"/>
        <w:tblW w:w="9519" w:type="dxa"/>
        <w:jc w:val="center"/>
        <w:tblLook w:val="04A0" w:firstRow="1" w:lastRow="0" w:firstColumn="1" w:lastColumn="0" w:noHBand="0" w:noVBand="1"/>
      </w:tblPr>
      <w:tblGrid>
        <w:gridCol w:w="1048"/>
        <w:gridCol w:w="4678"/>
        <w:gridCol w:w="3793"/>
      </w:tblGrid>
      <w:tr w:rsidR="001D65F2" w:rsidTr="001B4CE9">
        <w:trPr>
          <w:trHeight w:val="567"/>
          <w:jc w:val="center"/>
        </w:trPr>
        <w:tc>
          <w:tcPr>
            <w:tcW w:w="1048" w:type="dxa"/>
            <w:shd w:val="clear" w:color="auto" w:fill="auto"/>
            <w:vAlign w:val="center"/>
          </w:tcPr>
          <w:p w:rsidR="001D65F2" w:rsidRDefault="001D65F2" w:rsidP="001B4CE9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Nº de Orden</w:t>
            </w:r>
          </w:p>
        </w:tc>
        <w:tc>
          <w:tcPr>
            <w:tcW w:w="4678" w:type="dxa"/>
            <w:vAlign w:val="center"/>
          </w:tcPr>
          <w:p w:rsidR="001D65F2" w:rsidRPr="00A278C6" w:rsidRDefault="001D65F2" w:rsidP="001B4CE9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Nombre de la Escuela</w:t>
            </w:r>
          </w:p>
        </w:tc>
        <w:tc>
          <w:tcPr>
            <w:tcW w:w="3793" w:type="dxa"/>
            <w:vAlign w:val="center"/>
          </w:tcPr>
          <w:p w:rsidR="001D65F2" w:rsidRPr="00A278C6" w:rsidRDefault="001D65F2" w:rsidP="001B4CE9">
            <w:pPr>
              <w:spacing w:after="360"/>
              <w:jc w:val="center"/>
              <w:rPr>
                <w:b/>
              </w:rPr>
            </w:pPr>
            <w:r w:rsidRPr="00A278C6">
              <w:rPr>
                <w:b/>
              </w:rPr>
              <w:t>Dirección</w:t>
            </w:r>
          </w:p>
        </w:tc>
      </w:tr>
      <w:tr w:rsidR="001B4CE9" w:rsidTr="001B4CE9">
        <w:trPr>
          <w:trHeight w:val="567"/>
          <w:jc w:val="center"/>
        </w:trPr>
        <w:tc>
          <w:tcPr>
            <w:tcW w:w="1048" w:type="dxa"/>
            <w:shd w:val="clear" w:color="auto" w:fill="auto"/>
            <w:vAlign w:val="center"/>
          </w:tcPr>
          <w:p w:rsidR="001B4CE9" w:rsidRDefault="001B4CE9" w:rsidP="001B4C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78" w:type="dxa"/>
            <w:vAlign w:val="center"/>
          </w:tcPr>
          <w:p w:rsidR="001B4CE9" w:rsidRDefault="001B4CE9" w:rsidP="001B4C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247 "Nicolás Avellaneda"</w:t>
            </w:r>
          </w:p>
        </w:tc>
        <w:tc>
          <w:tcPr>
            <w:tcW w:w="3793" w:type="dxa"/>
            <w:vAlign w:val="center"/>
          </w:tcPr>
          <w:p w:rsidR="001B4CE9" w:rsidRDefault="001B4CE9" w:rsidP="001B4C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Coronel Arias</w:t>
            </w:r>
          </w:p>
        </w:tc>
      </w:tr>
      <w:tr w:rsidR="001B4CE9" w:rsidTr="001B4CE9">
        <w:trPr>
          <w:trHeight w:val="567"/>
          <w:jc w:val="center"/>
        </w:trPr>
        <w:tc>
          <w:tcPr>
            <w:tcW w:w="1048" w:type="dxa"/>
            <w:shd w:val="clear" w:color="auto" w:fill="auto"/>
            <w:vAlign w:val="center"/>
          </w:tcPr>
          <w:p w:rsidR="001B4CE9" w:rsidRDefault="001B4CE9" w:rsidP="001B4C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678" w:type="dxa"/>
            <w:vAlign w:val="center"/>
          </w:tcPr>
          <w:p w:rsidR="001B4CE9" w:rsidRDefault="001B4CE9" w:rsidP="001B4C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SECUNDARIA RURAL Nº 4 -SAN JUANCITO</w:t>
            </w:r>
          </w:p>
        </w:tc>
        <w:tc>
          <w:tcPr>
            <w:tcW w:w="3793" w:type="dxa"/>
            <w:vAlign w:val="center"/>
          </w:tcPr>
          <w:p w:rsidR="001B4CE9" w:rsidRDefault="001B4CE9" w:rsidP="001B4C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 Juancito</w:t>
            </w:r>
          </w:p>
        </w:tc>
      </w:tr>
      <w:tr w:rsidR="001B4CE9" w:rsidTr="001B4CE9">
        <w:trPr>
          <w:trHeight w:val="567"/>
          <w:jc w:val="center"/>
        </w:trPr>
        <w:tc>
          <w:tcPr>
            <w:tcW w:w="1048" w:type="dxa"/>
            <w:shd w:val="clear" w:color="auto" w:fill="auto"/>
            <w:vAlign w:val="center"/>
          </w:tcPr>
          <w:p w:rsidR="001B4CE9" w:rsidRDefault="001B4CE9" w:rsidP="001B4C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678" w:type="dxa"/>
            <w:vAlign w:val="center"/>
          </w:tcPr>
          <w:p w:rsidR="001B4CE9" w:rsidRDefault="001B4CE9" w:rsidP="001B4C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298 "Dr. Plinio Zabala"</w:t>
            </w:r>
          </w:p>
        </w:tc>
        <w:tc>
          <w:tcPr>
            <w:tcW w:w="3793" w:type="dxa"/>
            <w:vAlign w:val="center"/>
          </w:tcPr>
          <w:p w:rsidR="001B4CE9" w:rsidRDefault="001B4CE9" w:rsidP="001B4C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Pongo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F0B" w:rsidRDefault="00F32F0B" w:rsidP="00363EFE">
      <w:pPr>
        <w:spacing w:after="0" w:line="240" w:lineRule="auto"/>
      </w:pPr>
      <w:r>
        <w:separator/>
      </w:r>
    </w:p>
  </w:endnote>
  <w:endnote w:type="continuationSeparator" w:id="0">
    <w:p w:rsidR="00F32F0B" w:rsidRDefault="00F32F0B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CD1" w:rsidRDefault="00F82CD1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5333D1" wp14:editId="02F79420">
          <wp:simplePos x="0" y="0"/>
          <wp:positionH relativeFrom="margin">
            <wp:posOffset>4258310</wp:posOffset>
          </wp:positionH>
          <wp:positionV relativeFrom="margin">
            <wp:posOffset>7914478</wp:posOffset>
          </wp:positionV>
          <wp:extent cx="1409524" cy="980952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F0B" w:rsidRDefault="00F32F0B" w:rsidP="00363EFE">
      <w:pPr>
        <w:spacing w:after="0" w:line="240" w:lineRule="auto"/>
      </w:pPr>
      <w:r>
        <w:separator/>
      </w:r>
    </w:p>
  </w:footnote>
  <w:footnote w:type="continuationSeparator" w:id="0">
    <w:p w:rsidR="00F32F0B" w:rsidRDefault="00F32F0B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61E57" w:rsidRDefault="00361E57" w:rsidP="00361E57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A9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B4CE9"/>
    <w:rsid w:val="001D5FF9"/>
    <w:rsid w:val="001D65F2"/>
    <w:rsid w:val="001E5B20"/>
    <w:rsid w:val="002100BA"/>
    <w:rsid w:val="00223A56"/>
    <w:rsid w:val="00224FF0"/>
    <w:rsid w:val="00225F4F"/>
    <w:rsid w:val="00261957"/>
    <w:rsid w:val="002624B8"/>
    <w:rsid w:val="002B014F"/>
    <w:rsid w:val="002C347A"/>
    <w:rsid w:val="002D3B60"/>
    <w:rsid w:val="002F0D9F"/>
    <w:rsid w:val="002F3577"/>
    <w:rsid w:val="00314884"/>
    <w:rsid w:val="00331C45"/>
    <w:rsid w:val="003462A7"/>
    <w:rsid w:val="00361E5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C3C76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107E"/>
    <w:rsid w:val="007E4D88"/>
    <w:rsid w:val="0080212D"/>
    <w:rsid w:val="00802952"/>
    <w:rsid w:val="00803726"/>
    <w:rsid w:val="008244A2"/>
    <w:rsid w:val="00854B04"/>
    <w:rsid w:val="00862030"/>
    <w:rsid w:val="0088184A"/>
    <w:rsid w:val="0089603A"/>
    <w:rsid w:val="008A389C"/>
    <w:rsid w:val="008E1A22"/>
    <w:rsid w:val="008E465C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264F"/>
    <w:rsid w:val="009D571D"/>
    <w:rsid w:val="009D7DD6"/>
    <w:rsid w:val="009F00B8"/>
    <w:rsid w:val="009F28C5"/>
    <w:rsid w:val="00A0002B"/>
    <w:rsid w:val="00A109A9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5BE3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32F0B"/>
    <w:rsid w:val="00F4485D"/>
    <w:rsid w:val="00F52827"/>
    <w:rsid w:val="00F53E8C"/>
    <w:rsid w:val="00F65506"/>
    <w:rsid w:val="00F748BD"/>
    <w:rsid w:val="00F82CD1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DC323"/>
  <w15:docId w15:val="{BF377AE4-2E19-4D2D-AB93-8950F0DB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D5E76-47D9-4106-89F5-739A76CA6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13</TotalTime>
  <Pages>6</Pages>
  <Words>1804</Words>
  <Characters>9923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9</cp:revision>
  <cp:lastPrinted>2022-04-08T16:53:00Z</cp:lastPrinted>
  <dcterms:created xsi:type="dcterms:W3CDTF">2024-03-20T14:18:00Z</dcterms:created>
  <dcterms:modified xsi:type="dcterms:W3CDTF">2024-07-08T14:14:00Z</dcterms:modified>
</cp:coreProperties>
</file>