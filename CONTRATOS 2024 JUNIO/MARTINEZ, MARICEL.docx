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16CBA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43F3">
        <w:t xml:space="preserve">MARTINEZ, MARICEL VIVIANA </w:t>
      </w:r>
      <w:r w:rsidR="00ED2337" w:rsidRPr="00011F4D">
        <w:rPr>
          <w:b/>
        </w:rPr>
        <w:t>CUIT</w:t>
      </w:r>
      <w:r w:rsidR="006A43F3">
        <w:rPr>
          <w:b/>
        </w:rPr>
        <w:t xml:space="preserve"> 27-21.776.944-8 </w:t>
      </w:r>
      <w:r>
        <w:t xml:space="preserve">con domicilio en </w:t>
      </w:r>
      <w:proofErr w:type="spellStart"/>
      <w:r w:rsidR="006A43F3">
        <w:t>Sdor</w:t>
      </w:r>
      <w:proofErr w:type="spellEnd"/>
      <w:r w:rsidR="006A43F3">
        <w:t xml:space="preserve">. </w:t>
      </w:r>
      <w:proofErr w:type="spellStart"/>
      <w:r w:rsidR="006A43F3">
        <w:t>Perez</w:t>
      </w:r>
      <w:proofErr w:type="spellEnd"/>
      <w:r w:rsidR="006A43F3">
        <w:t xml:space="preserve"> S/N, </w:t>
      </w:r>
      <w:proofErr w:type="gramStart"/>
      <w:r w:rsidR="006A43F3">
        <w:t xml:space="preserve">Yuto, </w:t>
      </w:r>
      <w:r w:rsidR="004F5D22">
        <w:t xml:space="preserve"> </w:t>
      </w:r>
      <w:r>
        <w:t>Provincia</w:t>
      </w:r>
      <w:proofErr w:type="gram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82DC5">
        <w:t>juni</w:t>
      </w:r>
      <w:r w:rsidR="008F10AD">
        <w:t>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82DC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382DC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79302A" w:rsidRPr="0079302A" w:rsidTr="0079302A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9302A">
              <w:rPr>
                <w:rFonts w:ascii="Calibri" w:eastAsia="Times New Roman" w:hAnsi="Calibri" w:cs="Times New Roman"/>
                <w:b/>
                <w:bCs/>
                <w:color w:val="000000"/>
              </w:rPr>
              <w:t>Renglon</w:t>
            </w:r>
            <w:proofErr w:type="spellEnd"/>
            <w:r w:rsidRPr="0079302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Precio Unitario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835764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13.0</w:t>
            </w:r>
            <w:r w:rsidR="0079302A"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Arveja en lata x 350 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grs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Pure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 de tomate x 520 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ind w:firstLineChars="300" w:firstLine="660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4.200,00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Fideos 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Lt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17.000,00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Pan 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Migñon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Peceto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Vitina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8.200,00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Queso 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Tybo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79302A" w:rsidRPr="0079302A" w:rsidTr="0079302A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</w:rPr>
              <w:t>Pastas frescas (</w:t>
            </w:r>
            <w:proofErr w:type="spellStart"/>
            <w:r w:rsidRPr="0079302A">
              <w:rPr>
                <w:rFonts w:ascii="Calibri" w:eastAsia="Times New Roman" w:hAnsi="Calibri" w:cs="Times New Roman"/>
                <w:color w:val="000000"/>
              </w:rPr>
              <w:t>pascualina</w:t>
            </w:r>
            <w:proofErr w:type="spellEnd"/>
            <w:r w:rsidRPr="0079302A">
              <w:rPr>
                <w:rFonts w:ascii="Calibri" w:eastAsia="Times New Roman" w:hAnsi="Calibri" w:cs="Times New Roman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302A" w:rsidRPr="0079302A" w:rsidRDefault="0079302A" w:rsidP="007930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lang w:val="es-ES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02A" w:rsidRPr="0079302A" w:rsidRDefault="0079302A" w:rsidP="007930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9302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79302A" w:rsidRDefault="0079302A" w:rsidP="001D65F2">
      <w:pPr>
        <w:spacing w:after="360"/>
        <w:jc w:val="both"/>
        <w:rPr>
          <w:b/>
        </w:rPr>
      </w:pPr>
    </w:p>
    <w:p w:rsidR="00B05C54" w:rsidRDefault="00B05C54" w:rsidP="001D65F2">
      <w:pPr>
        <w:spacing w:after="360"/>
        <w:jc w:val="right"/>
        <w:rPr>
          <w:b/>
        </w:rPr>
      </w:pPr>
    </w:p>
    <w:p w:rsidR="004A442A" w:rsidRDefault="004A442A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980"/>
      </w:tblGrid>
      <w:tr w:rsidR="005D0EB2" w:rsidRPr="005D0EB2" w:rsidTr="005D0EB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RENGLON </w:t>
            </w:r>
          </w:p>
        </w:tc>
        <w:tc>
          <w:tcPr>
            <w:tcW w:w="6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ESTABLECIMIENTO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305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Ejercito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Argentino"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277 "General Juan Galo Lavalle"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HeroesHumahuaqueños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J.I.N. N° 2 - Escuela Normal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HeroesHumahuaqueños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27 "Juan Galo Lavalle"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N° 296 "Modesta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Lizarraga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Lerma"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Provincial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N° 10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272 "Provincia de La Rioja"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13 "Dr. Ernesto Eudoro Padilla"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E.E.T. N° 1 "Gral. Manuel Belgrano"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Normal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"Dr. Eduardo Casanova" - Secundario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de Artes N° 49 (CONTINGENCIA)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- Dr. Eduardo Casanova - Primario - JIN 13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427 "Juan José Paso" (Incluye Nivel Inicial y Anexo)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Primaria N° 310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Aeronaútica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Argentina" (Incluye Nivel inicial)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Bachillerato Prov. N° 7 "Dr. Carlos A. Alvarado"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Núcleo N° 36 (Esc. 57 y 231)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N° 47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Esc. Provincial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Nº 4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Especial N° 10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Municipal Especial "Sagrado Corazón"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107 "San Martin de Porres"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112 "Cnel. Manuel Dorrego"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213 "Martin Raúl Galán" (CONTINGENCIA)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261 "Provincia de Tucumán"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311 "Bernardino Rivadavia"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73 "Miguel Estanislao Soler"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Nº 3 "Enrique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Wollmann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"General San Martín"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N° 900 - Nivel Inicial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Independiente Nº 1 "Tierra de Colores"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Bachillerato Prov. N° 9 "San Francisco de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66 "Martin Miguel de Güemes" (incluye Anexo) (CONTINGENCIA)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200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286 "Francisco N. Laprida"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Prov.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N° 11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N° 21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C.D.I CAIMANCITO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PROVINCIAL DE COMERCIO Nº 6 - L.G.S.M. -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J.I.N. Nº 24 - CALILEGUA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 INDEPENDIENTE Nº 64 - HUMAHUACA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 INDEPENDIENTE Nº 26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N*408 Simón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Bolivar</w:t>
            </w:r>
            <w:proofErr w:type="spellEnd"/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Secundario N*26-Uquia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Agrotecnica</w:t>
            </w:r>
            <w:proofErr w:type="spellEnd"/>
            <w:r w:rsidRPr="005D0EB2">
              <w:rPr>
                <w:rFonts w:ascii="Calibri" w:eastAsia="Times New Roman" w:hAnsi="Calibri" w:cs="Calibri"/>
                <w:color w:val="000000"/>
              </w:rPr>
              <w:t xml:space="preserve"> N*3 Coronel Arias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Polimodal N*8 Juana Azurduy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Secundario N*25 -Humahuaca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Escuela N*77 Bernardino Rivadavia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Normal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Republica</w:t>
            </w:r>
            <w:proofErr w:type="spellEnd"/>
            <w:r w:rsidRPr="005D0EB2">
              <w:rPr>
                <w:rFonts w:ascii="Calibri" w:eastAsia="Times New Roman" w:hAnsi="Calibri" w:cs="Calibri"/>
                <w:color w:val="000000"/>
              </w:rPr>
              <w:t xml:space="preserve"> de Bolivia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J.I.N. N*2 Escuela Normal Héroes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Humahuaqueños</w:t>
            </w:r>
            <w:proofErr w:type="spellEnd"/>
          </w:p>
        </w:tc>
      </w:tr>
    </w:tbl>
    <w:p w:rsidR="004A442A" w:rsidRPr="00A278C6" w:rsidRDefault="004A442A" w:rsidP="00011F4D">
      <w:pPr>
        <w:spacing w:after="360"/>
        <w:rPr>
          <w:b/>
        </w:rPr>
      </w:pPr>
      <w:bookmarkStart w:id="0" w:name="_GoBack"/>
      <w:bookmarkEnd w:id="0"/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BF3" w:rsidRDefault="00134BF3" w:rsidP="00363EFE">
      <w:pPr>
        <w:spacing w:after="0" w:line="240" w:lineRule="auto"/>
      </w:pPr>
      <w:r>
        <w:separator/>
      </w:r>
    </w:p>
  </w:endnote>
  <w:endnote w:type="continuationSeparator" w:id="0">
    <w:p w:rsidR="00134BF3" w:rsidRDefault="00134BF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4D4" w:rsidRDefault="008D34D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F7C109" wp14:editId="28B55102">
          <wp:simplePos x="0" y="0"/>
          <wp:positionH relativeFrom="margin">
            <wp:posOffset>2901315</wp:posOffset>
          </wp:positionH>
          <wp:positionV relativeFrom="paragraph">
            <wp:posOffset>-480060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BF3" w:rsidRDefault="00134BF3" w:rsidP="00363EFE">
      <w:pPr>
        <w:spacing w:after="0" w:line="240" w:lineRule="auto"/>
      </w:pPr>
      <w:r>
        <w:separator/>
      </w:r>
    </w:p>
  </w:footnote>
  <w:footnote w:type="continuationSeparator" w:id="0">
    <w:p w:rsidR="00134BF3" w:rsidRDefault="00134BF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F3" w:rsidRDefault="006A43F3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43F3" w:rsidRDefault="00382DC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6A43F3" w:rsidRPr="00B84795" w:rsidRDefault="006A43F3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F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377A"/>
    <w:rsid w:val="00134BF3"/>
    <w:rsid w:val="0016036C"/>
    <w:rsid w:val="00161017"/>
    <w:rsid w:val="001645E3"/>
    <w:rsid w:val="0016667D"/>
    <w:rsid w:val="001862CB"/>
    <w:rsid w:val="001A3667"/>
    <w:rsid w:val="001D5FF9"/>
    <w:rsid w:val="001D65F2"/>
    <w:rsid w:val="001E297E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2DC5"/>
    <w:rsid w:val="003B0146"/>
    <w:rsid w:val="003C2AF4"/>
    <w:rsid w:val="003D0C8B"/>
    <w:rsid w:val="003D7BF0"/>
    <w:rsid w:val="003E2D74"/>
    <w:rsid w:val="003E39A0"/>
    <w:rsid w:val="00444389"/>
    <w:rsid w:val="004465BF"/>
    <w:rsid w:val="0045433C"/>
    <w:rsid w:val="00471E73"/>
    <w:rsid w:val="00492008"/>
    <w:rsid w:val="004A442A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D0EB2"/>
    <w:rsid w:val="005E4FC8"/>
    <w:rsid w:val="005F34E6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43F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302A"/>
    <w:rsid w:val="007A32A5"/>
    <w:rsid w:val="007B351B"/>
    <w:rsid w:val="007D15E2"/>
    <w:rsid w:val="007D338A"/>
    <w:rsid w:val="007E4D88"/>
    <w:rsid w:val="0080212D"/>
    <w:rsid w:val="00802952"/>
    <w:rsid w:val="00803726"/>
    <w:rsid w:val="00835764"/>
    <w:rsid w:val="00854B04"/>
    <w:rsid w:val="00862030"/>
    <w:rsid w:val="0088184A"/>
    <w:rsid w:val="0089603A"/>
    <w:rsid w:val="008A389C"/>
    <w:rsid w:val="008B330B"/>
    <w:rsid w:val="008D34D4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0116"/>
    <w:rsid w:val="00A5189D"/>
    <w:rsid w:val="00A63532"/>
    <w:rsid w:val="00A63D53"/>
    <w:rsid w:val="00A64ACD"/>
    <w:rsid w:val="00A73265"/>
    <w:rsid w:val="00A737D1"/>
    <w:rsid w:val="00A7577F"/>
    <w:rsid w:val="00A954A2"/>
    <w:rsid w:val="00A96BE6"/>
    <w:rsid w:val="00AA4226"/>
    <w:rsid w:val="00AA480A"/>
    <w:rsid w:val="00AC60AC"/>
    <w:rsid w:val="00AD5BEC"/>
    <w:rsid w:val="00AE7077"/>
    <w:rsid w:val="00AF44FD"/>
    <w:rsid w:val="00AF7B94"/>
    <w:rsid w:val="00B05C54"/>
    <w:rsid w:val="00B16CBA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07B2"/>
    <w:rsid w:val="00C873C5"/>
    <w:rsid w:val="00CA5ED4"/>
    <w:rsid w:val="00D10564"/>
    <w:rsid w:val="00D23D34"/>
    <w:rsid w:val="00D31BC9"/>
    <w:rsid w:val="00D326EF"/>
    <w:rsid w:val="00D47127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3F93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948CF"/>
  <w15:docId w15:val="{268DB52C-AFAE-45DD-AA52-D60E03E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D8ED-DAF0-4D7F-8135-5BEFBB35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1226</TotalTime>
  <Pages>7</Pages>
  <Words>2118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2024-06-11T13:51:00Z</cp:lastPrinted>
  <dcterms:created xsi:type="dcterms:W3CDTF">2024-03-19T16:36:00Z</dcterms:created>
  <dcterms:modified xsi:type="dcterms:W3CDTF">2024-06-11T13:54:00Z</dcterms:modified>
</cp:coreProperties>
</file>