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B74A51">
        <w:t xml:space="preserve">Sr. Rodolfo Orlando Nieto </w:t>
      </w:r>
      <w:r w:rsidR="001019CE">
        <w:t xml:space="preserve"> 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/a.</w:t>
      </w:r>
      <w:r w:rsidR="00F850EB">
        <w:t xml:space="preserve"> MINJA S.A.</w:t>
      </w:r>
      <w:r w:rsidR="004F5D22">
        <w:t xml:space="preserve"> </w:t>
      </w:r>
      <w:r w:rsidR="00ED2337" w:rsidRPr="00011F4D">
        <w:rPr>
          <w:b/>
        </w:rPr>
        <w:t>CUIT</w:t>
      </w:r>
      <w:r w:rsidR="00F850EB">
        <w:rPr>
          <w:b/>
        </w:rPr>
        <w:t xml:space="preserve"> 33-71715033-9 </w:t>
      </w:r>
      <w:r>
        <w:t xml:space="preserve">con domicilio en </w:t>
      </w:r>
      <w:proofErr w:type="spellStart"/>
      <w:r w:rsidR="00F850EB">
        <w:t>Gral</w:t>
      </w:r>
      <w:proofErr w:type="spellEnd"/>
      <w:r w:rsidR="00F850EB">
        <w:t xml:space="preserve"> Arenales 1233 </w:t>
      </w:r>
      <w:proofErr w:type="spellStart"/>
      <w:r w:rsidR="00F850EB">
        <w:t>Depto</w:t>
      </w:r>
      <w:proofErr w:type="spellEnd"/>
      <w:r w:rsidR="00F850EB">
        <w:t xml:space="preserve"> 10 C, San salvador de Jujuy,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C053B2" w:rsidRDefault="00C053B2" w:rsidP="00C053B2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tres meses, desde el 1 de junio de 2024 hasta el 31 de agosto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bookmarkStart w:id="0" w:name="_GoBack"/>
      <w:bookmarkEnd w:id="0"/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</w:t>
      </w:r>
      <w:proofErr w:type="gramStart"/>
      <w:r>
        <w:t>resolverá  al</w:t>
      </w:r>
      <w:proofErr w:type="gramEnd"/>
      <w:r>
        <w:t xml:space="preserve">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 xml:space="preserve">, cuando se </w:t>
      </w:r>
      <w:proofErr w:type="gramStart"/>
      <w:r w:rsidR="00E134AF">
        <w:t>presentara</w:t>
      </w:r>
      <w:proofErr w:type="gramEnd"/>
      <w:r w:rsidR="00E134AF">
        <w:t xml:space="preserve">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</w:t>
      </w:r>
      <w:proofErr w:type="gramStart"/>
      <w:r w:rsidR="00A737D1">
        <w:t xml:space="preserve">voluntad, </w:t>
      </w:r>
      <w:r w:rsidR="00A5189D">
        <w:t xml:space="preserve"> </w:t>
      </w:r>
      <w:r w:rsidR="00803726">
        <w:t>con</w:t>
      </w:r>
      <w:proofErr w:type="gramEnd"/>
      <w:r w:rsidR="00803726">
        <w:t xml:space="preserve">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 xml:space="preserve">liquidaciones que </w:t>
      </w:r>
      <w:proofErr w:type="gramStart"/>
      <w:r w:rsidR="00331C45">
        <w:t>presentara</w:t>
      </w:r>
      <w:proofErr w:type="gramEnd"/>
      <w:r w:rsidR="00331C45">
        <w:t xml:space="preserve">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</w:t>
      </w:r>
      <w:proofErr w:type="gramStart"/>
      <w:r w:rsidR="00223A56" w:rsidRPr="00854B04">
        <w:rPr>
          <w:rFonts w:cstheme="minorHAnsi"/>
        </w:rPr>
        <w:t xml:space="preserve">la </w:t>
      </w:r>
      <w:r w:rsidR="00D23D34" w:rsidRPr="00854B04">
        <w:rPr>
          <w:rFonts w:cstheme="minorHAnsi"/>
        </w:rPr>
        <w:t xml:space="preserve"> implementación</w:t>
      </w:r>
      <w:proofErr w:type="gramEnd"/>
      <w:r w:rsidR="00D23D34" w:rsidRPr="00854B04">
        <w:rPr>
          <w:rFonts w:cstheme="minorHAnsi"/>
        </w:rPr>
        <w:t xml:space="preserve"> del presente contrato.</w:t>
      </w:r>
    </w:p>
    <w:p w:rsidR="00C053B2" w:rsidRDefault="00C053B2" w:rsidP="00C053B2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junio del año 2024.-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8553" w:type="dxa"/>
        <w:tblInd w:w="-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2"/>
        <w:gridCol w:w="3277"/>
        <w:gridCol w:w="2382"/>
        <w:gridCol w:w="1842"/>
      </w:tblGrid>
      <w:tr w:rsidR="00C053B2" w:rsidTr="00A74C07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Renglón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Articulo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Medida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Precio Unitario </w:t>
            </w:r>
          </w:p>
        </w:tc>
      </w:tr>
      <w:tr w:rsidR="00C053B2" w:rsidTr="00A74C07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Pollo de criadero congelado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$ 4.900,00</w:t>
            </w:r>
          </w:p>
        </w:tc>
      </w:tr>
      <w:tr w:rsidR="00C053B2" w:rsidTr="00A74C07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Blando Especial Cortado (Cuadrada)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$ 15.000,00</w:t>
            </w:r>
          </w:p>
        </w:tc>
      </w:tr>
      <w:tr w:rsidR="00C053B2" w:rsidTr="00A74C07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Blando entero (sobaco para sopa)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$ 13.500,00</w:t>
            </w:r>
          </w:p>
        </w:tc>
      </w:tr>
      <w:tr w:rsidR="00C053B2" w:rsidTr="00A74C07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Carne molida especial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$ 15.000,00</w:t>
            </w:r>
          </w:p>
        </w:tc>
      </w:tr>
      <w:tr w:rsidR="00C053B2" w:rsidTr="00A74C07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Huevos de gallina por maple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Maple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$ 4.800,00</w:t>
            </w:r>
          </w:p>
        </w:tc>
      </w:tr>
      <w:tr w:rsidR="00C053B2" w:rsidTr="00A74C07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Limón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$ 850,00</w:t>
            </w:r>
          </w:p>
        </w:tc>
      </w:tr>
      <w:tr w:rsidR="00C053B2" w:rsidTr="00A74C07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Naranja *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Docena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$ 2.400,00</w:t>
            </w:r>
          </w:p>
        </w:tc>
      </w:tr>
      <w:tr w:rsidR="00C053B2" w:rsidTr="00A74C07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Mandarina *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Docena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$ 2.400,00</w:t>
            </w:r>
          </w:p>
        </w:tc>
      </w:tr>
      <w:tr w:rsidR="00C053B2" w:rsidTr="00A74C07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Banana *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Docena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$ 2.400,00</w:t>
            </w:r>
          </w:p>
        </w:tc>
      </w:tr>
      <w:tr w:rsidR="00C053B2" w:rsidTr="00A74C07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Manzana/pera 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Kg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4.000,00 </w:t>
            </w:r>
          </w:p>
        </w:tc>
      </w:tr>
      <w:tr w:rsidR="00C053B2" w:rsidTr="00A74C07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Acelga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4.000,00 </w:t>
            </w:r>
          </w:p>
        </w:tc>
      </w:tr>
      <w:tr w:rsidR="00C053B2" w:rsidTr="00A74C07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Arveja fresca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6.000,00 </w:t>
            </w:r>
          </w:p>
        </w:tc>
      </w:tr>
      <w:tr w:rsidR="00C053B2" w:rsidTr="00A74C07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Cebolla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1.500,00 </w:t>
            </w:r>
          </w:p>
        </w:tc>
      </w:tr>
      <w:tr w:rsidR="00C053B2" w:rsidTr="00A74C07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Morrón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3.100,00 </w:t>
            </w:r>
          </w:p>
        </w:tc>
      </w:tr>
      <w:tr w:rsidR="00C053B2" w:rsidTr="00A74C07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Papa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1.500,00 </w:t>
            </w:r>
          </w:p>
        </w:tc>
      </w:tr>
      <w:tr w:rsidR="00C053B2" w:rsidTr="00A74C07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Tomate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4.000,00 </w:t>
            </w:r>
          </w:p>
        </w:tc>
      </w:tr>
      <w:tr w:rsidR="00C053B2" w:rsidTr="00A74C07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Zanahoria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1.800,00 </w:t>
            </w:r>
          </w:p>
        </w:tc>
      </w:tr>
      <w:tr w:rsidR="00C053B2" w:rsidTr="00A74C07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Zapallito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1.900,00 </w:t>
            </w:r>
          </w:p>
        </w:tc>
      </w:tr>
      <w:tr w:rsidR="00C053B2" w:rsidTr="00A74C07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Zapallo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1.500,00 </w:t>
            </w:r>
          </w:p>
        </w:tc>
      </w:tr>
      <w:tr w:rsidR="00C053B2" w:rsidTr="00A74C07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Levadura fresca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500 gr.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4.500,00 </w:t>
            </w:r>
          </w:p>
        </w:tc>
      </w:tr>
      <w:tr w:rsidR="00C053B2" w:rsidTr="00A74C07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Levadura seca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Sobre de 10 gr.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500,00 </w:t>
            </w:r>
          </w:p>
        </w:tc>
      </w:tr>
      <w:tr w:rsidR="00C053B2" w:rsidTr="00A74C07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Grasa Bovina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4.300,00 </w:t>
            </w:r>
          </w:p>
        </w:tc>
      </w:tr>
      <w:tr w:rsidR="00C053B2" w:rsidTr="00A74C07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Arroz Blanco Fino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2.700,00 </w:t>
            </w:r>
          </w:p>
        </w:tc>
      </w:tr>
      <w:tr w:rsidR="00C053B2" w:rsidTr="00A74C07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Avena arrollada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4.300,00 </w:t>
            </w:r>
          </w:p>
        </w:tc>
      </w:tr>
      <w:tr w:rsidR="00C053B2" w:rsidTr="00A74C07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Fideos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Guiseros</w:t>
            </w:r>
            <w:proofErr w:type="spellEnd"/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2.600,00 </w:t>
            </w:r>
          </w:p>
        </w:tc>
      </w:tr>
      <w:tr w:rsidR="00C053B2" w:rsidTr="00A74C07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Fideos Espaguetis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2.600,00 </w:t>
            </w:r>
          </w:p>
        </w:tc>
      </w:tr>
      <w:tr w:rsidR="00C053B2" w:rsidTr="00A74C07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Harina de trigo 000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1.350,00 </w:t>
            </w:r>
          </w:p>
        </w:tc>
      </w:tr>
      <w:tr w:rsidR="00C053B2" w:rsidTr="00A74C07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Fécula de maíz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200 gr.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4.600,00 </w:t>
            </w:r>
          </w:p>
        </w:tc>
      </w:tr>
      <w:tr w:rsidR="00C053B2" w:rsidTr="00A74C07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Lenteja seca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Paquete 400 gr.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2.200,00 </w:t>
            </w:r>
          </w:p>
        </w:tc>
      </w:tr>
      <w:tr w:rsidR="00C053B2" w:rsidTr="00A74C07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Sémola de maíz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1.100,00 </w:t>
            </w:r>
          </w:p>
        </w:tc>
      </w:tr>
      <w:tr w:rsidR="00C053B2" w:rsidTr="00A74C07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Trigo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Kg.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2.800,00 </w:t>
            </w:r>
          </w:p>
        </w:tc>
      </w:tr>
      <w:tr w:rsidR="00C053B2" w:rsidTr="00A74C07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Triguillo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Kg.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3.200,00 </w:t>
            </w:r>
          </w:p>
        </w:tc>
      </w:tr>
      <w:tr w:rsidR="00C053B2" w:rsidTr="00A74C07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Frangollo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Kg.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3.200,00 </w:t>
            </w:r>
          </w:p>
        </w:tc>
      </w:tr>
      <w:tr w:rsidR="00C053B2" w:rsidTr="00A74C07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Aceite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2.900,00 </w:t>
            </w:r>
          </w:p>
        </w:tc>
      </w:tr>
      <w:tr w:rsidR="00C053B2" w:rsidTr="00A74C07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Laurel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500 gr.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16.000,00 </w:t>
            </w:r>
          </w:p>
        </w:tc>
      </w:tr>
      <w:tr w:rsidR="00C053B2" w:rsidTr="00A74C07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Orégano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500 gr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16.000,00 </w:t>
            </w:r>
          </w:p>
        </w:tc>
      </w:tr>
      <w:tr w:rsidR="00C053B2" w:rsidTr="00A74C07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37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Provenzal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500 gr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16.000,00 </w:t>
            </w:r>
          </w:p>
        </w:tc>
      </w:tr>
      <w:tr w:rsidR="00C053B2" w:rsidTr="00A74C07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Sal fina común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Paquete x 500 gr.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1.800,00 </w:t>
            </w:r>
          </w:p>
        </w:tc>
      </w:tr>
      <w:tr w:rsidR="00C053B2" w:rsidTr="00A74C07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Azúcar Blanca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Kg.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2.200,00 </w:t>
            </w:r>
          </w:p>
        </w:tc>
      </w:tr>
      <w:tr w:rsidR="00C053B2" w:rsidTr="00A74C07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Esencia de vainilla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100 cc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1.400,00 </w:t>
            </w:r>
          </w:p>
        </w:tc>
      </w:tr>
      <w:tr w:rsidR="00C053B2" w:rsidTr="00A74C07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Mate Cocido en saquitos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Caja x 50 un.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2.300,00 </w:t>
            </w:r>
          </w:p>
        </w:tc>
      </w:tr>
      <w:tr w:rsidR="00C053B2" w:rsidTr="00A74C07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Té de Té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Caja x 50 un.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2.300,00 </w:t>
            </w:r>
          </w:p>
        </w:tc>
      </w:tr>
      <w:tr w:rsidR="00C053B2" w:rsidTr="00A74C07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Leche en Polvo Entera Instantánea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Caja x 800 gr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7.400,00 </w:t>
            </w:r>
          </w:p>
        </w:tc>
      </w:tr>
      <w:tr w:rsidR="00C053B2" w:rsidTr="00A74C07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Bizcocho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Kg.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3.200,00 </w:t>
            </w:r>
          </w:p>
        </w:tc>
      </w:tr>
      <w:tr w:rsidR="00C053B2" w:rsidTr="00A74C07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Pan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Migñon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(**)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Kg.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3.100,00 </w:t>
            </w:r>
          </w:p>
        </w:tc>
      </w:tr>
      <w:tr w:rsidR="00C053B2" w:rsidTr="00A74C07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46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Pan rallado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Kg.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2.500,00 </w:t>
            </w:r>
          </w:p>
        </w:tc>
      </w:tr>
      <w:tr w:rsidR="00C053B2" w:rsidTr="00A74C07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Peceto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***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15.000,00 </w:t>
            </w:r>
          </w:p>
        </w:tc>
      </w:tr>
      <w:tr w:rsidR="00C053B2" w:rsidTr="00A74C07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Espinaca ***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atado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2.200,00 </w:t>
            </w:r>
          </w:p>
        </w:tc>
      </w:tr>
      <w:tr w:rsidR="00C053B2" w:rsidTr="00A74C07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Perejil ***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Gr.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2.200,00 </w:t>
            </w:r>
          </w:p>
        </w:tc>
      </w:tr>
      <w:tr w:rsidR="00C053B2" w:rsidTr="00A74C07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Brócoli ***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6.600,00 </w:t>
            </w:r>
          </w:p>
        </w:tc>
      </w:tr>
      <w:tr w:rsidR="00C053B2" w:rsidTr="00A74C07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51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Chaucha ***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3.200,00 </w:t>
            </w:r>
          </w:p>
        </w:tc>
      </w:tr>
      <w:tr w:rsidR="00C053B2" w:rsidTr="00A74C07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52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Pelones deshidratados ***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7.600,00 </w:t>
            </w:r>
          </w:p>
        </w:tc>
      </w:tr>
      <w:tr w:rsidR="00C053B2" w:rsidTr="00A74C07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Dulce de batata ***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5.100,00 </w:t>
            </w:r>
          </w:p>
        </w:tc>
      </w:tr>
      <w:tr w:rsidR="00C053B2" w:rsidTr="00A74C07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Durazno al natural ***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Lata en mitades x 820 gr.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5.400,00 </w:t>
            </w:r>
          </w:p>
        </w:tc>
      </w:tr>
      <w:tr w:rsidR="00C053B2" w:rsidTr="00A74C07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Dulce de leche ***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Pote x 400 gr.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4.100,00 </w:t>
            </w:r>
          </w:p>
        </w:tc>
      </w:tr>
      <w:tr w:rsidR="00C053B2" w:rsidTr="00A74C07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Mermelada ***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Pote x 500 gr.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4.100,00 </w:t>
            </w:r>
          </w:p>
        </w:tc>
      </w:tr>
      <w:tr w:rsidR="00C053B2" w:rsidTr="00A74C07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Edulcorante ***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Botella x 400 c.c.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3.500,00 </w:t>
            </w:r>
          </w:p>
        </w:tc>
      </w:tr>
      <w:tr w:rsidR="00C053B2" w:rsidTr="00A74C07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58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Harina Leudante ***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Paquete x 1 Kg.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2.500,00 </w:t>
            </w:r>
          </w:p>
        </w:tc>
      </w:tr>
      <w:tr w:rsidR="00C053B2" w:rsidTr="00A74C07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59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Jugo en polvo ***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Sobre x un.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950,00 </w:t>
            </w:r>
          </w:p>
        </w:tc>
      </w:tr>
      <w:tr w:rsidR="00C053B2" w:rsidTr="00A74C07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Vitina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***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500 gr.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4.070,00 </w:t>
            </w:r>
          </w:p>
        </w:tc>
      </w:tr>
      <w:tr w:rsidR="00C053B2" w:rsidTr="00A74C07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61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Maíz pelado ***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Paquete x 1 Kg.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3.300,00 </w:t>
            </w:r>
          </w:p>
        </w:tc>
      </w:tr>
      <w:tr w:rsidR="00C053B2" w:rsidTr="00A74C07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62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Cereal sin azúcar ***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6.000,00 </w:t>
            </w:r>
          </w:p>
        </w:tc>
      </w:tr>
      <w:tr w:rsidR="00C053B2" w:rsidTr="00A74C07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63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Malta ***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Frasco x 170 gr.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4.400,00 </w:t>
            </w:r>
          </w:p>
        </w:tc>
      </w:tr>
      <w:tr w:rsidR="00C053B2" w:rsidTr="00A74C07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Cacao ***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180 gr.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1.700,00 </w:t>
            </w:r>
          </w:p>
        </w:tc>
      </w:tr>
      <w:tr w:rsidR="00C053B2" w:rsidTr="00A74C07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65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Polvo para gelatina ***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Caja x 40 gr.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1.300,00 </w:t>
            </w:r>
          </w:p>
        </w:tc>
      </w:tr>
      <w:tr w:rsidR="00C053B2" w:rsidTr="00A74C07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Polvo para flan ***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Caja x 40 gr.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1.300,00 </w:t>
            </w:r>
          </w:p>
        </w:tc>
      </w:tr>
      <w:tr w:rsidR="00C053B2" w:rsidTr="00A74C07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Queso Cremoso ***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8.500,00 </w:t>
            </w:r>
          </w:p>
        </w:tc>
      </w:tr>
      <w:tr w:rsidR="00C053B2" w:rsidTr="00A74C07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68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Queso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Tybo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***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8.800,00 </w:t>
            </w:r>
          </w:p>
        </w:tc>
      </w:tr>
      <w:tr w:rsidR="00C053B2" w:rsidTr="00A74C07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69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Pastas frescas (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pascualina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, ravioles)***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450 gr.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4.000,00 </w:t>
            </w:r>
          </w:p>
        </w:tc>
      </w:tr>
      <w:tr w:rsidR="00C053B2" w:rsidTr="00A74C07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Yogurt ***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Ltr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2.650,00 </w:t>
            </w:r>
          </w:p>
        </w:tc>
      </w:tr>
      <w:tr w:rsidR="00C053B2" w:rsidTr="00A74C07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nalga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kg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15.000,00 </w:t>
            </w:r>
          </w:p>
        </w:tc>
      </w:tr>
      <w:tr w:rsidR="00C053B2" w:rsidTr="00A74C07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batata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kg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2.200,00 </w:t>
            </w:r>
          </w:p>
        </w:tc>
      </w:tr>
      <w:tr w:rsidR="00C053B2" w:rsidTr="00A74C07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Leche en Polvo descremada por 800 gr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caja x 800 gr.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10.000,00 </w:t>
            </w:r>
          </w:p>
        </w:tc>
      </w:tr>
      <w:tr w:rsidR="00C053B2" w:rsidTr="00A74C07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74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yogur descremado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Ltr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2.850,00 </w:t>
            </w:r>
          </w:p>
        </w:tc>
      </w:tr>
      <w:tr w:rsidR="00C053B2" w:rsidTr="00A74C07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75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Vinagre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Botella x 900 ml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1.500,00 </w:t>
            </w:r>
          </w:p>
        </w:tc>
      </w:tr>
      <w:tr w:rsidR="00C053B2" w:rsidTr="00A74C07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76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Pure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de tomate x 520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grs</w:t>
            </w:r>
            <w:proofErr w:type="spellEnd"/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520 GR.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1.000,00 </w:t>
            </w:r>
          </w:p>
        </w:tc>
      </w:tr>
      <w:tr w:rsidR="00C053B2" w:rsidTr="00A74C07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77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Arveja en lata x 350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grs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350 GR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3B2" w:rsidRDefault="00C053B2" w:rsidP="00A74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900,00 </w:t>
            </w:r>
          </w:p>
        </w:tc>
      </w:tr>
    </w:tbl>
    <w:p w:rsidR="00F850EB" w:rsidRDefault="00F850EB" w:rsidP="001D65F2">
      <w:pPr>
        <w:spacing w:after="360"/>
        <w:jc w:val="right"/>
        <w:rPr>
          <w:b/>
        </w:rPr>
      </w:pP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Style w:val="Tablaconcuadrcula"/>
        <w:tblW w:w="9519" w:type="dxa"/>
        <w:tblInd w:w="-359" w:type="dxa"/>
        <w:tblLook w:val="04A0" w:firstRow="1" w:lastRow="0" w:firstColumn="1" w:lastColumn="0" w:noHBand="0" w:noVBand="1"/>
      </w:tblPr>
      <w:tblGrid>
        <w:gridCol w:w="1048"/>
        <w:gridCol w:w="4678"/>
        <w:gridCol w:w="3793"/>
      </w:tblGrid>
      <w:tr w:rsidR="001D65F2" w:rsidTr="00877B24">
        <w:trPr>
          <w:trHeight w:val="567"/>
        </w:trPr>
        <w:tc>
          <w:tcPr>
            <w:tcW w:w="1048" w:type="dxa"/>
            <w:shd w:val="clear" w:color="auto" w:fill="auto"/>
          </w:tcPr>
          <w:p w:rsidR="001D65F2" w:rsidRDefault="001D65F2" w:rsidP="00877B24">
            <w:pPr>
              <w:spacing w:after="360"/>
              <w:jc w:val="center"/>
              <w:rPr>
                <w:b/>
              </w:rPr>
            </w:pPr>
            <w:r>
              <w:rPr>
                <w:b/>
              </w:rPr>
              <w:t>Nº de Orden</w:t>
            </w:r>
          </w:p>
        </w:tc>
        <w:tc>
          <w:tcPr>
            <w:tcW w:w="4678" w:type="dxa"/>
            <w:vAlign w:val="center"/>
          </w:tcPr>
          <w:p w:rsidR="001D65F2" w:rsidRPr="00A278C6" w:rsidRDefault="001D65F2" w:rsidP="00877B24">
            <w:pPr>
              <w:spacing w:after="360"/>
              <w:jc w:val="center"/>
              <w:rPr>
                <w:b/>
              </w:rPr>
            </w:pPr>
            <w:r>
              <w:rPr>
                <w:b/>
              </w:rPr>
              <w:t>Nombre de la Escuela</w:t>
            </w:r>
          </w:p>
        </w:tc>
        <w:tc>
          <w:tcPr>
            <w:tcW w:w="3793" w:type="dxa"/>
            <w:vAlign w:val="center"/>
          </w:tcPr>
          <w:p w:rsidR="001D65F2" w:rsidRPr="00A278C6" w:rsidRDefault="001D65F2" w:rsidP="00877B24">
            <w:pPr>
              <w:spacing w:after="360"/>
              <w:jc w:val="center"/>
              <w:rPr>
                <w:b/>
              </w:rPr>
            </w:pPr>
            <w:r w:rsidRPr="00A278C6">
              <w:rPr>
                <w:b/>
              </w:rPr>
              <w:t>Dirección</w:t>
            </w:r>
          </w:p>
        </w:tc>
      </w:tr>
      <w:tr w:rsidR="00F850EB" w:rsidTr="002819A6">
        <w:trPr>
          <w:trHeight w:val="567"/>
        </w:trPr>
        <w:tc>
          <w:tcPr>
            <w:tcW w:w="1048" w:type="dxa"/>
            <w:shd w:val="clear" w:color="auto" w:fill="auto"/>
            <w:vAlign w:val="bottom"/>
          </w:tcPr>
          <w:p w:rsidR="00F850EB" w:rsidRDefault="00F850EB" w:rsidP="00F850E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678" w:type="dxa"/>
            <w:vAlign w:val="bottom"/>
          </w:tcPr>
          <w:p w:rsidR="00F850EB" w:rsidRDefault="00F850EB" w:rsidP="00F850E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Colegio Secundario Nº 1 "Crucero Gral. Belgrano"</w:t>
            </w:r>
          </w:p>
        </w:tc>
        <w:tc>
          <w:tcPr>
            <w:tcW w:w="3793" w:type="dxa"/>
            <w:vAlign w:val="bottom"/>
          </w:tcPr>
          <w:p w:rsidR="00F850EB" w:rsidRDefault="00F850EB" w:rsidP="00F850E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Alto Comedero</w:t>
            </w:r>
          </w:p>
        </w:tc>
      </w:tr>
      <w:tr w:rsidR="00F850EB" w:rsidTr="002819A6">
        <w:trPr>
          <w:trHeight w:val="567"/>
        </w:trPr>
        <w:tc>
          <w:tcPr>
            <w:tcW w:w="1048" w:type="dxa"/>
            <w:shd w:val="clear" w:color="auto" w:fill="auto"/>
            <w:vAlign w:val="bottom"/>
          </w:tcPr>
          <w:p w:rsidR="00F850EB" w:rsidRDefault="00F850EB" w:rsidP="00F850E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678" w:type="dxa"/>
            <w:vAlign w:val="bottom"/>
          </w:tcPr>
          <w:p w:rsidR="00F850EB" w:rsidRDefault="00F850EB" w:rsidP="00F850E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N° 461 "Bicentenario de la Patria"</w:t>
            </w:r>
          </w:p>
        </w:tc>
        <w:tc>
          <w:tcPr>
            <w:tcW w:w="3793" w:type="dxa"/>
            <w:vAlign w:val="bottom"/>
          </w:tcPr>
          <w:p w:rsidR="00F850EB" w:rsidRDefault="00F850EB" w:rsidP="00F850E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Alto Comedero</w:t>
            </w:r>
          </w:p>
        </w:tc>
      </w:tr>
      <w:tr w:rsidR="00F850EB" w:rsidTr="002819A6">
        <w:trPr>
          <w:trHeight w:val="567"/>
        </w:trPr>
        <w:tc>
          <w:tcPr>
            <w:tcW w:w="1048" w:type="dxa"/>
            <w:shd w:val="clear" w:color="auto" w:fill="auto"/>
            <w:vAlign w:val="bottom"/>
          </w:tcPr>
          <w:p w:rsidR="00F850EB" w:rsidRDefault="00F850EB" w:rsidP="00F850E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678" w:type="dxa"/>
            <w:vAlign w:val="bottom"/>
          </w:tcPr>
          <w:p w:rsidR="00F850EB" w:rsidRDefault="00F850EB" w:rsidP="00F850E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Nº 468</w:t>
            </w:r>
          </w:p>
        </w:tc>
        <w:tc>
          <w:tcPr>
            <w:tcW w:w="3793" w:type="dxa"/>
            <w:vAlign w:val="bottom"/>
          </w:tcPr>
          <w:p w:rsidR="00F850EB" w:rsidRDefault="00F850EB" w:rsidP="00F850E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Alto Comedero</w:t>
            </w:r>
          </w:p>
        </w:tc>
      </w:tr>
      <w:tr w:rsidR="00F850EB" w:rsidTr="00F850EB">
        <w:trPr>
          <w:trHeight w:val="677"/>
        </w:trPr>
        <w:tc>
          <w:tcPr>
            <w:tcW w:w="1048" w:type="dxa"/>
            <w:shd w:val="clear" w:color="auto" w:fill="auto"/>
            <w:vAlign w:val="bottom"/>
          </w:tcPr>
          <w:p w:rsidR="00F850EB" w:rsidRDefault="00F850EB" w:rsidP="00F850E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678" w:type="dxa"/>
            <w:vAlign w:val="bottom"/>
          </w:tcPr>
          <w:p w:rsidR="00F850EB" w:rsidRDefault="00F850EB" w:rsidP="00F850EB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J.I..Nº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4 -</w:t>
            </w:r>
            <w:proofErr w:type="spellStart"/>
            <w:r>
              <w:rPr>
                <w:rFonts w:ascii="Calibri" w:hAnsi="Calibri" w:cs="Calibri"/>
                <w:color w:val="000000"/>
              </w:rPr>
              <w:t>ESC.Nº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461-</w:t>
            </w:r>
          </w:p>
        </w:tc>
        <w:tc>
          <w:tcPr>
            <w:tcW w:w="3793" w:type="dxa"/>
            <w:vAlign w:val="bottom"/>
          </w:tcPr>
          <w:p w:rsidR="00F850EB" w:rsidRDefault="00F850EB" w:rsidP="00F850E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Alto Comedero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54FC" w:rsidRDefault="009054FC" w:rsidP="00363EFE">
      <w:pPr>
        <w:spacing w:after="0" w:line="240" w:lineRule="auto"/>
      </w:pPr>
      <w:r>
        <w:separator/>
      </w:r>
    </w:p>
  </w:endnote>
  <w:endnote w:type="continuationSeparator" w:id="0">
    <w:p w:rsidR="009054FC" w:rsidRDefault="009054FC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54FC" w:rsidRDefault="009054FC" w:rsidP="00363EFE">
      <w:pPr>
        <w:spacing w:after="0" w:line="240" w:lineRule="auto"/>
      </w:pPr>
      <w:r>
        <w:separator/>
      </w:r>
    </w:p>
  </w:footnote>
  <w:footnote w:type="continuationSeparator" w:id="0">
    <w:p w:rsidR="009054FC" w:rsidRDefault="009054FC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053B2" w:rsidRDefault="00C053B2" w:rsidP="00C053B2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– AGOSTO 2024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0EB"/>
    <w:rsid w:val="000042B2"/>
    <w:rsid w:val="00007BF1"/>
    <w:rsid w:val="00011F4D"/>
    <w:rsid w:val="00027223"/>
    <w:rsid w:val="00040BD1"/>
    <w:rsid w:val="00053C2B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862CB"/>
    <w:rsid w:val="001945F6"/>
    <w:rsid w:val="001A3667"/>
    <w:rsid w:val="001D5FF9"/>
    <w:rsid w:val="001D65F2"/>
    <w:rsid w:val="001E5B20"/>
    <w:rsid w:val="002100BA"/>
    <w:rsid w:val="00223A56"/>
    <w:rsid w:val="00225F4F"/>
    <w:rsid w:val="00261957"/>
    <w:rsid w:val="002624B8"/>
    <w:rsid w:val="00265EEA"/>
    <w:rsid w:val="002C347A"/>
    <w:rsid w:val="002D3B60"/>
    <w:rsid w:val="002F3577"/>
    <w:rsid w:val="002F63D1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8184A"/>
    <w:rsid w:val="0089603A"/>
    <w:rsid w:val="008A389C"/>
    <w:rsid w:val="008E1A22"/>
    <w:rsid w:val="008F0BD7"/>
    <w:rsid w:val="008F10AD"/>
    <w:rsid w:val="00904877"/>
    <w:rsid w:val="009054FC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7E6D"/>
    <w:rsid w:val="00B74A51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53B2"/>
    <w:rsid w:val="00C068C4"/>
    <w:rsid w:val="00C13A26"/>
    <w:rsid w:val="00C47193"/>
    <w:rsid w:val="00C550B6"/>
    <w:rsid w:val="00C873C5"/>
    <w:rsid w:val="00CA5ED4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0C24"/>
    <w:rsid w:val="00F65506"/>
    <w:rsid w:val="00F850EB"/>
    <w:rsid w:val="00F9006F"/>
    <w:rsid w:val="00FA137A"/>
    <w:rsid w:val="00FA37A5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41D72"/>
  <w15:docId w15:val="{CC1360C0-0E2E-472B-A84C-2066D132C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0754F-BB9D-4B49-A562-5D4683899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6</TotalTime>
  <Pages>6</Pages>
  <Words>1824</Words>
  <Characters>10038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4</cp:revision>
  <cp:lastPrinted>2022-04-08T16:53:00Z</cp:lastPrinted>
  <dcterms:created xsi:type="dcterms:W3CDTF">2024-03-20T15:31:00Z</dcterms:created>
  <dcterms:modified xsi:type="dcterms:W3CDTF">2024-07-01T12:31:00Z</dcterms:modified>
</cp:coreProperties>
</file>