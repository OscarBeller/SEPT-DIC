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227E8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E91C78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5CC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712F0">
        <w:t xml:space="preserve">MONASTERIO, ALEJANDRO CRISTIAN </w:t>
      </w:r>
      <w:r w:rsidR="00ED2337" w:rsidRPr="00011F4D">
        <w:rPr>
          <w:b/>
        </w:rPr>
        <w:t>CUIT</w:t>
      </w:r>
      <w:r w:rsidR="001712F0">
        <w:rPr>
          <w:b/>
        </w:rPr>
        <w:t xml:space="preserve"> 20-25.448.516-1 </w:t>
      </w:r>
      <w:r>
        <w:t xml:space="preserve">con domicilio en </w:t>
      </w:r>
      <w:proofErr w:type="spellStart"/>
      <w:r w:rsidR="001712F0">
        <w:t>Ascasubi</w:t>
      </w:r>
      <w:proofErr w:type="spellEnd"/>
      <w:r w:rsidR="001712F0">
        <w:t xml:space="preserve"> N° 145 B° Bajo La Viña,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A11EA6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521A995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773ACD2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BB9B927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F00BDDF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A80F067" w14:textId="45D7156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D81941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D81941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5F93517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31A94F52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754D7C0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CE5CE3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72522A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6AEE7CA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EFEEDAD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34F0CFA7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55B104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18C9975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9E80EA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686B46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8C45CF6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02F3F6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F9F496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CCEB940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1A589C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6A302E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6B39544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32720568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B4626FE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D52D1A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D42361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5022915C" w14:textId="1BB27B2C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75497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592F514F" w14:textId="77777777" w:rsidR="0016667D" w:rsidRPr="00E134AF" w:rsidRDefault="0016667D" w:rsidP="00331C45">
      <w:pPr>
        <w:spacing w:after="360"/>
        <w:jc w:val="both"/>
      </w:pPr>
    </w:p>
    <w:p w14:paraId="074F2A34" w14:textId="77777777" w:rsidR="00BA79E3" w:rsidRDefault="00BA79E3" w:rsidP="00EC4EED">
      <w:pPr>
        <w:spacing w:after="360"/>
        <w:jc w:val="both"/>
      </w:pPr>
    </w:p>
    <w:p w14:paraId="0312D2F4" w14:textId="77777777" w:rsidR="00A278C6" w:rsidRDefault="00A278C6" w:rsidP="00EC4EED">
      <w:pPr>
        <w:spacing w:after="360"/>
        <w:jc w:val="both"/>
      </w:pPr>
    </w:p>
    <w:p w14:paraId="043387C0" w14:textId="77777777" w:rsidR="00AF7B94" w:rsidRDefault="00AF7B94" w:rsidP="00EC4EED">
      <w:pPr>
        <w:spacing w:after="360"/>
        <w:jc w:val="both"/>
      </w:pPr>
    </w:p>
    <w:p w14:paraId="47EB9191" w14:textId="77777777" w:rsidR="00A278C6" w:rsidRDefault="00A278C6" w:rsidP="00EC4EED">
      <w:pPr>
        <w:spacing w:after="360"/>
        <w:jc w:val="both"/>
      </w:pPr>
    </w:p>
    <w:p w14:paraId="333C36B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80BED3D" w14:textId="5C6B6370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282136" w:rsidRPr="00282136" w14:paraId="034A07AF" w14:textId="77777777" w:rsidTr="0028213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F0E5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8213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821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3F3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13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A38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13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78B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1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282136" w:rsidRPr="00282136" w14:paraId="70B03FB4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7A13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F8E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AA2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A99F" w14:textId="0A76C46F" w:rsidR="00282136" w:rsidRPr="00282136" w:rsidRDefault="003E038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             </w:t>
            </w:r>
            <w:bookmarkStart w:id="0" w:name="_GoBack"/>
            <w:bookmarkEnd w:id="0"/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4.500,00</w:t>
            </w:r>
          </w:p>
        </w:tc>
      </w:tr>
      <w:tr w:rsidR="00282136" w:rsidRPr="00282136" w14:paraId="0718D9D5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E1D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BBE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CC6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A2A9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282136" w:rsidRPr="00282136" w14:paraId="158D5654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68D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7DD3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64E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8911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11.000,00 </w:t>
            </w:r>
          </w:p>
        </w:tc>
      </w:tr>
      <w:tr w:rsidR="00282136" w:rsidRPr="00282136" w14:paraId="3ADF9F00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7F73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3BB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B1C5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9C72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282136" w:rsidRPr="00282136" w14:paraId="3F897D81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97D2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1E7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B60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463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282136" w:rsidRPr="00282136" w14:paraId="10580DCF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8952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BEE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223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AB2F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282136" w:rsidRPr="00282136" w14:paraId="097DEC4B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689C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FB2A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79E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B372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82136" w:rsidRPr="00282136" w14:paraId="6BE0C87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9E7C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DF73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27E7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9CC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82136" w:rsidRPr="00282136" w14:paraId="2058D10A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79F1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E93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CF6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9BFB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82136" w:rsidRPr="00282136" w14:paraId="3F08AA6A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32FE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034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AB4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F51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82136" w:rsidRPr="00282136" w14:paraId="07DF8A2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853D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621A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83B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0E12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82136" w:rsidRPr="00282136" w14:paraId="088C1A07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BEAF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0D5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8213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8213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FE0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2AB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282136" w:rsidRPr="00282136" w14:paraId="2CBFC6F4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41D5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D403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CAB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4F79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282136" w:rsidRPr="00282136" w14:paraId="167133C0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4419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5B8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523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D6D9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82136" w:rsidRPr="00282136" w14:paraId="7FB326CA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C6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521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134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58F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282136" w:rsidRPr="00282136" w14:paraId="40EF5B53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0799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47E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28213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5D03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16FB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82136" w:rsidRPr="00282136" w14:paraId="58903CE7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453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1317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377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AF7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282136" w:rsidRPr="00282136" w14:paraId="62EBDC68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3E21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48D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133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AD73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282136" w:rsidRPr="00282136" w14:paraId="49566303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7480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098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336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4105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282136" w:rsidRPr="00282136" w14:paraId="539B7E84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5038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3DE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6ED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E080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282136" w:rsidRPr="00282136" w14:paraId="23DBA53A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7D13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03B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6336" w14:textId="77777777" w:rsidR="00282136" w:rsidRPr="00282136" w:rsidRDefault="00282136" w:rsidP="00282136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D426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282136" w:rsidRPr="00282136" w14:paraId="4DEF392F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5971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A26C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961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1E0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282136" w:rsidRPr="00282136" w14:paraId="58D06DE8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8ED2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10AD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8EFE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6EE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82136" w:rsidRPr="00282136" w14:paraId="139A4F3D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3CE4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C7F9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90C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A6F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4.100,00 </w:t>
            </w:r>
          </w:p>
        </w:tc>
      </w:tr>
      <w:tr w:rsidR="00282136" w:rsidRPr="00282136" w14:paraId="0875EAA3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942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707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45F9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128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82136" w:rsidRPr="00282136" w14:paraId="5E643ECB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330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55C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A30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4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82136" w:rsidRPr="00282136" w14:paraId="3F77028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C83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B0F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869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4C6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282136" w:rsidRPr="00282136" w14:paraId="17D6DB87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D415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02F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C52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F8DB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82136" w:rsidRPr="00282136" w14:paraId="6CA1EA4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8816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76C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9DE3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C3CB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82136" w:rsidRPr="00282136" w14:paraId="3FA585DA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AEF2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3017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BA259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E875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282136" w:rsidRPr="00282136" w14:paraId="581A0109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E29F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D337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BC9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13D7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282136" w:rsidRPr="00282136" w14:paraId="201FC8D5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9F9E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65913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FE4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A5FE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82136" w:rsidRPr="00282136" w14:paraId="3747BF93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58C2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1253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B9C5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7637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282136" w:rsidRPr="00282136" w14:paraId="0907968C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289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B1FE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45E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136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28213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65FE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82136" w:rsidRPr="00282136" w14:paraId="5D1A61DB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211A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845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CEC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61DF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282136" w:rsidRPr="00282136" w14:paraId="5FDCAAC6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F11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D3BA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84E47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CD1D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282136" w:rsidRPr="00282136" w14:paraId="428F05A1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5495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9AC1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12DA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D20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282136" w:rsidRPr="00282136" w14:paraId="4C36ED29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C364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74E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5D6A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9EC0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282136" w:rsidRPr="00282136" w14:paraId="34191C0F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2DAF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9313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2D8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3DA1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282136" w:rsidRPr="00282136" w14:paraId="76EBFFD8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4BBB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2E7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6289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577C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282136" w:rsidRPr="00282136" w14:paraId="42E6CAB2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EC77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79C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C9D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FA9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1.950,00 </w:t>
            </w:r>
          </w:p>
        </w:tc>
      </w:tr>
      <w:tr w:rsidR="00282136" w:rsidRPr="00282136" w14:paraId="4FC01AFD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DAB8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5865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3B4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E8E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1.950,00 </w:t>
            </w:r>
          </w:p>
        </w:tc>
      </w:tr>
      <w:tr w:rsidR="00282136" w:rsidRPr="00282136" w14:paraId="65976A97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438B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D7A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4C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EA1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282136" w:rsidRPr="00282136" w14:paraId="0F3D1ED7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14D1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A0B1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98F6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1C5E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82136" w:rsidRPr="00282136" w14:paraId="5BA098AC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C5AB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075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8213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8213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573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EB45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82136" w:rsidRPr="00282136" w14:paraId="691C22D6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D9D3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373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F2D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9147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282136" w:rsidRPr="00282136" w14:paraId="7C95A099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67F8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9B7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0BC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AC73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38AA71B7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1235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4235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EBF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86B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1E05D3C7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4215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2035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55F67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DD91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4740FE5F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3370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427B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F4D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E57E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389C3F2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60F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453A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C2B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085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399EC4B0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982F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201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C93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6202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0C47F6F9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653D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8BB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819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2172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13BEC8C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58CB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2F4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6DD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A489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4EAB9C73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40AF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35B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A8E6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066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482D750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C7FD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F11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60A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14EB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4C60933C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7354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1DC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3BD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259C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456C4398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C2A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E92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6B77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7617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5E240550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0624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90C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22719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B20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7E748573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C14E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8EB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136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28213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1252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2FDA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119EE0C4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8303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FC34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493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3D7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282136" w:rsidRPr="00282136" w14:paraId="10A986D2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6D36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785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DB79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8A33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49D754EE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D3EB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CFF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F84B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2C9D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67D9BC4B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1CC1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0056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D67C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1475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282136" w:rsidRPr="00282136" w14:paraId="1CDE2810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89C0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51EF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06BA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03A8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17D2EBBC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419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E51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A488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D4F1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02C78124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3808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4F3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CA2D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F339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282136" w:rsidRPr="00282136" w14:paraId="63B1A500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F4BB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7BAE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282136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28213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B993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FD70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82136" w:rsidRPr="00282136" w14:paraId="5664F88B" w14:textId="77777777" w:rsidTr="0028213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DFD2" w14:textId="77777777" w:rsidR="00282136" w:rsidRPr="00282136" w:rsidRDefault="00282136" w:rsidP="00282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4790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5C12" w14:textId="77777777" w:rsidR="00282136" w:rsidRPr="00282136" w:rsidRDefault="00282136" w:rsidP="00282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2136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E294" w14:textId="77777777" w:rsidR="00282136" w:rsidRPr="00282136" w:rsidRDefault="00282136" w:rsidP="00282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1ED2B0AF" w14:textId="77777777" w:rsidR="00282136" w:rsidRDefault="00282136" w:rsidP="001D65F2">
      <w:pPr>
        <w:spacing w:after="360"/>
        <w:jc w:val="both"/>
        <w:rPr>
          <w:b/>
        </w:rPr>
      </w:pPr>
    </w:p>
    <w:p w14:paraId="3865F3F3" w14:textId="77777777" w:rsidR="001712F0" w:rsidRDefault="001712F0" w:rsidP="001D65F2">
      <w:pPr>
        <w:spacing w:after="360"/>
        <w:jc w:val="right"/>
        <w:rPr>
          <w:b/>
        </w:rPr>
      </w:pPr>
    </w:p>
    <w:p w14:paraId="31FFF4E7" w14:textId="77777777" w:rsidR="00282136" w:rsidRDefault="00282136">
      <w:pPr>
        <w:rPr>
          <w:b/>
        </w:rPr>
      </w:pPr>
      <w:r>
        <w:rPr>
          <w:b/>
        </w:rPr>
        <w:br w:type="page"/>
      </w:r>
    </w:p>
    <w:p w14:paraId="3A4C9528" w14:textId="6FCD4C95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2702FE3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2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5"/>
        <w:gridCol w:w="4995"/>
        <w:gridCol w:w="2304"/>
      </w:tblGrid>
      <w:tr w:rsidR="001712F0" w:rsidRPr="001712F0" w14:paraId="1E4DCD3E" w14:textId="77777777" w:rsidTr="001712F0">
        <w:trPr>
          <w:trHeight w:val="803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5AC7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712F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5E5C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712F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AFA3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712F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712F0" w:rsidRPr="001712F0" w14:paraId="5BEF1A07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92E0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A5C8F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Escuela Nº 225 "</w:t>
            </w:r>
            <w:proofErr w:type="spellStart"/>
            <w:r w:rsidRPr="001712F0">
              <w:rPr>
                <w:rFonts w:ascii="Calibri" w:eastAsia="Times New Roman" w:hAnsi="Calibri" w:cs="Calibri"/>
                <w:color w:val="000000"/>
              </w:rPr>
              <w:t>Felix</w:t>
            </w:r>
            <w:proofErr w:type="spellEnd"/>
            <w:r w:rsidRPr="001712F0">
              <w:rPr>
                <w:rFonts w:ascii="Calibri" w:eastAsia="Times New Roman" w:hAnsi="Calibri" w:cs="Calibri"/>
                <w:color w:val="000000"/>
              </w:rPr>
              <w:t xml:space="preserve"> Infante"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DDB33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La Almona</w:t>
            </w:r>
          </w:p>
        </w:tc>
      </w:tr>
      <w:tr w:rsidR="001712F0" w:rsidRPr="001712F0" w14:paraId="67D2F78A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6AF6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5934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Escuela Secundaria Rural Nº 2 - EV - Sede La Almona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4E0DA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La Almona</w:t>
            </w:r>
          </w:p>
        </w:tc>
      </w:tr>
      <w:tr w:rsidR="001712F0" w:rsidRPr="001712F0" w14:paraId="27105699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5C26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EF0AE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Colegio Secundario Nº 23 "Dr. Rene Favaloro"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3F2A4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2F0">
              <w:rPr>
                <w:rFonts w:ascii="Calibri" w:eastAsia="Times New Roman" w:hAnsi="Calibri" w:cs="Calibri"/>
                <w:color w:val="000000"/>
              </w:rPr>
              <w:t>Ocloyas</w:t>
            </w:r>
            <w:proofErr w:type="spellEnd"/>
          </w:p>
        </w:tc>
      </w:tr>
      <w:tr w:rsidR="001712F0" w:rsidRPr="001712F0" w14:paraId="6E52A73E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EDF8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41A63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Escuela Nº 285 "Prov. De San Luis"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512E6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La Toma</w:t>
            </w:r>
          </w:p>
        </w:tc>
      </w:tr>
    </w:tbl>
    <w:p w14:paraId="73E6DD5F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14337" w14:textId="77777777" w:rsidR="0070565D" w:rsidRDefault="0070565D" w:rsidP="00363EFE">
      <w:pPr>
        <w:spacing w:after="0" w:line="240" w:lineRule="auto"/>
      </w:pPr>
      <w:r>
        <w:separator/>
      </w:r>
    </w:p>
  </w:endnote>
  <w:endnote w:type="continuationSeparator" w:id="0">
    <w:p w14:paraId="4CDF1DB5" w14:textId="77777777" w:rsidR="0070565D" w:rsidRDefault="0070565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D1D8C" w14:textId="74C526BD" w:rsidR="00253005" w:rsidRPr="00253005" w:rsidRDefault="00253005" w:rsidP="0025300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6C2608" wp14:editId="1B9518A5">
          <wp:simplePos x="0" y="0"/>
          <wp:positionH relativeFrom="margin">
            <wp:posOffset>0</wp:posOffset>
          </wp:positionH>
          <wp:positionV relativeFrom="paragraph">
            <wp:posOffset>-419573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9631A" w14:textId="77777777" w:rsidR="0070565D" w:rsidRDefault="0070565D" w:rsidP="00363EFE">
      <w:pPr>
        <w:spacing w:after="0" w:line="240" w:lineRule="auto"/>
      </w:pPr>
      <w:r>
        <w:separator/>
      </w:r>
    </w:p>
  </w:footnote>
  <w:footnote w:type="continuationSeparator" w:id="0">
    <w:p w14:paraId="13426406" w14:textId="77777777" w:rsidR="0070565D" w:rsidRDefault="0070565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E1167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6E415CB" wp14:editId="3724DF51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90EDB8" w14:textId="5A16A219" w:rsidR="00B84795" w:rsidRPr="00B84795" w:rsidRDefault="0025300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0"/>
    <w:rsid w:val="000042B2"/>
    <w:rsid w:val="00007BF1"/>
    <w:rsid w:val="00011F4D"/>
    <w:rsid w:val="00027223"/>
    <w:rsid w:val="00040BD1"/>
    <w:rsid w:val="0004249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12F0"/>
    <w:rsid w:val="001862CB"/>
    <w:rsid w:val="001A3667"/>
    <w:rsid w:val="001D5FF9"/>
    <w:rsid w:val="001D65F2"/>
    <w:rsid w:val="001E5B20"/>
    <w:rsid w:val="002100BA"/>
    <w:rsid w:val="00223A56"/>
    <w:rsid w:val="00225F4F"/>
    <w:rsid w:val="00253005"/>
    <w:rsid w:val="00261957"/>
    <w:rsid w:val="002624B8"/>
    <w:rsid w:val="00282136"/>
    <w:rsid w:val="002C347A"/>
    <w:rsid w:val="002C5AD1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0386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4BC6"/>
    <w:rsid w:val="005863A4"/>
    <w:rsid w:val="005A0B37"/>
    <w:rsid w:val="005A3A5C"/>
    <w:rsid w:val="005B24B1"/>
    <w:rsid w:val="005E4FC8"/>
    <w:rsid w:val="005F65DE"/>
    <w:rsid w:val="00605A5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565D"/>
    <w:rsid w:val="007109C6"/>
    <w:rsid w:val="00732868"/>
    <w:rsid w:val="00736D9A"/>
    <w:rsid w:val="00742908"/>
    <w:rsid w:val="00750DB6"/>
    <w:rsid w:val="00751984"/>
    <w:rsid w:val="00754588"/>
    <w:rsid w:val="007742A7"/>
    <w:rsid w:val="0077549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8F1D49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524CA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F5BE4"/>
    <w:rsid w:val="00D23D34"/>
    <w:rsid w:val="00D31BC9"/>
    <w:rsid w:val="00D326EF"/>
    <w:rsid w:val="00D476FB"/>
    <w:rsid w:val="00D81941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5CCE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3742"/>
  <w15:docId w15:val="{28A99875-2F52-4A5A-94DA-D9729A5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BBE19-6267-4434-B78A-C33E31C7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1441</TotalTime>
  <Pages>6</Pages>
  <Words>1821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2022-04-08T16:53:00Z</cp:lastPrinted>
  <dcterms:created xsi:type="dcterms:W3CDTF">2024-03-22T14:14:00Z</dcterms:created>
  <dcterms:modified xsi:type="dcterms:W3CDTF">2024-06-12T14:19:00Z</dcterms:modified>
</cp:coreProperties>
</file>