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0980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824DDF2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C26748" w:rsidRPr="00C26748">
        <w:t xml:space="preserve"> </w:t>
      </w:r>
      <w:r w:rsidR="00C2674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A4314">
        <w:t xml:space="preserve">MONASTERIO, GABRIEL IVAN </w:t>
      </w:r>
      <w:r w:rsidR="00ED2337" w:rsidRPr="00011F4D">
        <w:rPr>
          <w:b/>
        </w:rPr>
        <w:t>CUIT</w:t>
      </w:r>
      <w:r w:rsidR="000A4314">
        <w:rPr>
          <w:b/>
        </w:rPr>
        <w:t xml:space="preserve"> 20-26.501.030-0 </w:t>
      </w:r>
      <w:r>
        <w:t xml:space="preserve">con domicilio en </w:t>
      </w:r>
      <w:r w:rsidR="000A4314">
        <w:t xml:space="preserve">Av. Corrientes n° 1950, San Salvador 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2963567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62FA07D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D0BF523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EC8095F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B1C4A32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27571AFC" w14:textId="565942BE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BC43C7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BC43C7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53B2FF9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50395E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59B71AD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764C5BF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00330A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56EC266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4524986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7F756A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56C2FC3C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15367E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7C60E84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1427B2A0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51FC615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5A2F2FC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5F49CC9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D39FBF8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484276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CE8206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70304A5D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7A1B31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1615DF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F5DAA6F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76053E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57F3D80" w14:textId="77777777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3D673217" w14:textId="77777777" w:rsidR="0016667D" w:rsidRPr="00E134AF" w:rsidRDefault="0016667D" w:rsidP="00331C45">
      <w:pPr>
        <w:spacing w:after="360"/>
        <w:jc w:val="both"/>
      </w:pPr>
    </w:p>
    <w:p w14:paraId="3AF966FC" w14:textId="77777777" w:rsidR="00BA79E3" w:rsidRDefault="00BA79E3" w:rsidP="00EC4EED">
      <w:pPr>
        <w:spacing w:after="360"/>
        <w:jc w:val="both"/>
      </w:pPr>
    </w:p>
    <w:p w14:paraId="0CF0A818" w14:textId="77777777" w:rsidR="00A278C6" w:rsidRDefault="00A278C6" w:rsidP="00EC4EED">
      <w:pPr>
        <w:spacing w:after="360"/>
        <w:jc w:val="both"/>
      </w:pPr>
    </w:p>
    <w:p w14:paraId="076D4C55" w14:textId="77777777" w:rsidR="00AF7B94" w:rsidRDefault="00AF7B94" w:rsidP="00EC4EED">
      <w:pPr>
        <w:spacing w:after="360"/>
        <w:jc w:val="both"/>
      </w:pPr>
    </w:p>
    <w:p w14:paraId="0716016B" w14:textId="77777777" w:rsidR="00A278C6" w:rsidRDefault="00A278C6" w:rsidP="00EC4EED">
      <w:pPr>
        <w:spacing w:after="360"/>
        <w:jc w:val="both"/>
      </w:pPr>
    </w:p>
    <w:p w14:paraId="7241239C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48000B4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CE5833" w:rsidRPr="00CE5833" w14:paraId="16FC30A9" w14:textId="77777777" w:rsidTr="00CE583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2E76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E583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CE58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57A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583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4AC5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583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2794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58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CE5833" w:rsidRPr="00CE5833" w14:paraId="3FF7D702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795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F66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2B5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1CA5" w14:textId="541ADF1D" w:rsidR="00CE5833" w:rsidRPr="00CE5833" w:rsidRDefault="00237566" w:rsidP="0023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</w:t>
            </w:r>
            <w:r w:rsidRPr="002821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4.500,00 </w:t>
            </w:r>
            <w:r w:rsidR="00CE5833"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CE5833" w:rsidRPr="00CE5833" w14:paraId="545A25E6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453D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030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595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2585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CE5833" w:rsidRPr="00CE5833" w14:paraId="09631416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C671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A76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31546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DA86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11.000,00 </w:t>
            </w:r>
          </w:p>
        </w:tc>
      </w:tr>
      <w:tr w:rsidR="00CE5833" w:rsidRPr="00CE5833" w14:paraId="471959AA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3575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D9C73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C48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B707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CE5833" w:rsidRPr="00CE5833" w14:paraId="44D6295E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AB9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C215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6DA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96B3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CE5833" w:rsidRPr="00CE5833" w14:paraId="3803727A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DAE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D55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3DE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CC90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CE5833" w:rsidRPr="00CE5833" w14:paraId="2FA55291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74B4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1B0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665D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D0CF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E5833" w:rsidRPr="00CE5833" w14:paraId="705632B4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5572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EF46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29D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B84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E5833" w:rsidRPr="00CE5833" w14:paraId="254482EF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15BB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87F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F12F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8BD7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E5833" w:rsidRPr="00CE5833" w14:paraId="4C10FD8A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DDC5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AB55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88A6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B045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E5833" w:rsidRPr="00CE5833" w14:paraId="26866FF3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72FF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EA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C406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6DF0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E5833" w:rsidRPr="00CE5833" w14:paraId="6CF9E717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600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A4B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85C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2591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CE5833" w:rsidRPr="00CE5833" w14:paraId="4E69E431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5F22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65E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44D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5BA8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CE5833" w:rsidRPr="00CE5833" w14:paraId="319DB663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136D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2C1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52F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6537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E5833" w:rsidRPr="00CE5833" w14:paraId="6A60CC6F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D1C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82A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25D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CB5E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CE5833" w:rsidRPr="00CE5833" w14:paraId="2B527776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9EC2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498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6E3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9644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CE5833" w:rsidRPr="00CE5833" w14:paraId="3370DB0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ABA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11F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01016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E50D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CE5833" w:rsidRPr="00CE5833" w14:paraId="7EE5F772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2A9B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435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41EF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C28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CE5833" w:rsidRPr="00CE5833" w14:paraId="1CB3B312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C41A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04A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EB3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6CD2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CE5833" w:rsidRPr="00CE5833" w14:paraId="34567E4D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79E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6DE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3E36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5FA0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CE5833" w:rsidRPr="00CE5833" w14:paraId="624DE55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2F81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586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6107" w14:textId="77777777" w:rsidR="00CE5833" w:rsidRPr="00CE5833" w:rsidRDefault="00CE5833" w:rsidP="00CE583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1BD1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CE5833" w:rsidRPr="00CE5833" w14:paraId="76AE4D36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E7DC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D80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A77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492E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CE5833" w:rsidRPr="00CE5833" w14:paraId="6BF611AC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193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0B8D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FF6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204D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CE5833" w:rsidRPr="00CE5833" w14:paraId="377CE68A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DC4F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A10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A40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28AA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4.100,00 </w:t>
            </w:r>
          </w:p>
        </w:tc>
      </w:tr>
      <w:tr w:rsidR="00CE5833" w:rsidRPr="00CE5833" w14:paraId="5287C5FD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FB5F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510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CB3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F97C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CE5833" w:rsidRPr="00CE5833" w14:paraId="406C5A7D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60BD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06B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6062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03CC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CE5833" w:rsidRPr="00CE5833" w14:paraId="2E70827E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3BCA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67B5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74D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B0D5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CE5833" w:rsidRPr="00CE5833" w14:paraId="0E69EA31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EE92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25DD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6C6D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C9B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E5833" w:rsidRPr="00CE5833" w14:paraId="5B5765A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1226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061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4784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532B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CE5833" w:rsidRPr="00CE5833" w14:paraId="0B44E340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60A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CE3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153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5EF0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CE5833" w:rsidRPr="00CE5833" w14:paraId="64313513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BB5B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793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D14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92DE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CE5833" w:rsidRPr="00CE5833" w14:paraId="7DAC2502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F5B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1DA6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501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FDBE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CE5833" w:rsidRPr="00CE5833" w14:paraId="40724657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A66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8DD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60F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EB79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CE5833" w:rsidRPr="00CE5833" w14:paraId="4F855A47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5915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386E4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DA3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D796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CE5833" w:rsidRPr="00CE5833" w14:paraId="422FE1DB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25E4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7C55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C74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FF7C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CE5833" w:rsidRPr="00CE5833" w14:paraId="68C59F1E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760A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223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935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F715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CE5833" w:rsidRPr="00CE5833" w14:paraId="0ED41D8A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2E79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1930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45EF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CC73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CE5833" w:rsidRPr="00CE5833" w14:paraId="66DA4B3E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EEBA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4D3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AD6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BAB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CE5833" w:rsidRPr="00CE5833" w14:paraId="0C83F54A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678F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B13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63C5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5FC5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CE5833" w:rsidRPr="00CE5833" w14:paraId="5D12CBB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E0DD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54F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DAB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FE98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CE5833" w:rsidRPr="00CE5833" w14:paraId="0AEF7D0B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CB53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108F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1CE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E943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1.950,00 </w:t>
            </w:r>
          </w:p>
        </w:tc>
      </w:tr>
      <w:tr w:rsidR="00CE5833" w:rsidRPr="00CE5833" w14:paraId="006965C0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D056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35B4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18A6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857A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1.950,00 </w:t>
            </w:r>
          </w:p>
        </w:tc>
      </w:tr>
      <w:tr w:rsidR="00CE5833" w:rsidRPr="00CE5833" w14:paraId="73BA50B7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34B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32A4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37D7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224B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CE5833" w:rsidRPr="00CE5833" w14:paraId="38FE874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628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E48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092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E00A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CE5833" w:rsidRPr="00CE5833" w14:paraId="7EFD6AB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3F4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5F2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7B1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C042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CE5833" w:rsidRPr="00CE5833" w14:paraId="10EC968E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8D93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B28ED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F4D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001F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CE5833" w:rsidRPr="00CE5833" w14:paraId="385885CB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1A3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021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169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DB6C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4580ED6C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8221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0D7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9A7F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D52D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14AADE22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2C69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B2B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69B5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F9F3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0BB550EF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85C1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414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773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6AAE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7A8D4B7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8B62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1A8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D98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EF48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093EDAA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D173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EBAF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A0A5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AE63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79D90BA7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94C7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66FE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FA6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73E6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3EFF487D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025A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F3C3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5B1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D76D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581B5320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FB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EDA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0A84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448B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4E4A189D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C92B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489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7BE1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6900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458EADDD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234B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A91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7F38D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4429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638A8048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D061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CB9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3C17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2F32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7ED6D1BA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3261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A67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C7E1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4E82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7E52D309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BA32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BB9C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CD5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A312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232D0175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F6E1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A044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2EB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15E7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CE5833" w:rsidRPr="00CE5833" w14:paraId="2DEB10B4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A45F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9334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6D854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EF53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5A71777F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A32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003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DB4F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338C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0A824403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23B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128D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1952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4EBB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CE5833" w:rsidRPr="00CE5833" w14:paraId="45DECD88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E60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08A9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7EFE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B775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54C25A37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5EE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080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3389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E8AE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1CB51702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C553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D6B8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3B51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7089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CE5833" w:rsidRPr="00CE5833" w14:paraId="5AB6A3B0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5608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547C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0240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059F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CE5833" w:rsidRPr="00CE5833" w14:paraId="01B28023" w14:textId="77777777" w:rsidTr="00CE583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8B9A" w14:textId="77777777" w:rsidR="00CE5833" w:rsidRPr="00CE5833" w:rsidRDefault="00CE5833" w:rsidP="00CE5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65AA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CE5833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CE5833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18FB" w14:textId="77777777" w:rsidR="00CE5833" w:rsidRPr="00CE5833" w:rsidRDefault="00CE5833" w:rsidP="00CE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833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1026" w14:textId="77777777" w:rsidR="00CE5833" w:rsidRPr="00CE5833" w:rsidRDefault="00CE5833" w:rsidP="00CE5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8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64B1E6CB" w14:textId="77777777" w:rsidR="00FE736D" w:rsidRDefault="00FE736D" w:rsidP="001D65F2">
      <w:pPr>
        <w:spacing w:after="360"/>
        <w:jc w:val="right"/>
        <w:rPr>
          <w:b/>
        </w:rPr>
      </w:pPr>
    </w:p>
    <w:p w14:paraId="5CFB7454" w14:textId="77777777" w:rsidR="00FC5041" w:rsidRDefault="00FC5041">
      <w:pPr>
        <w:rPr>
          <w:b/>
        </w:rPr>
      </w:pPr>
      <w:r>
        <w:rPr>
          <w:b/>
        </w:rPr>
        <w:br w:type="page"/>
      </w:r>
    </w:p>
    <w:p w14:paraId="17EFD96F" w14:textId="1E6D2A4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67752913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9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5040"/>
        <w:gridCol w:w="2324"/>
      </w:tblGrid>
      <w:tr w:rsidR="000A4314" w:rsidRPr="000A4314" w14:paraId="1AE16194" w14:textId="77777777" w:rsidTr="000A4314">
        <w:trPr>
          <w:trHeight w:val="6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AF1F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431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FD59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431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04F0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431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0A4314" w:rsidRPr="000A4314" w14:paraId="5EC40200" w14:textId="77777777" w:rsidTr="000A4314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1DF1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E82B7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Escuela Nº 326 "Rotary Club Jujuy"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969FD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4314">
              <w:rPr>
                <w:rFonts w:ascii="Calibri" w:eastAsia="Times New Roman" w:hAnsi="Calibri" w:cs="Calibri"/>
                <w:color w:val="000000"/>
              </w:rPr>
              <w:t>Ocloyas</w:t>
            </w:r>
            <w:proofErr w:type="spellEnd"/>
          </w:p>
        </w:tc>
      </w:tr>
      <w:tr w:rsidR="000A4314" w:rsidRPr="000A4314" w14:paraId="7A769553" w14:textId="77777777" w:rsidTr="000A4314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AEB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2C8F1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 xml:space="preserve">Escuela Nº 228 "Altos Hornos </w:t>
            </w:r>
            <w:proofErr w:type="spellStart"/>
            <w:r w:rsidRPr="000A4314">
              <w:rPr>
                <w:rFonts w:ascii="Calibri" w:eastAsia="Times New Roman" w:hAnsi="Calibri" w:cs="Calibri"/>
                <w:color w:val="000000"/>
              </w:rPr>
              <w:t>Zapla</w:t>
            </w:r>
            <w:proofErr w:type="spellEnd"/>
            <w:r w:rsidRPr="000A431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3C202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Centro Forestal</w:t>
            </w:r>
          </w:p>
        </w:tc>
      </w:tr>
      <w:tr w:rsidR="000A4314" w:rsidRPr="000A4314" w14:paraId="66298ABA" w14:textId="77777777" w:rsidTr="000A4314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7FBF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A020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Escuela Nº 108 "República de Chile"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BA805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Los Paños</w:t>
            </w:r>
          </w:p>
        </w:tc>
      </w:tr>
      <w:tr w:rsidR="000A4314" w:rsidRPr="000A4314" w14:paraId="251A71F2" w14:textId="77777777" w:rsidTr="002D0CB2">
        <w:trPr>
          <w:trHeight w:val="49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E346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AEF3C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Bachillerato Provincial Nº 17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8C5D7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San Antonio</w:t>
            </w:r>
          </w:p>
        </w:tc>
      </w:tr>
      <w:tr w:rsidR="000A4314" w:rsidRPr="000A4314" w14:paraId="3AFC97F3" w14:textId="77777777" w:rsidTr="002D0CB2">
        <w:trPr>
          <w:trHeight w:val="49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042B" w14:textId="77777777" w:rsidR="000A4314" w:rsidRPr="000A4314" w:rsidRDefault="000A4314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A431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6A264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 xml:space="preserve">Escuela N° 44 "José Ignacio </w:t>
            </w:r>
            <w:proofErr w:type="spellStart"/>
            <w:r w:rsidRPr="000A4314">
              <w:rPr>
                <w:rFonts w:ascii="Calibri" w:eastAsia="Times New Roman" w:hAnsi="Calibri" w:cs="Calibri"/>
                <w:color w:val="000000"/>
              </w:rPr>
              <w:t>Gorritti</w:t>
            </w:r>
            <w:proofErr w:type="spellEnd"/>
            <w:r w:rsidRPr="000A4314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095B9" w14:textId="77777777" w:rsidR="000A4314" w:rsidRPr="000A4314" w:rsidRDefault="000A4314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314">
              <w:rPr>
                <w:rFonts w:ascii="Calibri" w:eastAsia="Times New Roman" w:hAnsi="Calibri" w:cs="Calibri"/>
                <w:color w:val="000000"/>
              </w:rPr>
              <w:t>León</w:t>
            </w:r>
          </w:p>
        </w:tc>
      </w:tr>
      <w:tr w:rsidR="002D1221" w:rsidRPr="000A4314" w14:paraId="0283BE27" w14:textId="77777777" w:rsidTr="002D0CB2">
        <w:trPr>
          <w:trHeight w:val="49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9C4DE" w14:textId="13229FBC" w:rsidR="002D1221" w:rsidRPr="000A4314" w:rsidRDefault="002D1221" w:rsidP="000A43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24095" w14:textId="78E701E1" w:rsidR="002D1221" w:rsidRPr="000A4314" w:rsidRDefault="002D1221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262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455FD" w14:textId="557C520B" w:rsidR="002D1221" w:rsidRPr="000A4314" w:rsidRDefault="002D1221" w:rsidP="000A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Tiraxi</w:t>
            </w:r>
            <w:proofErr w:type="spellEnd"/>
          </w:p>
        </w:tc>
      </w:tr>
    </w:tbl>
    <w:p w14:paraId="075E1288" w14:textId="77777777"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FCD56" w14:textId="77777777" w:rsidR="001055A7" w:rsidRDefault="001055A7" w:rsidP="00363EFE">
      <w:pPr>
        <w:spacing w:after="0" w:line="240" w:lineRule="auto"/>
      </w:pPr>
      <w:r>
        <w:separator/>
      </w:r>
    </w:p>
  </w:endnote>
  <w:endnote w:type="continuationSeparator" w:id="0">
    <w:p w14:paraId="30D6BEBE" w14:textId="77777777" w:rsidR="001055A7" w:rsidRDefault="001055A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689F6" w14:textId="77777777" w:rsidR="001055A7" w:rsidRDefault="001055A7" w:rsidP="00363EFE">
      <w:pPr>
        <w:spacing w:after="0" w:line="240" w:lineRule="auto"/>
      </w:pPr>
      <w:r>
        <w:separator/>
      </w:r>
    </w:p>
  </w:footnote>
  <w:footnote w:type="continuationSeparator" w:id="0">
    <w:p w14:paraId="52BD8FA5" w14:textId="77777777" w:rsidR="001055A7" w:rsidRDefault="001055A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1C6DD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CD3E198" wp14:editId="77825164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B3D533" w14:textId="73D3BF9A" w:rsidR="00B84795" w:rsidRPr="00B84795" w:rsidRDefault="00CE5833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14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4314"/>
    <w:rsid w:val="000C1C5F"/>
    <w:rsid w:val="000C52BD"/>
    <w:rsid w:val="000C6200"/>
    <w:rsid w:val="000E6538"/>
    <w:rsid w:val="001019CE"/>
    <w:rsid w:val="001055A7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37566"/>
    <w:rsid w:val="00261957"/>
    <w:rsid w:val="002624B8"/>
    <w:rsid w:val="002C347A"/>
    <w:rsid w:val="002D0CB2"/>
    <w:rsid w:val="002D1221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1B13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4C71"/>
    <w:rsid w:val="00AC60AC"/>
    <w:rsid w:val="00AD5BEC"/>
    <w:rsid w:val="00AE7077"/>
    <w:rsid w:val="00AF44FD"/>
    <w:rsid w:val="00AF7B94"/>
    <w:rsid w:val="00B1115D"/>
    <w:rsid w:val="00B2123F"/>
    <w:rsid w:val="00B412D3"/>
    <w:rsid w:val="00B67E6D"/>
    <w:rsid w:val="00B84795"/>
    <w:rsid w:val="00BA79E3"/>
    <w:rsid w:val="00BB096F"/>
    <w:rsid w:val="00BB1767"/>
    <w:rsid w:val="00BB43A5"/>
    <w:rsid w:val="00BC43C7"/>
    <w:rsid w:val="00BC6C6E"/>
    <w:rsid w:val="00BD1B7C"/>
    <w:rsid w:val="00BF3284"/>
    <w:rsid w:val="00C051FC"/>
    <w:rsid w:val="00C068C4"/>
    <w:rsid w:val="00C13A26"/>
    <w:rsid w:val="00C26748"/>
    <w:rsid w:val="00C47193"/>
    <w:rsid w:val="00C550B6"/>
    <w:rsid w:val="00C873C5"/>
    <w:rsid w:val="00CA5ED4"/>
    <w:rsid w:val="00CE5833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C5041"/>
    <w:rsid w:val="00FE736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9235"/>
  <w15:docId w15:val="{B6C03EE6-F9FD-4771-9B05-74DF3F11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D45AC-499D-40AB-858C-85885FA39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20</TotalTime>
  <Pages>6</Pages>
  <Words>1828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2024-06-12T14:20:00Z</cp:lastPrinted>
  <dcterms:created xsi:type="dcterms:W3CDTF">2024-03-22T14:24:00Z</dcterms:created>
  <dcterms:modified xsi:type="dcterms:W3CDTF">2024-06-12T14:35:00Z</dcterms:modified>
</cp:coreProperties>
</file>