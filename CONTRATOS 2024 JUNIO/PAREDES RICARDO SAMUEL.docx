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8DAA6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7288D80F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8619C3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</w:t>
      </w:r>
      <w:proofErr w:type="spellStart"/>
      <w:r w:rsidR="00FF4CE3">
        <w:t>Nº</w:t>
      </w:r>
      <w:proofErr w:type="spellEnd"/>
      <w:r w:rsidR="00FF4CE3">
        <w:t xml:space="preserve">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D546A8">
        <w:t xml:space="preserve">PAREDES, SAMUEL RICARDO </w:t>
      </w:r>
      <w:r w:rsidR="00ED2337" w:rsidRPr="00011F4D">
        <w:rPr>
          <w:b/>
        </w:rPr>
        <w:t>CUIT</w:t>
      </w:r>
      <w:r w:rsidR="00D546A8">
        <w:rPr>
          <w:b/>
        </w:rPr>
        <w:t xml:space="preserve"> 20-31.864.568-0 </w:t>
      </w:r>
      <w:r>
        <w:t xml:space="preserve">con domicilio en </w:t>
      </w:r>
      <w:r w:rsidR="00D546A8">
        <w:t xml:space="preserve">Leopoldo </w:t>
      </w:r>
      <w:proofErr w:type="spellStart"/>
      <w:r w:rsidR="00D546A8">
        <w:t>Barcena</w:t>
      </w:r>
      <w:proofErr w:type="spellEnd"/>
      <w:r w:rsidR="00D546A8">
        <w:t xml:space="preserve"> T4 Piso 2 </w:t>
      </w:r>
      <w:proofErr w:type="spellStart"/>
      <w:r w:rsidR="00D546A8">
        <w:t>Depto</w:t>
      </w:r>
      <w:proofErr w:type="spellEnd"/>
      <w:r w:rsidR="00D546A8">
        <w:t xml:space="preserve"> 4,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06D5BBC7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50916C60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75F789B8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346B58CC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153A54D1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79D48D12" w14:textId="39588B01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>de</w:t>
      </w:r>
      <w:r w:rsidR="00E86822">
        <w:t xml:space="preserve"> 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E86822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6A34DFC0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0978BE77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782F9C6A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55908FC2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25E7EC0E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4D57A21D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35F301E3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469C22A7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6EEA3B8E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2AFB9D17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11C6416B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7DC852F9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09242800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4B1F401F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08EBC0FA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5756F6E2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3E4A218E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3CF61C2D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48A3D126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4F9B80BC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1BA695A6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0C7C39D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6AA854B8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56C70C41" w14:textId="7AAA7914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785425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2D2E0BA8" w14:textId="77777777" w:rsidR="0016667D" w:rsidRPr="00E134AF" w:rsidRDefault="0016667D" w:rsidP="00331C45">
      <w:pPr>
        <w:spacing w:after="360"/>
        <w:jc w:val="both"/>
      </w:pPr>
    </w:p>
    <w:p w14:paraId="5A81F10A" w14:textId="77777777" w:rsidR="00BA79E3" w:rsidRDefault="00BA79E3" w:rsidP="00EC4EED">
      <w:pPr>
        <w:spacing w:after="360"/>
        <w:jc w:val="both"/>
      </w:pPr>
    </w:p>
    <w:p w14:paraId="4608F1A3" w14:textId="77777777" w:rsidR="00A278C6" w:rsidRDefault="00A278C6" w:rsidP="00EC4EED">
      <w:pPr>
        <w:spacing w:after="360"/>
        <w:jc w:val="both"/>
      </w:pPr>
    </w:p>
    <w:p w14:paraId="602ACE5C" w14:textId="77777777" w:rsidR="00AF7B94" w:rsidRDefault="00AF7B94" w:rsidP="00EC4EED">
      <w:pPr>
        <w:spacing w:after="360"/>
        <w:jc w:val="both"/>
      </w:pPr>
    </w:p>
    <w:p w14:paraId="653B7896" w14:textId="77777777" w:rsidR="00A278C6" w:rsidRDefault="00A278C6" w:rsidP="00EC4EED">
      <w:pPr>
        <w:spacing w:after="360"/>
        <w:jc w:val="both"/>
      </w:pPr>
    </w:p>
    <w:p w14:paraId="358DF22D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21908077" w14:textId="54AAE8A5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BC2BCA" w:rsidRPr="008B0D09" w14:paraId="11421EF8" w14:textId="77777777" w:rsidTr="003D0B9C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066C7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B0D09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8B0D0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3C047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0D0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14316A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0D0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B69A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0D0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BC2BCA" w:rsidRPr="008B0D09" w14:paraId="4A096223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CE96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416B4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A7B26F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2B43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039AECDB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A66A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B1835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4C9214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CE786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7FEA85FF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D339F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23F18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AB3783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747B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6BE6D8D2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7674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432DB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9FD8EC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95A7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534C1668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D021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53251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982D55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02E5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BC2BCA" w:rsidRPr="008B0D09" w14:paraId="56C0C77E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48081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29DD8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2E3E29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8ACE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BC2BCA" w:rsidRPr="008B0D09" w14:paraId="76D08B1D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211A1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B13B3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0F7512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1279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BC2BCA" w:rsidRPr="008B0D09" w14:paraId="52FA816C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CB9A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0945B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1856DA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C356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BC2BCA" w:rsidRPr="008B0D09" w14:paraId="43E564BE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3FB80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45397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D78586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2BF6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BC2BCA" w:rsidRPr="008B0D09" w14:paraId="0E8063ED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6A7D6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19C46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8519F8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388E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0A763CB3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2162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A5D6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D5D8AE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9886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2.100,00 </w:t>
            </w:r>
          </w:p>
        </w:tc>
      </w:tr>
      <w:tr w:rsidR="00BC2BCA" w:rsidRPr="008B0D09" w14:paraId="68F11054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67B4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E6BF0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8B0D0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8B0D0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6FA04B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295F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BC2BCA" w:rsidRPr="008B0D09" w14:paraId="61820973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C5929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529ED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E62D23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E5F7E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BC2BCA" w:rsidRPr="008B0D09" w14:paraId="4EDCF255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16A76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E25C2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0B44BE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8E884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BC2BCA" w:rsidRPr="008B0D09" w14:paraId="4C154546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93AE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323CB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711BAF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C27E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BC2BCA" w:rsidRPr="008B0D09" w14:paraId="499082CC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5EAD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0014B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 xml:space="preserve">Pure de tomate x 520 </w:t>
            </w:r>
            <w:proofErr w:type="spellStart"/>
            <w:r w:rsidRPr="008B0D0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2E6A0C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12FE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BC2BCA" w:rsidRPr="008B0D09" w14:paraId="445DF984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B4DC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53336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0A8FE9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A9B3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1.700,00 </w:t>
            </w:r>
          </w:p>
        </w:tc>
      </w:tr>
      <w:tr w:rsidR="00BC2BCA" w:rsidRPr="008B0D09" w14:paraId="56A296EF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0D59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F0BB7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11330A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CC04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BC2BCA" w:rsidRPr="008B0D09" w14:paraId="3BCE59F8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34BA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49E9C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8594BF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84790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BC2BCA" w:rsidRPr="008B0D09" w14:paraId="5258D280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E6644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6437A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D77411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745D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2A56D600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539D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48315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57654" w14:textId="77777777" w:rsidR="00BC2BCA" w:rsidRPr="008B0D09" w:rsidRDefault="00BC2BCA" w:rsidP="003D0B9C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922BF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150FC53E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C84F5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5855E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BA433C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237B5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2F9BD8DB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8EA1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26551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75C26C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07595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4E18D809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09A0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CFE37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815B92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D6D7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36AA69F1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4BA9F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82812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Fideos Guiseros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C63139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B4D1E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718CD7C1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F078F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1DDF4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6CADC9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D12E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1703ACFD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E05AB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C4305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53DEBF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2D9D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7D4D0DC4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2E4C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CB88F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D0FA1A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921C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16FCCA14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610FE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68C42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8F8B5A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F18F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286AC02D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0D8C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19B1D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3866B3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BF96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36B2F1A8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B3A4B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80EB6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B93030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A73A3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6B94124B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D91C7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E274D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36B507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B915B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1217A3B0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B6F7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DF4FA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7BED17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37622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0F526FF2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464B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87D4C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9B7C1E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0D09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8B0D0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54485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11FC8C29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5148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lastRenderedPageBreak/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42419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29D755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6A248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46754365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B8DE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5EA6D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0F1FE8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7C59E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78C072D3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636B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DBEA8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A83B79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8852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3DA9434D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FBF8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C218E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0FEA7F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06E4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58233649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7BF16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A67DC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2F5DF4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3D5E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169EA242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6612A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A6F82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04B39B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 xml:space="preserve">100 </w:t>
            </w:r>
            <w:proofErr w:type="spellStart"/>
            <w:r w:rsidRPr="008B0D09">
              <w:rPr>
                <w:rFonts w:ascii="Calibri" w:eastAsia="Times New Roman" w:hAnsi="Calibri" w:cs="Calibri"/>
                <w:color w:val="000000"/>
              </w:rPr>
              <w:t>cc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B1202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2731FC1D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3750C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E3A9C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CB1FB5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1C99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09BCC882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B8FB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243DC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321E1F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64E1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37B34E62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4E29E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69FFF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4504F7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5B9D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10E107FC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CFDA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CDE9F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75607E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7660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38E4BDD0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107C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138E5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8B0D09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8B0D09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C0667B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6CDA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5AD6095C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AD81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6F8A5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0D900F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592D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530DC681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EB8E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69E52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Peceto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9493AB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E5E7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05616A78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518CE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57DC9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8777E3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2092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BC2BCA" w:rsidRPr="008B0D09" w14:paraId="103EAFD9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2084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20DCB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87F42C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0423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2E672423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CD87F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A509C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334DA8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70FD4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49D6ED4A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230C0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50E05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A7883E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95BC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BC2BCA" w:rsidRPr="008B0D09" w14:paraId="5BED4791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1F3A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CD925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D361EB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496A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3DE91051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F5A6C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CA56B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82DEF2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EB76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794BE23A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3D668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52B99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C661EC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96AB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5C6BCAC5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CF8A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0E6BC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B068AE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9F65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301F59F4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EC2AE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F6242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B937AB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9614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3CDF5B72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B391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797EC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6BEED5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40C2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2FD6BC04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FFC0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752B2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6C70B9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3F00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2E93CC14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B733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BFFE3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D47192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BA2A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5597AC1A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8E79D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A75C3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0D09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8B0D0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7479E7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7860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5E085EDF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483F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A7AD1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968D47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9F42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2F60C640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C7E30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19D7F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341BD4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8D2D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67EAB61A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42FE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0D787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8913EF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9303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5B20E4A0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DF62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E8793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23C522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E5BB3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2CD316B5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FBEF8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DF8B3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BAC53D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A9AE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173BA764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F4D3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F0FAD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79558F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367F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501A377A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678A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E0C85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734008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342C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3B66843D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F25B4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630D2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8B0D09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8B0D0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EBDE99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8C85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C2BCA" w:rsidRPr="008B0D09" w14:paraId="7CF4035A" w14:textId="77777777" w:rsidTr="003D0B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DB4B" w14:textId="77777777" w:rsidR="00BC2BCA" w:rsidRPr="008B0D09" w:rsidRDefault="00BC2BCA" w:rsidP="003D0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8C2DD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 xml:space="preserve">Pastas frescas (pascualina, </w:t>
            </w:r>
            <w:proofErr w:type="gramStart"/>
            <w:r w:rsidRPr="008B0D09">
              <w:rPr>
                <w:rFonts w:ascii="Calibri" w:eastAsia="Times New Roman" w:hAnsi="Calibri" w:cs="Calibri"/>
                <w:color w:val="000000"/>
              </w:rPr>
              <w:t>ravioles)*</w:t>
            </w:r>
            <w:proofErr w:type="gramEnd"/>
            <w:r w:rsidRPr="008B0D09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683A00" w14:textId="77777777" w:rsidR="00BC2BCA" w:rsidRPr="008B0D09" w:rsidRDefault="00BC2BCA" w:rsidP="003D0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6082A" w14:textId="77777777" w:rsidR="00BC2BCA" w:rsidRPr="008B0D09" w:rsidRDefault="00BC2BCA" w:rsidP="003D0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14:paraId="3BABD3FD" w14:textId="77777777" w:rsidR="00BC2BCA" w:rsidRDefault="00BC2BCA" w:rsidP="001D65F2">
      <w:pPr>
        <w:spacing w:after="360"/>
        <w:jc w:val="both"/>
        <w:rPr>
          <w:b/>
        </w:rPr>
      </w:pPr>
    </w:p>
    <w:p w14:paraId="277F9F48" w14:textId="77777777" w:rsidR="00D546A8" w:rsidRDefault="00D546A8" w:rsidP="00D546A8">
      <w:pPr>
        <w:spacing w:after="360"/>
        <w:jc w:val="right"/>
        <w:rPr>
          <w:b/>
        </w:rPr>
      </w:pPr>
      <w:r>
        <w:rPr>
          <w:b/>
        </w:rPr>
        <w:br/>
      </w:r>
    </w:p>
    <w:p w14:paraId="7ECAB123" w14:textId="77777777" w:rsidR="00BC2BCA" w:rsidRDefault="00BC2BCA">
      <w:pPr>
        <w:rPr>
          <w:b/>
        </w:rPr>
      </w:pPr>
      <w:r>
        <w:rPr>
          <w:b/>
        </w:rPr>
        <w:br w:type="page"/>
      </w:r>
    </w:p>
    <w:p w14:paraId="660E6558" w14:textId="3C074ABB" w:rsidR="001D65F2" w:rsidRDefault="001D65F2" w:rsidP="00D546A8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14:paraId="5152D927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205"/>
        <w:gridCol w:w="4521"/>
        <w:gridCol w:w="3793"/>
      </w:tblGrid>
      <w:tr w:rsidR="00D546A8" w14:paraId="73E292E0" w14:textId="77777777" w:rsidTr="00D546A8">
        <w:trPr>
          <w:trHeight w:val="567"/>
        </w:trPr>
        <w:tc>
          <w:tcPr>
            <w:tcW w:w="1205" w:type="dxa"/>
            <w:shd w:val="clear" w:color="auto" w:fill="auto"/>
            <w:vAlign w:val="center"/>
          </w:tcPr>
          <w:p w14:paraId="7261947E" w14:textId="77777777" w:rsidR="00D546A8" w:rsidRDefault="00D546A8" w:rsidP="00D546A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4521" w:type="dxa"/>
            <w:vAlign w:val="center"/>
          </w:tcPr>
          <w:p w14:paraId="248A921F" w14:textId="77777777" w:rsidR="00D546A8" w:rsidRDefault="00D546A8" w:rsidP="00D546A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3793" w:type="dxa"/>
            <w:vAlign w:val="center"/>
          </w:tcPr>
          <w:p w14:paraId="73147BE9" w14:textId="77777777" w:rsidR="00D546A8" w:rsidRDefault="00D546A8" w:rsidP="00D546A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Dirección</w:t>
            </w:r>
          </w:p>
        </w:tc>
      </w:tr>
      <w:tr w:rsidR="00D546A8" w14:paraId="744B04D6" w14:textId="77777777" w:rsidTr="00D546A8">
        <w:trPr>
          <w:trHeight w:val="567"/>
        </w:trPr>
        <w:tc>
          <w:tcPr>
            <w:tcW w:w="1205" w:type="dxa"/>
            <w:shd w:val="clear" w:color="auto" w:fill="auto"/>
            <w:vAlign w:val="center"/>
          </w:tcPr>
          <w:p w14:paraId="562997AE" w14:textId="77777777" w:rsidR="00D546A8" w:rsidRDefault="00D546A8" w:rsidP="00D546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521" w:type="dxa"/>
            <w:vAlign w:val="center"/>
          </w:tcPr>
          <w:p w14:paraId="14ACD53E" w14:textId="77777777" w:rsidR="00D546A8" w:rsidRDefault="00D546A8" w:rsidP="00D546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J.I.N. N° 30 (Escuela N° 464)</w:t>
            </w:r>
          </w:p>
        </w:tc>
        <w:tc>
          <w:tcPr>
            <w:tcW w:w="3793" w:type="dxa"/>
            <w:vAlign w:val="center"/>
          </w:tcPr>
          <w:p w14:paraId="457D55A2" w14:textId="77777777" w:rsidR="00D546A8" w:rsidRDefault="00D546A8" w:rsidP="00D546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 Comedero</w:t>
            </w:r>
          </w:p>
        </w:tc>
      </w:tr>
      <w:tr w:rsidR="00D546A8" w14:paraId="7C451C91" w14:textId="77777777" w:rsidTr="00D546A8">
        <w:trPr>
          <w:trHeight w:val="567"/>
        </w:trPr>
        <w:tc>
          <w:tcPr>
            <w:tcW w:w="1205" w:type="dxa"/>
            <w:shd w:val="clear" w:color="auto" w:fill="auto"/>
            <w:vAlign w:val="center"/>
          </w:tcPr>
          <w:p w14:paraId="7D056F8A" w14:textId="77777777" w:rsidR="00D546A8" w:rsidRDefault="00D546A8" w:rsidP="00D546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521" w:type="dxa"/>
            <w:vAlign w:val="center"/>
          </w:tcPr>
          <w:p w14:paraId="5494ED41" w14:textId="77777777" w:rsidR="00D546A8" w:rsidRDefault="00D546A8" w:rsidP="00D546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CDI Carita de Luna - CIC Che Guevara</w:t>
            </w:r>
          </w:p>
        </w:tc>
        <w:tc>
          <w:tcPr>
            <w:tcW w:w="3793" w:type="dxa"/>
            <w:vAlign w:val="center"/>
          </w:tcPr>
          <w:p w14:paraId="705EB4A5" w14:textId="77777777" w:rsidR="00D546A8" w:rsidRDefault="00D546A8" w:rsidP="00D546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Salvador de Jujuy</w:t>
            </w:r>
          </w:p>
        </w:tc>
      </w:tr>
      <w:tr w:rsidR="00D546A8" w14:paraId="1CB04475" w14:textId="77777777" w:rsidTr="00D546A8">
        <w:trPr>
          <w:trHeight w:val="567"/>
        </w:trPr>
        <w:tc>
          <w:tcPr>
            <w:tcW w:w="1205" w:type="dxa"/>
            <w:shd w:val="clear" w:color="auto" w:fill="auto"/>
            <w:vAlign w:val="center"/>
          </w:tcPr>
          <w:p w14:paraId="0265E5FC" w14:textId="77777777" w:rsidR="00D546A8" w:rsidRDefault="00D546A8" w:rsidP="00D546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521" w:type="dxa"/>
            <w:vAlign w:val="center"/>
          </w:tcPr>
          <w:p w14:paraId="1A34990A" w14:textId="77777777" w:rsidR="00D546A8" w:rsidRDefault="00D546A8" w:rsidP="00D546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CDI Mimitos - CIC Copacabana</w:t>
            </w:r>
          </w:p>
        </w:tc>
        <w:tc>
          <w:tcPr>
            <w:tcW w:w="3793" w:type="dxa"/>
            <w:vAlign w:val="center"/>
          </w:tcPr>
          <w:p w14:paraId="6EDFD9B7" w14:textId="77777777" w:rsidR="00D546A8" w:rsidRDefault="00D546A8" w:rsidP="00D546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Salvador de Jujuy</w:t>
            </w:r>
          </w:p>
        </w:tc>
      </w:tr>
      <w:tr w:rsidR="00D546A8" w14:paraId="61467838" w14:textId="77777777" w:rsidTr="00D546A8">
        <w:trPr>
          <w:trHeight w:val="567"/>
        </w:trPr>
        <w:tc>
          <w:tcPr>
            <w:tcW w:w="1205" w:type="dxa"/>
            <w:shd w:val="clear" w:color="auto" w:fill="auto"/>
            <w:vAlign w:val="center"/>
          </w:tcPr>
          <w:p w14:paraId="313F0376" w14:textId="77777777" w:rsidR="00D546A8" w:rsidRDefault="00D546A8" w:rsidP="00D546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521" w:type="dxa"/>
            <w:vAlign w:val="center"/>
          </w:tcPr>
          <w:p w14:paraId="5974A03B" w14:textId="77777777" w:rsidR="00D546A8" w:rsidRDefault="00D546A8" w:rsidP="00D546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407 "Prof. Pablo Arroyo"</w:t>
            </w:r>
          </w:p>
        </w:tc>
        <w:tc>
          <w:tcPr>
            <w:tcW w:w="3793" w:type="dxa"/>
            <w:vAlign w:val="center"/>
          </w:tcPr>
          <w:p w14:paraId="6A33D385" w14:textId="77777777" w:rsidR="00D546A8" w:rsidRDefault="00D546A8" w:rsidP="00D546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Salvador de Jujuy</w:t>
            </w:r>
          </w:p>
        </w:tc>
      </w:tr>
    </w:tbl>
    <w:p w14:paraId="677EF38D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B35D8" w14:textId="77777777" w:rsidR="004149A8" w:rsidRDefault="004149A8" w:rsidP="00363EFE">
      <w:pPr>
        <w:spacing w:after="0" w:line="240" w:lineRule="auto"/>
      </w:pPr>
      <w:r>
        <w:separator/>
      </w:r>
    </w:p>
  </w:endnote>
  <w:endnote w:type="continuationSeparator" w:id="0">
    <w:p w14:paraId="09F10A1F" w14:textId="77777777" w:rsidR="004149A8" w:rsidRDefault="004149A8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0F24C" w14:textId="77777777" w:rsidR="00861741" w:rsidRDefault="00861741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F359FD7" wp14:editId="4741FDDB">
          <wp:simplePos x="0" y="0"/>
          <wp:positionH relativeFrom="margin">
            <wp:align>right</wp:align>
          </wp:positionH>
          <wp:positionV relativeFrom="margin">
            <wp:posOffset>7803648</wp:posOffset>
          </wp:positionV>
          <wp:extent cx="1409524" cy="980952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2680E" w14:textId="77777777" w:rsidR="004149A8" w:rsidRDefault="004149A8" w:rsidP="00363EFE">
      <w:pPr>
        <w:spacing w:after="0" w:line="240" w:lineRule="auto"/>
      </w:pPr>
      <w:r>
        <w:separator/>
      </w:r>
    </w:p>
  </w:footnote>
  <w:footnote w:type="continuationSeparator" w:id="0">
    <w:p w14:paraId="3C93F201" w14:textId="77777777" w:rsidR="004149A8" w:rsidRDefault="004149A8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C9941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430E0782" wp14:editId="0C42F174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43765D" w14:textId="0D48E53C" w:rsidR="00B84795" w:rsidRPr="00B84795" w:rsidRDefault="003809D5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6A8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809D5"/>
    <w:rsid w:val="003B0146"/>
    <w:rsid w:val="003C2AF4"/>
    <w:rsid w:val="003D0C8B"/>
    <w:rsid w:val="003D7BF0"/>
    <w:rsid w:val="003E2D74"/>
    <w:rsid w:val="003E39A0"/>
    <w:rsid w:val="004149A8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85425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1741"/>
    <w:rsid w:val="008619C3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2A2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2BCA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546A8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86822"/>
    <w:rsid w:val="00E9464C"/>
    <w:rsid w:val="00EA7C32"/>
    <w:rsid w:val="00EC4EED"/>
    <w:rsid w:val="00ED2337"/>
    <w:rsid w:val="00EF016A"/>
    <w:rsid w:val="00EF326B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F7A210E"/>
  <w15:docId w15:val="{5C352E9B-055E-4544-B51B-FEDD3A3E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555C7-F6BD-45C4-8192-E4FB4EBED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</Template>
  <TotalTime>10</TotalTime>
  <Pages>6</Pages>
  <Words>1863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PC</cp:lastModifiedBy>
  <cp:revision>8</cp:revision>
  <cp:lastPrinted>2022-04-08T16:53:00Z</cp:lastPrinted>
  <dcterms:created xsi:type="dcterms:W3CDTF">2024-03-21T11:44:00Z</dcterms:created>
  <dcterms:modified xsi:type="dcterms:W3CDTF">2024-05-30T22:48:00Z</dcterms:modified>
</cp:coreProperties>
</file>