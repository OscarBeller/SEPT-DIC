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D27DEC">
        <w:t xml:space="preserve">Sr. Rodolfo Orlando Nieto </w:t>
      </w:r>
      <w:bookmarkStart w:id="0" w:name="_GoBack"/>
      <w:bookmarkEnd w:id="0"/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Parroco Marshke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5225DF">
        <w:t xml:space="preserve">ROBLES RICARDO </w:t>
      </w:r>
      <w:r w:rsidR="00ED2337" w:rsidRPr="00011F4D">
        <w:rPr>
          <w:b/>
        </w:rPr>
        <w:t>CUIT</w:t>
      </w:r>
      <w:r w:rsidR="005225DF">
        <w:rPr>
          <w:b/>
        </w:rPr>
        <w:t xml:space="preserve"> 20-16.788.869-1 </w:t>
      </w:r>
      <w:r>
        <w:t xml:space="preserve">con domicilio en </w:t>
      </w:r>
      <w:r w:rsidR="005225DF">
        <w:t xml:space="preserve">Sargento Cabral esquina Vélez Sarsfield, Palpala,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AA4226" w:rsidRDefault="00AC60AC" w:rsidP="00645772">
      <w:pPr>
        <w:spacing w:after="360"/>
        <w:jc w:val="both"/>
      </w:pPr>
      <w:r>
        <w:rPr>
          <w:b/>
          <w:u w:val="single"/>
        </w:rPr>
        <w:t>QUINTA</w:t>
      </w:r>
      <w:r w:rsidR="00A0002B">
        <w:rPr>
          <w:b/>
          <w:u w:val="single"/>
        </w:rPr>
        <w:t xml:space="preserve"> - </w:t>
      </w:r>
      <w:r w:rsidR="00AA4226" w:rsidRPr="00AA4226">
        <w:rPr>
          <w:b/>
          <w:u w:val="single"/>
        </w:rPr>
        <w:t>PLAZO CONTRACTUAL:</w:t>
      </w:r>
      <w:r w:rsidR="008F10AD">
        <w:rPr>
          <w:b/>
          <w:u w:val="single"/>
        </w:rPr>
        <w:t xml:space="preserve"> </w:t>
      </w:r>
      <w:r w:rsidR="00AA4226">
        <w:t xml:space="preserve">El plazo de duración del suministro será </w:t>
      </w:r>
      <w:r w:rsidR="003D7BF0">
        <w:t xml:space="preserve">de </w:t>
      </w:r>
      <w:r w:rsidR="008F10AD">
        <w:t>tres</w:t>
      </w:r>
      <w:r w:rsidR="003D7BF0">
        <w:t xml:space="preserve"> meses</w:t>
      </w:r>
      <w:r w:rsidR="00803726">
        <w:t>, desde el 1</w:t>
      </w:r>
      <w:r w:rsidR="008F10AD">
        <w:t xml:space="preserve"> </w:t>
      </w:r>
      <w:r w:rsidR="002624B8">
        <w:t xml:space="preserve">de </w:t>
      </w:r>
      <w:r w:rsidR="008F10AD">
        <w:t>marzo</w:t>
      </w:r>
      <w:r w:rsidR="00803726">
        <w:t xml:space="preserve"> de 2024</w:t>
      </w:r>
      <w:r w:rsidR="003D7BF0">
        <w:t xml:space="preserve"> hasta el</w:t>
      </w:r>
      <w:r w:rsidR="00803726">
        <w:t xml:space="preserve"> </w:t>
      </w:r>
      <w:r w:rsidR="00782642">
        <w:t>3</w:t>
      </w:r>
      <w:r w:rsidR="00803726">
        <w:t>1</w:t>
      </w:r>
      <w:r w:rsidR="002624B8">
        <w:t xml:space="preserve"> </w:t>
      </w:r>
      <w:r w:rsidR="003D7BF0">
        <w:t>de</w:t>
      </w:r>
      <w:r w:rsidR="00782642">
        <w:t xml:space="preserve"> mayo</w:t>
      </w:r>
      <w:r w:rsidR="002624B8">
        <w:t xml:space="preserve"> </w:t>
      </w:r>
      <w:r w:rsidR="003D7BF0">
        <w:t>de 202</w:t>
      </w:r>
      <w:r w:rsidR="00732868">
        <w:t>4</w:t>
      </w:r>
      <w:r w:rsidR="003D7BF0">
        <w:t xml:space="preserve">. </w:t>
      </w:r>
      <w:r w:rsidR="00A0002B">
        <w:t>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D23D34" w:rsidRPr="00854B04" w:rsidRDefault="00D23D34" w:rsidP="00331C45">
      <w:pPr>
        <w:spacing w:after="360"/>
        <w:jc w:val="both"/>
        <w:rPr>
          <w:rFonts w:cstheme="minorHAnsi"/>
        </w:rPr>
      </w:pPr>
      <w:r w:rsidRPr="00854B04">
        <w:rPr>
          <w:rFonts w:cstheme="minorHAnsi"/>
        </w:rPr>
        <w:t xml:space="preserve">En prueba de conformidad, se firman dos ejemplares de un mismo tenor </w:t>
      </w:r>
      <w:r w:rsidR="005E4FC8">
        <w:rPr>
          <w:rFonts w:cstheme="minorHAnsi"/>
        </w:rPr>
        <w:t>y a un solo fin, a</w:t>
      </w:r>
      <w:r w:rsidR="00803726">
        <w:rPr>
          <w:rFonts w:cstheme="minorHAnsi"/>
        </w:rPr>
        <w:t xml:space="preserve"> 1</w:t>
      </w:r>
      <w:r w:rsidR="008F10AD">
        <w:rPr>
          <w:rFonts w:cstheme="minorHAnsi"/>
        </w:rPr>
        <w:t xml:space="preserve"> </w:t>
      </w:r>
      <w:r w:rsidR="005E4FC8">
        <w:rPr>
          <w:rFonts w:cstheme="minorHAnsi"/>
        </w:rPr>
        <w:t>día</w:t>
      </w:r>
      <w:r w:rsidR="00EF4D6F" w:rsidRPr="00854B04">
        <w:rPr>
          <w:rFonts w:cstheme="minorHAnsi"/>
        </w:rPr>
        <w:t xml:space="preserve"> del mes de</w:t>
      </w:r>
      <w:r w:rsidR="008F10AD">
        <w:rPr>
          <w:rFonts w:cstheme="minorHAnsi"/>
        </w:rPr>
        <w:t xml:space="preserve"> marzo </w:t>
      </w:r>
      <w:r w:rsidR="003D7BF0">
        <w:rPr>
          <w:rFonts w:cstheme="minorHAnsi"/>
        </w:rPr>
        <w:t>del año 202</w:t>
      </w:r>
      <w:r w:rsidR="00803726">
        <w:rPr>
          <w:rFonts w:cstheme="minorHAnsi"/>
        </w:rPr>
        <w:t>4</w:t>
      </w:r>
      <w:r w:rsidR="00EF4D6F" w:rsidRPr="00854B04">
        <w:rPr>
          <w:rFonts w:cstheme="minorHAnsi"/>
        </w:rPr>
        <w:t>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Style w:val="TableNormal"/>
        <w:tblW w:w="8313" w:type="dxa"/>
        <w:tblInd w:w="2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"/>
        <w:gridCol w:w="1032"/>
        <w:gridCol w:w="16"/>
        <w:gridCol w:w="3886"/>
        <w:gridCol w:w="16"/>
        <w:gridCol w:w="1796"/>
        <w:gridCol w:w="16"/>
        <w:gridCol w:w="1519"/>
        <w:gridCol w:w="16"/>
      </w:tblGrid>
      <w:tr w:rsidR="005225DF" w:rsidTr="00B74C73">
        <w:trPr>
          <w:gridBefore w:val="1"/>
          <w:wBefore w:w="16" w:type="dxa"/>
          <w:trHeight w:val="454"/>
        </w:trPr>
        <w:tc>
          <w:tcPr>
            <w:tcW w:w="1048" w:type="dxa"/>
            <w:gridSpan w:val="2"/>
          </w:tcPr>
          <w:p w:rsidR="005225DF" w:rsidRDefault="005225DF" w:rsidP="005225DF">
            <w:pPr>
              <w:pStyle w:val="TableParagraph"/>
              <w:spacing w:before="112"/>
              <w:ind w:left="101" w:right="9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Renglón</w:t>
            </w:r>
          </w:p>
        </w:tc>
        <w:tc>
          <w:tcPr>
            <w:tcW w:w="3902" w:type="dxa"/>
            <w:gridSpan w:val="2"/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Articulo</w:t>
            </w:r>
          </w:p>
        </w:tc>
        <w:tc>
          <w:tcPr>
            <w:tcW w:w="1812" w:type="dxa"/>
            <w:gridSpan w:val="2"/>
          </w:tcPr>
          <w:p w:rsidR="005225DF" w:rsidRDefault="005225DF" w:rsidP="005225DF">
            <w:pPr>
              <w:pStyle w:val="TableParagraph"/>
              <w:spacing w:before="112"/>
              <w:ind w:left="173" w:right="16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Medida</w:t>
            </w:r>
          </w:p>
        </w:tc>
        <w:tc>
          <w:tcPr>
            <w:tcW w:w="1535" w:type="dxa"/>
            <w:gridSpan w:val="2"/>
            <w:vAlign w:val="bottom"/>
          </w:tcPr>
          <w:p w:rsidR="005225DF" w:rsidRDefault="005225DF" w:rsidP="005225DF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Precio Unitario </w:t>
            </w:r>
          </w:p>
        </w:tc>
      </w:tr>
      <w:tr w:rsidR="005225DF" w:rsidTr="00B74C73">
        <w:trPr>
          <w:gridBefore w:val="1"/>
          <w:wBefore w:w="16" w:type="dxa"/>
          <w:trHeight w:val="219"/>
        </w:trPr>
        <w:tc>
          <w:tcPr>
            <w:tcW w:w="1048" w:type="dxa"/>
            <w:gridSpan w:val="2"/>
          </w:tcPr>
          <w:p w:rsidR="005225DF" w:rsidRDefault="005225DF" w:rsidP="005225DF">
            <w:pPr>
              <w:pStyle w:val="TableParagraph"/>
              <w:spacing w:line="200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902" w:type="dxa"/>
            <w:gridSpan w:val="2"/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Pollo de criadero congelado</w:t>
            </w:r>
          </w:p>
        </w:tc>
        <w:tc>
          <w:tcPr>
            <w:tcW w:w="1812" w:type="dxa"/>
            <w:gridSpan w:val="2"/>
          </w:tcPr>
          <w:p w:rsidR="005225DF" w:rsidRDefault="005225DF" w:rsidP="005225DF">
            <w:pPr>
              <w:pStyle w:val="TableParagraph"/>
              <w:spacing w:before="4" w:line="196" w:lineRule="exact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gridSpan w:val="2"/>
            <w:vAlign w:val="center"/>
          </w:tcPr>
          <w:p w:rsidR="005225DF" w:rsidRDefault="005225DF" w:rsidP="005225D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$          4.600,00 </w:t>
            </w:r>
          </w:p>
        </w:tc>
      </w:tr>
      <w:tr w:rsidR="005225DF" w:rsidTr="00B74C73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5225DF" w:rsidRDefault="005225DF" w:rsidP="005225DF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902" w:type="dxa"/>
            <w:gridSpan w:val="2"/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Blando Especial Cortado (Cuadrada)</w:t>
            </w:r>
          </w:p>
        </w:tc>
        <w:tc>
          <w:tcPr>
            <w:tcW w:w="1812" w:type="dxa"/>
            <w:gridSpan w:val="2"/>
          </w:tcPr>
          <w:p w:rsidR="005225DF" w:rsidRDefault="005225DF" w:rsidP="005225DF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gridSpan w:val="2"/>
            <w:vAlign w:val="center"/>
          </w:tcPr>
          <w:p w:rsidR="005225DF" w:rsidRDefault="005225DF" w:rsidP="005225D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$       13.000,00 </w:t>
            </w:r>
          </w:p>
        </w:tc>
      </w:tr>
      <w:tr w:rsidR="005225DF" w:rsidTr="00B74C73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5225DF" w:rsidRDefault="005225DF" w:rsidP="005225DF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902" w:type="dxa"/>
            <w:gridSpan w:val="2"/>
          </w:tcPr>
          <w:p w:rsidR="005225DF" w:rsidRPr="00F2525B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2525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  <w:t>Blando entero (sobaco para sopa)</w:t>
            </w:r>
          </w:p>
        </w:tc>
        <w:tc>
          <w:tcPr>
            <w:tcW w:w="1812" w:type="dxa"/>
            <w:gridSpan w:val="2"/>
          </w:tcPr>
          <w:p w:rsidR="005225DF" w:rsidRDefault="005225DF" w:rsidP="005225DF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gridSpan w:val="2"/>
            <w:vAlign w:val="center"/>
          </w:tcPr>
          <w:p w:rsidR="005225DF" w:rsidRDefault="005225DF" w:rsidP="005225D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$       11.000,00 </w:t>
            </w:r>
          </w:p>
        </w:tc>
      </w:tr>
      <w:tr w:rsidR="005225DF" w:rsidTr="00B74C73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5225DF" w:rsidRDefault="005225DF" w:rsidP="005225DF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902" w:type="dxa"/>
            <w:gridSpan w:val="2"/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Carne molida especial</w:t>
            </w:r>
          </w:p>
        </w:tc>
        <w:tc>
          <w:tcPr>
            <w:tcW w:w="1812" w:type="dxa"/>
            <w:gridSpan w:val="2"/>
          </w:tcPr>
          <w:p w:rsidR="005225DF" w:rsidRDefault="005225DF" w:rsidP="005225DF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gridSpan w:val="2"/>
            <w:vAlign w:val="center"/>
          </w:tcPr>
          <w:p w:rsidR="005225DF" w:rsidRDefault="005225DF" w:rsidP="005225D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$       12.000,00 </w:t>
            </w:r>
          </w:p>
        </w:tc>
      </w:tr>
      <w:tr w:rsidR="005225DF" w:rsidTr="00B74C73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5225DF" w:rsidRDefault="005225DF" w:rsidP="005225DF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902" w:type="dxa"/>
            <w:gridSpan w:val="2"/>
          </w:tcPr>
          <w:p w:rsidR="005225DF" w:rsidRPr="00F2525B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2525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  <w:t>Huevos de gallina por maple</w:t>
            </w:r>
          </w:p>
        </w:tc>
        <w:tc>
          <w:tcPr>
            <w:tcW w:w="1812" w:type="dxa"/>
            <w:gridSpan w:val="2"/>
          </w:tcPr>
          <w:p w:rsidR="005225DF" w:rsidRDefault="005225DF" w:rsidP="005225DF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Maple</w:t>
            </w:r>
          </w:p>
        </w:tc>
        <w:tc>
          <w:tcPr>
            <w:tcW w:w="1535" w:type="dxa"/>
            <w:gridSpan w:val="2"/>
            <w:vAlign w:val="center"/>
          </w:tcPr>
          <w:p w:rsidR="005225DF" w:rsidRDefault="005225DF" w:rsidP="005225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4.000,00 </w:t>
            </w:r>
          </w:p>
        </w:tc>
      </w:tr>
      <w:tr w:rsidR="005225DF" w:rsidTr="00B74C73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5225DF" w:rsidRDefault="005225DF" w:rsidP="005225DF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902" w:type="dxa"/>
            <w:gridSpan w:val="2"/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Limón</w:t>
            </w:r>
          </w:p>
        </w:tc>
        <w:tc>
          <w:tcPr>
            <w:tcW w:w="1812" w:type="dxa"/>
            <w:gridSpan w:val="2"/>
          </w:tcPr>
          <w:p w:rsidR="005225DF" w:rsidRDefault="005225DF" w:rsidP="005225DF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gridSpan w:val="2"/>
            <w:vAlign w:val="bottom"/>
          </w:tcPr>
          <w:p w:rsidR="005225DF" w:rsidRDefault="005225DF" w:rsidP="005225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950,00 </w:t>
            </w:r>
          </w:p>
        </w:tc>
      </w:tr>
      <w:tr w:rsidR="005225DF" w:rsidTr="00B74C73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5225DF" w:rsidRDefault="005225DF" w:rsidP="005225DF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902" w:type="dxa"/>
            <w:gridSpan w:val="2"/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Naranja *</w:t>
            </w:r>
          </w:p>
        </w:tc>
        <w:tc>
          <w:tcPr>
            <w:tcW w:w="1812" w:type="dxa"/>
            <w:gridSpan w:val="2"/>
          </w:tcPr>
          <w:p w:rsidR="005225DF" w:rsidRDefault="005225DF" w:rsidP="005225DF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Docena</w:t>
            </w:r>
          </w:p>
        </w:tc>
        <w:tc>
          <w:tcPr>
            <w:tcW w:w="1535" w:type="dxa"/>
            <w:gridSpan w:val="2"/>
            <w:vAlign w:val="bottom"/>
          </w:tcPr>
          <w:p w:rsidR="005225DF" w:rsidRDefault="005225DF" w:rsidP="005225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2.500,00 </w:t>
            </w:r>
          </w:p>
        </w:tc>
      </w:tr>
      <w:tr w:rsidR="005225DF" w:rsidTr="00B74C73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5225DF" w:rsidRDefault="005225DF" w:rsidP="005225DF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902" w:type="dxa"/>
            <w:gridSpan w:val="2"/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Mandarina *</w:t>
            </w:r>
          </w:p>
        </w:tc>
        <w:tc>
          <w:tcPr>
            <w:tcW w:w="1812" w:type="dxa"/>
            <w:gridSpan w:val="2"/>
          </w:tcPr>
          <w:p w:rsidR="005225DF" w:rsidRDefault="005225DF" w:rsidP="005225DF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Docena</w:t>
            </w:r>
          </w:p>
        </w:tc>
        <w:tc>
          <w:tcPr>
            <w:tcW w:w="1535" w:type="dxa"/>
            <w:gridSpan w:val="2"/>
            <w:vAlign w:val="bottom"/>
          </w:tcPr>
          <w:p w:rsidR="005225DF" w:rsidRDefault="005225DF" w:rsidP="005225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2.400,00 </w:t>
            </w:r>
          </w:p>
        </w:tc>
      </w:tr>
      <w:tr w:rsidR="005225DF" w:rsidTr="00B74C73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5225DF" w:rsidRDefault="005225DF" w:rsidP="005225DF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3902" w:type="dxa"/>
            <w:gridSpan w:val="2"/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Banana *</w:t>
            </w:r>
          </w:p>
        </w:tc>
        <w:tc>
          <w:tcPr>
            <w:tcW w:w="1812" w:type="dxa"/>
            <w:gridSpan w:val="2"/>
          </w:tcPr>
          <w:p w:rsidR="005225DF" w:rsidRDefault="005225DF" w:rsidP="005225DF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Docena</w:t>
            </w:r>
          </w:p>
        </w:tc>
        <w:tc>
          <w:tcPr>
            <w:tcW w:w="1535" w:type="dxa"/>
            <w:gridSpan w:val="2"/>
            <w:vAlign w:val="bottom"/>
          </w:tcPr>
          <w:p w:rsidR="005225DF" w:rsidRDefault="005225DF" w:rsidP="005225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2.400,00 </w:t>
            </w:r>
          </w:p>
        </w:tc>
      </w:tr>
      <w:tr w:rsidR="005225DF" w:rsidTr="00B74C73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5225DF" w:rsidRDefault="005225DF" w:rsidP="005225DF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902" w:type="dxa"/>
            <w:gridSpan w:val="2"/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Manzana</w:t>
            </w:r>
          </w:p>
        </w:tc>
        <w:tc>
          <w:tcPr>
            <w:tcW w:w="1812" w:type="dxa"/>
            <w:gridSpan w:val="2"/>
          </w:tcPr>
          <w:p w:rsidR="005225DF" w:rsidRDefault="005225DF" w:rsidP="005225DF">
            <w:pPr>
              <w:pStyle w:val="TableParagraph"/>
              <w:spacing w:before="24"/>
              <w:ind w:left="124" w:right="163"/>
              <w:jc w:val="center"/>
              <w:rPr>
                <w:sz w:val="18"/>
              </w:rPr>
            </w:pPr>
            <w:r>
              <w:rPr>
                <w:sz w:val="18"/>
              </w:rPr>
              <w:t>Kg</w:t>
            </w:r>
          </w:p>
        </w:tc>
        <w:tc>
          <w:tcPr>
            <w:tcW w:w="1535" w:type="dxa"/>
            <w:gridSpan w:val="2"/>
            <w:vAlign w:val="bottom"/>
          </w:tcPr>
          <w:p w:rsidR="005225DF" w:rsidRDefault="005225DF" w:rsidP="005225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4.500,00 </w:t>
            </w:r>
          </w:p>
        </w:tc>
      </w:tr>
      <w:tr w:rsidR="005225DF" w:rsidTr="00B74C73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5225DF" w:rsidRDefault="005225DF" w:rsidP="005225DF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902" w:type="dxa"/>
            <w:gridSpan w:val="2"/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Acelga</w:t>
            </w:r>
          </w:p>
        </w:tc>
        <w:tc>
          <w:tcPr>
            <w:tcW w:w="1812" w:type="dxa"/>
            <w:gridSpan w:val="2"/>
          </w:tcPr>
          <w:p w:rsidR="005225DF" w:rsidRDefault="005225DF" w:rsidP="005225DF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gridSpan w:val="2"/>
            <w:vAlign w:val="bottom"/>
          </w:tcPr>
          <w:p w:rsidR="005225DF" w:rsidRDefault="005225DF" w:rsidP="005225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1.600,00 </w:t>
            </w:r>
          </w:p>
        </w:tc>
      </w:tr>
      <w:tr w:rsidR="005225DF" w:rsidTr="00B74C73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5225DF" w:rsidRDefault="005225DF" w:rsidP="005225DF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902" w:type="dxa"/>
            <w:gridSpan w:val="2"/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Apio</w:t>
            </w:r>
          </w:p>
        </w:tc>
        <w:tc>
          <w:tcPr>
            <w:tcW w:w="1812" w:type="dxa"/>
            <w:gridSpan w:val="2"/>
          </w:tcPr>
          <w:p w:rsidR="005225DF" w:rsidRDefault="005225DF" w:rsidP="005225DF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gridSpan w:val="2"/>
            <w:vAlign w:val="bottom"/>
          </w:tcPr>
          <w:p w:rsidR="005225DF" w:rsidRDefault="005225DF" w:rsidP="005225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1.400,00 </w:t>
            </w:r>
          </w:p>
        </w:tc>
      </w:tr>
      <w:tr w:rsidR="005225DF" w:rsidTr="00B74C73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5225DF" w:rsidRDefault="005225DF" w:rsidP="005225DF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902" w:type="dxa"/>
            <w:gridSpan w:val="2"/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Arveja fresca</w:t>
            </w:r>
          </w:p>
        </w:tc>
        <w:tc>
          <w:tcPr>
            <w:tcW w:w="1812" w:type="dxa"/>
            <w:gridSpan w:val="2"/>
          </w:tcPr>
          <w:p w:rsidR="005225DF" w:rsidRDefault="005225DF" w:rsidP="005225DF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gridSpan w:val="2"/>
            <w:vAlign w:val="bottom"/>
          </w:tcPr>
          <w:p w:rsidR="005225DF" w:rsidRDefault="005225DF" w:rsidP="005225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4.000,00 </w:t>
            </w:r>
          </w:p>
        </w:tc>
      </w:tr>
      <w:tr w:rsidR="005225DF" w:rsidTr="00B74C73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5225DF" w:rsidRDefault="005225DF" w:rsidP="005225DF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902" w:type="dxa"/>
            <w:gridSpan w:val="2"/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Cebolla</w:t>
            </w:r>
          </w:p>
        </w:tc>
        <w:tc>
          <w:tcPr>
            <w:tcW w:w="1812" w:type="dxa"/>
            <w:gridSpan w:val="2"/>
          </w:tcPr>
          <w:p w:rsidR="005225DF" w:rsidRDefault="005225DF" w:rsidP="005225DF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gridSpan w:val="2"/>
            <w:vAlign w:val="bottom"/>
          </w:tcPr>
          <w:p w:rsidR="005225DF" w:rsidRDefault="005225DF" w:rsidP="005225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1.200,00 </w:t>
            </w:r>
          </w:p>
        </w:tc>
      </w:tr>
      <w:tr w:rsidR="005225DF" w:rsidTr="00B74C73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5225DF" w:rsidRDefault="005225DF" w:rsidP="005225DF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902" w:type="dxa"/>
            <w:gridSpan w:val="2"/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Coreanito</w:t>
            </w:r>
          </w:p>
        </w:tc>
        <w:tc>
          <w:tcPr>
            <w:tcW w:w="1812" w:type="dxa"/>
            <w:gridSpan w:val="2"/>
          </w:tcPr>
          <w:p w:rsidR="005225DF" w:rsidRDefault="005225DF" w:rsidP="005225DF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gridSpan w:val="2"/>
            <w:vAlign w:val="bottom"/>
          </w:tcPr>
          <w:p w:rsidR="005225DF" w:rsidRDefault="005225DF" w:rsidP="005225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1.400,00 </w:t>
            </w:r>
          </w:p>
        </w:tc>
      </w:tr>
      <w:tr w:rsidR="005225DF" w:rsidTr="00B74C73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5225DF" w:rsidRDefault="005225DF" w:rsidP="005225DF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3902" w:type="dxa"/>
            <w:gridSpan w:val="2"/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Lechuga</w:t>
            </w:r>
          </w:p>
        </w:tc>
        <w:tc>
          <w:tcPr>
            <w:tcW w:w="1812" w:type="dxa"/>
            <w:gridSpan w:val="2"/>
          </w:tcPr>
          <w:p w:rsidR="005225DF" w:rsidRDefault="005225DF" w:rsidP="005225DF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gridSpan w:val="2"/>
            <w:vAlign w:val="bottom"/>
          </w:tcPr>
          <w:p w:rsidR="005225DF" w:rsidRDefault="005225DF" w:rsidP="005225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1.600,00 </w:t>
            </w:r>
          </w:p>
        </w:tc>
      </w:tr>
      <w:tr w:rsidR="005225DF" w:rsidTr="00B74C73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5225DF" w:rsidRDefault="005225DF" w:rsidP="005225DF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3902" w:type="dxa"/>
            <w:gridSpan w:val="2"/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Morrón</w:t>
            </w:r>
          </w:p>
        </w:tc>
        <w:tc>
          <w:tcPr>
            <w:tcW w:w="1812" w:type="dxa"/>
            <w:gridSpan w:val="2"/>
          </w:tcPr>
          <w:p w:rsidR="005225DF" w:rsidRDefault="005225DF" w:rsidP="005225DF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gridSpan w:val="2"/>
            <w:vAlign w:val="bottom"/>
          </w:tcPr>
          <w:p w:rsidR="005225DF" w:rsidRDefault="005225DF" w:rsidP="005225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2.800,00 </w:t>
            </w:r>
          </w:p>
        </w:tc>
      </w:tr>
      <w:tr w:rsidR="005225DF" w:rsidTr="00B74C73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5225DF" w:rsidRDefault="005225DF" w:rsidP="005225DF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3902" w:type="dxa"/>
            <w:gridSpan w:val="2"/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Papa</w:t>
            </w:r>
          </w:p>
        </w:tc>
        <w:tc>
          <w:tcPr>
            <w:tcW w:w="1812" w:type="dxa"/>
            <w:gridSpan w:val="2"/>
          </w:tcPr>
          <w:p w:rsidR="005225DF" w:rsidRDefault="005225DF" w:rsidP="005225DF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gridSpan w:val="2"/>
            <w:vAlign w:val="bottom"/>
          </w:tcPr>
          <w:p w:rsidR="005225DF" w:rsidRDefault="005225DF" w:rsidP="005225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1.500,00 </w:t>
            </w:r>
          </w:p>
        </w:tc>
      </w:tr>
      <w:tr w:rsidR="005225DF" w:rsidTr="00B74C73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5225DF" w:rsidRDefault="005225DF" w:rsidP="005225DF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3902" w:type="dxa"/>
            <w:gridSpan w:val="2"/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Remolacha</w:t>
            </w:r>
          </w:p>
        </w:tc>
        <w:tc>
          <w:tcPr>
            <w:tcW w:w="1812" w:type="dxa"/>
            <w:gridSpan w:val="2"/>
          </w:tcPr>
          <w:p w:rsidR="005225DF" w:rsidRDefault="005225DF" w:rsidP="005225DF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gridSpan w:val="2"/>
            <w:vAlign w:val="bottom"/>
          </w:tcPr>
          <w:p w:rsidR="005225DF" w:rsidRDefault="005225DF" w:rsidP="005225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1.500,00 </w:t>
            </w:r>
          </w:p>
        </w:tc>
      </w:tr>
      <w:tr w:rsidR="005225DF" w:rsidTr="00B74C73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5225DF" w:rsidRDefault="005225DF" w:rsidP="005225DF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3902" w:type="dxa"/>
            <w:gridSpan w:val="2"/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Tomate</w:t>
            </w:r>
          </w:p>
        </w:tc>
        <w:tc>
          <w:tcPr>
            <w:tcW w:w="1812" w:type="dxa"/>
            <w:gridSpan w:val="2"/>
          </w:tcPr>
          <w:p w:rsidR="005225DF" w:rsidRDefault="005225DF" w:rsidP="005225DF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gridSpan w:val="2"/>
            <w:vAlign w:val="bottom"/>
          </w:tcPr>
          <w:p w:rsidR="005225DF" w:rsidRDefault="005225DF" w:rsidP="005225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1.500,00 </w:t>
            </w:r>
          </w:p>
        </w:tc>
      </w:tr>
      <w:tr w:rsidR="005225DF" w:rsidTr="00B74C73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5225DF" w:rsidRDefault="005225DF" w:rsidP="005225DF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3902" w:type="dxa"/>
            <w:gridSpan w:val="2"/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Zanahoria</w:t>
            </w:r>
          </w:p>
        </w:tc>
        <w:tc>
          <w:tcPr>
            <w:tcW w:w="1812" w:type="dxa"/>
            <w:gridSpan w:val="2"/>
          </w:tcPr>
          <w:p w:rsidR="005225DF" w:rsidRDefault="005225DF" w:rsidP="005225DF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gridSpan w:val="2"/>
            <w:vAlign w:val="bottom"/>
          </w:tcPr>
          <w:p w:rsidR="005225DF" w:rsidRDefault="005225DF" w:rsidP="005225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1.400,00 </w:t>
            </w:r>
          </w:p>
        </w:tc>
      </w:tr>
      <w:tr w:rsidR="005225DF" w:rsidTr="00B74C73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5225DF" w:rsidRDefault="005225DF" w:rsidP="005225DF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3902" w:type="dxa"/>
            <w:gridSpan w:val="2"/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Zapallito</w:t>
            </w:r>
          </w:p>
        </w:tc>
        <w:tc>
          <w:tcPr>
            <w:tcW w:w="1812" w:type="dxa"/>
            <w:gridSpan w:val="2"/>
          </w:tcPr>
          <w:p w:rsidR="005225DF" w:rsidRDefault="005225DF" w:rsidP="005225DF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gridSpan w:val="2"/>
            <w:vAlign w:val="bottom"/>
          </w:tcPr>
          <w:p w:rsidR="005225DF" w:rsidRDefault="005225DF" w:rsidP="005225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1.600,00 </w:t>
            </w:r>
          </w:p>
        </w:tc>
      </w:tr>
      <w:tr w:rsidR="005225DF" w:rsidTr="00B74C73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5225DF" w:rsidRDefault="005225DF" w:rsidP="005225DF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3902" w:type="dxa"/>
            <w:gridSpan w:val="2"/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Zapallo</w:t>
            </w:r>
          </w:p>
        </w:tc>
        <w:tc>
          <w:tcPr>
            <w:tcW w:w="1812" w:type="dxa"/>
            <w:gridSpan w:val="2"/>
          </w:tcPr>
          <w:p w:rsidR="005225DF" w:rsidRDefault="005225DF" w:rsidP="005225DF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gridSpan w:val="2"/>
            <w:vAlign w:val="bottom"/>
          </w:tcPr>
          <w:p w:rsidR="005225DF" w:rsidRDefault="005225DF" w:rsidP="005225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1.500,00 </w:t>
            </w:r>
          </w:p>
        </w:tc>
      </w:tr>
      <w:tr w:rsidR="005225DF" w:rsidTr="00B74C73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5225DF" w:rsidRDefault="005225DF" w:rsidP="005225DF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24</w:t>
            </w:r>
          </w:p>
        </w:tc>
        <w:tc>
          <w:tcPr>
            <w:tcW w:w="3902" w:type="dxa"/>
            <w:gridSpan w:val="2"/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Levadura fresca</w:t>
            </w:r>
          </w:p>
        </w:tc>
        <w:tc>
          <w:tcPr>
            <w:tcW w:w="1812" w:type="dxa"/>
            <w:gridSpan w:val="2"/>
          </w:tcPr>
          <w:p w:rsidR="005225DF" w:rsidRDefault="005225DF" w:rsidP="005225DF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500 gr.</w:t>
            </w:r>
          </w:p>
        </w:tc>
        <w:tc>
          <w:tcPr>
            <w:tcW w:w="1535" w:type="dxa"/>
            <w:gridSpan w:val="2"/>
            <w:vAlign w:val="bottom"/>
          </w:tcPr>
          <w:p w:rsidR="005225DF" w:rsidRDefault="005225DF" w:rsidP="005225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5.000,00 </w:t>
            </w:r>
          </w:p>
        </w:tc>
      </w:tr>
      <w:tr w:rsidR="005225DF" w:rsidTr="00B74C73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5225DF" w:rsidRDefault="005225DF" w:rsidP="005225DF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3902" w:type="dxa"/>
            <w:gridSpan w:val="2"/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Levadura seca</w:t>
            </w:r>
          </w:p>
        </w:tc>
        <w:tc>
          <w:tcPr>
            <w:tcW w:w="1812" w:type="dxa"/>
            <w:gridSpan w:val="2"/>
          </w:tcPr>
          <w:p w:rsidR="005225DF" w:rsidRDefault="005225DF" w:rsidP="005225DF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Sobre de 10 gr.</w:t>
            </w:r>
          </w:p>
        </w:tc>
        <w:tc>
          <w:tcPr>
            <w:tcW w:w="1535" w:type="dxa"/>
            <w:gridSpan w:val="2"/>
            <w:vAlign w:val="bottom"/>
          </w:tcPr>
          <w:p w:rsidR="005225DF" w:rsidRDefault="005225DF" w:rsidP="005225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-   </w:t>
            </w:r>
          </w:p>
        </w:tc>
      </w:tr>
      <w:tr w:rsidR="005225DF" w:rsidTr="00B74C73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5225DF" w:rsidRDefault="005225DF" w:rsidP="005225DF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3902" w:type="dxa"/>
            <w:gridSpan w:val="2"/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Grasa Bovina</w:t>
            </w:r>
          </w:p>
        </w:tc>
        <w:tc>
          <w:tcPr>
            <w:tcW w:w="1812" w:type="dxa"/>
            <w:gridSpan w:val="2"/>
          </w:tcPr>
          <w:p w:rsidR="005225DF" w:rsidRDefault="005225DF" w:rsidP="005225DF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gridSpan w:val="2"/>
            <w:vAlign w:val="bottom"/>
          </w:tcPr>
          <w:p w:rsidR="005225DF" w:rsidRDefault="005225DF" w:rsidP="005225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3.000,00 </w:t>
            </w:r>
          </w:p>
        </w:tc>
      </w:tr>
      <w:tr w:rsidR="005225DF" w:rsidTr="00B74C73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5225DF" w:rsidRDefault="005225DF" w:rsidP="005225DF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3902" w:type="dxa"/>
            <w:gridSpan w:val="2"/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Arroz Blanco Fino</w:t>
            </w:r>
          </w:p>
        </w:tc>
        <w:tc>
          <w:tcPr>
            <w:tcW w:w="1812" w:type="dxa"/>
            <w:gridSpan w:val="2"/>
          </w:tcPr>
          <w:p w:rsidR="005225DF" w:rsidRDefault="005225DF" w:rsidP="005225DF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gridSpan w:val="2"/>
            <w:vAlign w:val="bottom"/>
          </w:tcPr>
          <w:p w:rsidR="005225DF" w:rsidRDefault="005225DF" w:rsidP="005225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2.400,00 </w:t>
            </w:r>
          </w:p>
        </w:tc>
      </w:tr>
      <w:tr w:rsidR="005225DF" w:rsidTr="00B74C73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5225DF" w:rsidRDefault="005225DF" w:rsidP="005225DF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3902" w:type="dxa"/>
            <w:gridSpan w:val="2"/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Avena arrollada</w:t>
            </w:r>
          </w:p>
        </w:tc>
        <w:tc>
          <w:tcPr>
            <w:tcW w:w="1812" w:type="dxa"/>
            <w:gridSpan w:val="2"/>
          </w:tcPr>
          <w:p w:rsidR="005225DF" w:rsidRDefault="005225DF" w:rsidP="005225DF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gridSpan w:val="2"/>
            <w:vAlign w:val="bottom"/>
          </w:tcPr>
          <w:p w:rsidR="005225DF" w:rsidRDefault="005225DF" w:rsidP="005225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3.500,00 </w:t>
            </w:r>
          </w:p>
        </w:tc>
      </w:tr>
      <w:tr w:rsidR="005225DF" w:rsidTr="00B74C73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5225DF" w:rsidRDefault="005225DF" w:rsidP="005225DF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3902" w:type="dxa"/>
            <w:gridSpan w:val="2"/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Fideos Guiseros</w:t>
            </w:r>
          </w:p>
        </w:tc>
        <w:tc>
          <w:tcPr>
            <w:tcW w:w="1812" w:type="dxa"/>
            <w:gridSpan w:val="2"/>
          </w:tcPr>
          <w:p w:rsidR="005225DF" w:rsidRDefault="005225DF" w:rsidP="005225DF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gridSpan w:val="2"/>
            <w:vAlign w:val="bottom"/>
          </w:tcPr>
          <w:p w:rsidR="005225DF" w:rsidRDefault="005225DF" w:rsidP="005225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2.400,00 </w:t>
            </w:r>
          </w:p>
        </w:tc>
      </w:tr>
      <w:tr w:rsidR="005225DF" w:rsidTr="00B74C73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5225DF" w:rsidRDefault="005225DF" w:rsidP="005225DF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3902" w:type="dxa"/>
            <w:gridSpan w:val="2"/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Fideos Espaguetis</w:t>
            </w:r>
          </w:p>
        </w:tc>
        <w:tc>
          <w:tcPr>
            <w:tcW w:w="1812" w:type="dxa"/>
            <w:gridSpan w:val="2"/>
          </w:tcPr>
          <w:p w:rsidR="005225DF" w:rsidRDefault="005225DF" w:rsidP="005225DF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gridSpan w:val="2"/>
            <w:vAlign w:val="bottom"/>
          </w:tcPr>
          <w:p w:rsidR="005225DF" w:rsidRDefault="005225DF" w:rsidP="005225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2.400,00 </w:t>
            </w:r>
          </w:p>
        </w:tc>
      </w:tr>
      <w:tr w:rsidR="005225DF" w:rsidTr="00B74C73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5225DF" w:rsidRDefault="005225DF" w:rsidP="005225DF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3902" w:type="dxa"/>
            <w:gridSpan w:val="2"/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Harina de trigo 000</w:t>
            </w:r>
          </w:p>
        </w:tc>
        <w:tc>
          <w:tcPr>
            <w:tcW w:w="1812" w:type="dxa"/>
            <w:gridSpan w:val="2"/>
          </w:tcPr>
          <w:p w:rsidR="005225DF" w:rsidRDefault="005225DF" w:rsidP="005225DF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gridSpan w:val="2"/>
            <w:vAlign w:val="bottom"/>
          </w:tcPr>
          <w:p w:rsidR="005225DF" w:rsidRDefault="005225DF" w:rsidP="005225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1.350,00 </w:t>
            </w:r>
          </w:p>
        </w:tc>
      </w:tr>
      <w:tr w:rsidR="005225DF" w:rsidTr="00B74C73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5225DF" w:rsidRDefault="005225DF" w:rsidP="005225DF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3902" w:type="dxa"/>
            <w:gridSpan w:val="2"/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Fécula de maíz</w:t>
            </w:r>
          </w:p>
        </w:tc>
        <w:tc>
          <w:tcPr>
            <w:tcW w:w="1812" w:type="dxa"/>
            <w:gridSpan w:val="2"/>
          </w:tcPr>
          <w:p w:rsidR="005225DF" w:rsidRDefault="005225DF" w:rsidP="005225DF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200 gr.</w:t>
            </w:r>
          </w:p>
        </w:tc>
        <w:tc>
          <w:tcPr>
            <w:tcW w:w="1535" w:type="dxa"/>
            <w:gridSpan w:val="2"/>
            <w:vAlign w:val="bottom"/>
          </w:tcPr>
          <w:p w:rsidR="005225DF" w:rsidRDefault="005225DF" w:rsidP="005225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2.400,00 </w:t>
            </w:r>
          </w:p>
        </w:tc>
      </w:tr>
      <w:tr w:rsidR="005225DF" w:rsidTr="00B74C73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5225DF" w:rsidRDefault="005225DF" w:rsidP="005225DF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3902" w:type="dxa"/>
            <w:gridSpan w:val="2"/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Lenteja seca</w:t>
            </w:r>
          </w:p>
        </w:tc>
        <w:tc>
          <w:tcPr>
            <w:tcW w:w="1812" w:type="dxa"/>
            <w:gridSpan w:val="2"/>
          </w:tcPr>
          <w:p w:rsidR="005225DF" w:rsidRDefault="005225DF" w:rsidP="005225DF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Paquete 400 gr.</w:t>
            </w:r>
          </w:p>
        </w:tc>
        <w:tc>
          <w:tcPr>
            <w:tcW w:w="1535" w:type="dxa"/>
            <w:gridSpan w:val="2"/>
            <w:vAlign w:val="bottom"/>
          </w:tcPr>
          <w:p w:rsidR="005225DF" w:rsidRDefault="005225DF" w:rsidP="005225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1.600,00 </w:t>
            </w:r>
          </w:p>
        </w:tc>
      </w:tr>
      <w:tr w:rsidR="005225DF" w:rsidTr="00B74C73">
        <w:trPr>
          <w:gridBefore w:val="1"/>
          <w:wBefore w:w="16" w:type="dxa"/>
          <w:trHeight w:val="248"/>
        </w:trPr>
        <w:tc>
          <w:tcPr>
            <w:tcW w:w="1048" w:type="dxa"/>
            <w:gridSpan w:val="2"/>
          </w:tcPr>
          <w:p w:rsidR="005225DF" w:rsidRDefault="005225DF" w:rsidP="005225DF">
            <w:pPr>
              <w:pStyle w:val="TableParagraph"/>
              <w:spacing w:line="227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3902" w:type="dxa"/>
            <w:gridSpan w:val="2"/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Sémola de maíz</w:t>
            </w:r>
          </w:p>
        </w:tc>
        <w:tc>
          <w:tcPr>
            <w:tcW w:w="1812" w:type="dxa"/>
            <w:gridSpan w:val="2"/>
          </w:tcPr>
          <w:p w:rsidR="005225DF" w:rsidRDefault="005225DF" w:rsidP="005225DF">
            <w:pPr>
              <w:pStyle w:val="TableParagraph"/>
              <w:spacing w:line="204" w:lineRule="exact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gridSpan w:val="2"/>
            <w:vAlign w:val="bottom"/>
          </w:tcPr>
          <w:p w:rsidR="005225DF" w:rsidRDefault="005225DF" w:rsidP="005225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1.200,00 </w:t>
            </w:r>
          </w:p>
        </w:tc>
      </w:tr>
      <w:tr w:rsidR="005225DF" w:rsidTr="00B74C73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3"/>
        </w:trPr>
        <w:tc>
          <w:tcPr>
            <w:tcW w:w="1048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Default="005225DF" w:rsidP="005225DF">
            <w:pPr>
              <w:pStyle w:val="TableParagraph"/>
              <w:spacing w:before="10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39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Trigo</w:t>
            </w:r>
          </w:p>
        </w:tc>
        <w:tc>
          <w:tcPr>
            <w:tcW w:w="181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53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5225DF" w:rsidRDefault="005225DF" w:rsidP="005225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1.800,00 </w:t>
            </w:r>
          </w:p>
        </w:tc>
      </w:tr>
      <w:tr w:rsidR="005225DF" w:rsidTr="00B74C73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Default="005225DF" w:rsidP="005225D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Triguillo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5225DF" w:rsidRDefault="005225DF" w:rsidP="005225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1.800,00 </w:t>
            </w:r>
          </w:p>
        </w:tc>
      </w:tr>
      <w:tr w:rsidR="005225DF" w:rsidTr="00B74C73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Default="005225DF" w:rsidP="005225D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Frangollo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5225DF" w:rsidRDefault="005225DF" w:rsidP="005225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1.600,00 </w:t>
            </w:r>
          </w:p>
        </w:tc>
      </w:tr>
      <w:tr w:rsidR="005225DF" w:rsidTr="00B74C73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Default="005225DF" w:rsidP="005225D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Aceite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Lt.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5225DF" w:rsidRDefault="005225DF" w:rsidP="005225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2.500,00 </w:t>
            </w:r>
          </w:p>
        </w:tc>
      </w:tr>
      <w:tr w:rsidR="005225DF" w:rsidTr="00B74C73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Default="005225DF" w:rsidP="005225D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Laurel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500 gr.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5225DF" w:rsidRDefault="005225DF" w:rsidP="005225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5.000,00 </w:t>
            </w:r>
          </w:p>
        </w:tc>
      </w:tr>
      <w:tr w:rsidR="005225DF" w:rsidTr="00B74C73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Default="005225DF" w:rsidP="005225D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Orégano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500 gr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5225DF" w:rsidRDefault="005225DF" w:rsidP="005225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5.000,00 </w:t>
            </w:r>
          </w:p>
        </w:tc>
      </w:tr>
      <w:tr w:rsidR="005225DF" w:rsidTr="00B74C73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Default="005225DF" w:rsidP="005225D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Provenzal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500 gr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5225DF" w:rsidRDefault="005225DF" w:rsidP="005225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5.000,00 </w:t>
            </w:r>
          </w:p>
        </w:tc>
      </w:tr>
      <w:tr w:rsidR="005225DF" w:rsidTr="00B74C73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Default="005225DF" w:rsidP="005225D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Sal fina común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Paquete x 500 gr.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5225DF" w:rsidRDefault="005225DF" w:rsidP="005225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600,00 </w:t>
            </w:r>
          </w:p>
        </w:tc>
      </w:tr>
      <w:tr w:rsidR="005225DF" w:rsidTr="00B74C73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Default="005225DF" w:rsidP="005225D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Azúcar Blanca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5225DF" w:rsidRDefault="005225DF" w:rsidP="005225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2.000,00 </w:t>
            </w:r>
          </w:p>
        </w:tc>
      </w:tr>
      <w:tr w:rsidR="005225DF" w:rsidTr="00B74C73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Default="005225DF" w:rsidP="005225D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Esencia de vainilla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100 cc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5225DF" w:rsidRDefault="005225DF" w:rsidP="005225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-   </w:t>
            </w:r>
          </w:p>
        </w:tc>
      </w:tr>
      <w:tr w:rsidR="005225DF" w:rsidTr="00B74C73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Default="005225DF" w:rsidP="005225D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Mate Cocido en saquitos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Caja x 50 un.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5225DF" w:rsidRDefault="005225DF" w:rsidP="005225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2.450,00 </w:t>
            </w:r>
          </w:p>
        </w:tc>
      </w:tr>
      <w:tr w:rsidR="005225DF" w:rsidTr="00B74C73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Default="005225DF" w:rsidP="005225D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Té de Té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Caja x 50 un.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5225DF" w:rsidRDefault="005225DF" w:rsidP="005225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1.800,00 </w:t>
            </w:r>
          </w:p>
        </w:tc>
      </w:tr>
      <w:tr w:rsidR="005225DF" w:rsidTr="00B74C73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Default="005225DF" w:rsidP="005225D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Pr="00F2525B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2525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  <w:t>Leche en Polvo Entera Instantánea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Caja x 800 gr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5225DF" w:rsidRDefault="005225DF" w:rsidP="005225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7.000,00 </w:t>
            </w:r>
          </w:p>
        </w:tc>
      </w:tr>
      <w:tr w:rsidR="005225DF" w:rsidTr="00B74C73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Default="005225DF" w:rsidP="005225D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Bizcocho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25DF" w:rsidRDefault="005225DF" w:rsidP="005225D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$          2.800,00 </w:t>
            </w:r>
          </w:p>
        </w:tc>
      </w:tr>
      <w:tr w:rsidR="005225DF" w:rsidTr="00B74C73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Default="005225DF" w:rsidP="005225D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Pan Migñon (**)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25DF" w:rsidRDefault="005225DF" w:rsidP="005225D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$          2.200,00 </w:t>
            </w:r>
          </w:p>
        </w:tc>
      </w:tr>
      <w:tr w:rsidR="005225DF" w:rsidTr="00B74C73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Default="005225DF" w:rsidP="005225D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Pan rallado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25DF" w:rsidRDefault="005225DF" w:rsidP="005225D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$          2.400,00 </w:t>
            </w:r>
          </w:p>
        </w:tc>
      </w:tr>
      <w:tr w:rsidR="005225DF" w:rsidTr="00B74C73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Default="005225DF" w:rsidP="005225D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lastRenderedPageBreak/>
              <w:t>51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Pr="00F2525B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2525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  <w:t>Facturas (sólo en fechas autorizadas)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un.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25DF" w:rsidRDefault="005225DF" w:rsidP="005225D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$             500,00 </w:t>
            </w:r>
          </w:p>
        </w:tc>
      </w:tr>
      <w:tr w:rsidR="005225DF" w:rsidTr="00B74C73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Default="005225DF" w:rsidP="005225D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Peceto ***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25DF" w:rsidRDefault="005225DF" w:rsidP="005225D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$       15.000,00 </w:t>
            </w:r>
          </w:p>
        </w:tc>
      </w:tr>
      <w:tr w:rsidR="005225DF" w:rsidTr="00B74C73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Default="005225DF" w:rsidP="005225D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Espinaca ***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atado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25DF" w:rsidRDefault="005225DF" w:rsidP="005225D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$          1.800,00 </w:t>
            </w:r>
          </w:p>
        </w:tc>
      </w:tr>
      <w:tr w:rsidR="005225DF" w:rsidTr="00B74C73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Default="005225DF" w:rsidP="005225D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Perejil ***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Gr.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25DF" w:rsidRDefault="005225DF" w:rsidP="005225D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$          2.500,00 </w:t>
            </w:r>
          </w:p>
        </w:tc>
      </w:tr>
      <w:tr w:rsidR="005225DF" w:rsidTr="00B74C73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Default="005225DF" w:rsidP="005225D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Brócoli ***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25DF" w:rsidRDefault="005225DF" w:rsidP="005225D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$          2.800,00 </w:t>
            </w:r>
          </w:p>
        </w:tc>
      </w:tr>
      <w:tr w:rsidR="005225DF" w:rsidTr="00B74C73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Default="005225DF" w:rsidP="005225D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Chaucha ***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25DF" w:rsidRDefault="005225DF" w:rsidP="005225D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$          4.000,00 </w:t>
            </w:r>
          </w:p>
        </w:tc>
      </w:tr>
      <w:tr w:rsidR="005225DF" w:rsidTr="00B74C73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Default="005225DF" w:rsidP="005225D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Pelones deshidratados ***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25DF" w:rsidRDefault="005225DF" w:rsidP="005225D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$                      -   </w:t>
            </w:r>
          </w:p>
        </w:tc>
      </w:tr>
      <w:tr w:rsidR="005225DF" w:rsidTr="00B74C73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Default="005225DF" w:rsidP="005225D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Dulce de batata ***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25DF" w:rsidRDefault="005225DF" w:rsidP="005225D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$          2.800,00 </w:t>
            </w:r>
          </w:p>
        </w:tc>
      </w:tr>
      <w:tr w:rsidR="005225DF" w:rsidTr="00B74C73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408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Default="005225DF" w:rsidP="005225DF">
            <w:pPr>
              <w:pStyle w:val="TableParagraph"/>
              <w:spacing w:before="89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Durazno al natural ***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Pr="00F2525B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2525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  <w:t>Lata en mitades x 820 gr.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25DF" w:rsidRDefault="005225DF" w:rsidP="005225D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$          3.000,00 </w:t>
            </w:r>
          </w:p>
        </w:tc>
      </w:tr>
      <w:tr w:rsidR="005225DF" w:rsidTr="00B74C73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2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Default="005225DF" w:rsidP="005225DF">
            <w:pPr>
              <w:pStyle w:val="TableParagraph"/>
              <w:spacing w:before="9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Dulce de leche ***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Pote x 400 gr.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25DF" w:rsidRDefault="005225DF" w:rsidP="005225D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$          2.000,00 </w:t>
            </w:r>
          </w:p>
        </w:tc>
      </w:tr>
      <w:tr w:rsidR="005225DF" w:rsidTr="00B74C73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Default="005225DF" w:rsidP="005225D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Mermelada ***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Pote x 500 gr.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25DF" w:rsidRDefault="005225DF" w:rsidP="005225D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$          1.500,00 </w:t>
            </w:r>
          </w:p>
        </w:tc>
      </w:tr>
      <w:tr w:rsidR="005225DF" w:rsidTr="00B74C73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Default="005225DF" w:rsidP="005225D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Edulcorante ***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Botella x 400 c.c.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25DF" w:rsidRDefault="005225DF" w:rsidP="005225D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$          4.000,00 </w:t>
            </w:r>
          </w:p>
        </w:tc>
      </w:tr>
      <w:tr w:rsidR="005225DF" w:rsidTr="00B74C73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Default="005225DF" w:rsidP="005225D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Harina Leudante ***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Paquete x 1 Kg.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25DF" w:rsidRDefault="005225DF" w:rsidP="005225D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$          2.000,00 </w:t>
            </w:r>
          </w:p>
        </w:tc>
      </w:tr>
      <w:tr w:rsidR="005225DF" w:rsidTr="00B74C73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Default="005225DF" w:rsidP="005225D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Jugo en polvo ***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Sobre x un.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25DF" w:rsidRDefault="005225DF" w:rsidP="005225D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$             500,00 </w:t>
            </w:r>
          </w:p>
        </w:tc>
      </w:tr>
      <w:tr w:rsidR="005225DF" w:rsidTr="00B74C73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Default="005225DF" w:rsidP="005225D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Vitina ***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500 gr.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25DF" w:rsidRDefault="005225DF" w:rsidP="005225D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$             300,00 </w:t>
            </w:r>
          </w:p>
        </w:tc>
      </w:tr>
      <w:tr w:rsidR="005225DF" w:rsidTr="00B74C73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Default="005225DF" w:rsidP="005225D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Maíz pelado ***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Paquete x 1 Kg.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25DF" w:rsidRDefault="005225DF" w:rsidP="005225D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$          1.800,00 </w:t>
            </w:r>
          </w:p>
        </w:tc>
      </w:tr>
      <w:tr w:rsidR="005225DF" w:rsidTr="00B74C73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Default="005225DF" w:rsidP="005225D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Cereal sin azúcar ***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25DF" w:rsidRDefault="005225DF" w:rsidP="005225D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$                      -   </w:t>
            </w:r>
          </w:p>
        </w:tc>
      </w:tr>
      <w:tr w:rsidR="005225DF" w:rsidTr="00B74C73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Default="005225DF" w:rsidP="005225D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Malta ***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Frasco x 170 gr.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25DF" w:rsidRDefault="005225DF" w:rsidP="005225D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$                      -   </w:t>
            </w:r>
          </w:p>
        </w:tc>
      </w:tr>
      <w:tr w:rsidR="005225DF" w:rsidTr="00B74C73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Default="005225DF" w:rsidP="005225D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Cacao ***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180 gr.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25DF" w:rsidRDefault="005225DF" w:rsidP="005225D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$          1.800,00 </w:t>
            </w:r>
          </w:p>
        </w:tc>
      </w:tr>
      <w:tr w:rsidR="005225DF" w:rsidTr="00B74C73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Default="005225DF" w:rsidP="005225D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Polvo para gelatina ***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Caja x 40 gr.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25DF" w:rsidRDefault="005225DF" w:rsidP="005225D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$          1.500,00 </w:t>
            </w:r>
          </w:p>
        </w:tc>
      </w:tr>
      <w:tr w:rsidR="005225DF" w:rsidTr="00B74C73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Default="005225DF" w:rsidP="005225D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Polvo para flan ***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Caja x 40 gr.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25DF" w:rsidRDefault="005225DF" w:rsidP="005225D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$          1.400,00 </w:t>
            </w:r>
          </w:p>
        </w:tc>
      </w:tr>
      <w:tr w:rsidR="005225DF" w:rsidTr="00B74C73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Default="005225DF" w:rsidP="005225D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Queso Cremoso ***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25DF" w:rsidRDefault="005225DF" w:rsidP="005225D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$          7.800,00 </w:t>
            </w:r>
          </w:p>
        </w:tc>
      </w:tr>
      <w:tr w:rsidR="005225DF" w:rsidTr="00B74C73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Default="005225DF" w:rsidP="005225D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Queso Tybo ***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25DF" w:rsidRDefault="005225DF" w:rsidP="005225D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$       12.000,00 </w:t>
            </w:r>
          </w:p>
        </w:tc>
      </w:tr>
      <w:tr w:rsidR="005225DF" w:rsidTr="00B74C73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Default="005225DF" w:rsidP="005225D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Pastas frescas (pascualina, ravioles)***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450 gr.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25DF" w:rsidRDefault="005225DF" w:rsidP="005225D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$          1.500,00 </w:t>
            </w:r>
          </w:p>
        </w:tc>
      </w:tr>
      <w:tr w:rsidR="005225DF" w:rsidTr="00B74C73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Default="005225DF" w:rsidP="005225D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Yogurt ***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5DF" w:rsidRPr="00B052A6" w:rsidRDefault="005225DF" w:rsidP="005225D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Ltr.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25DF" w:rsidRDefault="005225DF" w:rsidP="005225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2.200,00 </w:t>
            </w:r>
          </w:p>
        </w:tc>
      </w:tr>
    </w:tbl>
    <w:p w:rsidR="005225DF" w:rsidRDefault="005225DF" w:rsidP="001D65F2">
      <w:pPr>
        <w:spacing w:after="360"/>
        <w:jc w:val="right"/>
        <w:rPr>
          <w:b/>
        </w:rPr>
      </w:pP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88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5"/>
        <w:gridCol w:w="5262"/>
        <w:gridCol w:w="2427"/>
      </w:tblGrid>
      <w:tr w:rsidR="005225DF" w:rsidRPr="005225DF" w:rsidTr="005225DF">
        <w:trPr>
          <w:trHeight w:val="605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5DF" w:rsidRPr="005225DF" w:rsidRDefault="005225DF" w:rsidP="00522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5225DF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5DF" w:rsidRPr="005225DF" w:rsidRDefault="005225DF" w:rsidP="005225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225DF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5DF" w:rsidRPr="005225DF" w:rsidRDefault="005225DF" w:rsidP="00522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5225DF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5225DF" w:rsidRPr="005225DF" w:rsidTr="005225DF">
        <w:trPr>
          <w:trHeight w:val="451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5DF" w:rsidRPr="005225DF" w:rsidRDefault="005225DF" w:rsidP="0052223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5DF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5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25DF" w:rsidRPr="005225DF" w:rsidRDefault="005225DF" w:rsidP="00522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25DF">
              <w:rPr>
                <w:rFonts w:ascii="Calibri" w:eastAsia="Times New Roman" w:hAnsi="Calibri" w:cs="Calibri"/>
                <w:color w:val="000000"/>
              </w:rPr>
              <w:t>Escuela Nº 260 "Fuerza Aerea Argentina"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25DF" w:rsidRPr="005225DF" w:rsidRDefault="005225DF" w:rsidP="00522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25DF">
              <w:rPr>
                <w:rFonts w:ascii="Calibri" w:eastAsia="Times New Roman" w:hAnsi="Calibri" w:cs="Calibri"/>
                <w:color w:val="000000"/>
              </w:rPr>
              <w:t>El Remate</w:t>
            </w:r>
          </w:p>
        </w:tc>
      </w:tr>
      <w:tr w:rsidR="005225DF" w:rsidRPr="005225DF" w:rsidTr="005225DF">
        <w:trPr>
          <w:trHeight w:val="451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5DF" w:rsidRPr="005225DF" w:rsidRDefault="005225DF" w:rsidP="0052223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5DF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5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25DF" w:rsidRPr="005225DF" w:rsidRDefault="005225DF" w:rsidP="00522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25DF">
              <w:rPr>
                <w:rFonts w:ascii="Calibri" w:eastAsia="Times New Roman" w:hAnsi="Calibri" w:cs="Calibri"/>
                <w:color w:val="000000"/>
              </w:rPr>
              <w:t>Escuela Nº 273 "Francisco Antonio Rizzutto"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25DF" w:rsidRPr="005225DF" w:rsidRDefault="005225DF" w:rsidP="00522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25DF">
              <w:rPr>
                <w:rFonts w:ascii="Calibri" w:eastAsia="Times New Roman" w:hAnsi="Calibri" w:cs="Calibri"/>
                <w:color w:val="000000"/>
              </w:rPr>
              <w:t>Los Blancos</w:t>
            </w:r>
          </w:p>
        </w:tc>
      </w:tr>
      <w:tr w:rsidR="005225DF" w:rsidRPr="005225DF" w:rsidTr="005225DF">
        <w:trPr>
          <w:trHeight w:val="451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5DF" w:rsidRPr="005225DF" w:rsidRDefault="005225DF" w:rsidP="0052223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5DF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5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25DF" w:rsidRPr="005225DF" w:rsidRDefault="005225DF" w:rsidP="00522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25DF">
              <w:rPr>
                <w:rFonts w:ascii="Calibri" w:eastAsia="Times New Roman" w:hAnsi="Calibri" w:cs="Calibri"/>
                <w:color w:val="000000"/>
              </w:rPr>
              <w:t>Escuela Nº 119 "Gral. Savio"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25DF" w:rsidRPr="005225DF" w:rsidRDefault="005225DF" w:rsidP="00522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25DF">
              <w:rPr>
                <w:rFonts w:ascii="Calibri" w:eastAsia="Times New Roman" w:hAnsi="Calibri" w:cs="Calibri"/>
                <w:color w:val="000000"/>
              </w:rPr>
              <w:t>Palpalá</w:t>
            </w:r>
          </w:p>
        </w:tc>
      </w:tr>
      <w:tr w:rsidR="005225DF" w:rsidRPr="005225DF" w:rsidTr="005225DF">
        <w:trPr>
          <w:trHeight w:val="451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5DF" w:rsidRPr="005225DF" w:rsidRDefault="005225DF" w:rsidP="0052223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5DF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5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25DF" w:rsidRPr="005225DF" w:rsidRDefault="005225DF" w:rsidP="00522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25DF">
              <w:rPr>
                <w:rFonts w:ascii="Calibri" w:eastAsia="Times New Roman" w:hAnsi="Calibri" w:cs="Calibri"/>
                <w:color w:val="000000"/>
              </w:rPr>
              <w:t>Escuela Nº 459 "Obispo Marcelino Palentini"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25DF" w:rsidRPr="005225DF" w:rsidRDefault="005225DF" w:rsidP="00522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25DF">
              <w:rPr>
                <w:rFonts w:ascii="Calibri" w:eastAsia="Times New Roman" w:hAnsi="Calibri" w:cs="Calibri"/>
                <w:color w:val="000000"/>
              </w:rPr>
              <w:t>Palpalá</w:t>
            </w:r>
          </w:p>
        </w:tc>
      </w:tr>
      <w:tr w:rsidR="005225DF" w:rsidRPr="005225DF" w:rsidTr="005225DF">
        <w:trPr>
          <w:trHeight w:val="451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5DF" w:rsidRPr="005225DF" w:rsidRDefault="005225DF" w:rsidP="0052223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5DF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5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25DF" w:rsidRPr="005225DF" w:rsidRDefault="005225DF" w:rsidP="00522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25DF">
              <w:rPr>
                <w:rFonts w:ascii="Calibri" w:eastAsia="Times New Roman" w:hAnsi="Calibri" w:cs="Calibri"/>
                <w:color w:val="000000"/>
              </w:rPr>
              <w:t>Escuela Especial Nº 11 "Profesor Luis Braille"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25DF" w:rsidRPr="005225DF" w:rsidRDefault="005225DF" w:rsidP="00522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25DF">
              <w:rPr>
                <w:rFonts w:ascii="Calibri" w:eastAsia="Times New Roman" w:hAnsi="Calibri" w:cs="Calibri"/>
                <w:color w:val="000000"/>
              </w:rPr>
              <w:t>Palpalá</w:t>
            </w:r>
          </w:p>
        </w:tc>
      </w:tr>
      <w:tr w:rsidR="005225DF" w:rsidRPr="005225DF" w:rsidTr="005225DF">
        <w:trPr>
          <w:trHeight w:val="451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5DF" w:rsidRPr="005225DF" w:rsidRDefault="005225DF" w:rsidP="0052223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5DF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5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25DF" w:rsidRPr="005225DF" w:rsidRDefault="005225DF" w:rsidP="00522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25DF">
              <w:rPr>
                <w:rFonts w:ascii="Calibri" w:eastAsia="Times New Roman" w:hAnsi="Calibri" w:cs="Calibri"/>
                <w:color w:val="000000"/>
              </w:rPr>
              <w:t>JIN Nº 22 - ESCUELA 459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25DF" w:rsidRPr="005225DF" w:rsidRDefault="005225DF" w:rsidP="00522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25DF">
              <w:rPr>
                <w:rFonts w:ascii="Calibri" w:eastAsia="Times New Roman" w:hAnsi="Calibri" w:cs="Calibri"/>
                <w:color w:val="000000"/>
              </w:rPr>
              <w:t>Palpalá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6B1E" w:rsidRDefault="00406B1E" w:rsidP="00363EFE">
      <w:pPr>
        <w:spacing w:after="0" w:line="240" w:lineRule="auto"/>
      </w:pPr>
      <w:r>
        <w:separator/>
      </w:r>
    </w:p>
  </w:endnote>
  <w:endnote w:type="continuationSeparator" w:id="0">
    <w:p w:rsidR="00406B1E" w:rsidRDefault="00406B1E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6B1E" w:rsidRDefault="00406B1E" w:rsidP="00363EFE">
      <w:pPr>
        <w:spacing w:after="0" w:line="240" w:lineRule="auto"/>
      </w:pPr>
      <w:r>
        <w:separator/>
      </w:r>
    </w:p>
  </w:footnote>
  <w:footnote w:type="continuationSeparator" w:id="0">
    <w:p w:rsidR="00406B1E" w:rsidRDefault="00406B1E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5961" w:rsidRDefault="000C6200" w:rsidP="00B8479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MARZO – MAYO</w:t>
    </w:r>
    <w:r w:rsidR="00B84795" w:rsidRPr="00B84795">
      <w:rPr>
        <w:b/>
        <w:sz w:val="24"/>
        <w:szCs w:val="24"/>
      </w:rPr>
      <w:t xml:space="preserve"> </w:t>
    </w:r>
    <w:r>
      <w:rPr>
        <w:b/>
        <w:sz w:val="24"/>
        <w:szCs w:val="24"/>
      </w:rPr>
      <w:t>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5DF"/>
    <w:rsid w:val="000042B2"/>
    <w:rsid w:val="00007BF1"/>
    <w:rsid w:val="00011F4D"/>
    <w:rsid w:val="00027223"/>
    <w:rsid w:val="00040BD1"/>
    <w:rsid w:val="00053C2B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61957"/>
    <w:rsid w:val="002624B8"/>
    <w:rsid w:val="002C347A"/>
    <w:rsid w:val="002D3B60"/>
    <w:rsid w:val="002F357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406B1E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223B"/>
    <w:rsid w:val="005225DF"/>
    <w:rsid w:val="00527784"/>
    <w:rsid w:val="00531718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375BF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50B6"/>
    <w:rsid w:val="00C873C5"/>
    <w:rsid w:val="00CA5ED4"/>
    <w:rsid w:val="00D23D34"/>
    <w:rsid w:val="00D27DEC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8221D4-DCAB-4C08-9C0E-61A1BD0B6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94F6CB-11FF-4DDC-B653-642930199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6</TotalTime>
  <Pages>7</Pages>
  <Words>1798</Words>
  <Characters>9891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3</cp:revision>
  <cp:lastPrinted>2022-04-08T16:53:00Z</cp:lastPrinted>
  <dcterms:created xsi:type="dcterms:W3CDTF">2024-03-21T16:01:00Z</dcterms:created>
  <dcterms:modified xsi:type="dcterms:W3CDTF">2024-04-04T16:31:00Z</dcterms:modified>
</cp:coreProperties>
</file>