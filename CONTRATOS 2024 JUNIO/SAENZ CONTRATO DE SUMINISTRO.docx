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CD6241">
        <w:t>Sr</w:t>
      </w:r>
      <w:r w:rsidR="00FF4CE3">
        <w:t xml:space="preserve">. </w:t>
      </w:r>
      <w:r w:rsidR="00CD6241">
        <w:t xml:space="preserve">Rolando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985DE4" w:rsidRPr="00985DE4">
        <w:rPr>
          <w:b/>
        </w:rPr>
        <w:t>GUILLERMO SAEZ S.R.L</w:t>
      </w:r>
      <w:r w:rsidR="00985DE4">
        <w:t xml:space="preserve"> </w:t>
      </w:r>
      <w:r w:rsidR="00ED2337" w:rsidRPr="00011F4D">
        <w:rPr>
          <w:b/>
        </w:rPr>
        <w:t>CUIT</w:t>
      </w:r>
      <w:r w:rsidR="00985DE4">
        <w:rPr>
          <w:b/>
        </w:rPr>
        <w:t xml:space="preserve"> </w:t>
      </w:r>
      <w:r w:rsidR="00F23FF8">
        <w:rPr>
          <w:b/>
        </w:rPr>
        <w:t xml:space="preserve"> 33-71112048-</w:t>
      </w:r>
      <w:r w:rsidR="00F23FF8" w:rsidRPr="00F23FF8">
        <w:rPr>
          <w:b/>
        </w:rPr>
        <w:t>9</w:t>
      </w:r>
      <w:r w:rsidR="008B02D5">
        <w:rPr>
          <w:b/>
        </w:rPr>
        <w:t xml:space="preserve"> </w:t>
      </w:r>
      <w:r>
        <w:t xml:space="preserve">con domicilio en </w:t>
      </w:r>
      <w:r w:rsidR="00985DE4" w:rsidRPr="00985DE4">
        <w:rPr>
          <w:b/>
        </w:rPr>
        <w:t>ALSINA N</w:t>
      </w:r>
      <w:r w:rsidR="00985DE4">
        <w:rPr>
          <w:b/>
        </w:rPr>
        <w:t>° 450 Barrio Centro, San Pedro</w:t>
      </w:r>
      <w:r w:rsidR="00985DE4">
        <w:t xml:space="preserve">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C65414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C65414">
        <w:t>agosto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4A64FD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0A290F" w:rsidRPr="000A290F" w:rsidTr="000A290F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A290F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0A29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290F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290F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29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4.900,00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30A55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</w:t>
            </w:r>
            <w:r w:rsidR="000A290F"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3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</w:t>
            </w:r>
            <w:r w:rsidR="00030A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30A55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</w:t>
            </w:r>
            <w:r w:rsidR="000A290F"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0A290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0A290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30A55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</w:t>
            </w:r>
            <w:r w:rsidR="000A290F"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30A55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</w:t>
            </w:r>
            <w:r w:rsidR="000A290F"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290F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0A290F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0A290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0A290F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1.350,00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D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</w:t>
            </w:r>
            <w:r w:rsidR="00D24C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  <w:bookmarkStart w:id="0" w:name="_GoBack"/>
            <w:bookmarkEnd w:id="0"/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290F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0A290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30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</w:t>
            </w:r>
            <w:r w:rsidR="00030A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0A290F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0A290F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290F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0A290F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290F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0A290F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3.300,00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D24C30" w:rsidP="00D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</w:t>
            </w:r>
            <w:r w:rsidR="000A290F"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D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</w:t>
            </w:r>
            <w:r w:rsidR="00D24C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0A290F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0A290F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A290F" w:rsidRPr="000A290F" w:rsidTr="000A290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0A290F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0A290F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90F" w:rsidRPr="000A290F" w:rsidRDefault="000A290F" w:rsidP="000A29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290F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F" w:rsidRPr="000A290F" w:rsidRDefault="000A290F" w:rsidP="000A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0A290F" w:rsidRPr="00A278C6" w:rsidRDefault="000A290F" w:rsidP="001D65F2">
      <w:pPr>
        <w:spacing w:after="360"/>
        <w:jc w:val="right"/>
        <w:rPr>
          <w:b/>
        </w:rPr>
      </w:pPr>
    </w:p>
    <w:p w:rsidR="000A290F" w:rsidRDefault="000A290F" w:rsidP="00127E34">
      <w:pPr>
        <w:tabs>
          <w:tab w:val="left" w:pos="1860"/>
          <w:tab w:val="right" w:pos="9072"/>
        </w:tabs>
        <w:spacing w:after="360"/>
        <w:rPr>
          <w:b/>
        </w:rPr>
      </w:pPr>
    </w:p>
    <w:p w:rsidR="000A290F" w:rsidRDefault="00127E34" w:rsidP="00127E34">
      <w:pPr>
        <w:tabs>
          <w:tab w:val="left" w:pos="1860"/>
          <w:tab w:val="right" w:pos="9072"/>
        </w:tabs>
        <w:spacing w:after="36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A290F" w:rsidRDefault="000A290F">
      <w:pPr>
        <w:rPr>
          <w:b/>
        </w:rPr>
      </w:pPr>
      <w:r>
        <w:rPr>
          <w:b/>
        </w:rPr>
        <w:br w:type="page"/>
      </w:r>
    </w:p>
    <w:p w:rsidR="00127E34" w:rsidRDefault="001D65F2" w:rsidP="000A290F">
      <w:pPr>
        <w:tabs>
          <w:tab w:val="left" w:pos="1860"/>
          <w:tab w:val="right" w:pos="9072"/>
        </w:tabs>
        <w:spacing w:after="360"/>
        <w:rPr>
          <w:b/>
        </w:rPr>
      </w:pPr>
      <w:r w:rsidRPr="00A278C6">
        <w:rPr>
          <w:b/>
        </w:rPr>
        <w:lastRenderedPageBreak/>
        <w:t>ANEXO II</w:t>
      </w: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88"/>
        <w:gridCol w:w="1559"/>
      </w:tblGrid>
      <w:tr w:rsidR="00127E34" w:rsidRPr="00EE64C5" w:rsidTr="00BD3C69">
        <w:trPr>
          <w:trHeight w:val="51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E64C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E64C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E64C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Centro Socio Educativo para Adolescentes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de Comercio N° 1 "Dr. José Ingenieros"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Colegio Centro de Polivalente de Arte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Normal "Gral. José de San Martin" - Nivel Primario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Bachillerato Prov. N° 11 "Monseñor Sixto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Villoldo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Colegio Secundario N° 15 "Padre Miguel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Aquino"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J.I.N. Nº 32 - ESCUELA Nº 445 -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independiente Nº 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Colegio Secundario N° 52 EJERCITO DEL NORTE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Colegio Secundario Nº 60 (INCORPORACION CONTINGENCIA)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N° 201 - Salvador Canuto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Martinez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- JIN N°6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203 "S. S. de Juan XXIII"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N° 212 "San Francisco de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Asis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217 "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Aeronaútica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Argentina"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221 "Unión Latinoamericana"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Nº 413 "Dra. Alicia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Moreau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de Justo" (Contingencia)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Nº 443 "Dr. Roberto Rubén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Dominguez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445 "Ntra. Sra. de la Merced"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Anexo San Pedro - Esc. Bartolina Sisa 471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Parroquia San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Andres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Apostol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27E34" w:rsidRPr="00EE64C5" w:rsidTr="00BD3C69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E34" w:rsidRPr="00EE64C5" w:rsidRDefault="00127E34" w:rsidP="00BD3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Comedor los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Pinguinitos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E34" w:rsidRPr="00EE64C5" w:rsidRDefault="00127E34" w:rsidP="00BD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</w:tbl>
    <w:p w:rsidR="001D65F2" w:rsidRDefault="001D65F2" w:rsidP="00011F4D">
      <w:pPr>
        <w:spacing w:after="360"/>
        <w:rPr>
          <w:b/>
        </w:rPr>
      </w:pP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4951"/>
        <w:gridCol w:w="2735"/>
      </w:tblGrid>
      <w:tr w:rsidR="00EE64C5" w:rsidRPr="00EE64C5" w:rsidTr="00EE64C5">
        <w:trPr>
          <w:trHeight w:val="51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E64C5">
              <w:rPr>
                <w:rFonts w:ascii="Calibri" w:eastAsia="Times New Roman" w:hAnsi="Calibri" w:cs="Calibri"/>
                <w:b/>
                <w:bCs/>
              </w:rPr>
              <w:lastRenderedPageBreak/>
              <w:t>Nº de Orden</w:t>
            </w:r>
          </w:p>
        </w:tc>
        <w:tc>
          <w:tcPr>
            <w:tcW w:w="4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E64C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E64C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Secundaria Rural N° 1 - E.V - Sede LOBATON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Lobatón</w:t>
            </w:r>
            <w:proofErr w:type="spellEnd"/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N° 2 "Ing. Carlos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Snopek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El Piquete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Esc. Prov.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N° 6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Rodeito</w:t>
            </w:r>
            <w:proofErr w:type="spellEnd"/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Colegio Secundario N° 29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Rodeito</w:t>
            </w:r>
            <w:proofErr w:type="spellEnd"/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independiente Nº 53 - (Escuela Nº 356 José Hernández)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SANTA CLARA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82 "República de Venezuela"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Lote Don Emilio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98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Lote Don David-La Mendieta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139 "Sgto. Juan Bautista Cabral"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Acheral</w:t>
            </w:r>
            <w:proofErr w:type="spellEnd"/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N° 151 "José Antonio de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Tezanos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Pinto"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Lobatón</w:t>
            </w:r>
            <w:proofErr w:type="spellEnd"/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N° 163 "Dr. Gustavo M.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Zuviria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La Mendieta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256 "José Manuel Estrada"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La Mendieta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Nº 304 "Arq. Carlos A.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Franzini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El Piquete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Nº 313 "Constancio Cecilio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Vigil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Paraje San Lucas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337 "Zoilo Rocha"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El Palmar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338 "Dr. Carlos Alberto Alvarado"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El Piquete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356 "José Hernández"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Santa Clara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Nº 383 "Fray Mamerto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Esquiú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Rodeito</w:t>
            </w:r>
            <w:proofErr w:type="spellEnd"/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PRIMARIA Nº 472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SANTA CLARA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N° 4 "Esteban H.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Leach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La Esperanza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Bachillerato Prov. N° 4 "Armada Argentina"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La Mendieta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Colegio Secundario Nº 25 "Provincia de Misiones"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La Esperanza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JIN Nº 38 (Esc. Nº 156- Esc. Nº 4) - La Esperanza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La esperanza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39 "Pablo Soria" (CONTINGENCIA)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Chalicán</w:t>
            </w:r>
            <w:proofErr w:type="spellEnd"/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lastRenderedPageBreak/>
              <w:t>24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87 "Gabriela Mistral"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La Mendieta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N° 92 "Padre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TarcisioRubin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La Mendieta - El Sauzal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125 "Zafra" (CONTINGENCIA)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La Esperanza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N° 156 "Dr. Guillermo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Cleland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Paterson" (CONTINGENCIA)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La Esperanza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229 "Provincia de Entre Ríos"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La Mendieta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230 "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Antartida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Argentina"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La Esperanza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294 "Patricias Argentinas"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La Esperanza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Secundaria Rural N° 1 - E.V - Sede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Pampichuela</w:t>
            </w:r>
            <w:proofErr w:type="spellEnd"/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Pampichuela</w:t>
            </w:r>
            <w:proofErr w:type="spellEnd"/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N° 13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Valle Grande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35 "Dr. Héctor Quintana"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148 "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Policia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de la Prov. de Jujuy"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Lucas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233 "Maestro José Amancio Aparicio"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Monterrico-Santa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Barbara</w:t>
            </w:r>
            <w:proofErr w:type="spellEnd"/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234 "Parques Nacionales"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Pampichuela</w:t>
            </w:r>
            <w:proofErr w:type="spellEnd"/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320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Valle Grande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Esc.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Prov. N° 12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El Fuerte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309 "Pedro Ortiz de Zárate"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El Fuerte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318 "Villa Monte"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Villa Monte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Provincial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Nº 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El Brete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Bachillerato Prov. Nº 20 (CONTINGENCIA)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Aguas Calientes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30 "Juana Azurduy de Padilla"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Colegio Secundario N° 45 (CONTINGENCIA)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Los Lapachos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54 "Prof. Filiberto Urbano Carrizo"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Vicente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295 "Dr. Roque Sáenz Peña"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Aguas Calientes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453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Aguas Calientes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lastRenderedPageBreak/>
              <w:t>48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ENET Nº 1 "Ing. Luis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Michaud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J.I. Nº 5 "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Independiente" (Escuela Nº 412 "Ing. Carlos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Sonpek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>")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Nº 6 "Dr.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Joaquin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Carrillo"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Compl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Educ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Agrotécnico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"Ing. Ricardo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Hueda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ESP. Nº 8 "Guillermo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Salim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Quintar"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Especial Nº 9 "Ntra. Sra. Del Carmen"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11 "Tte. Gral. Bartolomé Mitre"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Chamical</w:t>
            </w:r>
            <w:proofErr w:type="spellEnd"/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19 "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DelfinPuch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Antonio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168 "Adelina Ruiz de Chagra"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Las Pichanas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298 "Dr. Plinio Zabala"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El Pongo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327 "Islas Malvinas"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San Juancito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Nº 412 "Ing. Carlos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Snopek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460 "Héroes de Malvinas"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467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40 "9 de Julio"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Fraile Pintado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123 "Gral. Manuel Belgrano" (CONTINGENCIA)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Fraile Pintado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336 "La Bajada"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Fraile Pintado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466 "Ntra. Sra. de Fátima"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Fraile Pintado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661 "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EE64C5">
              <w:rPr>
                <w:rFonts w:ascii="Calibri" w:eastAsia="Times New Roman" w:hAnsi="Calibri" w:cs="Calibri"/>
                <w:color w:val="000000"/>
              </w:rPr>
              <w:t xml:space="preserve"> de Infantes Integral - Niño Jesús"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Fraile Pintado</w:t>
            </w:r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 xml:space="preserve">Escuela Secundaria Rural N° 1 - E.V - Sede </w:t>
            </w: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Normenta</w:t>
            </w:r>
            <w:proofErr w:type="spellEnd"/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Normenta</w:t>
            </w:r>
            <w:proofErr w:type="spellEnd"/>
          </w:p>
        </w:tc>
      </w:tr>
      <w:tr w:rsidR="00EE64C5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4C5" w:rsidRPr="00EE64C5" w:rsidRDefault="00EE64C5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Bachillerato Prov. N° 8 "Salvador Mazza"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4C5" w:rsidRPr="00EE64C5" w:rsidRDefault="00EE64C5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Caimancito</w:t>
            </w:r>
          </w:p>
        </w:tc>
      </w:tr>
      <w:tr w:rsidR="006E0DF3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DF3" w:rsidRPr="00EE64C5" w:rsidRDefault="006E0DF3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DF3" w:rsidRPr="00EE64C5" w:rsidRDefault="006E0DF3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Nº 231 "Provincia de Corrientes"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DF3" w:rsidRPr="00EE64C5" w:rsidRDefault="006E0DF3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Calilegua</w:t>
            </w:r>
            <w:proofErr w:type="spellEnd"/>
          </w:p>
        </w:tc>
      </w:tr>
      <w:tr w:rsidR="006E0DF3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DF3" w:rsidRPr="00EE64C5" w:rsidRDefault="006E0DF3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DF3" w:rsidRPr="00EE64C5" w:rsidRDefault="006E0DF3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Escuela N° 232 "Mariano Moreno"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DF3" w:rsidRPr="00EE64C5" w:rsidRDefault="006E0DF3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64C5">
              <w:rPr>
                <w:rFonts w:ascii="Calibri" w:eastAsia="Times New Roman" w:hAnsi="Calibri" w:cs="Calibri"/>
                <w:color w:val="000000"/>
              </w:rPr>
              <w:t>Normenta</w:t>
            </w:r>
            <w:proofErr w:type="spellEnd"/>
          </w:p>
        </w:tc>
      </w:tr>
      <w:tr w:rsidR="006E0DF3" w:rsidRPr="00EE64C5" w:rsidTr="00DD0BB7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DF3" w:rsidRPr="00EE64C5" w:rsidRDefault="006E0DF3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0DF3" w:rsidRPr="00EE64C5" w:rsidRDefault="006E0DF3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Comedor Niñitos Rurales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DF3" w:rsidRPr="00EE64C5" w:rsidRDefault="006E0DF3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Libertador Gral. San Martin</w:t>
            </w:r>
          </w:p>
        </w:tc>
      </w:tr>
      <w:tr w:rsidR="006E0DF3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DF3" w:rsidRPr="00EE64C5" w:rsidRDefault="006E0DF3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lastRenderedPageBreak/>
              <w:t>74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DF3" w:rsidRPr="00EE64C5" w:rsidRDefault="006E0DF3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Comedor Sonrisa de un Niño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DF3" w:rsidRPr="00EE64C5" w:rsidRDefault="006E0DF3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Libertador Gral. San Martin</w:t>
            </w:r>
          </w:p>
        </w:tc>
      </w:tr>
      <w:tr w:rsidR="006E0DF3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DF3" w:rsidRPr="00EE64C5" w:rsidRDefault="006E0DF3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DF3" w:rsidRPr="00EE64C5" w:rsidRDefault="006E0DF3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Parroquia San Isidro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DF3" w:rsidRPr="00EE64C5" w:rsidRDefault="006E0DF3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Libertador Gral. San Martin</w:t>
            </w:r>
          </w:p>
        </w:tc>
      </w:tr>
      <w:tr w:rsidR="006E0DF3" w:rsidRPr="00EE64C5" w:rsidTr="00EE64C5">
        <w:trPr>
          <w:trHeight w:val="51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DF3" w:rsidRPr="00EE64C5" w:rsidRDefault="006E0DF3" w:rsidP="00EE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DF3" w:rsidRPr="00EE64C5" w:rsidRDefault="006E0DF3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C.D.I.  San Roque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DF3" w:rsidRPr="00EE64C5" w:rsidRDefault="006E0DF3" w:rsidP="00EE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4C5">
              <w:rPr>
                <w:rFonts w:ascii="Calibri" w:eastAsia="Times New Roman" w:hAnsi="Calibri" w:cs="Calibri"/>
                <w:color w:val="000000"/>
              </w:rPr>
              <w:t>Libertador Gral. San Martin</w:t>
            </w:r>
          </w:p>
        </w:tc>
      </w:tr>
    </w:tbl>
    <w:p w:rsidR="00EE64C5" w:rsidRPr="00A278C6" w:rsidRDefault="00EE64C5" w:rsidP="00011F4D">
      <w:pPr>
        <w:spacing w:after="360"/>
        <w:rPr>
          <w:b/>
        </w:rPr>
      </w:pPr>
    </w:p>
    <w:p w:rsidR="00EE64C5" w:rsidRDefault="00EE64C5"/>
    <w:sectPr w:rsidR="00EE64C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A37" w:rsidRDefault="003F6A37" w:rsidP="00363EFE">
      <w:pPr>
        <w:spacing w:after="0" w:line="240" w:lineRule="auto"/>
      </w:pPr>
      <w:r>
        <w:separator/>
      </w:r>
    </w:p>
  </w:endnote>
  <w:endnote w:type="continuationSeparator" w:id="0">
    <w:p w:rsidR="003F6A37" w:rsidRDefault="003F6A3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83D" w:rsidRPr="001E083D" w:rsidRDefault="001E083D" w:rsidP="001E083D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3320415</wp:posOffset>
          </wp:positionH>
          <wp:positionV relativeFrom="paragraph">
            <wp:posOffset>-489585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A37" w:rsidRDefault="003F6A37" w:rsidP="00363EFE">
      <w:pPr>
        <w:spacing w:after="0" w:line="240" w:lineRule="auto"/>
      </w:pPr>
      <w:r>
        <w:separator/>
      </w:r>
    </w:p>
  </w:footnote>
  <w:footnote w:type="continuationSeparator" w:id="0">
    <w:p w:rsidR="003F6A37" w:rsidRDefault="003F6A3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241" w:rsidRDefault="00CD624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6241" w:rsidRDefault="00C65414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CD6241" w:rsidRPr="00B84795" w:rsidRDefault="00CD6241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E4"/>
    <w:rsid w:val="000042B2"/>
    <w:rsid w:val="00007BF1"/>
    <w:rsid w:val="00011F4D"/>
    <w:rsid w:val="00027223"/>
    <w:rsid w:val="00030A55"/>
    <w:rsid w:val="00040BD1"/>
    <w:rsid w:val="00053C2B"/>
    <w:rsid w:val="000664B4"/>
    <w:rsid w:val="000767DA"/>
    <w:rsid w:val="00080671"/>
    <w:rsid w:val="00081F8D"/>
    <w:rsid w:val="0008292F"/>
    <w:rsid w:val="0008346A"/>
    <w:rsid w:val="00091F55"/>
    <w:rsid w:val="00092C2B"/>
    <w:rsid w:val="000A290F"/>
    <w:rsid w:val="000C1C5F"/>
    <w:rsid w:val="000C52BD"/>
    <w:rsid w:val="000C6200"/>
    <w:rsid w:val="000E6538"/>
    <w:rsid w:val="001019CE"/>
    <w:rsid w:val="00117D19"/>
    <w:rsid w:val="00127E34"/>
    <w:rsid w:val="00131574"/>
    <w:rsid w:val="0016036C"/>
    <w:rsid w:val="00161017"/>
    <w:rsid w:val="001645E3"/>
    <w:rsid w:val="0016667D"/>
    <w:rsid w:val="00173C34"/>
    <w:rsid w:val="001862CB"/>
    <w:rsid w:val="001948B5"/>
    <w:rsid w:val="001A3667"/>
    <w:rsid w:val="001D5FF9"/>
    <w:rsid w:val="001D65F2"/>
    <w:rsid w:val="001E083D"/>
    <w:rsid w:val="001E5B20"/>
    <w:rsid w:val="002100BA"/>
    <w:rsid w:val="00223A56"/>
    <w:rsid w:val="00225F4F"/>
    <w:rsid w:val="00261957"/>
    <w:rsid w:val="002624B8"/>
    <w:rsid w:val="00280E30"/>
    <w:rsid w:val="002A0872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6A37"/>
    <w:rsid w:val="00444389"/>
    <w:rsid w:val="0045348A"/>
    <w:rsid w:val="0045433C"/>
    <w:rsid w:val="00471E73"/>
    <w:rsid w:val="00492008"/>
    <w:rsid w:val="004A64FD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47C3F"/>
    <w:rsid w:val="00567CD4"/>
    <w:rsid w:val="00584F53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273D"/>
    <w:rsid w:val="00657787"/>
    <w:rsid w:val="006618A3"/>
    <w:rsid w:val="0068718E"/>
    <w:rsid w:val="0069103A"/>
    <w:rsid w:val="00697417"/>
    <w:rsid w:val="006A0779"/>
    <w:rsid w:val="006A3087"/>
    <w:rsid w:val="006E0DF3"/>
    <w:rsid w:val="007109C6"/>
    <w:rsid w:val="00732066"/>
    <w:rsid w:val="00732868"/>
    <w:rsid w:val="00736D9A"/>
    <w:rsid w:val="00742908"/>
    <w:rsid w:val="00750DB6"/>
    <w:rsid w:val="00751984"/>
    <w:rsid w:val="00754588"/>
    <w:rsid w:val="00773DAE"/>
    <w:rsid w:val="007742A7"/>
    <w:rsid w:val="007824CB"/>
    <w:rsid w:val="00782642"/>
    <w:rsid w:val="007A32A5"/>
    <w:rsid w:val="007B351B"/>
    <w:rsid w:val="007D15E2"/>
    <w:rsid w:val="007D338A"/>
    <w:rsid w:val="007D4A68"/>
    <w:rsid w:val="007E4D88"/>
    <w:rsid w:val="007F0771"/>
    <w:rsid w:val="0080212D"/>
    <w:rsid w:val="00802952"/>
    <w:rsid w:val="00803726"/>
    <w:rsid w:val="00854B04"/>
    <w:rsid w:val="00862030"/>
    <w:rsid w:val="0088184A"/>
    <w:rsid w:val="0089603A"/>
    <w:rsid w:val="008A389C"/>
    <w:rsid w:val="008B02D5"/>
    <w:rsid w:val="008E1A22"/>
    <w:rsid w:val="008F0BD7"/>
    <w:rsid w:val="008F10AD"/>
    <w:rsid w:val="00904877"/>
    <w:rsid w:val="00913263"/>
    <w:rsid w:val="00913751"/>
    <w:rsid w:val="00914A49"/>
    <w:rsid w:val="00947E23"/>
    <w:rsid w:val="0096536E"/>
    <w:rsid w:val="00985DE4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B4FAE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4613"/>
    <w:rsid w:val="00C47193"/>
    <w:rsid w:val="00C550B6"/>
    <w:rsid w:val="00C65414"/>
    <w:rsid w:val="00C75751"/>
    <w:rsid w:val="00C873C5"/>
    <w:rsid w:val="00CA5ED4"/>
    <w:rsid w:val="00CD6241"/>
    <w:rsid w:val="00D23D34"/>
    <w:rsid w:val="00D24C30"/>
    <w:rsid w:val="00D3130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3205"/>
    <w:rsid w:val="00E7662B"/>
    <w:rsid w:val="00E77A71"/>
    <w:rsid w:val="00E8245F"/>
    <w:rsid w:val="00E9464C"/>
    <w:rsid w:val="00EA7C32"/>
    <w:rsid w:val="00EC4EED"/>
    <w:rsid w:val="00ED2337"/>
    <w:rsid w:val="00EE64C5"/>
    <w:rsid w:val="00EF016A"/>
    <w:rsid w:val="00EF4D6F"/>
    <w:rsid w:val="00F019E7"/>
    <w:rsid w:val="00F23FF8"/>
    <w:rsid w:val="00F247EF"/>
    <w:rsid w:val="00F2525B"/>
    <w:rsid w:val="00F4485D"/>
    <w:rsid w:val="00F52827"/>
    <w:rsid w:val="00F53E8C"/>
    <w:rsid w:val="00F631D2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CC0F1"/>
  <w15:docId w15:val="{C0CE4132-3897-4BE0-9CAC-2AFDB56E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4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453E1-2A30-4A5F-90DB-EAFD583F8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274</TotalTime>
  <Pages>10</Pages>
  <Words>2592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24</cp:revision>
  <cp:lastPrinted>2024-04-03T15:41:00Z</cp:lastPrinted>
  <dcterms:created xsi:type="dcterms:W3CDTF">2024-03-15T12:14:00Z</dcterms:created>
  <dcterms:modified xsi:type="dcterms:W3CDTF">2024-06-25T15:45:00Z</dcterms:modified>
</cp:coreProperties>
</file>