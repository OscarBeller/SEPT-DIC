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81FAC">
        <w:t xml:space="preserve">SANCHES NAHUEL MATIAS </w:t>
      </w:r>
      <w:r w:rsidR="00ED2337" w:rsidRPr="00011F4D">
        <w:rPr>
          <w:b/>
        </w:rPr>
        <w:t>CUIT</w:t>
      </w:r>
      <w:r w:rsidR="000737D7">
        <w:rPr>
          <w:b/>
        </w:rPr>
        <w:t>2</w:t>
      </w:r>
      <w:r w:rsidR="00E81FAC">
        <w:rPr>
          <w:b/>
        </w:rPr>
        <w:t>0</w:t>
      </w:r>
      <w:r w:rsidR="000737D7">
        <w:rPr>
          <w:b/>
        </w:rPr>
        <w:t>-</w:t>
      </w:r>
      <w:r w:rsidR="00E81FAC">
        <w:rPr>
          <w:b/>
        </w:rPr>
        <w:t>44514697-9</w:t>
      </w:r>
      <w:r w:rsidR="000737D7">
        <w:rPr>
          <w:b/>
        </w:rPr>
        <w:t xml:space="preserve"> </w:t>
      </w:r>
      <w:r>
        <w:t>con domicilio en</w:t>
      </w:r>
      <w:r w:rsidR="00E81FAC">
        <w:t xml:space="preserve"> Juan Domingo </w:t>
      </w:r>
      <w:proofErr w:type="spellStart"/>
      <w:r w:rsidR="00E81FAC">
        <w:t>Peron</w:t>
      </w:r>
      <w:proofErr w:type="spellEnd"/>
      <w:r w:rsidR="00E81FAC">
        <w:t xml:space="preserve"> S/N</w:t>
      </w:r>
      <w:r w:rsidR="000737D7">
        <w:t>,</w:t>
      </w:r>
      <w:r w:rsidR="00E81FAC">
        <w:t xml:space="preserve"> Lozano, 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EB5F5B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EB5F5B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EB5F5B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DB57EE" w:rsidRPr="00D620F2" w:rsidTr="00D6394E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B57EE" w:rsidRPr="00D620F2" w:rsidTr="00D639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B57EE" w:rsidRPr="00D620F2" w:rsidRDefault="00DB57EE" w:rsidP="00D63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7EE" w:rsidRPr="00D620F2" w:rsidRDefault="00DB57EE" w:rsidP="00D63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0E0AE6" w:rsidRDefault="000E0AE6" w:rsidP="001D65F2">
      <w:pPr>
        <w:spacing w:after="360"/>
        <w:jc w:val="both"/>
        <w:rPr>
          <w:b/>
        </w:rPr>
      </w:pPr>
      <w:bookmarkStart w:id="0" w:name="_GoBack"/>
      <w:bookmarkEnd w:id="0"/>
    </w:p>
    <w:p w:rsidR="000E0AE6" w:rsidRDefault="000E0AE6">
      <w:pPr>
        <w:rPr>
          <w:b/>
        </w:rPr>
      </w:pPr>
      <w:r>
        <w:rPr>
          <w:b/>
        </w:rPr>
        <w:br w:type="page"/>
      </w:r>
    </w:p>
    <w:p w:rsidR="001D65F2" w:rsidRDefault="00F47A32" w:rsidP="001D65F2">
      <w:pPr>
        <w:spacing w:after="360"/>
        <w:jc w:val="right"/>
        <w:rPr>
          <w:b/>
        </w:rPr>
      </w:pPr>
      <w:r>
        <w:rPr>
          <w:b/>
        </w:rPr>
        <w:lastRenderedPageBreak/>
        <w:t xml:space="preserve"> </w:t>
      </w:r>
      <w:r w:rsidR="001D65F2"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7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5492"/>
        <w:gridCol w:w="2069"/>
      </w:tblGrid>
      <w:tr w:rsidR="00E81FAC" w:rsidRPr="00E81FAC" w:rsidTr="00E81FAC">
        <w:trPr>
          <w:trHeight w:val="692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FAC" w:rsidRPr="00E81FAC" w:rsidRDefault="00E81FAC" w:rsidP="00E81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81FA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FAC" w:rsidRPr="00E81FAC" w:rsidRDefault="00E81FAC" w:rsidP="00E81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81FA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FAC" w:rsidRPr="00E81FAC" w:rsidRDefault="00E81FAC" w:rsidP="00E81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81FA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F4910" w:rsidRPr="00E81FAC" w:rsidTr="005F4910">
        <w:trPr>
          <w:trHeight w:val="692"/>
        </w:trPr>
        <w:tc>
          <w:tcPr>
            <w:tcW w:w="120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5F4910" w:rsidRDefault="005F4910" w:rsidP="005F4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5F4910" w:rsidRDefault="005F4910" w:rsidP="005F4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190 "Dr. Macedonio Graz"</w:t>
            </w:r>
          </w:p>
        </w:tc>
        <w:tc>
          <w:tcPr>
            <w:tcW w:w="2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5F4910" w:rsidRDefault="005F4910" w:rsidP="005F4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5F4910" w:rsidRPr="00E81FAC" w:rsidTr="00E81FAC">
        <w:trPr>
          <w:trHeight w:val="692"/>
        </w:trPr>
        <w:tc>
          <w:tcPr>
            <w:tcW w:w="1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F4910" w:rsidRDefault="005F4910" w:rsidP="005F4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F4910" w:rsidRDefault="005F4910" w:rsidP="005F4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235 "Prov. de Chubut"</w:t>
            </w:r>
          </w:p>
        </w:tc>
        <w:tc>
          <w:tcPr>
            <w:tcW w:w="206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F4910" w:rsidRDefault="005F4910" w:rsidP="005F49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Yala</w:t>
            </w:r>
            <w:proofErr w:type="spellEnd"/>
          </w:p>
        </w:tc>
      </w:tr>
      <w:tr w:rsidR="00B55947" w:rsidRPr="00E81FAC" w:rsidTr="00E81FAC">
        <w:trPr>
          <w:trHeight w:val="692"/>
        </w:trPr>
        <w:tc>
          <w:tcPr>
            <w:tcW w:w="1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55947" w:rsidRDefault="00B55947" w:rsidP="00B559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55947" w:rsidRDefault="00B55947" w:rsidP="00B559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44 "José Ignacio </w:t>
            </w:r>
            <w:proofErr w:type="spellStart"/>
            <w:r>
              <w:rPr>
                <w:rFonts w:ascii="Calibri" w:hAnsi="Calibri" w:cs="Calibri"/>
                <w:color w:val="000000"/>
              </w:rPr>
              <w:t>Gorritti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06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55947" w:rsidRDefault="00B55947" w:rsidP="00B559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LOZANO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A09" w:rsidRDefault="008A3A09" w:rsidP="00363EFE">
      <w:pPr>
        <w:spacing w:after="0" w:line="240" w:lineRule="auto"/>
      </w:pPr>
      <w:r>
        <w:separator/>
      </w:r>
    </w:p>
  </w:endnote>
  <w:endnote w:type="continuationSeparator" w:id="0">
    <w:p w:rsidR="008A3A09" w:rsidRDefault="008A3A0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AE6" w:rsidRDefault="000E0AE6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7BAE42" wp14:editId="01D91982">
          <wp:simplePos x="0" y="0"/>
          <wp:positionH relativeFrom="margin">
            <wp:posOffset>3810</wp:posOffset>
          </wp:positionH>
          <wp:positionV relativeFrom="margin">
            <wp:posOffset>7938770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A09" w:rsidRDefault="008A3A09" w:rsidP="00363EFE">
      <w:pPr>
        <w:spacing w:after="0" w:line="240" w:lineRule="auto"/>
      </w:pPr>
      <w:r>
        <w:separator/>
      </w:r>
    </w:p>
  </w:footnote>
  <w:footnote w:type="continuationSeparator" w:id="0">
    <w:p w:rsidR="008A3A09" w:rsidRDefault="008A3A0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EB5F5B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AC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A5BFB"/>
    <w:rsid w:val="000C1C5F"/>
    <w:rsid w:val="000C52BD"/>
    <w:rsid w:val="000C6200"/>
    <w:rsid w:val="000E0AE6"/>
    <w:rsid w:val="000E6538"/>
    <w:rsid w:val="001019CE"/>
    <w:rsid w:val="00117D19"/>
    <w:rsid w:val="0016036C"/>
    <w:rsid w:val="00161017"/>
    <w:rsid w:val="001645E3"/>
    <w:rsid w:val="0016667D"/>
    <w:rsid w:val="001862CB"/>
    <w:rsid w:val="00192CA5"/>
    <w:rsid w:val="001A3667"/>
    <w:rsid w:val="001D5FF9"/>
    <w:rsid w:val="001D65F2"/>
    <w:rsid w:val="001E5B20"/>
    <w:rsid w:val="002100BA"/>
    <w:rsid w:val="0021043F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4910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7AF5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A3A09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55947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B57EE"/>
    <w:rsid w:val="00E00807"/>
    <w:rsid w:val="00E134AF"/>
    <w:rsid w:val="00E21378"/>
    <w:rsid w:val="00E357CD"/>
    <w:rsid w:val="00E56384"/>
    <w:rsid w:val="00E610EC"/>
    <w:rsid w:val="00E72F89"/>
    <w:rsid w:val="00E7662B"/>
    <w:rsid w:val="00E81FAC"/>
    <w:rsid w:val="00E8245F"/>
    <w:rsid w:val="00E9464C"/>
    <w:rsid w:val="00EA7C32"/>
    <w:rsid w:val="00EB5F5B"/>
    <w:rsid w:val="00EC4EED"/>
    <w:rsid w:val="00ED2337"/>
    <w:rsid w:val="00EF016A"/>
    <w:rsid w:val="00EF4D6F"/>
    <w:rsid w:val="00F019E7"/>
    <w:rsid w:val="00F247EF"/>
    <w:rsid w:val="00F2525B"/>
    <w:rsid w:val="00F4485D"/>
    <w:rsid w:val="00F47A32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E521B"/>
  <w15:docId w15:val="{C43F2DAD-AB9D-4EAB-80AF-1F7A1D2D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01D58-6E9C-45C0-8AF3-EFFA5F2A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22</TotalTime>
  <Pages>6</Pages>
  <Words>1822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2024-05-30T16:38:00Z</cp:lastPrinted>
  <dcterms:created xsi:type="dcterms:W3CDTF">2024-04-04T16:45:00Z</dcterms:created>
  <dcterms:modified xsi:type="dcterms:W3CDTF">2024-06-25T16:22:00Z</dcterms:modified>
</cp:coreProperties>
</file>