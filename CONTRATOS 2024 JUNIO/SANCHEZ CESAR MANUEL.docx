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36292">
        <w:t>Sr. Rodolfo Orlando Nieto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9102C7" w:rsidRPr="009102C7">
        <w:rPr>
          <w:b/>
        </w:rPr>
        <w:t>SANCHEZ, CESAR MANUEL</w:t>
      </w:r>
      <w:r w:rsidR="009102C7">
        <w:t xml:space="preserve"> </w:t>
      </w:r>
      <w:r w:rsidR="00ED2337" w:rsidRPr="00011F4D">
        <w:rPr>
          <w:b/>
        </w:rPr>
        <w:t>CUIT</w:t>
      </w:r>
      <w:r w:rsidR="009102C7">
        <w:rPr>
          <w:b/>
        </w:rPr>
        <w:t xml:space="preserve"> 20-42.729.312-3 </w:t>
      </w:r>
      <w:r>
        <w:t xml:space="preserve">con domicilio en </w:t>
      </w:r>
      <w:proofErr w:type="spellStart"/>
      <w:r w:rsidR="009102C7">
        <w:t>Viltipico</w:t>
      </w:r>
      <w:proofErr w:type="spellEnd"/>
      <w:r w:rsidR="009102C7">
        <w:t xml:space="preserve"> N° 415,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322EB3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322EB3">
        <w:t xml:space="preserve">agosto </w:t>
      </w:r>
      <w:bookmarkStart w:id="0" w:name="_GoBack"/>
      <w:bookmarkEnd w:id="0"/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marzo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A278C6" w:rsidRDefault="00A278C6" w:rsidP="00EC4EED">
      <w:pPr>
        <w:spacing w:after="360"/>
        <w:jc w:val="both"/>
      </w:pPr>
    </w:p>
    <w:p w:rsidR="00322EB3" w:rsidRDefault="00322EB3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8B0D09" w:rsidRPr="008B0D09" w:rsidTr="008B0D0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B0D0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8B0D0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0D0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0D0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0D0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8B0D0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8B0D0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0D0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8B0D0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8B0D0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1.700,00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8B0D09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0D09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8B0D0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8B0D09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8B0D09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0D09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8B0D0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0D09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8B0D0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8B0D09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8B0D0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B0D09" w:rsidRPr="008B0D09" w:rsidTr="008B0D0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8B0D09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8B0D09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0D09" w:rsidRPr="008B0D09" w:rsidRDefault="008B0D09" w:rsidP="008B0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0D09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D09" w:rsidRPr="008B0D09" w:rsidRDefault="008B0D09" w:rsidP="008B0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0D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9102C7" w:rsidRDefault="009102C7" w:rsidP="001D65F2">
      <w:pPr>
        <w:spacing w:after="360"/>
        <w:jc w:val="right"/>
        <w:rPr>
          <w:b/>
        </w:rPr>
      </w:pPr>
    </w:p>
    <w:p w:rsidR="009102C7" w:rsidRDefault="009102C7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8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5270"/>
        <w:gridCol w:w="2431"/>
      </w:tblGrid>
      <w:tr w:rsidR="003B5305" w:rsidTr="003B5305">
        <w:trPr>
          <w:trHeight w:val="556"/>
        </w:trPr>
        <w:tc>
          <w:tcPr>
            <w:tcW w:w="1187" w:type="dxa"/>
            <w:shd w:val="clear" w:color="auto" w:fill="auto"/>
            <w:vAlign w:val="center"/>
            <w:hideMark/>
          </w:tcPr>
          <w:p w:rsidR="003B5305" w:rsidRDefault="003B530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5270" w:type="dxa"/>
            <w:shd w:val="clear" w:color="auto" w:fill="auto"/>
            <w:vAlign w:val="center"/>
            <w:hideMark/>
          </w:tcPr>
          <w:p w:rsidR="003B5305" w:rsidRDefault="003B530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2431" w:type="dxa"/>
            <w:shd w:val="clear" w:color="auto" w:fill="auto"/>
            <w:vAlign w:val="center"/>
            <w:hideMark/>
          </w:tcPr>
          <w:p w:rsidR="003B5305" w:rsidRDefault="003B530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Dirección</w:t>
            </w:r>
          </w:p>
        </w:tc>
      </w:tr>
      <w:tr w:rsidR="003B5305" w:rsidTr="003B5305">
        <w:trPr>
          <w:trHeight w:val="414"/>
        </w:trPr>
        <w:tc>
          <w:tcPr>
            <w:tcW w:w="1187" w:type="dxa"/>
            <w:shd w:val="clear" w:color="auto" w:fill="auto"/>
            <w:noWrap/>
            <w:vAlign w:val="bottom"/>
            <w:hideMark/>
          </w:tcPr>
          <w:p w:rsidR="003B5305" w:rsidRDefault="003B53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70" w:type="dxa"/>
            <w:shd w:val="clear" w:color="auto" w:fill="auto"/>
            <w:vAlign w:val="bottom"/>
            <w:hideMark/>
          </w:tcPr>
          <w:p w:rsidR="003B5305" w:rsidRDefault="003B53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Casa del Niño y la Niña</w:t>
            </w:r>
          </w:p>
        </w:tc>
        <w:tc>
          <w:tcPr>
            <w:tcW w:w="2431" w:type="dxa"/>
            <w:shd w:val="clear" w:color="auto" w:fill="auto"/>
            <w:vAlign w:val="bottom"/>
            <w:hideMark/>
          </w:tcPr>
          <w:p w:rsidR="003B5305" w:rsidRDefault="003B53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  <w:tr w:rsidR="003B5305" w:rsidTr="003B5305">
        <w:trPr>
          <w:trHeight w:val="414"/>
        </w:trPr>
        <w:tc>
          <w:tcPr>
            <w:tcW w:w="1187" w:type="dxa"/>
            <w:shd w:val="clear" w:color="auto" w:fill="auto"/>
            <w:noWrap/>
            <w:vAlign w:val="bottom"/>
            <w:hideMark/>
          </w:tcPr>
          <w:p w:rsidR="003B5305" w:rsidRDefault="003B53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70" w:type="dxa"/>
            <w:shd w:val="clear" w:color="auto" w:fill="auto"/>
            <w:vAlign w:val="bottom"/>
            <w:hideMark/>
          </w:tcPr>
          <w:p w:rsidR="003B5305" w:rsidRDefault="003B53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Niños de </w:t>
            </w:r>
            <w:proofErr w:type="spellStart"/>
            <w:r>
              <w:rPr>
                <w:rFonts w:ascii="Calibri" w:hAnsi="Calibri" w:cs="Calibri"/>
                <w:color w:val="000000"/>
              </w:rPr>
              <w:t>Belen</w:t>
            </w:r>
            <w:proofErr w:type="spellEnd"/>
          </w:p>
        </w:tc>
        <w:tc>
          <w:tcPr>
            <w:tcW w:w="2431" w:type="dxa"/>
            <w:shd w:val="clear" w:color="auto" w:fill="auto"/>
            <w:vAlign w:val="bottom"/>
            <w:hideMark/>
          </w:tcPr>
          <w:p w:rsidR="003B5305" w:rsidRDefault="003B53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  <w:tr w:rsidR="003B5305" w:rsidTr="003B5305">
        <w:trPr>
          <w:trHeight w:val="414"/>
        </w:trPr>
        <w:tc>
          <w:tcPr>
            <w:tcW w:w="1187" w:type="dxa"/>
            <w:shd w:val="clear" w:color="auto" w:fill="auto"/>
            <w:noWrap/>
            <w:vAlign w:val="bottom"/>
            <w:hideMark/>
          </w:tcPr>
          <w:p w:rsidR="003B5305" w:rsidRDefault="003B53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70" w:type="dxa"/>
            <w:shd w:val="clear" w:color="auto" w:fill="auto"/>
            <w:vAlign w:val="bottom"/>
            <w:hideMark/>
          </w:tcPr>
          <w:p w:rsidR="003B5305" w:rsidRDefault="003B53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Niños de </w:t>
            </w:r>
            <w:proofErr w:type="spellStart"/>
            <w:r>
              <w:rPr>
                <w:rFonts w:ascii="Calibri" w:hAnsi="Calibri" w:cs="Calibri"/>
                <w:color w:val="000000"/>
              </w:rPr>
              <w:t>Belen</w:t>
            </w:r>
            <w:proofErr w:type="spellEnd"/>
            <w:r>
              <w:rPr>
                <w:rFonts w:ascii="Calibri" w:hAnsi="Calibri" w:cs="Calibri"/>
                <w:color w:val="000000"/>
              </w:rPr>
              <w:t>(solo almuerzo)</w:t>
            </w:r>
          </w:p>
        </w:tc>
        <w:tc>
          <w:tcPr>
            <w:tcW w:w="2431" w:type="dxa"/>
            <w:shd w:val="clear" w:color="auto" w:fill="auto"/>
            <w:vAlign w:val="bottom"/>
            <w:hideMark/>
          </w:tcPr>
          <w:p w:rsidR="003B5305" w:rsidRDefault="003B53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  <w:tr w:rsidR="003B5305" w:rsidTr="003B5305">
        <w:trPr>
          <w:trHeight w:val="414"/>
        </w:trPr>
        <w:tc>
          <w:tcPr>
            <w:tcW w:w="1187" w:type="dxa"/>
            <w:shd w:val="clear" w:color="auto" w:fill="auto"/>
            <w:noWrap/>
            <w:vAlign w:val="bottom"/>
            <w:hideMark/>
          </w:tcPr>
          <w:p w:rsidR="003B5305" w:rsidRDefault="003B53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270" w:type="dxa"/>
            <w:shd w:val="clear" w:color="auto" w:fill="auto"/>
            <w:vAlign w:val="bottom"/>
            <w:hideMark/>
          </w:tcPr>
          <w:p w:rsidR="003B5305" w:rsidRDefault="003B53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Santa Cecilia</w:t>
            </w:r>
          </w:p>
        </w:tc>
        <w:tc>
          <w:tcPr>
            <w:tcW w:w="2431" w:type="dxa"/>
            <w:shd w:val="clear" w:color="auto" w:fill="auto"/>
            <w:vAlign w:val="bottom"/>
            <w:hideMark/>
          </w:tcPr>
          <w:p w:rsidR="003B5305" w:rsidRDefault="003B53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  <w:tr w:rsidR="003B5305" w:rsidTr="003B5305">
        <w:trPr>
          <w:trHeight w:val="414"/>
        </w:trPr>
        <w:tc>
          <w:tcPr>
            <w:tcW w:w="1187" w:type="dxa"/>
            <w:shd w:val="clear" w:color="auto" w:fill="auto"/>
            <w:noWrap/>
            <w:vAlign w:val="bottom"/>
            <w:hideMark/>
          </w:tcPr>
          <w:p w:rsidR="003B5305" w:rsidRDefault="003B53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70" w:type="dxa"/>
            <w:shd w:val="clear" w:color="auto" w:fill="auto"/>
            <w:vAlign w:val="bottom"/>
            <w:hideMark/>
          </w:tcPr>
          <w:p w:rsidR="003B5305" w:rsidRDefault="003B53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Centro de </w:t>
            </w:r>
            <w:proofErr w:type="spellStart"/>
            <w:r>
              <w:rPr>
                <w:rFonts w:ascii="Calibri" w:hAnsi="Calibri" w:cs="Calibri"/>
                <w:color w:val="000000"/>
              </w:rPr>
              <w:t>Dia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Virgen del Valle</w:t>
            </w:r>
          </w:p>
        </w:tc>
        <w:tc>
          <w:tcPr>
            <w:tcW w:w="2431" w:type="dxa"/>
            <w:shd w:val="clear" w:color="auto" w:fill="auto"/>
            <w:vAlign w:val="bottom"/>
            <w:hideMark/>
          </w:tcPr>
          <w:p w:rsidR="003B5305" w:rsidRDefault="003B53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  <w:tr w:rsidR="003B5305" w:rsidTr="003B5305">
        <w:trPr>
          <w:trHeight w:val="414"/>
        </w:trPr>
        <w:tc>
          <w:tcPr>
            <w:tcW w:w="1187" w:type="dxa"/>
            <w:shd w:val="clear" w:color="auto" w:fill="auto"/>
            <w:noWrap/>
            <w:vAlign w:val="bottom"/>
            <w:hideMark/>
          </w:tcPr>
          <w:p w:rsidR="003B5305" w:rsidRDefault="003B53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270" w:type="dxa"/>
            <w:shd w:val="clear" w:color="auto" w:fill="auto"/>
            <w:vAlign w:val="bottom"/>
            <w:hideMark/>
          </w:tcPr>
          <w:p w:rsidR="003B5305" w:rsidRDefault="003B53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C.D.I. PROFESORA MARY FERRIN</w:t>
            </w:r>
          </w:p>
        </w:tc>
        <w:tc>
          <w:tcPr>
            <w:tcW w:w="2431" w:type="dxa"/>
            <w:shd w:val="clear" w:color="auto" w:fill="auto"/>
            <w:vAlign w:val="bottom"/>
            <w:hideMark/>
          </w:tcPr>
          <w:p w:rsidR="003B5305" w:rsidRDefault="003B53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  <w:tr w:rsidR="003B5305" w:rsidTr="003B5305">
        <w:trPr>
          <w:trHeight w:val="414"/>
        </w:trPr>
        <w:tc>
          <w:tcPr>
            <w:tcW w:w="1187" w:type="dxa"/>
            <w:shd w:val="clear" w:color="auto" w:fill="auto"/>
            <w:noWrap/>
            <w:vAlign w:val="bottom"/>
            <w:hideMark/>
          </w:tcPr>
          <w:p w:rsidR="003B5305" w:rsidRDefault="003B53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270" w:type="dxa"/>
            <w:shd w:val="clear" w:color="auto" w:fill="auto"/>
            <w:vAlign w:val="bottom"/>
            <w:hideMark/>
          </w:tcPr>
          <w:p w:rsidR="003B5305" w:rsidRDefault="003B53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JIN Nº 3 - </w:t>
            </w:r>
            <w:proofErr w:type="spellStart"/>
            <w:r>
              <w:rPr>
                <w:rFonts w:ascii="Calibri" w:hAnsi="Calibri" w:cs="Calibri"/>
              </w:rPr>
              <w:t>ESC.Nº</w:t>
            </w:r>
            <w:proofErr w:type="spellEnd"/>
            <w:r>
              <w:rPr>
                <w:rFonts w:ascii="Calibri" w:hAnsi="Calibri" w:cs="Calibri"/>
              </w:rPr>
              <w:t xml:space="preserve"> 431 -</w:t>
            </w:r>
          </w:p>
        </w:tc>
        <w:tc>
          <w:tcPr>
            <w:tcW w:w="2431" w:type="dxa"/>
            <w:shd w:val="clear" w:color="auto" w:fill="auto"/>
            <w:vAlign w:val="bottom"/>
            <w:hideMark/>
          </w:tcPr>
          <w:p w:rsidR="003B5305" w:rsidRDefault="003B53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9D4" w:rsidRDefault="003C19D4" w:rsidP="00363EFE">
      <w:pPr>
        <w:spacing w:after="0" w:line="240" w:lineRule="auto"/>
      </w:pPr>
      <w:r>
        <w:separator/>
      </w:r>
    </w:p>
  </w:endnote>
  <w:endnote w:type="continuationSeparator" w:id="0">
    <w:p w:rsidR="003C19D4" w:rsidRDefault="003C19D4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71" w:rsidRPr="00F26EB2" w:rsidRDefault="00433A71" w:rsidP="00F26EB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-380843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9D4" w:rsidRDefault="003C19D4" w:rsidP="00363EFE">
      <w:pPr>
        <w:spacing w:after="0" w:line="240" w:lineRule="auto"/>
      </w:pPr>
      <w:r>
        <w:separator/>
      </w:r>
    </w:p>
  </w:footnote>
  <w:footnote w:type="continuationSeparator" w:id="0">
    <w:p w:rsidR="003C19D4" w:rsidRDefault="003C19D4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71" w:rsidRDefault="00433A7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33A71" w:rsidRDefault="00322EB3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433A71" w:rsidRPr="00B84795" w:rsidRDefault="00433A71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2C7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A422E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7125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22EB3"/>
    <w:rsid w:val="00331C45"/>
    <w:rsid w:val="003462A7"/>
    <w:rsid w:val="00363EFE"/>
    <w:rsid w:val="003B0146"/>
    <w:rsid w:val="003B5305"/>
    <w:rsid w:val="003C19D4"/>
    <w:rsid w:val="003C2AF4"/>
    <w:rsid w:val="003D0C8B"/>
    <w:rsid w:val="003D7BF0"/>
    <w:rsid w:val="003E2D74"/>
    <w:rsid w:val="003E39A0"/>
    <w:rsid w:val="00433A71"/>
    <w:rsid w:val="00444389"/>
    <w:rsid w:val="0045433C"/>
    <w:rsid w:val="00471E73"/>
    <w:rsid w:val="00492008"/>
    <w:rsid w:val="004C2B34"/>
    <w:rsid w:val="004E0132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A74CB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0A63"/>
    <w:rsid w:val="007A32A5"/>
    <w:rsid w:val="007B351B"/>
    <w:rsid w:val="007D15E2"/>
    <w:rsid w:val="007D338A"/>
    <w:rsid w:val="007E4D88"/>
    <w:rsid w:val="0080212D"/>
    <w:rsid w:val="00802952"/>
    <w:rsid w:val="00803726"/>
    <w:rsid w:val="0085291E"/>
    <w:rsid w:val="00854B04"/>
    <w:rsid w:val="00862030"/>
    <w:rsid w:val="0088184A"/>
    <w:rsid w:val="0089603A"/>
    <w:rsid w:val="008A389C"/>
    <w:rsid w:val="008B0D09"/>
    <w:rsid w:val="008E1A22"/>
    <w:rsid w:val="008F0BD7"/>
    <w:rsid w:val="008F10AD"/>
    <w:rsid w:val="00904877"/>
    <w:rsid w:val="009102C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07173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DE5EF8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26EB2"/>
    <w:rsid w:val="00F36292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A1BD1"/>
  <w15:docId w15:val="{46D892B9-5C42-492D-828E-2665471E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29B17-5C93-41FF-88B2-04B5866C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17</TotalTime>
  <Pages>6</Pages>
  <Words>1878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10</cp:revision>
  <cp:lastPrinted>2024-03-21T14:28:00Z</cp:lastPrinted>
  <dcterms:created xsi:type="dcterms:W3CDTF">2024-03-21T14:16:00Z</dcterms:created>
  <dcterms:modified xsi:type="dcterms:W3CDTF">2024-05-30T15:19:00Z</dcterms:modified>
</cp:coreProperties>
</file>