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752555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263036">
        <w:t xml:space="preserve">SANCHEZ, PEDRO CESAR </w:t>
      </w:r>
      <w:r w:rsidR="00ED2337" w:rsidRPr="00011F4D">
        <w:rPr>
          <w:b/>
        </w:rPr>
        <w:t>CUIT</w:t>
      </w:r>
      <w:r w:rsidR="00263036">
        <w:rPr>
          <w:b/>
        </w:rPr>
        <w:t xml:space="preserve"> 20-23.946.</w:t>
      </w:r>
      <w:r w:rsidR="008E4AA8">
        <w:rPr>
          <w:b/>
        </w:rPr>
        <w:t>0</w:t>
      </w:r>
      <w:r w:rsidR="00263036">
        <w:rPr>
          <w:b/>
        </w:rPr>
        <w:t xml:space="preserve">32-2 </w:t>
      </w:r>
      <w:r>
        <w:t xml:space="preserve">con domicilio en </w:t>
      </w:r>
      <w:proofErr w:type="spellStart"/>
      <w:r w:rsidR="00263036">
        <w:t>Olavarria</w:t>
      </w:r>
      <w:proofErr w:type="spellEnd"/>
      <w:r w:rsidR="00263036">
        <w:t xml:space="preserve"> N° 355,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0D34D7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0D34D7">
        <w:t xml:space="preserve">agosto </w:t>
      </w:r>
      <w:bookmarkStart w:id="0" w:name="_GoBack"/>
      <w:bookmarkEnd w:id="0"/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916A65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5A4779" w:rsidRPr="005A4779" w:rsidTr="005A4779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A4779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5A477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4779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4779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477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2.100,00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5A477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5A477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2.900,00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4779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5A4779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5A477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1.700,00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5A4779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4779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5A477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lastRenderedPageBreak/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5A4779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5A4779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4779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5A4779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kg,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4779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5A4779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5A4779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5A4779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A4779" w:rsidRPr="005A4779" w:rsidTr="005A477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5A4779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5A4779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A4779" w:rsidRPr="005A4779" w:rsidRDefault="005A4779" w:rsidP="005A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4779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779" w:rsidRPr="005A4779" w:rsidRDefault="005A4779" w:rsidP="005A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47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:rsidR="005A4779" w:rsidRDefault="005A4779" w:rsidP="001D65F2">
      <w:pPr>
        <w:spacing w:after="360"/>
        <w:jc w:val="right"/>
        <w:rPr>
          <w:b/>
        </w:rPr>
      </w:pPr>
    </w:p>
    <w:p w:rsidR="005A4779" w:rsidRDefault="005A4779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1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1"/>
        <w:gridCol w:w="5209"/>
        <w:gridCol w:w="2957"/>
      </w:tblGrid>
      <w:tr w:rsidR="00263036" w:rsidTr="00263036">
        <w:trPr>
          <w:trHeight w:val="492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3036" w:rsidRDefault="00263036" w:rsidP="0026303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Nº de Orden</w:t>
            </w:r>
          </w:p>
        </w:tc>
        <w:tc>
          <w:tcPr>
            <w:tcW w:w="5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3036" w:rsidRDefault="00263036" w:rsidP="0026303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Nombre de la Escuela</w:t>
            </w:r>
          </w:p>
        </w:tc>
        <w:tc>
          <w:tcPr>
            <w:tcW w:w="2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3036" w:rsidRDefault="00263036" w:rsidP="0026303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Dirección</w:t>
            </w:r>
          </w:p>
        </w:tc>
      </w:tr>
      <w:tr w:rsidR="00263036" w:rsidTr="00263036">
        <w:trPr>
          <w:trHeight w:val="367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3036" w:rsidRDefault="00263036" w:rsidP="002630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3036" w:rsidRDefault="00263036" w:rsidP="0026303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Escuela N° 451 "Pte. Cristina </w:t>
            </w:r>
            <w:proofErr w:type="spellStart"/>
            <w:r>
              <w:rPr>
                <w:rFonts w:ascii="Calibri" w:hAnsi="Calibri" w:cs="Calibri"/>
              </w:rPr>
              <w:t>Fernandez</w:t>
            </w:r>
            <w:proofErr w:type="spellEnd"/>
            <w:r>
              <w:rPr>
                <w:rFonts w:ascii="Calibri" w:hAnsi="Calibri" w:cs="Calibri"/>
              </w:rPr>
              <w:t xml:space="preserve"> de Kirchner"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3036" w:rsidRDefault="00263036" w:rsidP="002630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Alto Comedero</w:t>
            </w:r>
          </w:p>
        </w:tc>
      </w:tr>
      <w:tr w:rsidR="00263036" w:rsidTr="00263036">
        <w:trPr>
          <w:trHeight w:val="367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3036" w:rsidRDefault="00263036" w:rsidP="002630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3036" w:rsidRDefault="00263036" w:rsidP="0026303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Escuela N° 458 "Bandera </w:t>
            </w:r>
            <w:proofErr w:type="spellStart"/>
            <w:r>
              <w:rPr>
                <w:rFonts w:ascii="Calibri" w:hAnsi="Calibri" w:cs="Calibri"/>
              </w:rPr>
              <w:t>Nac</w:t>
            </w:r>
            <w:proofErr w:type="spellEnd"/>
            <w:r>
              <w:rPr>
                <w:rFonts w:ascii="Calibri" w:hAnsi="Calibri" w:cs="Calibri"/>
              </w:rPr>
              <w:t>. De Ntra. Libertad Civil" (CONTINGENCIA)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3036" w:rsidRDefault="00263036" w:rsidP="002630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Alto Comedero</w:t>
            </w:r>
          </w:p>
        </w:tc>
      </w:tr>
      <w:tr w:rsidR="00263036" w:rsidTr="00263036">
        <w:trPr>
          <w:trHeight w:val="367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3036" w:rsidRDefault="00263036" w:rsidP="002630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3036" w:rsidRDefault="00263036" w:rsidP="002630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N° 465 "</w:t>
            </w:r>
            <w:proofErr w:type="spellStart"/>
            <w:r>
              <w:rPr>
                <w:rFonts w:ascii="Calibri" w:hAnsi="Calibri" w:cs="Calibri"/>
                <w:color w:val="000000"/>
              </w:rPr>
              <w:t>Nestor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Carlos Kirchner" (CONTINGENCIA)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3036" w:rsidRDefault="00263036" w:rsidP="002630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Alto Comedero</w:t>
            </w:r>
          </w:p>
        </w:tc>
      </w:tr>
      <w:tr w:rsidR="00263036" w:rsidTr="00263036">
        <w:trPr>
          <w:trHeight w:val="367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3036" w:rsidRDefault="00263036" w:rsidP="002630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3036" w:rsidRDefault="00263036" w:rsidP="002630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Casa del Niño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Frari</w:t>
            </w:r>
            <w:proofErr w:type="spellEnd"/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3036" w:rsidRDefault="00263036" w:rsidP="002630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 Salvador de Jujuy</w:t>
            </w:r>
          </w:p>
        </w:tc>
      </w:tr>
      <w:tr w:rsidR="00263036" w:rsidTr="00263036">
        <w:trPr>
          <w:trHeight w:val="367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3036" w:rsidRDefault="00263036" w:rsidP="002630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3036" w:rsidRDefault="00263036" w:rsidP="002630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N° 111 "San Francisco de </w:t>
            </w:r>
            <w:proofErr w:type="spellStart"/>
            <w:r>
              <w:rPr>
                <w:rFonts w:ascii="Calibri" w:hAnsi="Calibri" w:cs="Calibri"/>
                <w:color w:val="000000"/>
              </w:rPr>
              <w:t>Alava</w:t>
            </w:r>
            <w:proofErr w:type="spellEnd"/>
            <w:r>
              <w:rPr>
                <w:rFonts w:ascii="Calibri" w:hAnsi="Calibri" w:cs="Calibri"/>
                <w:color w:val="000000"/>
              </w:rPr>
              <w:t>"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3036" w:rsidRDefault="00263036" w:rsidP="002630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 Salvador de Jujuy</w:t>
            </w:r>
          </w:p>
        </w:tc>
      </w:tr>
      <w:tr w:rsidR="00263036" w:rsidTr="00263036">
        <w:trPr>
          <w:trHeight w:val="367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3036" w:rsidRDefault="00263036" w:rsidP="002630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5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3036" w:rsidRDefault="00263036" w:rsidP="002630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321 "Provincia de Buenos Aires"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3036" w:rsidRDefault="00263036" w:rsidP="002630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 Salvador de Jujuy</w:t>
            </w:r>
          </w:p>
        </w:tc>
      </w:tr>
      <w:tr w:rsidR="00263036" w:rsidTr="00263036">
        <w:trPr>
          <w:trHeight w:val="367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3036" w:rsidRDefault="00263036" w:rsidP="002630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5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3036" w:rsidRDefault="00263036" w:rsidP="002630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Santa Rita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3036" w:rsidRDefault="00263036" w:rsidP="002630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 Salvador de Jujuy</w:t>
            </w:r>
          </w:p>
        </w:tc>
      </w:tr>
      <w:tr w:rsidR="00263036" w:rsidTr="00263036">
        <w:trPr>
          <w:trHeight w:val="367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3036" w:rsidRDefault="00263036" w:rsidP="002630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3036" w:rsidRDefault="00263036" w:rsidP="002630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Tiempo de Juego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3036" w:rsidRDefault="00263036" w:rsidP="002630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 Salvador de Jujuy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19D" w:rsidRDefault="000A719D" w:rsidP="00363EFE">
      <w:pPr>
        <w:spacing w:after="0" w:line="240" w:lineRule="auto"/>
      </w:pPr>
      <w:r>
        <w:separator/>
      </w:r>
    </w:p>
  </w:endnote>
  <w:endnote w:type="continuationSeparator" w:id="0">
    <w:p w:rsidR="000A719D" w:rsidRDefault="000A719D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8D7" w:rsidRDefault="00DE48D7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4457065</wp:posOffset>
          </wp:positionH>
          <wp:positionV relativeFrom="margin">
            <wp:posOffset>7812567</wp:posOffset>
          </wp:positionV>
          <wp:extent cx="1409524" cy="980952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19D" w:rsidRDefault="000A719D" w:rsidP="00363EFE">
      <w:pPr>
        <w:spacing w:after="0" w:line="240" w:lineRule="auto"/>
      </w:pPr>
      <w:r>
        <w:separator/>
      </w:r>
    </w:p>
  </w:footnote>
  <w:footnote w:type="continuationSeparator" w:id="0">
    <w:p w:rsidR="000A719D" w:rsidRDefault="000A719D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8C7D52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036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A719D"/>
    <w:rsid w:val="000C1C5F"/>
    <w:rsid w:val="000C52BD"/>
    <w:rsid w:val="000C6200"/>
    <w:rsid w:val="000D34D7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2D4"/>
    <w:rsid w:val="001E5B20"/>
    <w:rsid w:val="002100BA"/>
    <w:rsid w:val="00223A56"/>
    <w:rsid w:val="00225F4F"/>
    <w:rsid w:val="00261957"/>
    <w:rsid w:val="002624B8"/>
    <w:rsid w:val="00263036"/>
    <w:rsid w:val="002C347A"/>
    <w:rsid w:val="002D3B60"/>
    <w:rsid w:val="002F3577"/>
    <w:rsid w:val="00314884"/>
    <w:rsid w:val="00331C45"/>
    <w:rsid w:val="003462A7"/>
    <w:rsid w:val="00363EFE"/>
    <w:rsid w:val="003763FC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A4779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6D7B30"/>
    <w:rsid w:val="007109C6"/>
    <w:rsid w:val="00732868"/>
    <w:rsid w:val="00736D9A"/>
    <w:rsid w:val="00742908"/>
    <w:rsid w:val="00750DB6"/>
    <w:rsid w:val="00751984"/>
    <w:rsid w:val="00752555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C7D52"/>
    <w:rsid w:val="008E1A22"/>
    <w:rsid w:val="008E4AA8"/>
    <w:rsid w:val="008F0BD7"/>
    <w:rsid w:val="008F10AD"/>
    <w:rsid w:val="00904877"/>
    <w:rsid w:val="00913263"/>
    <w:rsid w:val="00913751"/>
    <w:rsid w:val="00914A49"/>
    <w:rsid w:val="00916A65"/>
    <w:rsid w:val="00947E23"/>
    <w:rsid w:val="009A5961"/>
    <w:rsid w:val="009B54B5"/>
    <w:rsid w:val="009C5AFB"/>
    <w:rsid w:val="009D0470"/>
    <w:rsid w:val="009D571D"/>
    <w:rsid w:val="009D7DD6"/>
    <w:rsid w:val="009E1892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959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DE48D7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A3B8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FC2666"/>
  <w15:docId w15:val="{2AED81D1-F88B-4820-A5FE-D4745E01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DC713-76D3-4BE7-BC49-0726602FC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25</TotalTime>
  <Pages>6</Pages>
  <Words>1900</Words>
  <Characters>10455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11</cp:revision>
  <cp:lastPrinted>2024-04-10T13:38:00Z</cp:lastPrinted>
  <dcterms:created xsi:type="dcterms:W3CDTF">2024-03-20T16:07:00Z</dcterms:created>
  <dcterms:modified xsi:type="dcterms:W3CDTF">2024-05-30T15:18:00Z</dcterms:modified>
</cp:coreProperties>
</file>