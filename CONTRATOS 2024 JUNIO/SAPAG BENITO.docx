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2A88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70BA568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D1BB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60828" w:rsidRPr="00E60828">
        <w:rPr>
          <w:b/>
        </w:rPr>
        <w:t>SAPAG, BENITO EDGARDO</w:t>
      </w:r>
      <w:r w:rsidR="00E60828">
        <w:t xml:space="preserve"> </w:t>
      </w:r>
      <w:r w:rsidR="00ED2337" w:rsidRPr="00011F4D">
        <w:rPr>
          <w:b/>
        </w:rPr>
        <w:t>CUIT</w:t>
      </w:r>
      <w:r w:rsidR="00E60828">
        <w:rPr>
          <w:b/>
        </w:rPr>
        <w:t xml:space="preserve"> 20-17.840.897-7 </w:t>
      </w:r>
      <w:r>
        <w:t xml:space="preserve">con domicilio en </w:t>
      </w:r>
      <w:r w:rsidR="00E60828">
        <w:t xml:space="preserve">Pasaje Bruni 289 esquina </w:t>
      </w:r>
      <w:proofErr w:type="spellStart"/>
      <w:r w:rsidR="00E60828">
        <w:t>Guemes</w:t>
      </w:r>
      <w:proofErr w:type="spellEnd"/>
      <w:r w:rsidR="00E60828">
        <w:t xml:space="preserve">, Perico,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4D56650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19C2FB9C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83B3C67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38926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F88198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23490918" w14:textId="4449B5D5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173E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173E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43EEB3A9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376F4159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22ABCD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C9B3ED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AC6F441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D955154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45DFD2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4C486F8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27AC9D6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B9DE66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39C6763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23731BC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A7BBAF0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17BF412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F33A6A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B8DFA17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0C0038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153E3E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1A59EB0F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69B5A65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0E79429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F2B969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63D642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C379CE2" w14:textId="6345F3D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F015C1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5C8A61D7" w14:textId="77777777" w:rsidR="0016667D" w:rsidRPr="00E134AF" w:rsidRDefault="0016667D" w:rsidP="00331C45">
      <w:pPr>
        <w:spacing w:after="360"/>
        <w:jc w:val="both"/>
      </w:pPr>
    </w:p>
    <w:p w14:paraId="43D869D8" w14:textId="77777777" w:rsidR="00BA79E3" w:rsidRDefault="00BA79E3" w:rsidP="00EC4EED">
      <w:pPr>
        <w:spacing w:after="360"/>
        <w:jc w:val="both"/>
      </w:pPr>
    </w:p>
    <w:p w14:paraId="60615D28" w14:textId="77777777" w:rsidR="00A278C6" w:rsidRDefault="00A278C6" w:rsidP="00EC4EED">
      <w:pPr>
        <w:spacing w:after="360"/>
        <w:jc w:val="both"/>
      </w:pPr>
    </w:p>
    <w:p w14:paraId="123FB1A2" w14:textId="77777777" w:rsidR="00AF7B94" w:rsidRDefault="00AF7B94" w:rsidP="00EC4EED">
      <w:pPr>
        <w:spacing w:after="360"/>
        <w:jc w:val="both"/>
      </w:pPr>
    </w:p>
    <w:p w14:paraId="308E4F1F" w14:textId="77777777" w:rsidR="00A278C6" w:rsidRDefault="00A278C6" w:rsidP="00EC4EED">
      <w:pPr>
        <w:spacing w:after="360"/>
        <w:jc w:val="both"/>
      </w:pPr>
    </w:p>
    <w:p w14:paraId="5E7E25BC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7A9675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106100" w:rsidRPr="00106100" w14:paraId="6382FD45" w14:textId="77777777" w:rsidTr="0010610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FB91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06100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061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A01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6100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CDC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6100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DD3B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61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06100" w:rsidRPr="00106100" w14:paraId="5EF78411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1BEE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477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571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729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448262CC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5F42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541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225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0BE0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38EECE30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FE74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99E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429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DD13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E43D309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C854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A148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935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C2E6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77E215F6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E62C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010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114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CECB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106100" w:rsidRPr="00106100" w14:paraId="093C5D1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84D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EDE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563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7F60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106100" w:rsidRPr="00106100" w14:paraId="3C7EA37B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25A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546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1B3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61EE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5503708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C1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8AD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796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44B4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5F11322D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BB4C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F45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30A5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97D9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1D9E9D9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DA17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173D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67A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7739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925AE0B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D2E4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76CA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9411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0466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80D9519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8E6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E7E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0610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E4B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97A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3582668D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C455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F26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420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A944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5C91EFE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08AF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1D21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68F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57E5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3BBF1D9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CA6F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E9C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4EE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1AE7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0FE0F80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FB2F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FC6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324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0FEF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2672DE12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8CE0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2C0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699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BC0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0D0D1D6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30A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D67E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7348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CAD5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F12271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D1F5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802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B52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A613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7F292492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088F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100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60E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D2D7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AC0F862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E42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BAC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715A" w14:textId="77777777" w:rsidR="00106100" w:rsidRPr="00106100" w:rsidRDefault="00106100" w:rsidP="0010610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717A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4BB3AD5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C81B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7AF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2B2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536F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55C6629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4257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EBF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D6F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D42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106100" w:rsidRPr="00106100" w14:paraId="27695DE6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2C5B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636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E65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90D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106100" w:rsidRPr="00106100" w14:paraId="7CC33D1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1993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C7C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4A6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355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106100" w:rsidRPr="00106100" w14:paraId="72FCC26D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B089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06A7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F46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200F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106100" w:rsidRPr="00106100" w14:paraId="247378D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CDC6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20A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E2C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FD4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106100" w:rsidRPr="00106100" w14:paraId="78BE733E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A71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3F81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EE0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B59E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583ECD5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13A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9AF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6AF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7365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1.640,00 </w:t>
            </w:r>
          </w:p>
        </w:tc>
      </w:tr>
      <w:tr w:rsidR="00106100" w:rsidRPr="00106100" w14:paraId="0BA4790C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994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6A1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B2BC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E4A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106100" w:rsidRPr="00106100" w14:paraId="5AF0B451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84DF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2BB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CB7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BF40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106100" w:rsidRPr="00106100" w14:paraId="7F5461F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7EDC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AC4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821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0206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106100" w:rsidRPr="00106100" w14:paraId="30E129E0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2D00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535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BBA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B73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106100" w:rsidRPr="00106100" w14:paraId="4B20FCCE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4F3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C15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C27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10610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B20B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106100" w:rsidRPr="00106100" w14:paraId="1329C581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3623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CB9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F2E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F3A4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106100" w:rsidRPr="00106100" w14:paraId="08E4FE1B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A122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62D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31C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763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106100" w:rsidRPr="00106100" w14:paraId="791EED99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FCD1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3C1C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DA8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F71D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106100" w:rsidRPr="00106100" w14:paraId="490F4FCD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ED29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0B0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AEF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AA12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106100" w:rsidRPr="00106100" w14:paraId="049BB80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4E73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F8FF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27F5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4EE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106100" w:rsidRPr="00106100" w14:paraId="193B71F2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C2A7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6B6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03C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5CA1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1CC39202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024B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C59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3E7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ABDF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106100" w:rsidRPr="00106100" w14:paraId="7071538F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244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918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E5A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152F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106100" w:rsidRPr="00106100" w14:paraId="3E0785A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8A96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D3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E0A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44B4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6.600,00 </w:t>
            </w:r>
          </w:p>
        </w:tc>
      </w:tr>
      <w:tr w:rsidR="00106100" w:rsidRPr="00106100" w14:paraId="4659FD9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56D2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997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637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C81E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33E875FC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69C5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4AD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06100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BEC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9E80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79B911E4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0415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9B0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500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143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5E24511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5EB3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D111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636D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15CE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048026E6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9716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EEC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FC3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577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4F28AD2E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EFAA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29B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47D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2F6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3660F06F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960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507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5DC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154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1D6F1305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9469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61E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9C8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1826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26F122A1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568C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076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223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ECED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5913895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4EDC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15A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94D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A271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AEA1322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A299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B92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B4E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2603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1CAF1D7B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FB95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634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DCE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626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5165E369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A82B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1ABE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A97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134A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3A1F4CC1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11B4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091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D9D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194C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6BB5E094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6147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0C07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E06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F38B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781528BD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79BD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17C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4DF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496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25912326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A60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BE7C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10610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6D51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732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41DF77A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378E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18C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799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2E4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106100" w:rsidRPr="00106100" w14:paraId="16B0610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8F7F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D3B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6EB0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4F06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05B5631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778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470A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320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503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4604C56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2EAB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0A46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E317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C405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106100" w:rsidRPr="00106100" w14:paraId="0B14F9E8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5EE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8DCF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0993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4244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47EDE0B7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EC8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008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6D85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7AEE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22C83A4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A7AC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272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F4B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2EDA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106100" w:rsidRPr="00106100" w14:paraId="1F7B052A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DB3B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6908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106100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10610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548D2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963B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106100" w:rsidRPr="00106100" w14:paraId="70333F63" w14:textId="77777777" w:rsidTr="0010610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EAC8" w14:textId="77777777" w:rsidR="00106100" w:rsidRPr="00106100" w:rsidRDefault="00106100" w:rsidP="0010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E249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106100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106100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DC604" w14:textId="77777777" w:rsidR="00106100" w:rsidRPr="00106100" w:rsidRDefault="00106100" w:rsidP="00106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100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4378" w14:textId="77777777" w:rsidR="00106100" w:rsidRPr="00106100" w:rsidRDefault="00106100" w:rsidP="0010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6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629B1F66" w14:textId="77777777" w:rsidR="00E60828" w:rsidRDefault="00E60828" w:rsidP="001D65F2">
      <w:pPr>
        <w:spacing w:after="360"/>
        <w:jc w:val="right"/>
        <w:rPr>
          <w:b/>
        </w:rPr>
      </w:pPr>
    </w:p>
    <w:p w14:paraId="799A606F" w14:textId="77777777" w:rsidR="00106100" w:rsidRDefault="00106100">
      <w:pPr>
        <w:rPr>
          <w:b/>
        </w:rPr>
      </w:pPr>
      <w:r>
        <w:rPr>
          <w:b/>
        </w:rPr>
        <w:br w:type="page"/>
      </w:r>
    </w:p>
    <w:p w14:paraId="74107B65" w14:textId="17CEF504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375ACEBF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6337"/>
        <w:gridCol w:w="1159"/>
      </w:tblGrid>
      <w:tr w:rsidR="00E60828" w:rsidRPr="00E60828" w14:paraId="6FF5C85B" w14:textId="77777777" w:rsidTr="00E60828">
        <w:trPr>
          <w:trHeight w:val="574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555F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828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6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EB23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828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7E72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828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60828" w:rsidRPr="00E60828" w14:paraId="5390014E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4F75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913D7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Bachillerato Prov. Nº 20 (CONTINGENCIA)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B253B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E60828" w:rsidRPr="00E60828" w14:paraId="6E18497C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E201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123F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247 "Nicolás Avellaneda" (sin medidor de gas)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CBDBF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Coronel Arias</w:t>
            </w:r>
          </w:p>
        </w:tc>
      </w:tr>
      <w:tr w:rsidR="00E60828" w:rsidRPr="00E60828" w14:paraId="0ED925A6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190D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5DD10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Colegio Secundario N° 38 (CONTINGENCIA)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AABE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E60828" w:rsidRPr="00E60828" w14:paraId="291C04FC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1710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F9EC6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314 "Ricardo Santiago Ibazeta"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AE33B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E60828" w:rsidRPr="00E60828" w14:paraId="0E591B21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F404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0754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Escuela N° 343 "Cabo Humberto César Alemán -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Heroes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de Malvinas"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B2578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Los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Manatiales</w:t>
            </w:r>
            <w:proofErr w:type="spellEnd"/>
          </w:p>
        </w:tc>
      </w:tr>
      <w:tr w:rsidR="00E60828" w:rsidRPr="00E60828" w14:paraId="38C7350A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6CC0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B839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Colegio Secundario Nº 7 "Maestro Mario H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Perez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23E92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3375E117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9DD8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3FCF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AC7F6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05FB95E0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F616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595D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Especial Nº 6 "Dr. Vicente Arroyabe"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13504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7C271D43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676D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98B26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214 Ejército del Norte - JI N°29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C26BD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30096682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963E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8896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441 "Jesús Maestro"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EC7F3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6AF21E10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49A9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E0B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N° 64 "Independencia"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4A95D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33776399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4CC3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5C5E8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Escuela Nº 110 "Monseñor Miguel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Vergara"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632CA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5F417752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B3EF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79903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Escuela Nº 236 "Provincia de Santa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Fé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5E2FB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187A4EC6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7135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2F817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24 "Brigadier Gral. Cornelio Saavedra"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44B5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3A0EAA6E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CE6F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83D4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449 "Municipalidad Ciudad Perico"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2EB03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2DAA9AA0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1DB8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9FAEE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C4332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02D1C127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AE37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A2F67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Escuela Técnica N° 1 "Maestro H.S. Luna"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93777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4122FB57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9E61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7C555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ESP.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8 "Guillermo Salim Quintar"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A3368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0C0E9FC2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1B48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0A1D4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J.I.N. N° 24 (Escuela N° 460 y N° 441)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017A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68DA3416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8176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A5740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E6082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E60828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1DB63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66AE291C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2901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CC41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A98A0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3003B6E4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0218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93447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4E4D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60828" w:rsidRPr="00E60828" w14:paraId="72A0E21E" w14:textId="77777777" w:rsidTr="00E60828">
        <w:trPr>
          <w:trHeight w:val="42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1748" w14:textId="77777777" w:rsidR="00E60828" w:rsidRPr="00E60828" w:rsidRDefault="00E60828" w:rsidP="00E60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5DF74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Colegio Secundario Nº 41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A24C2" w14:textId="77777777" w:rsidR="00E60828" w:rsidRPr="00E60828" w:rsidRDefault="00E60828" w:rsidP="00E60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828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</w:tbl>
    <w:p w14:paraId="210F8938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0D10" w14:textId="77777777" w:rsidR="00B60EEB" w:rsidRDefault="00B60EEB" w:rsidP="00363EFE">
      <w:pPr>
        <w:spacing w:after="0" w:line="240" w:lineRule="auto"/>
      </w:pPr>
      <w:r>
        <w:separator/>
      </w:r>
    </w:p>
  </w:endnote>
  <w:endnote w:type="continuationSeparator" w:id="0">
    <w:p w14:paraId="76D1FDBB" w14:textId="77777777" w:rsidR="00B60EEB" w:rsidRDefault="00B60EE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C2C8" w14:textId="77777777" w:rsidR="00CD3612" w:rsidRDefault="00CD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64C808" wp14:editId="355A840B">
          <wp:simplePos x="0" y="0"/>
          <wp:positionH relativeFrom="margin">
            <wp:posOffset>4351020</wp:posOffset>
          </wp:positionH>
          <wp:positionV relativeFrom="paragraph">
            <wp:posOffset>-435448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E79B" w14:textId="77777777" w:rsidR="00B60EEB" w:rsidRDefault="00B60EEB" w:rsidP="00363EFE">
      <w:pPr>
        <w:spacing w:after="0" w:line="240" w:lineRule="auto"/>
      </w:pPr>
      <w:r>
        <w:separator/>
      </w:r>
    </w:p>
  </w:footnote>
  <w:footnote w:type="continuationSeparator" w:id="0">
    <w:p w14:paraId="46998829" w14:textId="77777777" w:rsidR="00B60EEB" w:rsidRDefault="00B60EE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97D8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AFA5FB2" wp14:editId="523618D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9BC31B" w14:textId="543F2B11" w:rsidR="00B84795" w:rsidRPr="00B84795" w:rsidRDefault="003173E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828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6100"/>
    <w:rsid w:val="00117D19"/>
    <w:rsid w:val="0016036C"/>
    <w:rsid w:val="00161017"/>
    <w:rsid w:val="001645E3"/>
    <w:rsid w:val="0016667D"/>
    <w:rsid w:val="001862CB"/>
    <w:rsid w:val="001A3667"/>
    <w:rsid w:val="001D1BB0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173EE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E460D"/>
    <w:rsid w:val="004F00C8"/>
    <w:rsid w:val="004F27F5"/>
    <w:rsid w:val="004F2D6A"/>
    <w:rsid w:val="004F5D22"/>
    <w:rsid w:val="00513CF2"/>
    <w:rsid w:val="005157D8"/>
    <w:rsid w:val="00527784"/>
    <w:rsid w:val="00531718"/>
    <w:rsid w:val="0054203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0EEB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D3612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0828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5C1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35AB4B"/>
  <w15:docId w15:val="{7F9240A2-1B86-4BD3-8852-A6D48BF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58528-1D43-4F05-A9F0-4C5AD144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16</TotalTime>
  <Pages>6</Pages>
  <Words>2010</Words>
  <Characters>11060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6</cp:revision>
  <cp:lastPrinted>2022-04-08T16:53:00Z</cp:lastPrinted>
  <dcterms:created xsi:type="dcterms:W3CDTF">2024-03-20T15:48:00Z</dcterms:created>
  <dcterms:modified xsi:type="dcterms:W3CDTF">2024-05-31T00:02:00Z</dcterms:modified>
</cp:coreProperties>
</file>