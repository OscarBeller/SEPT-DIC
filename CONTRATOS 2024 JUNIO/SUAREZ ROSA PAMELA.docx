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421E6A">
        <w:t xml:space="preserve"> </w:t>
      </w:r>
      <w:r w:rsidR="00421E6A" w:rsidRPr="00421E6A">
        <w:rPr>
          <w:b/>
        </w:rPr>
        <w:t>SUAREZ, ROSA PAMELA</w:t>
      </w:r>
      <w:r w:rsidR="000737D7">
        <w:t xml:space="preserve"> </w:t>
      </w:r>
      <w:r w:rsidR="00ED2337" w:rsidRPr="00011F4D">
        <w:rPr>
          <w:b/>
        </w:rPr>
        <w:t>CUIT</w:t>
      </w:r>
      <w:r w:rsidR="00421E6A">
        <w:rPr>
          <w:b/>
        </w:rPr>
        <w:t xml:space="preserve"> </w:t>
      </w:r>
      <w:r w:rsidR="000737D7">
        <w:rPr>
          <w:b/>
        </w:rPr>
        <w:t>27-</w:t>
      </w:r>
      <w:r w:rsidR="00421E6A">
        <w:rPr>
          <w:b/>
        </w:rPr>
        <w:t>34</w:t>
      </w:r>
      <w:r w:rsidR="000737D7">
        <w:rPr>
          <w:b/>
        </w:rPr>
        <w:t>.</w:t>
      </w:r>
      <w:r w:rsidR="00421E6A">
        <w:rPr>
          <w:b/>
        </w:rPr>
        <w:t>105</w:t>
      </w:r>
      <w:r w:rsidR="000737D7">
        <w:rPr>
          <w:b/>
        </w:rPr>
        <w:t>.</w:t>
      </w:r>
      <w:r w:rsidR="00421E6A">
        <w:rPr>
          <w:b/>
        </w:rPr>
        <w:t>236-5</w:t>
      </w:r>
      <w:r w:rsidR="000737D7">
        <w:rPr>
          <w:b/>
        </w:rPr>
        <w:t xml:space="preserve"> </w:t>
      </w:r>
      <w:r>
        <w:t xml:space="preserve">con domicilio en </w:t>
      </w:r>
      <w:r w:rsidR="00421E6A">
        <w:t>Ruta N</w:t>
      </w:r>
      <w:r w:rsidR="000737D7">
        <w:t xml:space="preserve">° </w:t>
      </w:r>
      <w:r w:rsidR="00421E6A">
        <w:t>80</w:t>
      </w:r>
      <w:r w:rsidR="000737D7">
        <w:t xml:space="preserve">, </w:t>
      </w:r>
      <w:r w:rsidR="00421E6A">
        <w:t xml:space="preserve">Palma Sola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DB2D64" w:rsidRDefault="00DB2D64" w:rsidP="00DB2D64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B2D64" w:rsidRDefault="00DB2D64" w:rsidP="00DB2D64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"/>
        <w:gridCol w:w="3835"/>
        <w:gridCol w:w="2352"/>
        <w:gridCol w:w="1774"/>
      </w:tblGrid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Renglon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Pollo de criadero congelado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Blando Especial Cortado (Cuadrada)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14.800,00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Blando entero (sobaco para sopa)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Carne molida especial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14.800,00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Huevos de gallina por maple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Maple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Limón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Naranja 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Docena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Mandarina 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Docena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Banana 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Docena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Manzana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Acelga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Arveja en lata x 350 </w:t>
            </w:r>
            <w:proofErr w:type="spellStart"/>
            <w:r>
              <w:rPr>
                <w:rFonts w:ascii="Calibri" w:hAnsi="Calibri" w:cs="Calibri"/>
                <w:color w:val="000000"/>
              </w:rPr>
              <w:t>grs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 GR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Cebolla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Morrón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Papa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tomate x 520 </w:t>
            </w:r>
            <w:proofErr w:type="spellStart"/>
            <w:r>
              <w:rPr>
                <w:rFonts w:ascii="Calibri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Zanahoria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Zapallito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Zapallo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Levadura fresca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Levadura seca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Sobre de 10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Grasa Bovina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Arroz Blanco Fino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Avena arrollada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Fideos </w:t>
            </w:r>
            <w:proofErr w:type="spellStart"/>
            <w:r>
              <w:rPr>
                <w:rFonts w:ascii="Calibri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Fideos Espaguetis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Harina de trigo 000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1.350,00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Fécula de maíz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Lenteja seca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Paquete 400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Sémola de maíz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Trigo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Triguillo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Frangollo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Aceite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Lt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Laurel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Orégano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Provenzal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 fina común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Paquete x 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Azúcar Blanca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Esencia de vainilla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cc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Mate Cocido en saquitos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Caja x 50 un.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Té de Té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Caja x 50 un.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Leche en Polvo Entera Instantánea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Caja x 800 gr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Bizcocho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Pan </w:t>
            </w:r>
            <w:proofErr w:type="spellStart"/>
            <w:r>
              <w:rPr>
                <w:rFonts w:ascii="Calibri" w:hAnsi="Calibri" w:cs="Calibri"/>
                <w:color w:val="000000"/>
              </w:rPr>
              <w:t>Migñon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(**)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 rallado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Peceto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Espinaca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atado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Perejil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kg,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Brócoli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Chaucha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Pelones deshidratados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Dulce de batata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Durazno al natural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Lata en mitades x 820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Dulce de leche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 x 400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Mermelada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 x 500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Edulcorante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Botella x 400 c.c.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Harina Leudante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Paquete x 1 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Jugo en polvo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Sobre x un.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Vitina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Maíz pelado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Paquete x 1 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Cereal sin azúcar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Malta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Frasco x 170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Cacao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Polvo para gelatina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Caja x 40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Polvo para flan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Caja x 40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Queso Cremoso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7.800,00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Queso </w:t>
            </w:r>
            <w:proofErr w:type="spellStart"/>
            <w:r>
              <w:rPr>
                <w:rFonts w:ascii="Calibri" w:hAnsi="Calibri" w:cs="Calibri"/>
                <w:color w:val="000000"/>
              </w:rPr>
              <w:t>Tybo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2D64" w:rsidTr="00DB2D6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Pastas frescas (</w:t>
            </w:r>
            <w:proofErr w:type="spellStart"/>
            <w:r>
              <w:rPr>
                <w:rFonts w:ascii="Calibri" w:hAnsi="Calibri" w:cs="Calibri"/>
                <w:color w:val="000000"/>
              </w:rPr>
              <w:t>pascualina</w:t>
            </w:r>
            <w:proofErr w:type="spellEnd"/>
            <w:r>
              <w:rPr>
                <w:rFonts w:ascii="Calibri" w:hAnsi="Calibri" w:cs="Calibri"/>
                <w:color w:val="000000"/>
              </w:rPr>
              <w:t>, ravioles)***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B2D64" w:rsidRDefault="00DB2D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DB2D64" w:rsidRDefault="00DB2D64" w:rsidP="001D65F2">
      <w:pPr>
        <w:spacing w:after="360"/>
        <w:jc w:val="both"/>
        <w:rPr>
          <w:b/>
        </w:rPr>
      </w:pPr>
    </w:p>
    <w:p w:rsidR="00421E6A" w:rsidRDefault="00421E6A" w:rsidP="001D65F2">
      <w:pPr>
        <w:spacing w:after="360"/>
        <w:jc w:val="right"/>
        <w:rPr>
          <w:b/>
        </w:rPr>
      </w:pPr>
    </w:p>
    <w:p w:rsidR="00DB2D64" w:rsidRDefault="00DB2D64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2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5716"/>
        <w:gridCol w:w="2153"/>
      </w:tblGrid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21E6A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21E6A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21E6A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 xml:space="preserve">Bachillerato Prov. N° 5 "Octavio Federico </w:t>
            </w:r>
            <w:proofErr w:type="spellStart"/>
            <w:r w:rsidRPr="00421E6A">
              <w:rPr>
                <w:rFonts w:ascii="Calibri" w:eastAsia="Times New Roman" w:hAnsi="Calibri" w:cs="Calibri"/>
                <w:color w:val="000000"/>
              </w:rPr>
              <w:t>Bernis</w:t>
            </w:r>
            <w:proofErr w:type="spellEnd"/>
            <w:r w:rsidRPr="00421E6A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1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 xml:space="preserve">Escuela Especial Nº 13 "Prof. Liliana J. </w:t>
            </w:r>
            <w:proofErr w:type="spellStart"/>
            <w:r w:rsidRPr="00421E6A">
              <w:rPr>
                <w:rFonts w:ascii="Calibri" w:eastAsia="Times New Roman" w:hAnsi="Calibri" w:cs="Calibri"/>
                <w:color w:val="000000"/>
              </w:rPr>
              <w:t>Dominguez</w:t>
            </w:r>
            <w:proofErr w:type="spellEnd"/>
            <w:r w:rsidRPr="00421E6A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1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Escuela N° 104 "Ojo de Agua"</w:t>
            </w:r>
          </w:p>
        </w:tc>
        <w:tc>
          <w:tcPr>
            <w:tcW w:w="21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Escuela N° 138 - Pedro Ortiz de Zárate - JIN N° 39</w:t>
            </w:r>
          </w:p>
        </w:tc>
        <w:tc>
          <w:tcPr>
            <w:tcW w:w="21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Escuela Nº 238 "Santa Bárbara"</w:t>
            </w:r>
          </w:p>
        </w:tc>
        <w:tc>
          <w:tcPr>
            <w:tcW w:w="21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90F" w:rsidRDefault="0077390F" w:rsidP="00363EFE">
      <w:pPr>
        <w:spacing w:after="0" w:line="240" w:lineRule="auto"/>
      </w:pPr>
      <w:r>
        <w:separator/>
      </w:r>
    </w:p>
  </w:endnote>
  <w:endnote w:type="continuationSeparator" w:id="0">
    <w:p w:rsidR="0077390F" w:rsidRDefault="0077390F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AB0" w:rsidRPr="00B97AB0" w:rsidRDefault="00B97AB0" w:rsidP="00B97AB0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-452767</wp:posOffset>
          </wp:positionV>
          <wp:extent cx="1412949" cy="978196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90F" w:rsidRDefault="0077390F" w:rsidP="00363EFE">
      <w:pPr>
        <w:spacing w:after="0" w:line="240" w:lineRule="auto"/>
      </w:pPr>
      <w:r>
        <w:separator/>
      </w:r>
    </w:p>
  </w:footnote>
  <w:footnote w:type="continuationSeparator" w:id="0">
    <w:p w:rsidR="0077390F" w:rsidRDefault="0077390F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B2D64" w:rsidRDefault="00DB2D64" w:rsidP="00DB2D64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6A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511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21E6A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390F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1C45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97AB0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B2D64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47AA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5AA7A"/>
  <w15:docId w15:val="{7DC708CD-0E65-4D78-B8A3-53B61604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21E83-530A-48EC-9A30-AE1DF5F9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35</TotalTime>
  <Pages>6</Pages>
  <Words>1824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4</cp:revision>
  <cp:lastPrinted>2024-04-03T15:43:00Z</cp:lastPrinted>
  <dcterms:created xsi:type="dcterms:W3CDTF">2024-04-03T15:29:00Z</dcterms:created>
  <dcterms:modified xsi:type="dcterms:W3CDTF">2024-06-12T12:20:00Z</dcterms:modified>
</cp:coreProperties>
</file>