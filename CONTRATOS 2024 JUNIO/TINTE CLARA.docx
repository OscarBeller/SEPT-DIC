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0F371C">
        <w:t xml:space="preserve"> TINTE, CLARA MARCELA LOURDES </w:t>
      </w:r>
      <w:r w:rsidR="000737D7">
        <w:t xml:space="preserve"> </w:t>
      </w:r>
      <w:r w:rsidR="00ED2337" w:rsidRPr="00011F4D">
        <w:rPr>
          <w:b/>
        </w:rPr>
        <w:t>CUIT</w:t>
      </w:r>
      <w:r w:rsidR="000F371C">
        <w:rPr>
          <w:b/>
        </w:rPr>
        <w:t xml:space="preserve"> 27-32.710.492-1</w:t>
      </w:r>
      <w:r w:rsidR="000737D7">
        <w:rPr>
          <w:b/>
        </w:rPr>
        <w:t xml:space="preserve"> </w:t>
      </w:r>
      <w:r>
        <w:t xml:space="preserve">con domicilio en </w:t>
      </w:r>
      <w:proofErr w:type="spellStart"/>
      <w:r w:rsidR="000F371C">
        <w:t>Jose</w:t>
      </w:r>
      <w:proofErr w:type="spellEnd"/>
      <w:r w:rsidR="000F371C">
        <w:t xml:space="preserve"> Saravia S/N</w:t>
      </w:r>
      <w:r w:rsidR="000737D7">
        <w:t xml:space="preserve">, </w:t>
      </w:r>
      <w:proofErr w:type="spellStart"/>
      <w:r w:rsidR="000F371C">
        <w:t>Maimara</w:t>
      </w:r>
      <w:proofErr w:type="spellEnd"/>
      <w:r w:rsidR="000F371C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C7613E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C7613E">
        <w:t>agosto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C7613E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9"/>
        <w:gridCol w:w="929"/>
        <w:gridCol w:w="2545"/>
      </w:tblGrid>
      <w:tr w:rsidR="00D34E7A" w:rsidRPr="00D34E7A" w:rsidTr="00C7613E">
        <w:trPr>
          <w:trHeight w:val="300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D34E7A" w:rsidRPr="00D34E7A" w:rsidTr="00C7613E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7A" w:rsidRPr="00D34E7A" w:rsidRDefault="00C7613E" w:rsidP="00C76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3</w:t>
            </w:r>
            <w:r w:rsidR="00D34E7A" w:rsidRPr="00D34E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D34E7A" w:rsidRPr="00D34E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D34E7A" w:rsidRPr="00D34E7A" w:rsidTr="00C7613E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7A" w:rsidRPr="00D34E7A" w:rsidRDefault="00C7613E" w:rsidP="00C76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3</w:t>
            </w:r>
            <w:r w:rsidR="00D34E7A" w:rsidRPr="00D34E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D34E7A" w:rsidRPr="00D34E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D34E7A" w:rsidRPr="00D34E7A" w:rsidTr="00C7613E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E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7A" w:rsidRPr="00D34E7A" w:rsidRDefault="00D34E7A" w:rsidP="00D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4E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2.400,00 </w:t>
            </w:r>
          </w:p>
        </w:tc>
      </w:tr>
    </w:tbl>
    <w:p w:rsidR="00D34E7A" w:rsidRDefault="00D34E7A" w:rsidP="001D65F2">
      <w:pPr>
        <w:spacing w:after="360"/>
        <w:jc w:val="both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5595"/>
        <w:gridCol w:w="2108"/>
      </w:tblGrid>
      <w:tr w:rsidR="000F371C" w:rsidTr="000F371C">
        <w:trPr>
          <w:trHeight w:val="337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1C" w:rsidRDefault="000F37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1C" w:rsidRDefault="000F37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1C" w:rsidRDefault="000F37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0F371C" w:rsidTr="000F371C">
        <w:trPr>
          <w:trHeight w:val="337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Bachillerato Provincial N° 25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Tilcara</w:t>
            </w:r>
          </w:p>
        </w:tc>
      </w:tr>
      <w:tr w:rsidR="000F371C" w:rsidTr="000F371C">
        <w:trPr>
          <w:trHeight w:val="337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341 "Valentina </w:t>
            </w:r>
            <w:proofErr w:type="spellStart"/>
            <w:r>
              <w:rPr>
                <w:rFonts w:ascii="Calibri" w:hAnsi="Calibri" w:cs="Calibri"/>
                <w:color w:val="000000"/>
              </w:rPr>
              <w:t>Alvarez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Prado de Peña"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Hornillos</w:t>
            </w:r>
          </w:p>
        </w:tc>
      </w:tr>
      <w:tr w:rsidR="000F371C" w:rsidTr="000F371C">
        <w:trPr>
          <w:trHeight w:val="337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Polimodal Nº 6 (CONTINGENCIA)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Huacalera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CCD" w:rsidRDefault="005B2CCD" w:rsidP="00363EFE">
      <w:pPr>
        <w:spacing w:after="0" w:line="240" w:lineRule="auto"/>
      </w:pPr>
      <w:r>
        <w:separator/>
      </w:r>
    </w:p>
  </w:endnote>
  <w:endnote w:type="continuationSeparator" w:id="0">
    <w:p w:rsidR="005B2CCD" w:rsidRDefault="005B2CC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3D" w:rsidRDefault="00F356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3D" w:rsidRDefault="00F3563D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-432435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3D" w:rsidRDefault="00F356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CCD" w:rsidRDefault="005B2CCD" w:rsidP="00363EFE">
      <w:pPr>
        <w:spacing w:after="0" w:line="240" w:lineRule="auto"/>
      </w:pPr>
      <w:r>
        <w:separator/>
      </w:r>
    </w:p>
  </w:footnote>
  <w:footnote w:type="continuationSeparator" w:id="0">
    <w:p w:rsidR="005B2CCD" w:rsidRDefault="005B2CC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3D" w:rsidRDefault="00F356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C7613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3D" w:rsidRDefault="00F356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1C"/>
    <w:rsid w:val="000042B2"/>
    <w:rsid w:val="00007BF1"/>
    <w:rsid w:val="00011F4D"/>
    <w:rsid w:val="00027223"/>
    <w:rsid w:val="00040BD1"/>
    <w:rsid w:val="0004429C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371C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E4711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B2CCD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337C5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7613E"/>
    <w:rsid w:val="00C873C5"/>
    <w:rsid w:val="00CA5ED4"/>
    <w:rsid w:val="00D23D34"/>
    <w:rsid w:val="00D31BC9"/>
    <w:rsid w:val="00D326EF"/>
    <w:rsid w:val="00D34E7A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563D"/>
    <w:rsid w:val="00F4485D"/>
    <w:rsid w:val="00F52827"/>
    <w:rsid w:val="00F53E8C"/>
    <w:rsid w:val="00F65506"/>
    <w:rsid w:val="00F66331"/>
    <w:rsid w:val="00F9006F"/>
    <w:rsid w:val="00FA137A"/>
    <w:rsid w:val="00FA37A5"/>
    <w:rsid w:val="00FB60A6"/>
    <w:rsid w:val="00FB712E"/>
    <w:rsid w:val="00FC0EA9"/>
    <w:rsid w:val="00FC4F99"/>
    <w:rsid w:val="00FD7861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8F48D"/>
  <w15:docId w15:val="{E7B26963-220D-489F-AFF3-1018E4AB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BD3B3-F67A-4168-B906-7D50840C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49</TotalTime>
  <Pages>4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2024-04-04T15:37:00Z</cp:lastPrinted>
  <dcterms:created xsi:type="dcterms:W3CDTF">2024-04-04T14:41:00Z</dcterms:created>
  <dcterms:modified xsi:type="dcterms:W3CDTF">2024-05-30T11:45:00Z</dcterms:modified>
</cp:coreProperties>
</file>