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1CE50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4A048DBB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8650C7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0A3E73" w:rsidRPr="000A3E73">
        <w:rPr>
          <w:b/>
        </w:rPr>
        <w:t>TITO, RENE DANIEL</w:t>
      </w:r>
      <w:r w:rsidR="000A3E73">
        <w:t xml:space="preserve"> </w:t>
      </w:r>
      <w:r w:rsidR="00ED2337" w:rsidRPr="00011F4D">
        <w:rPr>
          <w:b/>
        </w:rPr>
        <w:t>CUIT</w:t>
      </w:r>
      <w:r w:rsidR="000A3E73">
        <w:rPr>
          <w:b/>
        </w:rPr>
        <w:t xml:space="preserve"> 23-24.850.572-9 </w:t>
      </w:r>
      <w:r>
        <w:t xml:space="preserve">con domicilio en </w:t>
      </w:r>
      <w:r w:rsidR="000A3E73">
        <w:t xml:space="preserve">Juan Manuel de Rosas N° 1046 B° San Francisco de </w:t>
      </w:r>
      <w:proofErr w:type="spellStart"/>
      <w:r w:rsidR="000A3E73">
        <w:t>Alava</w:t>
      </w:r>
      <w:proofErr w:type="spellEnd"/>
      <w:r w:rsidR="000A3E73">
        <w:t xml:space="preserve">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2BBE2164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3813C6BB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69BBBFC2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62B86EC9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587EF1C8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90E5A8D" w14:textId="780D23E0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1A01FD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1A01FD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  <w:bookmarkStart w:id="0" w:name="_GoBack"/>
      <w:bookmarkEnd w:id="0"/>
    </w:p>
    <w:p w14:paraId="56B4A558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6B37FDCD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5E10A3B2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3F64D82E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1AC6217F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DFFD53C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AA43F4F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A1D6B61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45AD2C20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F8290D5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6EFB009C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2E535A95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4EC6CDFC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BD91DCE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135938D6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0E62AC7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7904079B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2AA4B40E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0B9C428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4B1B6F3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30C443B2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465DF13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2BCCD3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425D63F0" w14:textId="77777777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marzo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13CFCB41" w14:textId="77777777" w:rsidR="0016667D" w:rsidRPr="00E134AF" w:rsidRDefault="0016667D" w:rsidP="00331C45">
      <w:pPr>
        <w:spacing w:after="360"/>
        <w:jc w:val="both"/>
      </w:pPr>
    </w:p>
    <w:p w14:paraId="25B537A9" w14:textId="77777777" w:rsidR="00BA79E3" w:rsidRDefault="00BA79E3" w:rsidP="00EC4EED">
      <w:pPr>
        <w:spacing w:after="360"/>
        <w:jc w:val="both"/>
      </w:pPr>
    </w:p>
    <w:p w14:paraId="342506F7" w14:textId="77777777" w:rsidR="00A278C6" w:rsidRDefault="00A278C6" w:rsidP="00EC4EED">
      <w:pPr>
        <w:spacing w:after="360"/>
        <w:jc w:val="both"/>
      </w:pPr>
    </w:p>
    <w:p w14:paraId="0B8910E5" w14:textId="77777777" w:rsidR="00AF7B94" w:rsidRDefault="00AF7B94" w:rsidP="00EC4EED">
      <w:pPr>
        <w:spacing w:after="360"/>
        <w:jc w:val="both"/>
      </w:pPr>
    </w:p>
    <w:p w14:paraId="2459C888" w14:textId="77777777" w:rsidR="00A278C6" w:rsidRDefault="00A278C6" w:rsidP="00EC4EED">
      <w:pPr>
        <w:spacing w:after="360"/>
        <w:jc w:val="both"/>
      </w:pPr>
    </w:p>
    <w:p w14:paraId="236ECABF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C64C3D9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3D1F79" w:rsidRPr="003D1F79" w14:paraId="767DB8F1" w14:textId="77777777" w:rsidTr="003D1F7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D198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1F7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D1F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FAD88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1F7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F0E0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1F7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C399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1F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3D1F79" w:rsidRPr="003D1F79" w14:paraId="10BC9B85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F933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0F8E9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E53F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A397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3D1F79" w:rsidRPr="003D1F79" w14:paraId="3149D27D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F19E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00BFF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0810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F9CC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3D1F79" w:rsidRPr="003D1F79" w14:paraId="43053907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D4E8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0BDC6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0136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BDE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3D1F79" w:rsidRPr="003D1F79" w14:paraId="72ACD4A2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923E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C200C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67028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9BDB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3D1F79" w:rsidRPr="003D1F79" w14:paraId="1241FEE3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2DE8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BFC37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7A936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77A6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3D1F79" w:rsidRPr="003D1F79" w14:paraId="7C8CCDD5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0D4E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71DB5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BA7AF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B307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3D1F79" w:rsidRPr="003D1F79" w14:paraId="57E3F952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70B8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E24EC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B6905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C540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D1F79" w:rsidRPr="003D1F79" w14:paraId="58E03465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AD28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C6B9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965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D64E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D1F79" w:rsidRPr="003D1F79" w14:paraId="2C20D371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DA2A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C3E12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616F2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3D05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D1F79" w:rsidRPr="003D1F79" w14:paraId="19C08E07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5BBD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8124A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2764D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5B84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D1F79" w:rsidRPr="003D1F79" w14:paraId="3235705A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696E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A4DFE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EE97C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F637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3D1F79" w:rsidRPr="003D1F79" w14:paraId="5CF32C3F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F467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3E6BD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D1F7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D1F7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B9E7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9336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3D1F79" w:rsidRPr="003D1F79" w14:paraId="06B8FC6A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5E7A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65640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78655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1D61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D1F79" w:rsidRPr="003D1F79" w14:paraId="180CA56D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30C0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2D8BF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1C432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9479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3D1F79" w:rsidRPr="003D1F79" w14:paraId="1A0F55CD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F44E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32689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1336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D65C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3D1F79" w:rsidRPr="003D1F79" w14:paraId="22723759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4CCC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1836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3D1F7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38AE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F3F1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3D1F79" w:rsidRPr="003D1F79" w14:paraId="5D5C9660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2029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87BAB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D207F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65A8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3D1F79" w:rsidRPr="003D1F79" w14:paraId="113D1F47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D17E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EA8D7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00051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16D0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3D1F79" w:rsidRPr="003D1F79" w14:paraId="3B396273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A7FA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A231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0501E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5BED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D1F79" w:rsidRPr="003D1F79" w14:paraId="40B9784A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96F8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65C9E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BFFE7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06FB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3D1F79" w:rsidRPr="003D1F79" w14:paraId="78041C69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9610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9BDC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1BAB" w14:textId="77777777" w:rsidR="003D1F79" w:rsidRPr="003D1F79" w:rsidRDefault="003D1F79" w:rsidP="003D1F7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334E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3D1F79" w:rsidRPr="003D1F79" w14:paraId="7B3E1BA1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E99F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4DCE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AB7E6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A0CA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3D1F79" w:rsidRPr="003D1F79" w14:paraId="4BB6846B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DCD0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CBA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0F46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A8DA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3D1F79" w:rsidRPr="003D1F79" w14:paraId="241FF3F8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D2D1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E5C8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FD76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52AF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3D1F79" w:rsidRPr="003D1F79" w14:paraId="1A4B46C3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3640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12831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ABDA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B20D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3D1F79" w:rsidRPr="003D1F79" w14:paraId="574FBA02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567E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10DB2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72B0D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4CD8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3D1F79" w:rsidRPr="003D1F79" w14:paraId="6AA9C9FA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B9C4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6248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21FA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21AE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3D1F79" w:rsidRPr="003D1F79" w14:paraId="3B695315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7DC0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E0E1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DF12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8C61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3D1F79" w:rsidRPr="003D1F79" w14:paraId="2B9F8148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318E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B0821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390E8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19F4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3D1F79" w:rsidRPr="003D1F79" w14:paraId="0BD393B5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6041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C60D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B55DE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0FF9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3D1F79" w:rsidRPr="003D1F79" w14:paraId="3A4EF06A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4ED6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B378B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E9421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9E84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3D1F79" w:rsidRPr="003D1F79" w14:paraId="7E4F8157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F0C6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67C5F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E3B4E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E8C4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3D1F79" w:rsidRPr="003D1F79" w14:paraId="586BEBF6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D426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4A539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3595E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4715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3D1F79" w:rsidRPr="003D1F79" w14:paraId="61F55947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575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C0238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DFA96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1F79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3D1F7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F09C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3D1F79" w:rsidRPr="003D1F79" w14:paraId="63F1A7E0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D302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1C1E0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79985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79C7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3D1F79" w:rsidRPr="003D1F79" w14:paraId="71729F0F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1B62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164BA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22384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40AB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3D1F79" w:rsidRPr="003D1F79" w14:paraId="7C3B4289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F277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EAE5A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3747B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7EF4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3D1F79" w:rsidRPr="003D1F79" w14:paraId="31F33746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7131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1C2B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0A6BD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8A15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3D1F79" w:rsidRPr="003D1F79" w14:paraId="2BD41EE0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44A1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1CA47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9CDF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BA0B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3D1F79" w:rsidRPr="003D1F79" w14:paraId="5F5FF136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39FE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64BE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7B1F4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AAD0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3D1F79" w:rsidRPr="003D1F79" w14:paraId="03FFE087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83FF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D69C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D3A5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4AE4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3D1F79" w:rsidRPr="003D1F79" w14:paraId="0122A710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4A67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3FD1B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1A450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710B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3D1F79" w:rsidRPr="003D1F79" w14:paraId="7AE3BDE5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D23A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0C480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482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62F3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3D1F79" w:rsidRPr="003D1F79" w14:paraId="740E3D01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EE2F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3B72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34AFF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F686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D1F79" w:rsidRPr="003D1F79" w14:paraId="0ECCAEB5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56C2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8330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D1F7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D1F7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A818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8EC9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D1F79" w:rsidRPr="003D1F79" w14:paraId="70F5B9DB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08A1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2EF2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D0C12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0034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3D1F79" w:rsidRPr="003D1F79" w14:paraId="126BA551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0736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77CF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2E3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0084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43921A8B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D457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E520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1B618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9CC5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7551AF62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0C54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D772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FFD98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6725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43EE3C03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449A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EA77B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E3DC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6861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6E5B9760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12B6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79EDD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80D2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A76C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4ABD9560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201B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B8ABE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67A30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2AEC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0EAD8A0A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552C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55E5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1505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510F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16E4B0EA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5017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E4D8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0552E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C791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2AA5427A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AD10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33786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5DB0E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9DF2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1CB14524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1BF0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082F4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CB064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DFCB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085E4A2E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3A1D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041AE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6D34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3830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31167414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77CA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5940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B010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180C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5130A637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F683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0D1DC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CFB1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B35B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420B8374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6512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33C42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1F79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3D1F7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B65DA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26AC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3705BF77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D35B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1836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09468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0385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3D1F79" w:rsidRPr="003D1F79" w14:paraId="330FEFA8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00E8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2CBD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24E1F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C777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19815BAD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C831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1B034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1A1C4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C51B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085E9E5F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BE89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5A9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773D8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1961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3D1F79" w:rsidRPr="003D1F79" w14:paraId="3FF90B73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4701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6B67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21F63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E8FD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1673CA22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16F0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DF10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358A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C8F9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1D22F890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2D60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FB076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190FC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DF86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3D1F79" w:rsidRPr="003D1F79" w14:paraId="0305CA58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80D4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94106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3D1F79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3D1F7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04E42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13F7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D1F79" w:rsidRPr="003D1F79" w14:paraId="187D4467" w14:textId="77777777" w:rsidTr="003D1F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3CC2" w14:textId="77777777" w:rsidR="003D1F79" w:rsidRPr="003D1F79" w:rsidRDefault="003D1F79" w:rsidP="003D1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8718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Pastas frescas (pascualina,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5911" w14:textId="77777777" w:rsidR="003D1F79" w:rsidRPr="003D1F79" w:rsidRDefault="003D1F79" w:rsidP="003D1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F7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C79A" w14:textId="77777777" w:rsidR="003D1F79" w:rsidRPr="003D1F79" w:rsidRDefault="003D1F79" w:rsidP="003D1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1F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1BC161AA" w14:textId="77777777" w:rsidR="000A3E73" w:rsidRDefault="000A3E73" w:rsidP="001D65F2">
      <w:pPr>
        <w:spacing w:after="360"/>
        <w:jc w:val="right"/>
        <w:rPr>
          <w:b/>
        </w:rPr>
      </w:pPr>
    </w:p>
    <w:p w14:paraId="60039065" w14:textId="77777777" w:rsidR="003D1F79" w:rsidRDefault="003D1F79">
      <w:pPr>
        <w:rPr>
          <w:b/>
        </w:rPr>
      </w:pPr>
      <w:r>
        <w:rPr>
          <w:b/>
        </w:rPr>
        <w:br w:type="page"/>
      </w:r>
    </w:p>
    <w:p w14:paraId="64CC72C6" w14:textId="3A68C2BD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125C02BB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14:paraId="7AF5E9A0" w14:textId="77777777" w:rsidTr="00877B24">
        <w:trPr>
          <w:trHeight w:val="567"/>
        </w:trPr>
        <w:tc>
          <w:tcPr>
            <w:tcW w:w="1048" w:type="dxa"/>
            <w:shd w:val="clear" w:color="auto" w:fill="auto"/>
          </w:tcPr>
          <w:p w14:paraId="6EE16984" w14:textId="77777777"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14:paraId="5899E5E3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14:paraId="231515E6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0A3E73" w14:paraId="5589D1DF" w14:textId="77777777" w:rsidTr="000A3E73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14:paraId="47108D7F" w14:textId="77777777" w:rsidR="000A3E73" w:rsidRDefault="000A3E73" w:rsidP="000A3E73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14:paraId="61110A0A" w14:textId="77777777" w:rsidR="000A3E73" w:rsidRDefault="000A3E73" w:rsidP="000A3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Nº 283 "Dr. </w:t>
            </w:r>
            <w:proofErr w:type="spellStart"/>
            <w:r>
              <w:rPr>
                <w:rFonts w:ascii="Calibri" w:hAnsi="Calibri" w:cs="Calibri"/>
                <w:color w:val="000000"/>
              </w:rPr>
              <w:t>Jose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H. Martiarena"</w:t>
            </w:r>
          </w:p>
        </w:tc>
        <w:tc>
          <w:tcPr>
            <w:tcW w:w="3793" w:type="dxa"/>
            <w:vAlign w:val="center"/>
          </w:tcPr>
          <w:p w14:paraId="65BB17B8" w14:textId="77777777" w:rsidR="000A3E73" w:rsidRDefault="000A3E73" w:rsidP="000A3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Ceibal</w:t>
            </w:r>
          </w:p>
        </w:tc>
      </w:tr>
    </w:tbl>
    <w:p w14:paraId="234544A9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6685C" w14:textId="77777777" w:rsidR="002C0A56" w:rsidRDefault="002C0A56" w:rsidP="00363EFE">
      <w:pPr>
        <w:spacing w:after="0" w:line="240" w:lineRule="auto"/>
      </w:pPr>
      <w:r>
        <w:separator/>
      </w:r>
    </w:p>
  </w:endnote>
  <w:endnote w:type="continuationSeparator" w:id="0">
    <w:p w14:paraId="3B4D7CD3" w14:textId="77777777" w:rsidR="002C0A56" w:rsidRDefault="002C0A56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CC0BC" w14:textId="77777777" w:rsidR="00275050" w:rsidRDefault="00275050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440178" wp14:editId="7BF2CF9B">
          <wp:simplePos x="0" y="0"/>
          <wp:positionH relativeFrom="margin">
            <wp:posOffset>2501265</wp:posOffset>
          </wp:positionH>
          <wp:positionV relativeFrom="paragraph">
            <wp:posOffset>-489585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6FDF7" w14:textId="77777777" w:rsidR="002C0A56" w:rsidRDefault="002C0A56" w:rsidP="00363EFE">
      <w:pPr>
        <w:spacing w:after="0" w:line="240" w:lineRule="auto"/>
      </w:pPr>
      <w:r>
        <w:separator/>
      </w:r>
    </w:p>
  </w:footnote>
  <w:footnote w:type="continuationSeparator" w:id="0">
    <w:p w14:paraId="6203F7BB" w14:textId="77777777" w:rsidR="002C0A56" w:rsidRDefault="002C0A56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2107D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7EE170D2" wp14:editId="29B2250C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B5EC9A" w14:textId="1FCADCAF" w:rsidR="00B84795" w:rsidRPr="00B84795" w:rsidRDefault="001A01FD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73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3E73"/>
    <w:rsid w:val="000C1C5F"/>
    <w:rsid w:val="000C52BD"/>
    <w:rsid w:val="000C6200"/>
    <w:rsid w:val="000E6538"/>
    <w:rsid w:val="000E7121"/>
    <w:rsid w:val="001019CE"/>
    <w:rsid w:val="00117D19"/>
    <w:rsid w:val="0016036C"/>
    <w:rsid w:val="00161017"/>
    <w:rsid w:val="001645E3"/>
    <w:rsid w:val="0016667D"/>
    <w:rsid w:val="001862CB"/>
    <w:rsid w:val="001A01FD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75050"/>
    <w:rsid w:val="002C0A56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1F79"/>
    <w:rsid w:val="003D7BF0"/>
    <w:rsid w:val="003E2313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2C8B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650C7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34F1C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7ACDE"/>
  <w15:docId w15:val="{FFB95897-6A99-4D62-BD26-94A0A284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12409-C5D6-48C3-82FF-1B4E2BB6F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12</TotalTime>
  <Pages>6</Pages>
  <Words>1798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2022-04-08T16:53:00Z</cp:lastPrinted>
  <dcterms:created xsi:type="dcterms:W3CDTF">2024-03-21T14:40:00Z</dcterms:created>
  <dcterms:modified xsi:type="dcterms:W3CDTF">2024-07-22T13:45:00Z</dcterms:modified>
</cp:coreProperties>
</file>