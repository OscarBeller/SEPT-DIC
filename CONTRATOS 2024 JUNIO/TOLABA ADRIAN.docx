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745F5">
        <w:t>S</w:t>
      </w:r>
      <w:r w:rsidR="00FF4CE3">
        <w:t xml:space="preserve">r. </w:t>
      </w:r>
      <w:r w:rsidR="001745F5">
        <w:t xml:space="preserve">Rolando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3A33E3">
        <w:t xml:space="preserve">TOLABA, ADRIAN ERMINDO </w:t>
      </w:r>
      <w:r w:rsidR="00ED2337" w:rsidRPr="00011F4D">
        <w:rPr>
          <w:b/>
        </w:rPr>
        <w:t>CUIT</w:t>
      </w:r>
      <w:r w:rsidR="003A33E3">
        <w:rPr>
          <w:b/>
        </w:rPr>
        <w:t xml:space="preserve"> 23-28.977.459-9 </w:t>
      </w:r>
      <w:r>
        <w:t xml:space="preserve">con domicilio en </w:t>
      </w:r>
      <w:r w:rsidR="003A33E3">
        <w:t>Belgrano S/N</w:t>
      </w:r>
      <w:r w:rsidR="00032898">
        <w:t xml:space="preserve">, </w:t>
      </w:r>
      <w:proofErr w:type="spellStart"/>
      <w:r w:rsidR="00032898">
        <w:t>Purmamarca</w:t>
      </w:r>
      <w:proofErr w:type="spellEnd"/>
      <w:r w:rsidR="00032898">
        <w:t xml:space="preserve"> Centro,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FF3135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FF3135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FF3135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83595C" w:rsidRPr="0083595C" w:rsidTr="0083595C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3595C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83595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95C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95C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595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4.600,00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8.800,00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8.800,00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4.700,00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83595C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83595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595C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83595C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83595C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280,00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83595C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595C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83595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83595C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83595C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595C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83595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595C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83595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7.800,00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83595C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83595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3595C" w:rsidRPr="0083595C" w:rsidTr="0083595C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83595C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83595C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595C" w:rsidRPr="0083595C" w:rsidRDefault="0083595C" w:rsidP="00835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595C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95C" w:rsidRPr="0083595C" w:rsidRDefault="0083595C" w:rsidP="00835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359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3A33E3" w:rsidRDefault="003A33E3" w:rsidP="003A33E3">
      <w:pPr>
        <w:spacing w:after="360"/>
        <w:rPr>
          <w:b/>
        </w:rPr>
      </w:pPr>
      <w:bookmarkStart w:id="0" w:name="_GoBack"/>
      <w:bookmarkEnd w:id="0"/>
    </w:p>
    <w:p w:rsidR="003A33E3" w:rsidRDefault="003A33E3" w:rsidP="003A33E3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3"/>
        <w:gridCol w:w="5431"/>
        <w:gridCol w:w="2505"/>
      </w:tblGrid>
      <w:tr w:rsidR="00F541BC" w:rsidRPr="00F541BC" w:rsidTr="00F541BC">
        <w:trPr>
          <w:trHeight w:val="485"/>
        </w:trPr>
        <w:tc>
          <w:tcPr>
            <w:tcW w:w="1223" w:type="dxa"/>
            <w:shd w:val="clear" w:color="auto" w:fill="auto"/>
            <w:vAlign w:val="center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1BC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31" w:type="dxa"/>
            <w:shd w:val="clear" w:color="auto" w:fill="auto"/>
            <w:vAlign w:val="center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1BC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05" w:type="dxa"/>
            <w:shd w:val="clear" w:color="auto" w:fill="auto"/>
            <w:vAlign w:val="center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1BC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 xml:space="preserve">Escuela N° 408 "Simón 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Bolivar</w:t>
            </w:r>
            <w:proofErr w:type="spellEnd"/>
            <w:r w:rsidRPr="00F541B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Humahuaca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F541BC">
              <w:rPr>
                <w:rFonts w:ascii="Calibri" w:eastAsia="Times New Roman" w:hAnsi="Calibri" w:cs="Calibri"/>
                <w:color w:val="000000"/>
              </w:rPr>
              <w:t xml:space="preserve"> Nº 3 "Coronel Arias"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La Banda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 xml:space="preserve">Escuela N° 341 "Valentina 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Alvarez</w:t>
            </w:r>
            <w:proofErr w:type="spellEnd"/>
            <w:r w:rsidRPr="00F541BC">
              <w:rPr>
                <w:rFonts w:ascii="Calibri" w:eastAsia="Times New Roman" w:hAnsi="Calibri" w:cs="Calibri"/>
                <w:color w:val="000000"/>
              </w:rPr>
              <w:t xml:space="preserve"> Prado de Peña"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Hornillos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Colegio Polimodal Nº 6 (CONTINGENCIA)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Huacalera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 xml:space="preserve">Escuela Nº 31 "Coronel Arias" (comparte con 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F541BC">
              <w:rPr>
                <w:rFonts w:ascii="Calibri" w:eastAsia="Times New Roman" w:hAnsi="Calibri" w:cs="Calibri"/>
                <w:color w:val="000000"/>
              </w:rPr>
              <w:t xml:space="preserve"> 129 Pachacamac Albergue 6 alumnos y 7 adultos)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Huacalera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378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La Banda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219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Yaquispampa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377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El Porvenir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93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Huachichocana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N° 428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Pozo Colorado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373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 xml:space="preserve">Puerta de 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Lipan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Bachillerato Provincial Nº 18 "Héctor Cazón"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Purmamarca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 xml:space="preserve">Escuela Nº 21 "Pedro 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Goyena</w:t>
            </w:r>
            <w:proofErr w:type="spellEnd"/>
            <w:r w:rsidRPr="00F541B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Purmamarca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53 "Marcelino Vargas"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Purmamarca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350 "</w:t>
            </w: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Malon</w:t>
            </w:r>
            <w:proofErr w:type="spellEnd"/>
            <w:r w:rsidRPr="00F541BC">
              <w:rPr>
                <w:rFonts w:ascii="Calibri" w:eastAsia="Times New Roman" w:hAnsi="Calibri" w:cs="Calibri"/>
                <w:color w:val="000000"/>
              </w:rPr>
              <w:t xml:space="preserve"> de la Paz"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San Miguel de Colorados</w:t>
            </w:r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16 "18 de Noviembre"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Tumbaya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Escuela Nº 308 "Provincia de San Juan"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Tunalito</w:t>
            </w:r>
            <w:proofErr w:type="spellEnd"/>
          </w:p>
        </w:tc>
      </w:tr>
      <w:tr w:rsidR="00F541BC" w:rsidRPr="00F541BC" w:rsidTr="00F541BC">
        <w:trPr>
          <w:trHeight w:val="362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1B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431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541BC">
              <w:rPr>
                <w:rFonts w:ascii="Calibri" w:eastAsia="Times New Roman" w:hAnsi="Calibri" w:cs="Calibri"/>
              </w:rPr>
              <w:t>Colegio Secundario Nº 1 "Virgen de Punta Corral"</w:t>
            </w:r>
          </w:p>
        </w:tc>
        <w:tc>
          <w:tcPr>
            <w:tcW w:w="2505" w:type="dxa"/>
            <w:shd w:val="clear" w:color="auto" w:fill="auto"/>
            <w:vAlign w:val="bottom"/>
            <w:hideMark/>
          </w:tcPr>
          <w:p w:rsidR="00F541BC" w:rsidRPr="00F541BC" w:rsidRDefault="00F541BC" w:rsidP="00F541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1BC">
              <w:rPr>
                <w:rFonts w:ascii="Calibri" w:eastAsia="Times New Roman" w:hAnsi="Calibri" w:cs="Calibri"/>
                <w:color w:val="000000"/>
              </w:rPr>
              <w:t>Volcan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1FA" w:rsidRDefault="002B31FA" w:rsidP="00363EFE">
      <w:pPr>
        <w:spacing w:after="0" w:line="240" w:lineRule="auto"/>
      </w:pPr>
      <w:r>
        <w:separator/>
      </w:r>
    </w:p>
  </w:endnote>
  <w:endnote w:type="continuationSeparator" w:id="0">
    <w:p w:rsidR="002B31FA" w:rsidRDefault="002B31F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ECD" w:rsidRDefault="007E7ECD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692C78" wp14:editId="3DDBD867">
          <wp:simplePos x="0" y="0"/>
          <wp:positionH relativeFrom="margin">
            <wp:posOffset>99695</wp:posOffset>
          </wp:positionH>
          <wp:positionV relativeFrom="page">
            <wp:posOffset>9631842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1FA" w:rsidRDefault="002B31FA" w:rsidP="00363EFE">
      <w:pPr>
        <w:spacing w:after="0" w:line="240" w:lineRule="auto"/>
      </w:pPr>
      <w:r>
        <w:separator/>
      </w:r>
    </w:p>
  </w:footnote>
  <w:footnote w:type="continuationSeparator" w:id="0">
    <w:p w:rsidR="002B31FA" w:rsidRDefault="002B31F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FF3135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E3"/>
    <w:rsid w:val="000042B2"/>
    <w:rsid w:val="00007BF1"/>
    <w:rsid w:val="00011F4D"/>
    <w:rsid w:val="00027223"/>
    <w:rsid w:val="00032898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745F5"/>
    <w:rsid w:val="00176ABC"/>
    <w:rsid w:val="001862CB"/>
    <w:rsid w:val="00195522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B31FA"/>
    <w:rsid w:val="002C347A"/>
    <w:rsid w:val="002D3B60"/>
    <w:rsid w:val="002F3577"/>
    <w:rsid w:val="00314884"/>
    <w:rsid w:val="00331C45"/>
    <w:rsid w:val="003462A7"/>
    <w:rsid w:val="00363EFE"/>
    <w:rsid w:val="003A33E3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B5D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05D2F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E7ECD"/>
    <w:rsid w:val="0080212D"/>
    <w:rsid w:val="00802952"/>
    <w:rsid w:val="00803726"/>
    <w:rsid w:val="0083595C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567DE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541BC"/>
    <w:rsid w:val="00F65506"/>
    <w:rsid w:val="00F9006F"/>
    <w:rsid w:val="00FA137A"/>
    <w:rsid w:val="00FA37A5"/>
    <w:rsid w:val="00FB60A6"/>
    <w:rsid w:val="00FC0EA9"/>
    <w:rsid w:val="00FC4F99"/>
    <w:rsid w:val="00FF05F5"/>
    <w:rsid w:val="00FF313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338CE"/>
  <w15:docId w15:val="{EF409727-2037-478C-ADFF-5CA564F8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CA53A-6B74-43AA-A916-4B3250BD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70</TotalTime>
  <Pages>6</Pages>
  <Words>1922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2024-04-10T15:08:00Z</cp:lastPrinted>
  <dcterms:created xsi:type="dcterms:W3CDTF">2024-03-22T13:34:00Z</dcterms:created>
  <dcterms:modified xsi:type="dcterms:W3CDTF">2024-05-30T14:13:00Z</dcterms:modified>
</cp:coreProperties>
</file>