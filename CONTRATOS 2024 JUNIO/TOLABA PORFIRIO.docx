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38044F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EE5D88" w:rsidRPr="00EE5D88">
        <w:rPr>
          <w:b/>
        </w:rPr>
        <w:t>TOLABA PORFIRIO</w:t>
      </w:r>
      <w:r w:rsidR="00EE5D88">
        <w:t xml:space="preserve"> </w:t>
      </w:r>
      <w:r w:rsidR="00ED2337" w:rsidRPr="00011F4D">
        <w:rPr>
          <w:b/>
        </w:rPr>
        <w:t>CUIT</w:t>
      </w:r>
      <w:r w:rsidR="00EE5D88">
        <w:rPr>
          <w:b/>
        </w:rPr>
        <w:t xml:space="preserve"> 20-14.320.780-4 </w:t>
      </w:r>
      <w:r>
        <w:t xml:space="preserve">con domicilio en </w:t>
      </w:r>
      <w:r w:rsidR="00EE5D88">
        <w:t xml:space="preserve">Ruta Provincial N° 79, </w:t>
      </w:r>
      <w:proofErr w:type="spellStart"/>
      <w:r w:rsidR="00EE5D88">
        <w:t>Quebraleña</w:t>
      </w:r>
      <w:proofErr w:type="spellEnd"/>
      <w:r w:rsidR="00EE5D88">
        <w:t xml:space="preserve">, </w:t>
      </w:r>
      <w:proofErr w:type="spellStart"/>
      <w:r w:rsidR="00EE5D88">
        <w:t>Cochinoca</w:t>
      </w:r>
      <w:proofErr w:type="spellEnd"/>
      <w:r w:rsidR="00EE5D88">
        <w:t xml:space="preserve">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AF7" w:rsidRDefault="00AA4AF7" w:rsidP="00AA4AF7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AA4AF7" w:rsidRDefault="00AA4AF7" w:rsidP="00AA4AF7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59636B" w:rsidRPr="0059636B" w:rsidTr="0059636B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9636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5963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636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636B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63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4.900,00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AD1E7E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AD1E7E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AD1E7E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AD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</w:t>
            </w:r>
            <w:r w:rsidR="00AD1E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AD1E7E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AD1E7E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AD1E7E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59636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AD1E7E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AD1E7E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3.4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59636B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AD1E7E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AD1E7E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986167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AD1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</w:t>
            </w:r>
            <w:r w:rsidR="00AD1E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191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</w:t>
            </w:r>
            <w:r w:rsidR="0019163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191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191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32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59636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191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7.5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3.3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59636B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59636B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59636B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191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19163F" w:rsidP="001916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="0059636B"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59636B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59636B" w:rsidRPr="0059636B" w:rsidTr="0098616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59636B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59636B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6B" w:rsidRPr="0059636B" w:rsidRDefault="0059636B" w:rsidP="00596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636B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6B" w:rsidRPr="0059636B" w:rsidRDefault="0059636B" w:rsidP="00596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63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AA4AF7" w:rsidRDefault="00AA4AF7" w:rsidP="001D65F2">
      <w:pPr>
        <w:spacing w:after="360"/>
        <w:jc w:val="both"/>
        <w:rPr>
          <w:b/>
        </w:rPr>
      </w:pPr>
    </w:p>
    <w:p w:rsidR="00EE5D88" w:rsidRDefault="00EE5D88" w:rsidP="001D65F2">
      <w:pPr>
        <w:spacing w:after="360"/>
        <w:jc w:val="right"/>
        <w:rPr>
          <w:b/>
        </w:rPr>
      </w:pPr>
    </w:p>
    <w:p w:rsidR="00AA4AF7" w:rsidRDefault="00AA4AF7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877B24">
        <w:trPr>
          <w:trHeight w:val="567"/>
        </w:trPr>
        <w:tc>
          <w:tcPr>
            <w:tcW w:w="1048" w:type="dxa"/>
            <w:shd w:val="clear" w:color="auto" w:fill="auto"/>
          </w:tcPr>
          <w:p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6F2257" w:rsidTr="006F2257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6F2257" w:rsidRDefault="006F2257" w:rsidP="006F22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8" w:type="dxa"/>
            <w:vAlign w:val="center"/>
          </w:tcPr>
          <w:p w:rsidR="006F2257" w:rsidRDefault="006F2257" w:rsidP="006F22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381</w:t>
            </w:r>
          </w:p>
        </w:tc>
        <w:tc>
          <w:tcPr>
            <w:tcW w:w="3793" w:type="dxa"/>
            <w:vAlign w:val="center"/>
          </w:tcPr>
          <w:p w:rsidR="006F2257" w:rsidRDefault="006F2257" w:rsidP="006F225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Quebraleña</w:t>
            </w:r>
            <w:proofErr w:type="spellEnd"/>
          </w:p>
        </w:tc>
      </w:tr>
      <w:tr w:rsidR="006F2257" w:rsidTr="006F2257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6F2257" w:rsidRDefault="006F2257" w:rsidP="006F22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8" w:type="dxa"/>
            <w:vAlign w:val="center"/>
          </w:tcPr>
          <w:p w:rsidR="006F2257" w:rsidRDefault="006F2257" w:rsidP="006F22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Secundaria Rural N° 1 - E.V - Sede </w:t>
            </w:r>
            <w:proofErr w:type="spellStart"/>
            <w:r>
              <w:rPr>
                <w:rFonts w:ascii="Calibri" w:hAnsi="Calibri" w:cs="Calibri"/>
                <w:color w:val="000000"/>
              </w:rPr>
              <w:t>Quebraleña</w:t>
            </w:r>
            <w:proofErr w:type="spellEnd"/>
          </w:p>
        </w:tc>
        <w:tc>
          <w:tcPr>
            <w:tcW w:w="3793" w:type="dxa"/>
            <w:vAlign w:val="center"/>
          </w:tcPr>
          <w:p w:rsidR="006F2257" w:rsidRDefault="006F2257" w:rsidP="006F225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Quebraleña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32A" w:rsidRDefault="00FF432A" w:rsidP="00363EFE">
      <w:pPr>
        <w:spacing w:after="0" w:line="240" w:lineRule="auto"/>
      </w:pPr>
      <w:r>
        <w:separator/>
      </w:r>
    </w:p>
  </w:endnote>
  <w:endnote w:type="continuationSeparator" w:id="0">
    <w:p w:rsidR="00FF432A" w:rsidRDefault="00FF432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167" w:rsidRDefault="00986167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D05552" wp14:editId="566605E7">
          <wp:simplePos x="0" y="0"/>
          <wp:positionH relativeFrom="margin">
            <wp:align>left</wp:align>
          </wp:positionH>
          <wp:positionV relativeFrom="paragraph">
            <wp:posOffset>-499730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32A" w:rsidRDefault="00FF432A" w:rsidP="00363EFE">
      <w:pPr>
        <w:spacing w:after="0" w:line="240" w:lineRule="auto"/>
      </w:pPr>
      <w:r>
        <w:separator/>
      </w:r>
    </w:p>
  </w:footnote>
  <w:footnote w:type="continuationSeparator" w:id="0">
    <w:p w:rsidR="00FF432A" w:rsidRDefault="00FF432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A4AF7" w:rsidRDefault="00AA4AF7" w:rsidP="00AA4AF7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88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9163F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8044F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518B"/>
    <w:rsid w:val="00567CD4"/>
    <w:rsid w:val="005863A4"/>
    <w:rsid w:val="0059636B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F2257"/>
    <w:rsid w:val="006F79C8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D3BFB"/>
    <w:rsid w:val="008E1A22"/>
    <w:rsid w:val="008F0BD7"/>
    <w:rsid w:val="008F10AD"/>
    <w:rsid w:val="00904877"/>
    <w:rsid w:val="00913263"/>
    <w:rsid w:val="00913751"/>
    <w:rsid w:val="00914A49"/>
    <w:rsid w:val="00947E23"/>
    <w:rsid w:val="00965B05"/>
    <w:rsid w:val="00986167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A4AF7"/>
    <w:rsid w:val="00AC60AC"/>
    <w:rsid w:val="00AD1E7E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35A06"/>
    <w:rsid w:val="00C47193"/>
    <w:rsid w:val="00C550B6"/>
    <w:rsid w:val="00C873C5"/>
    <w:rsid w:val="00CA5ED4"/>
    <w:rsid w:val="00D23D34"/>
    <w:rsid w:val="00D31BC9"/>
    <w:rsid w:val="00D326EF"/>
    <w:rsid w:val="00D348A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E5D88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32A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3797"/>
  <w15:docId w15:val="{79D9C824-0C89-4196-8463-22E74C3B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B9D43-D2BA-44BD-98AF-9ACAA768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17</TotalTime>
  <Pages>6</Pages>
  <Words>1795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2024-06-10T14:04:00Z</cp:lastPrinted>
  <dcterms:created xsi:type="dcterms:W3CDTF">2024-03-18T14:09:00Z</dcterms:created>
  <dcterms:modified xsi:type="dcterms:W3CDTF">2024-07-08T13:57:00Z</dcterms:modified>
</cp:coreProperties>
</file>