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7B22D" w14:textId="77777777" w:rsidR="00BD1B7C" w:rsidRDefault="001019CE" w:rsidP="004A1B14">
      <w:pPr>
        <w:ind w:left="708"/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</w:t>
      </w:r>
      <w:bookmarkStart w:id="0" w:name="_GoBack"/>
      <w:bookmarkEnd w:id="0"/>
      <w:r w:rsidRPr="001019CE">
        <w:rPr>
          <w:b/>
          <w:sz w:val="24"/>
          <w:szCs w:val="24"/>
          <w:u w:val="single"/>
        </w:rPr>
        <w:t>TRATO DE SUMINISTRO</w:t>
      </w:r>
    </w:p>
    <w:p w14:paraId="7C3B3A17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851A98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C033D5">
        <w:t xml:space="preserve">VELASQUEZ, LUIS </w:t>
      </w:r>
      <w:r w:rsidR="00ED2337" w:rsidRPr="00011F4D">
        <w:rPr>
          <w:b/>
        </w:rPr>
        <w:t>CUIT</w:t>
      </w:r>
      <w:r w:rsidR="00C033D5">
        <w:rPr>
          <w:b/>
        </w:rPr>
        <w:t xml:space="preserve"> 20-21.643.173-2 </w:t>
      </w:r>
      <w:r>
        <w:t xml:space="preserve">con domicilio en </w:t>
      </w:r>
      <w:r w:rsidR="00C033D5">
        <w:t xml:space="preserve">Corriente S/N Valle Grande,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07308B15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6C544884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86EF06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3089FF7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0CEDA1C6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363D0A5" w14:textId="4A914A13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D93C63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D93C63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774807C1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215E71B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3F3C99CC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12E502AD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76A458F9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19F63628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5884D03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8FF3393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16A4CD1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611D387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34ECC79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7AB10A98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74F07242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75C56B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3C77BDB7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8B5EC6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563AD381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29D0DC86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CA8C04B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0E5DF42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DB28A92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57AC13C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2153D0A3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2777B108" w14:textId="3FDE0D8C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576B4F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35CF3764" w14:textId="77777777" w:rsidR="0016667D" w:rsidRPr="00E134AF" w:rsidRDefault="0016667D" w:rsidP="00331C45">
      <w:pPr>
        <w:spacing w:after="360"/>
        <w:jc w:val="both"/>
      </w:pPr>
    </w:p>
    <w:p w14:paraId="698CD15A" w14:textId="77777777" w:rsidR="00BA79E3" w:rsidRDefault="00BA79E3" w:rsidP="00EC4EED">
      <w:pPr>
        <w:spacing w:after="360"/>
        <w:jc w:val="both"/>
      </w:pPr>
    </w:p>
    <w:p w14:paraId="5A485FEE" w14:textId="77777777" w:rsidR="00A278C6" w:rsidRDefault="00A278C6" w:rsidP="00EC4EED">
      <w:pPr>
        <w:spacing w:after="360"/>
        <w:jc w:val="both"/>
      </w:pPr>
    </w:p>
    <w:p w14:paraId="25951F6E" w14:textId="77777777" w:rsidR="00AF7B94" w:rsidRDefault="00AF7B94" w:rsidP="00EC4EED">
      <w:pPr>
        <w:spacing w:after="360"/>
        <w:jc w:val="both"/>
      </w:pPr>
    </w:p>
    <w:p w14:paraId="64E37D00" w14:textId="77777777" w:rsidR="00A278C6" w:rsidRDefault="00A278C6" w:rsidP="00EC4EED">
      <w:pPr>
        <w:spacing w:after="360"/>
        <w:jc w:val="both"/>
      </w:pPr>
    </w:p>
    <w:p w14:paraId="063F5221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463E6965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332387" w:rsidRPr="00332387" w14:paraId="75AE3632" w14:textId="77777777" w:rsidTr="00332387">
        <w:trPr>
          <w:trHeight w:val="300"/>
        </w:trPr>
        <w:tc>
          <w:tcPr>
            <w:tcW w:w="900" w:type="dxa"/>
            <w:shd w:val="clear" w:color="auto" w:fill="auto"/>
            <w:vAlign w:val="center"/>
            <w:hideMark/>
          </w:tcPr>
          <w:p w14:paraId="27C53398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32387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323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359200A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2387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D2F06F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2387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02AD15A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23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332387" w:rsidRPr="00332387" w14:paraId="224C917E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7620776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6C517E7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232D130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28FD0DD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332387" w:rsidRPr="00332387" w14:paraId="2E68F9B8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E765521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CACC255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AA80DB9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C2339B0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12.000,00 </w:t>
            </w:r>
          </w:p>
        </w:tc>
      </w:tr>
      <w:tr w:rsidR="00332387" w:rsidRPr="00332387" w14:paraId="006F4F94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40C716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C225629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C501B17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82C2409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11.000,00 </w:t>
            </w:r>
          </w:p>
        </w:tc>
      </w:tr>
      <w:tr w:rsidR="00332387" w:rsidRPr="00332387" w14:paraId="4ADA2BA0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4CA03B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BABCB82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8AAF187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007D78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12.000,00 </w:t>
            </w:r>
          </w:p>
        </w:tc>
      </w:tr>
      <w:tr w:rsidR="00332387" w:rsidRPr="00332387" w14:paraId="116FAC41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C87A75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C0EB278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AE188E0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94CC6B3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332387" w:rsidRPr="00332387" w14:paraId="3B9AD631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2FEA65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3D3FE1AF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6C1CADE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3908DBF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332387" w:rsidRPr="00332387" w14:paraId="439EFFCB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E17EEAB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372BD9EF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8546810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928F72B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32387" w:rsidRPr="00332387" w14:paraId="6EFA5592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C7DA0D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F04ED41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B0EA9DC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C972F32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32387" w:rsidRPr="00332387" w14:paraId="1B350D31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4B1BC06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18700EF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33B80A1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CC275FC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32387" w:rsidRPr="00332387" w14:paraId="3B539AAF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47DB51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8B591B3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8A344F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A996F68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32387" w:rsidRPr="00332387" w14:paraId="36FF7904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62045E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84E46FD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E0644A1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183C3E9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332387" w:rsidRPr="00332387" w14:paraId="0CC3EBA8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1D27137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14DF2FF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3238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3238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66FD3F8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B238577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332387" w:rsidRPr="00332387" w14:paraId="63623A9B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3343774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5402DCE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A29ECBC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56BCB48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32387" w:rsidRPr="00332387" w14:paraId="39280082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6F4804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A2A970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EF0854A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C3645FF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332387" w:rsidRPr="00332387" w14:paraId="0B418C32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EA84FE5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A0DE7C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28159C3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75D8EF0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32387" w:rsidRPr="00332387" w14:paraId="52BB85F8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AC0911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EE4C624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33238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9921B62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531634F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332387" w:rsidRPr="00332387" w14:paraId="693CBB91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F0F64BD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C98AB3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7ECF688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8BA96EC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332387" w:rsidRPr="00332387" w14:paraId="3CC6EA9C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9F48FBA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63ABB8C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639AFB1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E15FE3B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332387" w:rsidRPr="00332387" w14:paraId="4B382916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6233FF5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1597951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08FCDB3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7D32B7E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32387" w:rsidRPr="00332387" w14:paraId="66C14310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48D0031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04D316A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C6D92A3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29F5D0A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332387" w:rsidRPr="00332387" w14:paraId="0DBD1A11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36B586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0DEA110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7D58BF3" w14:textId="77777777" w:rsidR="00332387" w:rsidRPr="00332387" w:rsidRDefault="00332387" w:rsidP="00332387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666B866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332387" w:rsidRPr="00332387" w14:paraId="30632B97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A9DBF11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0B7AE32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1A25E6D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D0D4028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32387" w:rsidRPr="00332387" w14:paraId="2C57BE25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8C150C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4105B5C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028D7E6A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9375F82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332387" w:rsidRPr="00332387" w14:paraId="594E0C73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265997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347BD61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238E0FE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B1C574E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332387" w:rsidRPr="00332387" w14:paraId="4BC52C8A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406BB3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C70764A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176BA91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2E023AA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332387" w:rsidRPr="00332387" w14:paraId="60818544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4A86AB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41D3479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F72E470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5B29EC3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332387" w:rsidRPr="00332387" w14:paraId="07DC159E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E2673B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F9F20FD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6C192F5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B2F7D06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332387" w:rsidRPr="00332387" w14:paraId="393DE9DE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35F7FC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E77511F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26FCC2F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5F8EA37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55E4D04C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741B1BB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E4C22BB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9DD4AEE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99074FD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332387" w:rsidRPr="00332387" w14:paraId="3BEFB40A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617CAE7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9CFCAD9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3A5B2E2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6CC6FF4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332387" w:rsidRPr="00332387" w14:paraId="3A002F8E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5DAB9A6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3110339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EB58D88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6035C7E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332387" w:rsidRPr="00332387" w14:paraId="70A5A182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42D3600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57D688E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720DF28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31DFDFD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332387" w:rsidRPr="00332387" w14:paraId="102EAEDE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31E6D3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E70E407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BE89CEF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5D96619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332387" w:rsidRPr="00332387" w14:paraId="75E18192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F72FB2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AEDB095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B9C13B5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2387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33238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DACB67C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332387" w:rsidRPr="00332387" w14:paraId="56E6F07C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34A5AA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9C44CB0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ABEE54A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86F0A31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12.000,00 </w:t>
            </w:r>
          </w:p>
        </w:tc>
      </w:tr>
      <w:tr w:rsidR="00332387" w:rsidRPr="00332387" w14:paraId="104CA68B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A4BA75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E920C8B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3F81C04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057B879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12.000,00 </w:t>
            </w:r>
          </w:p>
        </w:tc>
      </w:tr>
      <w:tr w:rsidR="00332387" w:rsidRPr="00332387" w14:paraId="4F67FD60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9DD8E4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D969E1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063B841E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448295F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12.000,00 </w:t>
            </w:r>
          </w:p>
        </w:tc>
      </w:tr>
      <w:tr w:rsidR="00332387" w:rsidRPr="00332387" w14:paraId="112ACDCD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7019E0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E9D839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BCDE9D5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5907024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332387" w:rsidRPr="00332387" w14:paraId="57BFF3BB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225F835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5AFCEB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49A0490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3AE109B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332387" w:rsidRPr="00332387" w14:paraId="7EC1BA8F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9F63C93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67EC5F7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87D8A97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33AB86C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008B7024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1EEA0C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205C711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2B2C8EC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FD2AEDE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332387" w:rsidRPr="00332387" w14:paraId="51F61A38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59C15D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E5BCDAD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2EE305C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6C22AF0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332387" w:rsidRPr="00332387" w14:paraId="503FCD94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58B8CC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BB65DE1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E3C2633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4926BD7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332387" w:rsidRPr="00332387" w14:paraId="57706134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BE82A1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39A6287D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66C209F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D2C4C1A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332387" w:rsidRPr="00332387" w14:paraId="4CD87366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4DE721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0A88B4C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32387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32387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CF49FD3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FA44ADB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332387" w:rsidRPr="00332387" w14:paraId="686513E6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6CFE09B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FE857E7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F80F83B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1BFDBED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332387" w:rsidRPr="00332387" w14:paraId="32444DE9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B941B0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619BC54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45AAF9D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61016B8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7F50AD27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16DBEE9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A41AD42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4A0BB27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538CE56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25D91F5F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0FB14B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6117B7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7BA4950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09B6E09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2AB19A17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9539A9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8D1BA13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0DC2ECA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9FBC496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65D45C4D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A7137E6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47A60B3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5DC8D77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92BF149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7A0364BD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EE5ED90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5D75CE4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2137DC7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0CD2B50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5540A061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3CAE34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5F3F15D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A7F229F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A60238C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2C3FB745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558015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A1F6D1D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2A9AFF3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2CFE2E1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6DD819CB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668A57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FD5EEE4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D3A7F03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8277C4C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2C3CD061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6264B4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7BE0CDB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10001A1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84B4FAF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56823FB1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412F0FB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5B39B8F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66396A3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596D551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24848822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D25D23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A4C00DF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00CA6034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ED961A9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2EE2350C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B674969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477F872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982E2D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D451924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2AAA8C30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719E553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77F846E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2387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33238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20863A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6E3C287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5DB1357D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D0CA6D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3F2B241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0AD4ECA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3B479CB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3.300,00 </w:t>
            </w:r>
          </w:p>
        </w:tc>
      </w:tr>
      <w:tr w:rsidR="00332387" w:rsidRPr="00332387" w14:paraId="5C85FE20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25DE6F5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7722A1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1C542D2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7A127F0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696CBCDD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72E699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2052E50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BCE656A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8156FBE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79D9B99D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B965968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1F0AC92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91922F3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45E89D0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332387" w:rsidRPr="00332387" w14:paraId="02C00FBA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B2C00F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47EDB63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1B339F0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3C25EE9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027BFABD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280872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3D8C7E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E797BCD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58F389F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637B5393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4EE95E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35BAAA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EAE5136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06E5338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7.800,00 </w:t>
            </w:r>
          </w:p>
        </w:tc>
      </w:tr>
      <w:tr w:rsidR="00332387" w:rsidRPr="00332387" w14:paraId="53F9BA80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420C24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39D87D79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332387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33238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1524DDE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D821F5C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32387" w:rsidRPr="00332387" w14:paraId="7C10B3AB" w14:textId="77777777" w:rsidTr="00332387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74B58A" w14:textId="77777777" w:rsidR="00332387" w:rsidRPr="00332387" w:rsidRDefault="00332387" w:rsidP="003323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E653E55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Pastas frescas (pascualina, ravioles)***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D151C7F" w14:textId="77777777" w:rsidR="00332387" w:rsidRPr="00332387" w:rsidRDefault="00332387" w:rsidP="00332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2387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DF2F0E7" w14:textId="77777777" w:rsidR="00332387" w:rsidRPr="00332387" w:rsidRDefault="00332387" w:rsidP="00332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23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06A397D2" w14:textId="77777777" w:rsidR="006A4B2A" w:rsidRDefault="006A4B2A" w:rsidP="001D65F2">
      <w:pPr>
        <w:spacing w:after="360"/>
        <w:jc w:val="right"/>
        <w:rPr>
          <w:b/>
        </w:rPr>
      </w:pPr>
    </w:p>
    <w:p w14:paraId="0A0F3A1F" w14:textId="77777777" w:rsidR="00332387" w:rsidRDefault="00332387" w:rsidP="001D65F2">
      <w:pPr>
        <w:spacing w:after="360"/>
        <w:jc w:val="right"/>
        <w:rPr>
          <w:b/>
        </w:rPr>
      </w:pPr>
    </w:p>
    <w:p w14:paraId="6F496F70" w14:textId="77777777" w:rsidR="00332387" w:rsidRDefault="00332387">
      <w:pPr>
        <w:rPr>
          <w:b/>
        </w:rPr>
      </w:pPr>
      <w:r>
        <w:rPr>
          <w:b/>
        </w:rPr>
        <w:br w:type="page"/>
      </w:r>
    </w:p>
    <w:p w14:paraId="4D0413BA" w14:textId="05357801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3075A881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14:paraId="69615F45" w14:textId="77777777" w:rsidTr="00877B24">
        <w:trPr>
          <w:trHeight w:val="567"/>
        </w:trPr>
        <w:tc>
          <w:tcPr>
            <w:tcW w:w="1048" w:type="dxa"/>
            <w:shd w:val="clear" w:color="auto" w:fill="auto"/>
          </w:tcPr>
          <w:p w14:paraId="2CCE1FDA" w14:textId="77777777"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14:paraId="7AA8B081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14:paraId="34883B8D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6A4B2A" w14:paraId="6A0F309F" w14:textId="77777777" w:rsidTr="006A4B2A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14:paraId="5790CC1B" w14:textId="77777777" w:rsidR="006A4B2A" w:rsidRDefault="006A4B2A" w:rsidP="006A4B2A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14:paraId="68F3132E" w14:textId="77777777" w:rsidR="006A4B2A" w:rsidRDefault="006A4B2A" w:rsidP="006A4B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248 "Ntra. Sra. Del Rosario de Río Blanco y </w:t>
            </w:r>
            <w:proofErr w:type="spellStart"/>
            <w:r>
              <w:rPr>
                <w:rFonts w:ascii="Calibri" w:hAnsi="Calibri" w:cs="Calibri"/>
                <w:color w:val="000000"/>
              </w:rPr>
              <w:t>Paypaya</w:t>
            </w:r>
            <w:proofErr w:type="spellEnd"/>
          </w:p>
        </w:tc>
        <w:tc>
          <w:tcPr>
            <w:tcW w:w="3793" w:type="dxa"/>
            <w:vAlign w:val="center"/>
          </w:tcPr>
          <w:p w14:paraId="5033B0B7" w14:textId="77777777" w:rsidR="006A4B2A" w:rsidRDefault="006A4B2A" w:rsidP="006A4B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Santa Ana</w:t>
            </w:r>
          </w:p>
        </w:tc>
      </w:tr>
    </w:tbl>
    <w:p w14:paraId="63C9434A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0F10A" w14:textId="77777777" w:rsidR="001F1F6D" w:rsidRDefault="001F1F6D" w:rsidP="00363EFE">
      <w:pPr>
        <w:spacing w:after="0" w:line="240" w:lineRule="auto"/>
      </w:pPr>
      <w:r>
        <w:separator/>
      </w:r>
    </w:p>
  </w:endnote>
  <w:endnote w:type="continuationSeparator" w:id="0">
    <w:p w14:paraId="398A31E9" w14:textId="77777777" w:rsidR="001F1F6D" w:rsidRDefault="001F1F6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497C4" w14:textId="77777777" w:rsidR="00C1517F" w:rsidRDefault="00C1517F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2A1034" wp14:editId="6ABC977E">
          <wp:simplePos x="0" y="0"/>
          <wp:positionH relativeFrom="margin">
            <wp:posOffset>4351020</wp:posOffset>
          </wp:positionH>
          <wp:positionV relativeFrom="page">
            <wp:posOffset>9658512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63080" w14:textId="77777777" w:rsidR="001F1F6D" w:rsidRDefault="001F1F6D" w:rsidP="00363EFE">
      <w:pPr>
        <w:spacing w:after="0" w:line="240" w:lineRule="auto"/>
      </w:pPr>
      <w:r>
        <w:separator/>
      </w:r>
    </w:p>
  </w:footnote>
  <w:footnote w:type="continuationSeparator" w:id="0">
    <w:p w14:paraId="058B9DDF" w14:textId="77777777" w:rsidR="001F1F6D" w:rsidRDefault="001F1F6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07E22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74580221" wp14:editId="6F56A5F8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63CE12" w14:textId="3D5BFFED" w:rsidR="009A5961" w:rsidRDefault="004A1B14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14:paraId="07E55BB7" w14:textId="77777777"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2A"/>
    <w:rsid w:val="000042B2"/>
    <w:rsid w:val="00007BF1"/>
    <w:rsid w:val="00011F4D"/>
    <w:rsid w:val="00027223"/>
    <w:rsid w:val="00040BD1"/>
    <w:rsid w:val="00053C2B"/>
    <w:rsid w:val="00071969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1F6D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32387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0CC0"/>
    <w:rsid w:val="00492008"/>
    <w:rsid w:val="004A1B14"/>
    <w:rsid w:val="004C2B34"/>
    <w:rsid w:val="004E37B1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6B4F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4B2A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1A98"/>
    <w:rsid w:val="00854B04"/>
    <w:rsid w:val="00862030"/>
    <w:rsid w:val="0088184A"/>
    <w:rsid w:val="0089603A"/>
    <w:rsid w:val="008A389C"/>
    <w:rsid w:val="008E1A22"/>
    <w:rsid w:val="008F0BD7"/>
    <w:rsid w:val="008F10AD"/>
    <w:rsid w:val="0090191C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33D5"/>
    <w:rsid w:val="00C051FC"/>
    <w:rsid w:val="00C068C4"/>
    <w:rsid w:val="00C13A26"/>
    <w:rsid w:val="00C1517F"/>
    <w:rsid w:val="00C47193"/>
    <w:rsid w:val="00C550B6"/>
    <w:rsid w:val="00C873C5"/>
    <w:rsid w:val="00CA5ED4"/>
    <w:rsid w:val="00D23D34"/>
    <w:rsid w:val="00D31BC9"/>
    <w:rsid w:val="00D326EF"/>
    <w:rsid w:val="00D476FB"/>
    <w:rsid w:val="00D93C63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2FF7"/>
  <w15:docId w15:val="{48726D8E-6370-4E95-B1C3-852F89F0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30DBF-7D9C-45A5-8980-46117B6F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31</TotalTime>
  <Pages>6</Pages>
  <Words>1796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9</cp:revision>
  <cp:lastPrinted>2022-04-08T16:53:00Z</cp:lastPrinted>
  <dcterms:created xsi:type="dcterms:W3CDTF">2024-03-20T14:39:00Z</dcterms:created>
  <dcterms:modified xsi:type="dcterms:W3CDTF">2024-06-04T14:40:00Z</dcterms:modified>
</cp:coreProperties>
</file>