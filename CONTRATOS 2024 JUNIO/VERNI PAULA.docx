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C27DD6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5918D3">
        <w:t xml:space="preserve">VERNI, PAULA CAROLINA </w:t>
      </w:r>
      <w:r w:rsidR="00ED2337" w:rsidRPr="00011F4D">
        <w:rPr>
          <w:b/>
        </w:rPr>
        <w:t>CUIT</w:t>
      </w:r>
      <w:r w:rsidR="005918D3">
        <w:rPr>
          <w:b/>
        </w:rPr>
        <w:t xml:space="preserve"> 27-26.793.477-6 </w:t>
      </w:r>
      <w:r>
        <w:t xml:space="preserve">con domicilio en </w:t>
      </w:r>
      <w:r w:rsidR="005918D3">
        <w:t xml:space="preserve">Senador </w:t>
      </w:r>
      <w:proofErr w:type="spellStart"/>
      <w:r w:rsidR="005918D3">
        <w:t>Perez</w:t>
      </w:r>
      <w:proofErr w:type="spellEnd"/>
      <w:r w:rsidR="005918D3">
        <w:t xml:space="preserve"> N° 390 Yuto,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55663" w:rsidRDefault="00555663" w:rsidP="00555663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555663" w:rsidRDefault="00555663" w:rsidP="00555663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5"/>
        <w:gridCol w:w="3937"/>
        <w:gridCol w:w="1831"/>
        <w:gridCol w:w="2249"/>
      </w:tblGrid>
      <w:tr w:rsidR="00172579" w:rsidRPr="00172579" w:rsidTr="00B94E3C">
        <w:trPr>
          <w:trHeight w:val="300"/>
        </w:trPr>
        <w:tc>
          <w:tcPr>
            <w:tcW w:w="5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7257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725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57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57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5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4.800,00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13.500,00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13.000,00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13.500,00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6.000,00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25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25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25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25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  -  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25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2.100,00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7257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7257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25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1.000,00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25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1.800,00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25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3.000,00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25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1.800,00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257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17257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17257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25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1.100,00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25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1.800,00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25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25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1.500,00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4.000,00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7257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1.350,00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2.900,00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16.500,00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16.500,00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16.500,00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7.900,00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7257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7257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3.100,00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8.400,00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2579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7257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 xml:space="preserve"> $                2.100,00 </w:t>
            </w:r>
          </w:p>
        </w:tc>
      </w:tr>
      <w:tr w:rsidR="00172579" w:rsidRPr="00172579" w:rsidTr="00B94E3C">
        <w:trPr>
          <w:trHeight w:val="300"/>
        </w:trPr>
        <w:tc>
          <w:tcPr>
            <w:tcW w:w="5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579" w:rsidRPr="00172579" w:rsidRDefault="00172579" w:rsidP="00172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5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7"/>
        <w:gridCol w:w="5226"/>
        <w:gridCol w:w="2410"/>
      </w:tblGrid>
      <w:tr w:rsidR="00E94D90" w:rsidRPr="00E94D90" w:rsidTr="00E94D90">
        <w:trPr>
          <w:trHeight w:val="793"/>
        </w:trPr>
        <w:tc>
          <w:tcPr>
            <w:tcW w:w="1177" w:type="dxa"/>
            <w:shd w:val="clear" w:color="auto" w:fill="auto"/>
            <w:vAlign w:val="center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D90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5226" w:type="dxa"/>
            <w:shd w:val="clear" w:color="auto" w:fill="auto"/>
            <w:vAlign w:val="center"/>
            <w:hideMark/>
          </w:tcPr>
          <w:p w:rsidR="00E94D90" w:rsidRPr="00E94D90" w:rsidRDefault="00E94D90" w:rsidP="00E94D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D90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D90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E94D90" w:rsidRPr="00E94D90" w:rsidTr="00E94D90">
        <w:trPr>
          <w:trHeight w:val="592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26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Escuela N° 142 "</w:t>
            </w:r>
            <w:proofErr w:type="spellStart"/>
            <w:r w:rsidRPr="00E94D90">
              <w:rPr>
                <w:rFonts w:ascii="Calibri" w:eastAsia="Times New Roman" w:hAnsi="Calibri" w:cs="Calibri"/>
                <w:color w:val="000000"/>
              </w:rPr>
              <w:t>PentiRaniÑandeatt</w:t>
            </w:r>
            <w:proofErr w:type="spellEnd"/>
            <w:r w:rsidRPr="00E94D90">
              <w:rPr>
                <w:rFonts w:ascii="Calibri" w:eastAsia="Times New Roman" w:hAnsi="Calibri" w:cs="Calibri"/>
                <w:color w:val="000000"/>
              </w:rPr>
              <w:t xml:space="preserve">" (comparte edificio con </w:t>
            </w:r>
            <w:proofErr w:type="spellStart"/>
            <w:r w:rsidRPr="00E94D90">
              <w:rPr>
                <w:rFonts w:ascii="Calibri" w:eastAsia="Times New Roman" w:hAnsi="Calibri" w:cs="Calibri"/>
                <w:color w:val="000000"/>
              </w:rPr>
              <w:t>sec</w:t>
            </w:r>
            <w:proofErr w:type="spellEnd"/>
            <w:r w:rsidRPr="00E94D90">
              <w:rPr>
                <w:rFonts w:ascii="Calibri" w:eastAsia="Times New Roman" w:hAnsi="Calibri" w:cs="Calibri"/>
                <w:color w:val="000000"/>
              </w:rPr>
              <w:t xml:space="preserve"> 27)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El Bananal - Yuto</w:t>
            </w:r>
          </w:p>
        </w:tc>
      </w:tr>
      <w:tr w:rsidR="00E94D90" w:rsidRPr="00E94D90" w:rsidTr="00E94D90">
        <w:trPr>
          <w:trHeight w:val="592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26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 xml:space="preserve">Colegio Secundario N° 27 (comparte edificio con </w:t>
            </w:r>
            <w:proofErr w:type="spellStart"/>
            <w:r w:rsidRPr="00E94D90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E94D90">
              <w:rPr>
                <w:rFonts w:ascii="Calibri" w:eastAsia="Times New Roman" w:hAnsi="Calibri" w:cs="Calibri"/>
                <w:color w:val="000000"/>
              </w:rPr>
              <w:t xml:space="preserve"> 142) (CONTINGENCIA)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Yuto</w:t>
            </w:r>
          </w:p>
        </w:tc>
      </w:tr>
      <w:tr w:rsidR="00E94D90" w:rsidRPr="00E94D90" w:rsidTr="00E94D90">
        <w:trPr>
          <w:trHeight w:val="592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26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 xml:space="preserve">Escuela N° 202 "Gral. Enrique </w:t>
            </w:r>
            <w:proofErr w:type="spellStart"/>
            <w:r w:rsidRPr="00E94D90">
              <w:rPr>
                <w:rFonts w:ascii="Calibri" w:eastAsia="Times New Roman" w:hAnsi="Calibri" w:cs="Calibri"/>
                <w:color w:val="000000"/>
              </w:rPr>
              <w:t>Mosconi</w:t>
            </w:r>
            <w:proofErr w:type="spellEnd"/>
            <w:r w:rsidRPr="00E94D9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Yuto</w:t>
            </w:r>
          </w:p>
        </w:tc>
      </w:tr>
      <w:tr w:rsidR="00E94D90" w:rsidRPr="00E94D90" w:rsidTr="00E94D90">
        <w:trPr>
          <w:trHeight w:val="592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26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Escuela N° 253 "Provincia del Chaco"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Yuto</w:t>
            </w:r>
          </w:p>
        </w:tc>
      </w:tr>
      <w:tr w:rsidR="00E94D90" w:rsidRPr="00E94D90" w:rsidTr="00E94D90">
        <w:trPr>
          <w:trHeight w:val="592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26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 xml:space="preserve">Escuela N° 426 "Monseñor Enrique </w:t>
            </w:r>
            <w:proofErr w:type="spellStart"/>
            <w:r w:rsidRPr="00E94D90">
              <w:rPr>
                <w:rFonts w:ascii="Calibri" w:eastAsia="Times New Roman" w:hAnsi="Calibri" w:cs="Calibri"/>
                <w:color w:val="000000"/>
              </w:rPr>
              <w:t>Angelelli</w:t>
            </w:r>
            <w:proofErr w:type="spellEnd"/>
            <w:r w:rsidRPr="00E94D9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Yuto</w:t>
            </w:r>
          </w:p>
        </w:tc>
      </w:tr>
      <w:tr w:rsidR="00E94D90" w:rsidRPr="00E94D90" w:rsidTr="00E94D90">
        <w:trPr>
          <w:trHeight w:val="592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26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Escuela Prov. De Comercio N° 5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Yuto</w:t>
            </w:r>
          </w:p>
        </w:tc>
      </w:tr>
      <w:tr w:rsidR="00E94D90" w:rsidRPr="00E94D90" w:rsidTr="00E94D90">
        <w:trPr>
          <w:trHeight w:val="592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226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Escuela N° 66 "Martin Miguel de Güemes" (incluye Anexo) (CONTINGENCIA)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El Talar</w:t>
            </w:r>
          </w:p>
        </w:tc>
      </w:tr>
      <w:tr w:rsidR="00E94D90" w:rsidRPr="00E94D90" w:rsidTr="00E94D90">
        <w:trPr>
          <w:trHeight w:val="592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226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Escuela Nº 286 "Francisco N. Laprida"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D90">
              <w:rPr>
                <w:rFonts w:ascii="Calibri" w:eastAsia="Times New Roman" w:hAnsi="Calibri" w:cs="Calibri"/>
                <w:color w:val="000000"/>
              </w:rPr>
              <w:t>Vinalito</w:t>
            </w:r>
            <w:proofErr w:type="spellEnd"/>
          </w:p>
        </w:tc>
      </w:tr>
      <w:tr w:rsidR="00E94D90" w:rsidRPr="00E94D90" w:rsidTr="00E94D90">
        <w:trPr>
          <w:trHeight w:val="592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226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D90">
              <w:rPr>
                <w:rFonts w:ascii="Calibri" w:eastAsia="Times New Roman" w:hAnsi="Calibri" w:cs="Calibri"/>
                <w:color w:val="000000"/>
              </w:rPr>
              <w:t xml:space="preserve">Escuela Prov. </w:t>
            </w:r>
            <w:proofErr w:type="spellStart"/>
            <w:r w:rsidRPr="00E94D90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E94D90">
              <w:rPr>
                <w:rFonts w:ascii="Calibri" w:eastAsia="Times New Roman" w:hAnsi="Calibri" w:cs="Calibri"/>
                <w:color w:val="000000"/>
              </w:rPr>
              <w:t xml:space="preserve"> N° 11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:rsidR="00E94D90" w:rsidRPr="00E94D90" w:rsidRDefault="00E94D90" w:rsidP="00E9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D90">
              <w:rPr>
                <w:rFonts w:ascii="Calibri" w:eastAsia="Times New Roman" w:hAnsi="Calibri" w:cs="Calibri"/>
                <w:color w:val="000000"/>
              </w:rPr>
              <w:t>Vinalito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BB4" w:rsidRDefault="00CD4BB4" w:rsidP="00363EFE">
      <w:pPr>
        <w:spacing w:after="0" w:line="240" w:lineRule="auto"/>
      </w:pPr>
      <w:r>
        <w:separator/>
      </w:r>
    </w:p>
  </w:endnote>
  <w:endnote w:type="continuationSeparator" w:id="0">
    <w:p w:rsidR="00CD4BB4" w:rsidRDefault="00CD4BB4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E3C" w:rsidRDefault="00B94E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6E0" w:rsidRDefault="00B546E0">
    <w:pPr>
      <w:pStyle w:val="Piedepgina"/>
    </w:pPr>
    <w:bookmarkStart w:id="0" w:name="_GoBack"/>
    <w:r>
      <w:rPr>
        <w:noProof/>
      </w:rPr>
      <w:drawing>
        <wp:anchor distT="0" distB="0" distL="114300" distR="114300" simplePos="0" relativeHeight="251659264" behindDoc="0" locked="0" layoutInCell="1" allowOverlap="1" wp14:anchorId="05997937" wp14:editId="6BCBF630">
          <wp:simplePos x="0" y="0"/>
          <wp:positionH relativeFrom="margin">
            <wp:posOffset>-218364</wp:posOffset>
          </wp:positionH>
          <wp:positionV relativeFrom="margin">
            <wp:posOffset>7819087</wp:posOffset>
          </wp:positionV>
          <wp:extent cx="1409065" cy="980440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E3C" w:rsidRDefault="00B94E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BB4" w:rsidRDefault="00CD4BB4" w:rsidP="00363EFE">
      <w:pPr>
        <w:spacing w:after="0" w:line="240" w:lineRule="auto"/>
      </w:pPr>
      <w:r>
        <w:separator/>
      </w:r>
    </w:p>
  </w:footnote>
  <w:footnote w:type="continuationSeparator" w:id="0">
    <w:p w:rsidR="00CD4BB4" w:rsidRDefault="00CD4BB4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E3C" w:rsidRDefault="00B94E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663" w:rsidRDefault="00555663" w:rsidP="00555663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E3C" w:rsidRDefault="00B94E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D3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72579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55663"/>
    <w:rsid w:val="00567CD4"/>
    <w:rsid w:val="005863A4"/>
    <w:rsid w:val="005918D3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715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D6730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1797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546E0"/>
    <w:rsid w:val="00B67E6D"/>
    <w:rsid w:val="00B84795"/>
    <w:rsid w:val="00B94E3C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27DD6"/>
    <w:rsid w:val="00C47193"/>
    <w:rsid w:val="00C550B6"/>
    <w:rsid w:val="00C56D2C"/>
    <w:rsid w:val="00C873C5"/>
    <w:rsid w:val="00CA5ED4"/>
    <w:rsid w:val="00CD4BB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0E9F"/>
    <w:rsid w:val="00E72F89"/>
    <w:rsid w:val="00E7662B"/>
    <w:rsid w:val="00E8245F"/>
    <w:rsid w:val="00E9464C"/>
    <w:rsid w:val="00E94D90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D60AF"/>
  <w15:docId w15:val="{31E284FD-F685-4EB0-B61D-A7D44FDE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3BC3B-F9AC-43A2-99E2-ECAAD763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21</TotalTime>
  <Pages>5</Pages>
  <Words>1693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2022-04-08T16:53:00Z</cp:lastPrinted>
  <dcterms:created xsi:type="dcterms:W3CDTF">2024-03-21T14:52:00Z</dcterms:created>
  <dcterms:modified xsi:type="dcterms:W3CDTF">2024-09-03T14:55:00Z</dcterms:modified>
</cp:coreProperties>
</file>