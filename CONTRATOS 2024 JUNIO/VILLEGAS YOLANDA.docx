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236A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6F919CA1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6C1F04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A5431">
        <w:t xml:space="preserve">VILLEGAS, YOLANDA JUANA </w:t>
      </w:r>
      <w:r w:rsidR="00ED2337" w:rsidRPr="00011F4D">
        <w:rPr>
          <w:b/>
        </w:rPr>
        <w:t>CUIT</w:t>
      </w:r>
      <w:r w:rsidR="004A5431">
        <w:rPr>
          <w:b/>
        </w:rPr>
        <w:t xml:space="preserve"> 27-05.123.103-7 </w:t>
      </w:r>
      <w:r>
        <w:t xml:space="preserve">con domicilio en </w:t>
      </w:r>
      <w:proofErr w:type="spellStart"/>
      <w:r w:rsidR="004A5431">
        <w:t>Burela</w:t>
      </w:r>
      <w:proofErr w:type="spellEnd"/>
      <w:r w:rsidR="004A5431">
        <w:t xml:space="preserve"> N° 396 B° Santa Rita,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032C7E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72B7C52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5A4D57B7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42AE0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BE4DA87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32B50E0" w14:textId="77777777" w:rsidR="00D63714" w:rsidRDefault="00D63714" w:rsidP="00D6371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24DCAEF6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4130CAB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7DE976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0163A6C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702285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8D34C3B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3D204D9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1B4CC79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B918E65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A10AEC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D0DEC5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1A2FF270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C7474DA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5AB3919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5E4D86C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74F722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DDB8150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8FC9B8C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DE8409E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203E9C9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B2C6536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133B45E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79B4C58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69FBB417" w14:textId="77777777" w:rsidR="00D63714" w:rsidRDefault="00D63714" w:rsidP="00D6371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68016AB" w14:textId="77777777" w:rsidR="0016667D" w:rsidRPr="00E134AF" w:rsidRDefault="0016667D" w:rsidP="00331C45">
      <w:pPr>
        <w:spacing w:after="360"/>
        <w:jc w:val="both"/>
      </w:pPr>
    </w:p>
    <w:p w14:paraId="2AF292F0" w14:textId="77777777" w:rsidR="00BA79E3" w:rsidRDefault="00BA79E3" w:rsidP="00EC4EED">
      <w:pPr>
        <w:spacing w:after="360"/>
        <w:jc w:val="both"/>
      </w:pPr>
    </w:p>
    <w:p w14:paraId="36FBBB8F" w14:textId="77777777" w:rsidR="00A278C6" w:rsidRDefault="00A278C6" w:rsidP="00EC4EED">
      <w:pPr>
        <w:spacing w:after="360"/>
        <w:jc w:val="both"/>
      </w:pPr>
    </w:p>
    <w:p w14:paraId="72572387" w14:textId="77777777" w:rsidR="00AF7B94" w:rsidRDefault="00AF7B94" w:rsidP="00EC4EED">
      <w:pPr>
        <w:spacing w:after="360"/>
        <w:jc w:val="both"/>
      </w:pPr>
    </w:p>
    <w:p w14:paraId="13FAF64B" w14:textId="77777777" w:rsidR="00A278C6" w:rsidRDefault="00A278C6" w:rsidP="00EC4EED">
      <w:pPr>
        <w:spacing w:after="360"/>
        <w:jc w:val="both"/>
      </w:pPr>
    </w:p>
    <w:p w14:paraId="1DC765A7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593794F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380"/>
        <w:gridCol w:w="1420"/>
      </w:tblGrid>
      <w:tr w:rsidR="00D63714" w:rsidRPr="00D63714" w14:paraId="6F20912D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614C2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7B28AAB" w14:textId="77777777" w:rsidR="00D63714" w:rsidRPr="00D63714" w:rsidRDefault="00D63714" w:rsidP="00D637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3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77EA58C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0A1ED7C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D63714" w:rsidRPr="00D63714" w14:paraId="39AF7EF6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F6E511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62A1FB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90ED3EB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8E4B98F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D63714" w:rsidRPr="00D63714" w14:paraId="7358684C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A67F4F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A6EA84E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23B916D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246DB51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D63714" w:rsidRPr="00D63714" w14:paraId="7FA2CB51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1A61C75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7C9E6DD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4E80FC4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5B1C36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63714" w:rsidRPr="00D63714" w14:paraId="704345B6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5ECE66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720EF28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5838BA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29243E3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63714" w:rsidRPr="00D63714" w14:paraId="2FC6D1AB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D646D5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A6852FD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F44862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2DC7D7D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D63714" w:rsidRPr="00D63714" w14:paraId="61ABA8B4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665BDE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66DF502D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013CA5B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246D023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D63714" w:rsidRPr="00D63714" w14:paraId="085FCE5B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73E101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258B8E26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63714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63714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5D916C7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44BBB5E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D63714" w:rsidRPr="00D63714" w14:paraId="0A272C00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7C3E4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5F6E96CA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309BB187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FF66254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D63714" w:rsidRPr="00D63714" w14:paraId="0F50B83F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CFBCA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B85963C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EE1326C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0581CA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D63714" w:rsidRPr="00D63714" w14:paraId="099206EC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6B9007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22546659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714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AE71AE2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EFF0C92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D63714" w:rsidRPr="00D63714" w14:paraId="7340B43B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2042F5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6AB585D2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0DBBAC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89A51CC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7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D63714" w:rsidRPr="00D63714" w14:paraId="442531D0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4F3352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3D709C3E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426CCFE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F92F746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D63714" w:rsidRPr="00D63714" w14:paraId="2D2A927F" w14:textId="77777777" w:rsidTr="00D63714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F4DC4A" w14:textId="77777777" w:rsidR="00D63714" w:rsidRPr="00D63714" w:rsidRDefault="00D63714" w:rsidP="00D637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14:paraId="09B3FA06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71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88B6450" w14:textId="77777777" w:rsidR="00D63714" w:rsidRPr="00D63714" w:rsidRDefault="00D63714" w:rsidP="00D63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3714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D6371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6942A60" w14:textId="77777777" w:rsidR="00D63714" w:rsidRPr="00D63714" w:rsidRDefault="00D63714" w:rsidP="00D63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37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14:paraId="70CB7813" w14:textId="77777777" w:rsidR="004A5431" w:rsidRDefault="004A5431" w:rsidP="001D65F2">
      <w:pPr>
        <w:spacing w:after="360"/>
        <w:jc w:val="right"/>
        <w:rPr>
          <w:b/>
        </w:rPr>
      </w:pPr>
    </w:p>
    <w:p w14:paraId="1779408B" w14:textId="4B1A163B" w:rsidR="001D65F2" w:rsidRDefault="001D65F2" w:rsidP="00DF51C9">
      <w:pPr>
        <w:ind w:firstLine="708"/>
        <w:jc w:val="right"/>
        <w:rPr>
          <w:b/>
        </w:rPr>
      </w:pPr>
      <w:r w:rsidRPr="00A278C6">
        <w:rPr>
          <w:b/>
        </w:rPr>
        <w:t>ANEXO II</w:t>
      </w:r>
    </w:p>
    <w:p w14:paraId="21ADD888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4853"/>
        <w:gridCol w:w="2238"/>
      </w:tblGrid>
      <w:tr w:rsidR="004A5431" w:rsidRPr="004A5431" w14:paraId="1723AC89" w14:textId="77777777" w:rsidTr="004A5431">
        <w:trPr>
          <w:trHeight w:val="618"/>
        </w:trPr>
        <w:tc>
          <w:tcPr>
            <w:tcW w:w="1093" w:type="dxa"/>
            <w:shd w:val="clear" w:color="auto" w:fill="auto"/>
            <w:vAlign w:val="center"/>
            <w:hideMark/>
          </w:tcPr>
          <w:p w14:paraId="2558B08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A543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53" w:type="dxa"/>
            <w:shd w:val="clear" w:color="auto" w:fill="auto"/>
            <w:vAlign w:val="center"/>
            <w:hideMark/>
          </w:tcPr>
          <w:p w14:paraId="5679CE37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A543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8" w:type="dxa"/>
            <w:shd w:val="clear" w:color="auto" w:fill="auto"/>
            <w:vAlign w:val="center"/>
            <w:hideMark/>
          </w:tcPr>
          <w:p w14:paraId="19E8E847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A543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A5431" w:rsidRPr="004A5431" w14:paraId="71D30157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E9EB4D9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398CC1B3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Escuela Nº 65 "José Quintana"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67EFB3D6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  <w:tr w:rsidR="004A5431" w:rsidRPr="004A5431" w14:paraId="0A5272EE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46E75653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33E78166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 xml:space="preserve">Bachillerato </w:t>
            </w: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Pcial</w:t>
            </w:r>
            <w:proofErr w:type="spellEnd"/>
            <w:r w:rsidRPr="004A5431">
              <w:rPr>
                <w:rFonts w:ascii="Calibri" w:eastAsia="Times New Roman" w:hAnsi="Calibri" w:cs="Calibri"/>
                <w:color w:val="000000"/>
              </w:rPr>
              <w:t xml:space="preserve"> Nº 16 "Paso de Jama" (INCORPORACION CONTINGENCIA)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535BF853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1BC1A276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80FC1B8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2F877E98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 xml:space="preserve">Escuela Nº 100 "Francisco de </w:t>
            </w: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Argañaraz</w:t>
            </w:r>
            <w:proofErr w:type="spellEnd"/>
            <w:r w:rsidRPr="004A5431">
              <w:rPr>
                <w:rFonts w:ascii="Calibri" w:eastAsia="Times New Roman" w:hAnsi="Calibri" w:cs="Calibri"/>
                <w:color w:val="000000"/>
              </w:rPr>
              <w:t xml:space="preserve"> (Primario)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7C106362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4725E3AE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E824615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16C77CD5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Escuela Nº 136 "Gral. Lamadrid"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7E0CABC0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03CCB91D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139C58AA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70022C0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4A5431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1E60D4B4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A5431" w:rsidRPr="004A5431" w14:paraId="49769087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5FE63818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1E02D127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Escuela N° 235 "Prov. de Chubut"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6D1E963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5431">
              <w:rPr>
                <w:rFonts w:ascii="Calibri" w:eastAsia="Times New Roman" w:hAnsi="Calibri" w:cs="Calibri"/>
                <w:color w:val="000000"/>
              </w:rPr>
              <w:t>Yala</w:t>
            </w:r>
            <w:proofErr w:type="spellEnd"/>
          </w:p>
        </w:tc>
      </w:tr>
      <w:tr w:rsidR="004A5431" w:rsidRPr="004A5431" w14:paraId="61665E01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64937A4F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08C81ECA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4A5431">
              <w:rPr>
                <w:rFonts w:ascii="Calibri" w:eastAsia="Times New Roman" w:hAnsi="Calibri" w:cs="Calibri"/>
                <w:lang w:val="en-US"/>
              </w:rPr>
              <w:t>Bachillerato Provincial Nº 19 "Prof. C. G. Alonso"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0051E90E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4A5431" w:rsidRPr="004A5431" w14:paraId="497BCCF6" w14:textId="77777777" w:rsidTr="004A5431">
        <w:trPr>
          <w:trHeight w:val="461"/>
        </w:trPr>
        <w:tc>
          <w:tcPr>
            <w:tcW w:w="1093" w:type="dxa"/>
            <w:shd w:val="clear" w:color="auto" w:fill="auto"/>
            <w:noWrap/>
            <w:vAlign w:val="bottom"/>
            <w:hideMark/>
          </w:tcPr>
          <w:p w14:paraId="2F3134BE" w14:textId="77777777" w:rsidR="004A5431" w:rsidRPr="004A5431" w:rsidRDefault="004A5431" w:rsidP="004A543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A543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853" w:type="dxa"/>
            <w:shd w:val="clear" w:color="auto" w:fill="auto"/>
            <w:vAlign w:val="bottom"/>
            <w:hideMark/>
          </w:tcPr>
          <w:p w14:paraId="0DC11FDD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238" w:type="dxa"/>
            <w:shd w:val="clear" w:color="auto" w:fill="auto"/>
            <w:vAlign w:val="bottom"/>
            <w:hideMark/>
          </w:tcPr>
          <w:p w14:paraId="44F015A9" w14:textId="77777777" w:rsidR="004A5431" w:rsidRPr="004A5431" w:rsidRDefault="004A5431" w:rsidP="004A54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431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</w:tbl>
    <w:p w14:paraId="2D72C7A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F565D" w14:textId="77777777" w:rsidR="001C2D6C" w:rsidRDefault="001C2D6C" w:rsidP="00363EFE">
      <w:pPr>
        <w:spacing w:after="0" w:line="240" w:lineRule="auto"/>
      </w:pPr>
      <w:r>
        <w:separator/>
      </w:r>
    </w:p>
  </w:endnote>
  <w:endnote w:type="continuationSeparator" w:id="0">
    <w:p w14:paraId="6D43BF84" w14:textId="77777777" w:rsidR="001C2D6C" w:rsidRDefault="001C2D6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5EFE0" w14:textId="77777777" w:rsidR="00D63714" w:rsidRDefault="00D637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E7405" w14:textId="77777777" w:rsidR="002F54ED" w:rsidRDefault="002F54E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3B90D4D" wp14:editId="1D404739">
          <wp:simplePos x="0" y="0"/>
          <wp:positionH relativeFrom="column">
            <wp:posOffset>4272915</wp:posOffset>
          </wp:positionH>
          <wp:positionV relativeFrom="paragraph">
            <wp:posOffset>-537210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EC46A" w14:textId="77777777" w:rsidR="00D63714" w:rsidRDefault="00D637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01EEC" w14:textId="77777777" w:rsidR="001C2D6C" w:rsidRDefault="001C2D6C" w:rsidP="00363EFE">
      <w:pPr>
        <w:spacing w:after="0" w:line="240" w:lineRule="auto"/>
      </w:pPr>
      <w:r>
        <w:separator/>
      </w:r>
    </w:p>
  </w:footnote>
  <w:footnote w:type="continuationSeparator" w:id="0">
    <w:p w14:paraId="188095CF" w14:textId="77777777" w:rsidR="001C2D6C" w:rsidRDefault="001C2D6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8DA96" w14:textId="77777777" w:rsidR="00D63714" w:rsidRDefault="00D637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1A97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3DD89985" wp14:editId="3986640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BFCA6D" w14:textId="0A2CBD1D" w:rsidR="00B84795" w:rsidRPr="00B84795" w:rsidRDefault="00D63714" w:rsidP="00D6371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SEPTIEMBRE - DICIEMBRE </w:t>
    </w:r>
    <w:r>
      <w:rPr>
        <w:b/>
        <w:sz w:val="24"/>
        <w:szCs w:val="24"/>
      </w:rPr>
      <w:t>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5F735" w14:textId="77777777" w:rsidR="00D63714" w:rsidRDefault="00D637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1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7FF0"/>
    <w:rsid w:val="001A3667"/>
    <w:rsid w:val="001A37F8"/>
    <w:rsid w:val="001C2D6C"/>
    <w:rsid w:val="001D5FF9"/>
    <w:rsid w:val="001D65F2"/>
    <w:rsid w:val="001E5B20"/>
    <w:rsid w:val="002100BA"/>
    <w:rsid w:val="00223A56"/>
    <w:rsid w:val="00225F4F"/>
    <w:rsid w:val="00261957"/>
    <w:rsid w:val="002624B8"/>
    <w:rsid w:val="002C01D5"/>
    <w:rsid w:val="002C347A"/>
    <w:rsid w:val="002D3B60"/>
    <w:rsid w:val="002F3577"/>
    <w:rsid w:val="002F54ED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5431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5458"/>
    <w:rsid w:val="006C1F04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4EF1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15B31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18CF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4A73"/>
    <w:rsid w:val="00AD5BEC"/>
    <w:rsid w:val="00AE7077"/>
    <w:rsid w:val="00AF44FD"/>
    <w:rsid w:val="00AF7B94"/>
    <w:rsid w:val="00B05E5D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19FE"/>
    <w:rsid w:val="00C550B6"/>
    <w:rsid w:val="00C873C5"/>
    <w:rsid w:val="00CA5ED4"/>
    <w:rsid w:val="00D23D34"/>
    <w:rsid w:val="00D31BC9"/>
    <w:rsid w:val="00D326EF"/>
    <w:rsid w:val="00D476FB"/>
    <w:rsid w:val="00D63714"/>
    <w:rsid w:val="00DA091E"/>
    <w:rsid w:val="00DA413C"/>
    <w:rsid w:val="00DF51C9"/>
    <w:rsid w:val="00E00807"/>
    <w:rsid w:val="00E134AF"/>
    <w:rsid w:val="00E21378"/>
    <w:rsid w:val="00E357CD"/>
    <w:rsid w:val="00E36826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1BA2D"/>
  <w15:docId w15:val="{489B0AD2-9D21-4323-9FB5-66AE818E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AAD4F-F4F2-4FEC-A476-AC72DE43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89</TotalTime>
  <Pages>4</Pages>
  <Words>1346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2024-06-05T15:01:00Z</cp:lastPrinted>
  <dcterms:created xsi:type="dcterms:W3CDTF">2024-03-25T14:48:00Z</dcterms:created>
  <dcterms:modified xsi:type="dcterms:W3CDTF">2024-09-03T14:28:00Z</dcterms:modified>
</cp:coreProperties>
</file>