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D458AC">
        <w:t>Sr. Rodolfo Orlando Nieto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3126CE">
        <w:t xml:space="preserve">CRUZ MIRIAM </w:t>
      </w:r>
      <w:r w:rsidR="00ED2337" w:rsidRPr="00011F4D">
        <w:rPr>
          <w:b/>
        </w:rPr>
        <w:t>CUIT</w:t>
      </w:r>
      <w:r w:rsidR="003126CE">
        <w:rPr>
          <w:b/>
        </w:rPr>
        <w:t xml:space="preserve"> </w:t>
      </w:r>
      <w:r w:rsidR="003126CE" w:rsidRPr="003126CE">
        <w:rPr>
          <w:b/>
        </w:rPr>
        <w:t>27</w:t>
      </w:r>
      <w:r w:rsidR="003126CE">
        <w:rPr>
          <w:b/>
        </w:rPr>
        <w:t>-</w:t>
      </w:r>
      <w:r w:rsidR="003126CE" w:rsidRPr="003126CE">
        <w:rPr>
          <w:b/>
        </w:rPr>
        <w:t>39</w:t>
      </w:r>
      <w:r w:rsidR="003126CE">
        <w:rPr>
          <w:b/>
        </w:rPr>
        <w:t>.</w:t>
      </w:r>
      <w:r w:rsidR="003126CE" w:rsidRPr="003126CE">
        <w:rPr>
          <w:b/>
        </w:rPr>
        <w:t>807</w:t>
      </w:r>
      <w:r w:rsidR="003126CE">
        <w:rPr>
          <w:b/>
        </w:rPr>
        <w:t>.</w:t>
      </w:r>
      <w:r w:rsidR="003126CE" w:rsidRPr="003126CE">
        <w:rPr>
          <w:b/>
        </w:rPr>
        <w:t>424</w:t>
      </w:r>
      <w:r w:rsidR="003126CE">
        <w:rPr>
          <w:b/>
        </w:rPr>
        <w:t>-</w:t>
      </w:r>
      <w:r w:rsidR="003126CE" w:rsidRPr="003126CE">
        <w:rPr>
          <w:b/>
        </w:rPr>
        <w:t>1</w:t>
      </w:r>
      <w:r w:rsidR="003126CE">
        <w:rPr>
          <w:b/>
        </w:rPr>
        <w:t xml:space="preserve"> </w:t>
      </w:r>
      <w:r>
        <w:t xml:space="preserve">con domicilio en </w:t>
      </w:r>
      <w:proofErr w:type="spellStart"/>
      <w:r w:rsidR="003126CE">
        <w:t>Cienega</w:t>
      </w:r>
      <w:proofErr w:type="spellEnd"/>
      <w:r w:rsidR="003126CE">
        <w:t xml:space="preserve"> de </w:t>
      </w:r>
      <w:proofErr w:type="spellStart"/>
      <w:r w:rsidR="003126CE">
        <w:t>Paicone</w:t>
      </w:r>
      <w:proofErr w:type="spellEnd"/>
      <w:r w:rsidR="003126CE">
        <w:t xml:space="preserve">, 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54252E" w:rsidRDefault="0054252E" w:rsidP="0054252E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</w:t>
      </w:r>
      <w:r w:rsidR="003E2D74">
        <w:lastRenderedPageBreak/>
        <w:t xml:space="preserve">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lastRenderedPageBreak/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>lmente le son reconocidas, para la</w:t>
      </w:r>
      <w:r w:rsidR="00D23D34" w:rsidRPr="00854B04">
        <w:rPr>
          <w:rFonts w:cstheme="minorHAnsi"/>
        </w:rPr>
        <w:t xml:space="preserve"> implementación del presente contrato.</w:t>
      </w:r>
    </w:p>
    <w:p w:rsidR="0054252E" w:rsidRDefault="0054252E" w:rsidP="0054252E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54252E" w:rsidRDefault="0054252E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lastRenderedPageBreak/>
        <w:t>Cuadro de precios acordados:</w:t>
      </w: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927"/>
      </w:tblGrid>
      <w:tr w:rsidR="004509D3" w:rsidRPr="004509D3" w:rsidTr="004509D3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9D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9D3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9D3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9D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Precio Unitario  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 xml:space="preserve"> $      5.500,00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16.500,00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15.000,00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16.500,00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6.500,00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850,00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2.500,00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4509D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4509D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1.000,00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2.500,00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3.500,00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2.200,00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9D3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4509D3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4509D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1.200,00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1.800,00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3.500,00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1.600,00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36</w:t>
            </w:r>
            <w:r w:rsidR="00F752A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4.500,00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2.800,00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4.500,00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4509D3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1.350,00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-   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2.250,00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1.200,00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3.500,00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4.000,00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3.800,00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17.000,00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17.000,00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17.000,00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1.950,00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2.000,00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-   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2.800,00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2.800,00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8.400,00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3.500,00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4509D3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4509D3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4509D3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9D3" w:rsidRPr="004509D3" w:rsidRDefault="004509D3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2.800,00 </w:t>
            </w:r>
          </w:p>
        </w:tc>
      </w:tr>
      <w:tr w:rsidR="00E07511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3.700,00 </w:t>
            </w:r>
          </w:p>
        </w:tc>
      </w:tr>
      <w:tr w:rsidR="00E07511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2.000,00 </w:t>
            </w:r>
          </w:p>
        </w:tc>
      </w:tr>
      <w:tr w:rsidR="00E07511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10.000,00 </w:t>
            </w:r>
          </w:p>
        </w:tc>
      </w:tr>
      <w:tr w:rsidR="00E07511" w:rsidRPr="004509D3" w:rsidTr="004509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09D3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4509D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509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2.700,00 </w:t>
            </w:r>
          </w:p>
        </w:tc>
      </w:tr>
      <w:tr w:rsidR="00E07511" w:rsidRPr="004509D3" w:rsidTr="00E74A8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511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51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511" w:rsidRPr="004509D3" w:rsidRDefault="00E07511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07511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E07511" w:rsidRPr="004509D3" w:rsidTr="00E74A8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09D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511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7511" w:rsidRPr="004509D3" w:rsidRDefault="00E07511" w:rsidP="00450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51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511" w:rsidRPr="004509D3" w:rsidRDefault="00E07511" w:rsidP="00450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07511">
              <w:rPr>
                <w:rFonts w:ascii="Calibri" w:eastAsia="Times New Roman" w:hAnsi="Calibri" w:cs="Calibri"/>
                <w:color w:val="000000"/>
              </w:rPr>
              <w:t xml:space="preserve"> $                 2.500,00 </w:t>
            </w:r>
          </w:p>
        </w:tc>
      </w:tr>
    </w:tbl>
    <w:p w:rsidR="00E07511" w:rsidRDefault="00E07511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7"/>
        <w:gridCol w:w="5226"/>
        <w:gridCol w:w="2410"/>
      </w:tblGrid>
      <w:tr w:rsidR="00D458AC" w:rsidRPr="00D458AC" w:rsidTr="00D458AC">
        <w:trPr>
          <w:trHeight w:val="969"/>
        </w:trPr>
        <w:tc>
          <w:tcPr>
            <w:tcW w:w="1177" w:type="dxa"/>
            <w:shd w:val="clear" w:color="auto" w:fill="auto"/>
            <w:vAlign w:val="center"/>
            <w:hideMark/>
          </w:tcPr>
          <w:p w:rsidR="00D458AC" w:rsidRPr="00D458AC" w:rsidRDefault="00D458AC" w:rsidP="00D45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458AC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26" w:type="dxa"/>
            <w:shd w:val="clear" w:color="auto" w:fill="auto"/>
            <w:vAlign w:val="center"/>
            <w:hideMark/>
          </w:tcPr>
          <w:p w:rsidR="00D458AC" w:rsidRPr="00D458AC" w:rsidRDefault="00D458AC" w:rsidP="00D45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458AC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D458AC" w:rsidRPr="00D458AC" w:rsidRDefault="00D458AC" w:rsidP="00D45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458AC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D458AC" w:rsidRPr="00D458AC" w:rsidTr="00D458AC">
        <w:trPr>
          <w:trHeight w:val="723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458AC" w:rsidRPr="00D458AC" w:rsidRDefault="00D458AC" w:rsidP="00D458A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458AC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26" w:type="dxa"/>
            <w:shd w:val="clear" w:color="auto" w:fill="auto"/>
            <w:vAlign w:val="bottom"/>
            <w:hideMark/>
          </w:tcPr>
          <w:p w:rsidR="00D458AC" w:rsidRPr="00D458AC" w:rsidRDefault="003D2779" w:rsidP="00766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2779">
              <w:rPr>
                <w:rFonts w:ascii="Calibri" w:eastAsia="Times New Roman" w:hAnsi="Calibri" w:cs="Calibri"/>
                <w:color w:val="000000"/>
              </w:rPr>
              <w:t xml:space="preserve">Colegio </w:t>
            </w:r>
            <w:r w:rsidR="00273DA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0" w:name="_GoBack"/>
            <w:bookmarkEnd w:id="0"/>
            <w:r w:rsidRPr="003D2779">
              <w:rPr>
                <w:rFonts w:ascii="Calibri" w:eastAsia="Times New Roman" w:hAnsi="Calibri" w:cs="Calibri"/>
                <w:color w:val="000000"/>
              </w:rPr>
              <w:t xml:space="preserve">Nº </w:t>
            </w:r>
            <w:r w:rsidR="009A07B1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:rsidR="00D458AC" w:rsidRPr="00D458AC" w:rsidRDefault="00D458AC" w:rsidP="00D4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58AC">
              <w:rPr>
                <w:rFonts w:ascii="Calibri" w:eastAsia="Times New Roman" w:hAnsi="Calibri" w:cs="Calibri"/>
                <w:color w:val="000000"/>
              </w:rPr>
              <w:t>Cienega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E02" w:rsidRDefault="00B67E02" w:rsidP="00363EFE">
      <w:pPr>
        <w:spacing w:after="0" w:line="240" w:lineRule="auto"/>
      </w:pPr>
      <w:r>
        <w:separator/>
      </w:r>
    </w:p>
  </w:endnote>
  <w:endnote w:type="continuationSeparator" w:id="0">
    <w:p w:rsidR="00B67E02" w:rsidRDefault="00B67E02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4EE" w:rsidRDefault="002444EE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A485266" wp14:editId="638DC3FB">
          <wp:simplePos x="0" y="0"/>
          <wp:positionH relativeFrom="column">
            <wp:posOffset>72612</wp:posOffset>
          </wp:positionH>
          <wp:positionV relativeFrom="paragraph">
            <wp:posOffset>-379272</wp:posOffset>
          </wp:positionV>
          <wp:extent cx="1412875" cy="9779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87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E02" w:rsidRDefault="00B67E02" w:rsidP="00363EFE">
      <w:pPr>
        <w:spacing w:after="0" w:line="240" w:lineRule="auto"/>
      </w:pPr>
      <w:r>
        <w:separator/>
      </w:r>
    </w:p>
  </w:footnote>
  <w:footnote w:type="continuationSeparator" w:id="0">
    <w:p w:rsidR="00B67E02" w:rsidRDefault="00B67E02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54252E" w:rsidP="0054252E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CE"/>
    <w:rsid w:val="000042B2"/>
    <w:rsid w:val="00007BF1"/>
    <w:rsid w:val="00011F4D"/>
    <w:rsid w:val="00016596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444EE"/>
    <w:rsid w:val="00261957"/>
    <w:rsid w:val="002624B8"/>
    <w:rsid w:val="00273964"/>
    <w:rsid w:val="00273DAF"/>
    <w:rsid w:val="002A697D"/>
    <w:rsid w:val="002C347A"/>
    <w:rsid w:val="002D3B60"/>
    <w:rsid w:val="002F3577"/>
    <w:rsid w:val="002F7AF2"/>
    <w:rsid w:val="003126CE"/>
    <w:rsid w:val="00314884"/>
    <w:rsid w:val="00331C45"/>
    <w:rsid w:val="003462A7"/>
    <w:rsid w:val="00363EFE"/>
    <w:rsid w:val="003B0146"/>
    <w:rsid w:val="003C2AF4"/>
    <w:rsid w:val="003D0C8B"/>
    <w:rsid w:val="003D2779"/>
    <w:rsid w:val="003D327F"/>
    <w:rsid w:val="003D7BF0"/>
    <w:rsid w:val="003E2D74"/>
    <w:rsid w:val="003E39A0"/>
    <w:rsid w:val="003F3A68"/>
    <w:rsid w:val="00421A87"/>
    <w:rsid w:val="00444389"/>
    <w:rsid w:val="004509D3"/>
    <w:rsid w:val="004522B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4252E"/>
    <w:rsid w:val="00567CD4"/>
    <w:rsid w:val="005863A4"/>
    <w:rsid w:val="005A0B37"/>
    <w:rsid w:val="005A3A5C"/>
    <w:rsid w:val="005B24B1"/>
    <w:rsid w:val="005C14A9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66AD8"/>
    <w:rsid w:val="007742A7"/>
    <w:rsid w:val="007824CB"/>
    <w:rsid w:val="00782642"/>
    <w:rsid w:val="007911E9"/>
    <w:rsid w:val="007A32A5"/>
    <w:rsid w:val="007B351B"/>
    <w:rsid w:val="007D15E2"/>
    <w:rsid w:val="007D338A"/>
    <w:rsid w:val="007E3D22"/>
    <w:rsid w:val="007E4D88"/>
    <w:rsid w:val="0080212D"/>
    <w:rsid w:val="00802952"/>
    <w:rsid w:val="00803726"/>
    <w:rsid w:val="00854B04"/>
    <w:rsid w:val="00862030"/>
    <w:rsid w:val="0088184A"/>
    <w:rsid w:val="0089603A"/>
    <w:rsid w:val="008A36D6"/>
    <w:rsid w:val="008A389C"/>
    <w:rsid w:val="008E1A22"/>
    <w:rsid w:val="008E5C42"/>
    <w:rsid w:val="008F0BD7"/>
    <w:rsid w:val="008F10AD"/>
    <w:rsid w:val="00904877"/>
    <w:rsid w:val="00913263"/>
    <w:rsid w:val="00913751"/>
    <w:rsid w:val="00914A49"/>
    <w:rsid w:val="00947E23"/>
    <w:rsid w:val="009A07B1"/>
    <w:rsid w:val="009A5961"/>
    <w:rsid w:val="009B54B5"/>
    <w:rsid w:val="009C5AFB"/>
    <w:rsid w:val="009D0470"/>
    <w:rsid w:val="009D571D"/>
    <w:rsid w:val="009D7073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53AC4"/>
    <w:rsid w:val="00B67E02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56BBD"/>
    <w:rsid w:val="00C873C5"/>
    <w:rsid w:val="00CA5ED4"/>
    <w:rsid w:val="00CC7393"/>
    <w:rsid w:val="00D23D34"/>
    <w:rsid w:val="00D31BC9"/>
    <w:rsid w:val="00D326EF"/>
    <w:rsid w:val="00D458AC"/>
    <w:rsid w:val="00D476FB"/>
    <w:rsid w:val="00D47A2C"/>
    <w:rsid w:val="00D64C97"/>
    <w:rsid w:val="00DA091E"/>
    <w:rsid w:val="00DA413C"/>
    <w:rsid w:val="00E00807"/>
    <w:rsid w:val="00E07511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46F6"/>
    <w:rsid w:val="00F247EF"/>
    <w:rsid w:val="00F2525B"/>
    <w:rsid w:val="00F4485D"/>
    <w:rsid w:val="00F52827"/>
    <w:rsid w:val="00F53E8C"/>
    <w:rsid w:val="00F65506"/>
    <w:rsid w:val="00F752A6"/>
    <w:rsid w:val="00F9006F"/>
    <w:rsid w:val="00FA137A"/>
    <w:rsid w:val="00FA37A5"/>
    <w:rsid w:val="00FB60A6"/>
    <w:rsid w:val="00FC0EA9"/>
    <w:rsid w:val="00FC4F99"/>
    <w:rsid w:val="00FF05F5"/>
    <w:rsid w:val="00FF3481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04B60"/>
  <w15:docId w15:val="{5936282C-23C1-4C26-97D7-101696B2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A97D4-E0DD-41EB-9D49-3D0CFB6BF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45</TotalTime>
  <Pages>5</Pages>
  <Words>1542</Words>
  <Characters>8481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20</cp:revision>
  <cp:lastPrinted>2024-09-02T16:41:00Z</cp:lastPrinted>
  <dcterms:created xsi:type="dcterms:W3CDTF">2024-03-25T15:45:00Z</dcterms:created>
  <dcterms:modified xsi:type="dcterms:W3CDTF">2024-09-02T16:47:00Z</dcterms:modified>
</cp:coreProperties>
</file>