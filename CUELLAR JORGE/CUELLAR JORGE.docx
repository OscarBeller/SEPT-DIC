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415B08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B912FC">
        <w:t xml:space="preserve">CUELLAR, JORGE ALEJANDRO </w:t>
      </w:r>
      <w:r w:rsidR="00ED2337" w:rsidRPr="00011F4D">
        <w:rPr>
          <w:b/>
        </w:rPr>
        <w:t>CUIT</w:t>
      </w:r>
      <w:r w:rsidR="00B912FC">
        <w:rPr>
          <w:b/>
        </w:rPr>
        <w:t xml:space="preserve"> 20-26.451.522-0 </w:t>
      </w:r>
      <w:r>
        <w:t xml:space="preserve">con domicilio en </w:t>
      </w:r>
      <w:r w:rsidR="00B912FC">
        <w:t xml:space="preserve">Avenida El </w:t>
      </w:r>
      <w:proofErr w:type="spellStart"/>
      <w:r w:rsidR="00B912FC">
        <w:t>Exodo</w:t>
      </w:r>
      <w:proofErr w:type="spellEnd"/>
      <w:r w:rsidR="00B912FC">
        <w:t xml:space="preserve"> N° 950,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0029C4" w:rsidRDefault="000029C4" w:rsidP="000029C4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0029C4" w:rsidRDefault="000029C4" w:rsidP="000029C4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638"/>
        <w:gridCol w:w="2373"/>
        <w:gridCol w:w="1976"/>
      </w:tblGrid>
      <w:tr w:rsidR="00830866" w:rsidRPr="00830866" w:rsidTr="00830866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30866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83086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866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866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086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Precio Unitario  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5.300,00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17.000,00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14.000,00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16.500,00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6.000,00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   850,00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3.700,00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3.700,00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3.700,00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2.700,00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2.500,00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83086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83086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1.000,00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2.200,00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Coreanito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1.450,00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2.000,00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3.500,00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2.200,00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Remolacha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1.600,00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0866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830866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83086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1.200,00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1.800,00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3.000,00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1.600,00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20.000,00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4.550,00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2.800,00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4.800,00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830866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2.900,00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2.900,00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1.350,00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1.900,00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2.250,00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1.200,00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3.300,00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3.900,00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3.900,00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3.200,00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19.000,00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19.000,00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19.000,00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1.950,00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2.000,00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1.700,00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2.800,00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2.800,00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8.500,00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3.400,00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830866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830866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3.250,00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2.900,00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0866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830866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15.500,00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2.000,00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1.000,00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5.800,00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3.000,00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7.900,00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4.500,00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4.600,00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3.500,00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3.600,00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3.100,00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2.750,00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   850,00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0866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830866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3.600,00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3.900,00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5.500,00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3.800,00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2.000,00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1.200,00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1.200,00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12.000,00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830866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830866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8.200,00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830866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830866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3.300,00 </w:t>
            </w:r>
          </w:p>
        </w:tc>
      </w:tr>
      <w:tr w:rsidR="00830866" w:rsidRPr="00830866" w:rsidTr="0083086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0866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83086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0866" w:rsidRPr="00830866" w:rsidRDefault="00830866" w:rsidP="008308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0866">
              <w:rPr>
                <w:rFonts w:ascii="Calibri" w:eastAsia="Times New Roman" w:hAnsi="Calibri" w:cs="Calibri"/>
                <w:color w:val="000000"/>
              </w:rPr>
              <w:t xml:space="preserve"> $                  2.700,00 </w:t>
            </w:r>
          </w:p>
        </w:tc>
      </w:tr>
    </w:tbl>
    <w:p w:rsidR="00A02C1B" w:rsidRDefault="00A02C1B" w:rsidP="001D65F2">
      <w:pPr>
        <w:spacing w:after="360"/>
        <w:jc w:val="both"/>
        <w:rPr>
          <w:b/>
        </w:rPr>
      </w:pPr>
    </w:p>
    <w:p w:rsidR="00B912FC" w:rsidRDefault="00B912FC" w:rsidP="001D65F2">
      <w:pPr>
        <w:spacing w:after="360"/>
        <w:jc w:val="right"/>
        <w:rPr>
          <w:b/>
        </w:rPr>
      </w:pPr>
    </w:p>
    <w:p w:rsidR="001D65F2" w:rsidRDefault="00A02C1B" w:rsidP="00073C16">
      <w:pPr>
        <w:ind w:left="2832" w:firstLine="708"/>
        <w:jc w:val="right"/>
        <w:rPr>
          <w:b/>
        </w:rPr>
      </w:pPr>
      <w:r>
        <w:rPr>
          <w:b/>
        </w:rPr>
        <w:br w:type="page"/>
      </w:r>
      <w:bookmarkStart w:id="0" w:name="_GoBack"/>
      <w:bookmarkEnd w:id="0"/>
      <w:r w:rsidR="001D65F2"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5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3"/>
        <w:gridCol w:w="5653"/>
        <w:gridCol w:w="2607"/>
      </w:tblGrid>
      <w:tr w:rsidR="00D56748" w:rsidRPr="00D56748" w:rsidTr="00D56748">
        <w:trPr>
          <w:trHeight w:val="603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748">
              <w:rPr>
                <w:rFonts w:ascii="Calibri" w:eastAsia="Times New Roman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5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748">
              <w:rPr>
                <w:rFonts w:ascii="Calibri" w:eastAsia="Times New Roman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6748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</w:tr>
      <w:tr w:rsidR="00D56748" w:rsidRPr="00D56748" w:rsidTr="00D56748">
        <w:trPr>
          <w:trHeight w:val="45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7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6748">
              <w:rPr>
                <w:rFonts w:ascii="Calibri" w:eastAsia="Times New Roman" w:hAnsi="Calibri" w:cs="Calibri"/>
                <w:color w:val="000000"/>
              </w:rPr>
              <w:t>Escuela N° 332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56748">
              <w:rPr>
                <w:rFonts w:ascii="Calibri" w:eastAsia="Times New Roman" w:hAnsi="Calibri" w:cs="Calibri"/>
                <w:color w:val="000000"/>
              </w:rPr>
              <w:t>Chucalezna</w:t>
            </w:r>
            <w:proofErr w:type="spellEnd"/>
          </w:p>
        </w:tc>
      </w:tr>
      <w:tr w:rsidR="00D56748" w:rsidRPr="00D56748" w:rsidTr="00D56748">
        <w:trPr>
          <w:trHeight w:val="45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74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Escuela N° 240 "Coronel Juan Cáceres"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San Roque</w:t>
            </w:r>
          </w:p>
        </w:tc>
      </w:tr>
      <w:tr w:rsidR="00D56748" w:rsidRPr="00D56748" w:rsidTr="00D56748">
        <w:trPr>
          <w:trHeight w:val="45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74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Escuela N° 241 "Provincia de Neuquén"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56748">
              <w:rPr>
                <w:rFonts w:ascii="Calibri" w:eastAsia="Times New Roman" w:hAnsi="Calibri" w:cs="Calibri"/>
              </w:rPr>
              <w:t>Juella</w:t>
            </w:r>
            <w:proofErr w:type="spellEnd"/>
          </w:p>
        </w:tc>
      </w:tr>
      <w:tr w:rsidR="00D56748" w:rsidRPr="00D56748" w:rsidTr="00D56748">
        <w:trPr>
          <w:trHeight w:val="45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74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Bachillerato Provincial N° 25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Tilcara</w:t>
            </w:r>
          </w:p>
        </w:tc>
      </w:tr>
      <w:tr w:rsidR="00D56748" w:rsidRPr="00D56748" w:rsidTr="00D56748">
        <w:trPr>
          <w:trHeight w:val="45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7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Escuela Nº 7 - Domingo Faustino Sarmiento - JIN 13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Tilcara</w:t>
            </w:r>
          </w:p>
        </w:tc>
      </w:tr>
      <w:tr w:rsidR="00D56748" w:rsidRPr="00D56748" w:rsidTr="00D56748">
        <w:trPr>
          <w:trHeight w:val="45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74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Colegio Secundario Nº 62 "Juan Bautista de La Salle"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San Salvador de Jujuy</w:t>
            </w:r>
          </w:p>
        </w:tc>
      </w:tr>
      <w:tr w:rsidR="00D56748" w:rsidRPr="00D56748" w:rsidTr="00D56748">
        <w:trPr>
          <w:trHeight w:val="45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7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Escuela Nº 34 "Pedro José Portal"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 xml:space="preserve">La </w:t>
            </w:r>
            <w:proofErr w:type="spellStart"/>
            <w:r w:rsidRPr="00D56748">
              <w:rPr>
                <w:rFonts w:ascii="Calibri" w:eastAsia="Times New Roman" w:hAnsi="Calibri" w:cs="Calibri"/>
              </w:rPr>
              <w:t>Ovejeria</w:t>
            </w:r>
            <w:proofErr w:type="spellEnd"/>
          </w:p>
        </w:tc>
      </w:tr>
      <w:tr w:rsidR="00D56748" w:rsidRPr="00D56748" w:rsidTr="00D56748">
        <w:trPr>
          <w:trHeight w:val="45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7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Primaria N° 178 "Nicolás Lamas"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Pampa Vieja</w:t>
            </w:r>
          </w:p>
        </w:tc>
      </w:tr>
      <w:tr w:rsidR="00D56748" w:rsidRPr="00D56748" w:rsidTr="00D56748">
        <w:trPr>
          <w:trHeight w:val="45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74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Escuela N° 22 "República de Bolivia"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56748">
              <w:rPr>
                <w:rFonts w:ascii="Calibri" w:eastAsia="Times New Roman" w:hAnsi="Calibri" w:cs="Calibri"/>
              </w:rPr>
              <w:t>Carahunco</w:t>
            </w:r>
            <w:proofErr w:type="spellEnd"/>
          </w:p>
        </w:tc>
      </w:tr>
      <w:tr w:rsidR="00D56748" w:rsidRPr="00D56748" w:rsidTr="00D56748">
        <w:trPr>
          <w:trHeight w:val="45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7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 xml:space="preserve">Escuela Nº 411 "Mayor Enrique Carlos </w:t>
            </w:r>
            <w:proofErr w:type="spellStart"/>
            <w:r w:rsidRPr="00D56748">
              <w:rPr>
                <w:rFonts w:ascii="Calibri" w:eastAsia="Times New Roman" w:hAnsi="Calibri" w:cs="Calibri"/>
              </w:rPr>
              <w:t>Lutteral</w:t>
            </w:r>
            <w:proofErr w:type="spellEnd"/>
            <w:r w:rsidRPr="00D56748">
              <w:rPr>
                <w:rFonts w:ascii="Calibri" w:eastAsia="Times New Roman" w:hAnsi="Calibri" w:cs="Calibri"/>
              </w:rPr>
              <w:t>"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56748">
              <w:rPr>
                <w:rFonts w:ascii="Calibri" w:eastAsia="Times New Roman" w:hAnsi="Calibri" w:cs="Calibri"/>
              </w:rPr>
              <w:t>Palpalá</w:t>
            </w:r>
            <w:proofErr w:type="spellEnd"/>
          </w:p>
        </w:tc>
      </w:tr>
      <w:tr w:rsidR="00D56748" w:rsidRPr="00D56748" w:rsidTr="00D56748">
        <w:trPr>
          <w:trHeight w:val="45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74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ESCUELA Nº 475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PERICO</w:t>
            </w:r>
          </w:p>
        </w:tc>
      </w:tr>
      <w:tr w:rsidR="00D56748" w:rsidRPr="00D56748" w:rsidTr="00D56748">
        <w:trPr>
          <w:trHeight w:val="45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74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Jardín Independiente N° 52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PERICO</w:t>
            </w:r>
          </w:p>
        </w:tc>
      </w:tr>
      <w:tr w:rsidR="00D56748" w:rsidRPr="00D56748" w:rsidTr="00F33CB6">
        <w:trPr>
          <w:trHeight w:val="450"/>
        </w:trPr>
        <w:tc>
          <w:tcPr>
            <w:tcW w:w="1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674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>JIN N° 21 (</w:t>
            </w:r>
            <w:proofErr w:type="spellStart"/>
            <w:r w:rsidRPr="00D56748">
              <w:rPr>
                <w:rFonts w:ascii="Calibri" w:eastAsia="Times New Roman" w:hAnsi="Calibri" w:cs="Calibri"/>
              </w:rPr>
              <w:t>Esc</w:t>
            </w:r>
            <w:proofErr w:type="spellEnd"/>
            <w:r w:rsidRPr="00D56748">
              <w:rPr>
                <w:rFonts w:ascii="Calibri" w:eastAsia="Times New Roman" w:hAnsi="Calibri" w:cs="Calibri"/>
              </w:rPr>
              <w:t xml:space="preserve"> Nº 34) - LA OVEJERIA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6748" w:rsidRPr="00D56748" w:rsidRDefault="00D56748" w:rsidP="00D5674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56748">
              <w:rPr>
                <w:rFonts w:ascii="Calibri" w:eastAsia="Times New Roman" w:hAnsi="Calibri" w:cs="Calibri"/>
              </w:rPr>
              <w:t xml:space="preserve">La </w:t>
            </w:r>
            <w:proofErr w:type="spellStart"/>
            <w:r w:rsidRPr="00D56748">
              <w:rPr>
                <w:rFonts w:ascii="Calibri" w:eastAsia="Times New Roman" w:hAnsi="Calibri" w:cs="Calibri"/>
              </w:rPr>
              <w:t>Ovejeria</w:t>
            </w:r>
            <w:proofErr w:type="spellEnd"/>
          </w:p>
        </w:tc>
      </w:tr>
      <w:tr w:rsidR="00F33CB6" w:rsidRPr="00D56748" w:rsidTr="00D56748">
        <w:trPr>
          <w:trHeight w:val="45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3CB6" w:rsidRPr="00D56748" w:rsidRDefault="00F33CB6" w:rsidP="00F3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3CB6" w:rsidRDefault="00F33CB6" w:rsidP="00F33C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Nº 379 "Pueblo </w:t>
            </w:r>
            <w:proofErr w:type="spellStart"/>
            <w:r>
              <w:rPr>
                <w:rFonts w:ascii="Calibri" w:hAnsi="Calibri" w:cs="Calibri"/>
                <w:color w:val="000000"/>
              </w:rPr>
              <w:t>Ocloya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3CB6" w:rsidRDefault="00F33CB6" w:rsidP="00F33C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Laguna de Tesorero</w:t>
            </w:r>
          </w:p>
        </w:tc>
      </w:tr>
      <w:tr w:rsidR="00F33CB6" w:rsidRPr="00D56748" w:rsidTr="00D56748">
        <w:trPr>
          <w:trHeight w:val="45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3CB6" w:rsidRPr="00D56748" w:rsidRDefault="00F33CB6" w:rsidP="00F3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3CB6" w:rsidRDefault="00F33CB6" w:rsidP="00F33C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Secundaria Rural N° 2 - E.V - Sede Laguna de Tesorero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3CB6" w:rsidRDefault="00F33CB6" w:rsidP="00F33C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Laguna de Tesorero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5B7" w:rsidRDefault="002775B7" w:rsidP="00363EFE">
      <w:pPr>
        <w:spacing w:after="0" w:line="240" w:lineRule="auto"/>
      </w:pPr>
      <w:r>
        <w:separator/>
      </w:r>
    </w:p>
  </w:endnote>
  <w:endnote w:type="continuationSeparator" w:id="0">
    <w:p w:rsidR="002775B7" w:rsidRDefault="002775B7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D41" w:rsidRDefault="00636D41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4B11E51" wp14:editId="79E50102">
          <wp:simplePos x="0" y="0"/>
          <wp:positionH relativeFrom="margin">
            <wp:posOffset>7620</wp:posOffset>
          </wp:positionH>
          <wp:positionV relativeFrom="margin">
            <wp:posOffset>8081119</wp:posOffset>
          </wp:positionV>
          <wp:extent cx="1409524" cy="980952"/>
          <wp:effectExtent l="0" t="0" r="63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5B7" w:rsidRDefault="002775B7" w:rsidP="00363EFE">
      <w:pPr>
        <w:spacing w:after="0" w:line="240" w:lineRule="auto"/>
      </w:pPr>
      <w:r>
        <w:separator/>
      </w:r>
    </w:p>
  </w:footnote>
  <w:footnote w:type="continuationSeparator" w:id="0">
    <w:p w:rsidR="002775B7" w:rsidRDefault="002775B7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029C4" w:rsidRDefault="000029C4" w:rsidP="000029C4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0029C4">
    <w:pPr>
      <w:pStyle w:val="Encabezado"/>
      <w:tabs>
        <w:tab w:val="clear" w:pos="8838"/>
      </w:tabs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FC"/>
    <w:rsid w:val="000029C4"/>
    <w:rsid w:val="000042B2"/>
    <w:rsid w:val="00007BF1"/>
    <w:rsid w:val="00011F4D"/>
    <w:rsid w:val="00027223"/>
    <w:rsid w:val="000349D1"/>
    <w:rsid w:val="00040BD1"/>
    <w:rsid w:val="000468DB"/>
    <w:rsid w:val="00053C2B"/>
    <w:rsid w:val="0007187A"/>
    <w:rsid w:val="00073C16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0F2E62"/>
    <w:rsid w:val="001019CE"/>
    <w:rsid w:val="00117D19"/>
    <w:rsid w:val="00144EE7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775B7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15B08"/>
    <w:rsid w:val="00444389"/>
    <w:rsid w:val="004477F8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36D41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4C5"/>
    <w:rsid w:val="00750DB6"/>
    <w:rsid w:val="00751984"/>
    <w:rsid w:val="00754588"/>
    <w:rsid w:val="007742A7"/>
    <w:rsid w:val="007824CB"/>
    <w:rsid w:val="00782642"/>
    <w:rsid w:val="007A32A5"/>
    <w:rsid w:val="007B351B"/>
    <w:rsid w:val="007C5B45"/>
    <w:rsid w:val="007D15E2"/>
    <w:rsid w:val="007D338A"/>
    <w:rsid w:val="007E4D88"/>
    <w:rsid w:val="0080212D"/>
    <w:rsid w:val="00802952"/>
    <w:rsid w:val="00803726"/>
    <w:rsid w:val="0083086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96980"/>
    <w:rsid w:val="009A5961"/>
    <w:rsid w:val="009B1066"/>
    <w:rsid w:val="009B54B5"/>
    <w:rsid w:val="009C5AFB"/>
    <w:rsid w:val="009D0470"/>
    <w:rsid w:val="009D571D"/>
    <w:rsid w:val="009D7DD6"/>
    <w:rsid w:val="009F00B8"/>
    <w:rsid w:val="009F28C5"/>
    <w:rsid w:val="00A0002B"/>
    <w:rsid w:val="00A02C1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912FC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56748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B0865"/>
    <w:rsid w:val="00EC4EED"/>
    <w:rsid w:val="00ED2337"/>
    <w:rsid w:val="00EF016A"/>
    <w:rsid w:val="00EF4D6F"/>
    <w:rsid w:val="00F019E7"/>
    <w:rsid w:val="00F247EF"/>
    <w:rsid w:val="00F2525B"/>
    <w:rsid w:val="00F33CB6"/>
    <w:rsid w:val="00F4485D"/>
    <w:rsid w:val="00F52827"/>
    <w:rsid w:val="00F53E8C"/>
    <w:rsid w:val="00F62B9B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CB9510"/>
  <w15:docId w15:val="{9D27FB4A-530B-4C66-84A5-958EA27A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0C580-C263-4728-9653-8728C5788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14</TotalTime>
  <Pages>6</Pages>
  <Words>1941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13</cp:revision>
  <cp:lastPrinted>2022-04-08T16:53:00Z</cp:lastPrinted>
  <dcterms:created xsi:type="dcterms:W3CDTF">2024-03-20T13:04:00Z</dcterms:created>
  <dcterms:modified xsi:type="dcterms:W3CDTF">2024-09-13T14:15:00Z</dcterms:modified>
</cp:coreProperties>
</file>