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52AEE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33ACC4CD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E666F2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492523" w:rsidRPr="00492523">
        <w:rPr>
          <w:b/>
        </w:rPr>
        <w:t>ES-PAN S.R.L</w:t>
      </w:r>
      <w:r w:rsidR="00492523">
        <w:t xml:space="preserve"> </w:t>
      </w:r>
      <w:r w:rsidR="00ED2337" w:rsidRPr="00011F4D">
        <w:rPr>
          <w:b/>
        </w:rPr>
        <w:t>CUIT</w:t>
      </w:r>
      <w:r w:rsidR="00492523">
        <w:rPr>
          <w:b/>
        </w:rPr>
        <w:t xml:space="preserve"> 30-61.307.993-5 </w:t>
      </w:r>
      <w:r>
        <w:t xml:space="preserve">con domicilio en </w:t>
      </w:r>
      <w:r w:rsidR="00492523">
        <w:t xml:space="preserve">Av. Almirante Brown N° 948,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0606CC3C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DD5D284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EF9FF0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77BA5B2E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4348DC29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44107C8A" w14:textId="77777777" w:rsidR="008C315B" w:rsidRDefault="008C315B" w:rsidP="008C315B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069A7201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6E1452AC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1CB4872C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4B27208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5CCD8EF2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54F1C549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5A2A668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7ABF6D3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B28D5D2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389F929C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CC842C9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09B70A3D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4E108B3E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6BBAB57E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74D199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27ED9370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03DE58F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419C8FCB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E45275A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2E0381E9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579B95CB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06CE77E6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39DA5C4A" w14:textId="7738428E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>implementación del presente contrato.</w:t>
      </w:r>
    </w:p>
    <w:p w14:paraId="55E1D83A" w14:textId="77777777" w:rsidR="008C315B" w:rsidRDefault="008C315B" w:rsidP="008C315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47D8CB5E" w14:textId="77777777" w:rsidR="0016667D" w:rsidRPr="00E134AF" w:rsidRDefault="0016667D" w:rsidP="00331C45">
      <w:pPr>
        <w:spacing w:after="360"/>
        <w:jc w:val="both"/>
      </w:pPr>
    </w:p>
    <w:p w14:paraId="62FEBF65" w14:textId="77777777" w:rsidR="00BA79E3" w:rsidRDefault="00BA79E3" w:rsidP="00EC4EED">
      <w:pPr>
        <w:spacing w:after="360"/>
        <w:jc w:val="both"/>
      </w:pPr>
    </w:p>
    <w:p w14:paraId="62017542" w14:textId="77777777" w:rsidR="00A278C6" w:rsidRDefault="00A278C6" w:rsidP="00EC4EED">
      <w:pPr>
        <w:spacing w:after="360"/>
        <w:jc w:val="both"/>
      </w:pPr>
    </w:p>
    <w:p w14:paraId="6CFC5092" w14:textId="77777777" w:rsidR="00AF7B94" w:rsidRDefault="00AF7B94" w:rsidP="00EC4EED">
      <w:pPr>
        <w:spacing w:after="360"/>
        <w:jc w:val="both"/>
      </w:pPr>
    </w:p>
    <w:p w14:paraId="26ABEAF3" w14:textId="77777777" w:rsidR="00A278C6" w:rsidRDefault="00A278C6" w:rsidP="00EC4EED">
      <w:pPr>
        <w:spacing w:after="360"/>
        <w:jc w:val="both"/>
      </w:pPr>
    </w:p>
    <w:p w14:paraId="2C613423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819DD9C" w14:textId="76B28E22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9"/>
        <w:gridCol w:w="3355"/>
        <w:gridCol w:w="1899"/>
        <w:gridCol w:w="1899"/>
      </w:tblGrid>
      <w:tr w:rsidR="008C315B" w:rsidRPr="008C315B" w14:paraId="1D6BC433" w14:textId="77777777" w:rsidTr="008C315B">
        <w:trPr>
          <w:trHeight w:val="300"/>
        </w:trPr>
        <w:tc>
          <w:tcPr>
            <w:tcW w:w="10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C2AFF" w14:textId="77777777" w:rsidR="008C315B" w:rsidRPr="008C315B" w:rsidRDefault="008C315B" w:rsidP="008C3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spellStart"/>
            <w:r w:rsidRPr="008C315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8C315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8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A70E6" w14:textId="77777777" w:rsidR="008C315B" w:rsidRPr="008C315B" w:rsidRDefault="008C315B" w:rsidP="008C3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315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9EF90" w14:textId="77777777" w:rsidR="008C315B" w:rsidRPr="008C315B" w:rsidRDefault="008C315B" w:rsidP="008C3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315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83024" w14:textId="77777777" w:rsidR="008C315B" w:rsidRPr="008C315B" w:rsidRDefault="008C315B" w:rsidP="008C31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315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8C315B" w:rsidRPr="008C315B" w14:paraId="0EADB1FF" w14:textId="77777777" w:rsidTr="008C315B">
        <w:trPr>
          <w:trHeight w:val="300"/>
        </w:trPr>
        <w:tc>
          <w:tcPr>
            <w:tcW w:w="10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29A50" w14:textId="77777777" w:rsidR="008C315B" w:rsidRPr="008C315B" w:rsidRDefault="008C315B" w:rsidP="008C3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5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6DB55" w14:textId="77777777" w:rsidR="008C315B" w:rsidRPr="008C315B" w:rsidRDefault="008C315B" w:rsidP="008C3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15B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37C6" w14:textId="77777777" w:rsidR="008C315B" w:rsidRPr="008C315B" w:rsidRDefault="008C315B" w:rsidP="008C3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15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D9659" w14:textId="77777777" w:rsidR="008C315B" w:rsidRPr="008C315B" w:rsidRDefault="008C315B" w:rsidP="008C31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3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3.200,00 </w:t>
            </w:r>
          </w:p>
        </w:tc>
      </w:tr>
      <w:tr w:rsidR="008C315B" w:rsidRPr="008C315B" w14:paraId="7A55D7F7" w14:textId="77777777" w:rsidTr="008C315B">
        <w:trPr>
          <w:trHeight w:val="300"/>
        </w:trPr>
        <w:tc>
          <w:tcPr>
            <w:tcW w:w="10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23910" w14:textId="77777777" w:rsidR="008C315B" w:rsidRPr="008C315B" w:rsidRDefault="008C315B" w:rsidP="008C3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5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3E1D8" w14:textId="77777777" w:rsidR="008C315B" w:rsidRPr="008C315B" w:rsidRDefault="008C315B" w:rsidP="008C3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15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8C315B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8C315B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FCCE" w14:textId="77777777" w:rsidR="008C315B" w:rsidRPr="008C315B" w:rsidRDefault="008C315B" w:rsidP="008C3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15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E1C70" w14:textId="77777777" w:rsidR="008C315B" w:rsidRPr="008C315B" w:rsidRDefault="008C315B" w:rsidP="008C31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3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3.100,00 </w:t>
            </w:r>
          </w:p>
        </w:tc>
      </w:tr>
      <w:tr w:rsidR="008C315B" w:rsidRPr="008C315B" w14:paraId="6B8E3A45" w14:textId="77777777" w:rsidTr="008C315B">
        <w:trPr>
          <w:trHeight w:val="300"/>
        </w:trPr>
        <w:tc>
          <w:tcPr>
            <w:tcW w:w="10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B126B" w14:textId="77777777" w:rsidR="008C315B" w:rsidRPr="008C315B" w:rsidRDefault="008C315B" w:rsidP="008C3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315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E7E18" w14:textId="77777777" w:rsidR="008C315B" w:rsidRPr="008C315B" w:rsidRDefault="008C315B" w:rsidP="008C3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15B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835C8" w14:textId="77777777" w:rsidR="008C315B" w:rsidRPr="008C315B" w:rsidRDefault="008C315B" w:rsidP="008C3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15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43C69" w14:textId="77777777" w:rsidR="008C315B" w:rsidRPr="008C315B" w:rsidRDefault="008C315B" w:rsidP="008C31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C3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2.700,00 </w:t>
            </w:r>
          </w:p>
        </w:tc>
      </w:tr>
      <w:bookmarkEnd w:id="0"/>
    </w:tbl>
    <w:p w14:paraId="6E314004" w14:textId="77777777" w:rsidR="00492523" w:rsidRDefault="00492523" w:rsidP="00EA1424">
      <w:pPr>
        <w:spacing w:after="360"/>
        <w:rPr>
          <w:b/>
        </w:rPr>
      </w:pPr>
    </w:p>
    <w:p w14:paraId="10D26095" w14:textId="22298A81" w:rsidR="001D65F2" w:rsidRDefault="001D65F2" w:rsidP="00EA1424">
      <w:pPr>
        <w:rPr>
          <w:b/>
        </w:rPr>
      </w:pPr>
      <w:r w:rsidRPr="00A278C6">
        <w:rPr>
          <w:b/>
        </w:rPr>
        <w:t>ANEXO II</w:t>
      </w:r>
    </w:p>
    <w:p w14:paraId="71CFF1CB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3"/>
        <w:gridCol w:w="5386"/>
        <w:gridCol w:w="2484"/>
      </w:tblGrid>
      <w:tr w:rsidR="00492523" w:rsidRPr="00492523" w14:paraId="5C1EFF34" w14:textId="77777777" w:rsidTr="00492523">
        <w:trPr>
          <w:trHeight w:val="560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BE564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9252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C15DB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9252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F34F1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9252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92523" w:rsidRPr="00492523" w14:paraId="1E9CC9DF" w14:textId="77777777" w:rsidTr="00492523">
        <w:trPr>
          <w:trHeight w:val="41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5F2F" w14:textId="77777777" w:rsidR="00492523" w:rsidRPr="00492523" w:rsidRDefault="00492523" w:rsidP="00492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92523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D5A1F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 xml:space="preserve">Escuela N° 111 "San Francisco de </w:t>
            </w:r>
            <w:proofErr w:type="spellStart"/>
            <w:r w:rsidRPr="00492523">
              <w:rPr>
                <w:rFonts w:ascii="Calibri" w:eastAsia="Times New Roman" w:hAnsi="Calibri" w:cs="Calibri"/>
                <w:color w:val="000000"/>
              </w:rPr>
              <w:t>Alava</w:t>
            </w:r>
            <w:proofErr w:type="spellEnd"/>
            <w:r w:rsidRPr="0049252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76579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92523" w:rsidRPr="00492523" w14:paraId="530CC049" w14:textId="77777777" w:rsidTr="00492523">
        <w:trPr>
          <w:trHeight w:val="41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2D99" w14:textId="77777777" w:rsidR="00492523" w:rsidRPr="00492523" w:rsidRDefault="00492523" w:rsidP="00492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9252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752A0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Escuela Nº 1 "Gral. Manuel Belgrano"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98A55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92523" w:rsidRPr="00492523" w14:paraId="5C7E1D2F" w14:textId="77777777" w:rsidTr="00492523">
        <w:trPr>
          <w:trHeight w:val="41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8F75" w14:textId="77777777" w:rsidR="00492523" w:rsidRPr="00492523" w:rsidRDefault="00492523" w:rsidP="00492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92523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1344C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Escuela Nº 335 "Naciones Unidas"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03BAD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92523" w:rsidRPr="00492523" w14:paraId="018A9978" w14:textId="77777777" w:rsidTr="00492523">
        <w:trPr>
          <w:trHeight w:val="41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7CE5" w14:textId="77777777" w:rsidR="00492523" w:rsidRPr="00492523" w:rsidRDefault="00492523" w:rsidP="00492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9252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E61D1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Santa Cecilia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B55E3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92523" w:rsidRPr="00492523" w14:paraId="04C1D240" w14:textId="77777777" w:rsidTr="00492523">
        <w:trPr>
          <w:trHeight w:val="41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4651" w14:textId="77777777" w:rsidR="00492523" w:rsidRPr="00492523" w:rsidRDefault="00492523" w:rsidP="00492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92523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C7455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JI Nº 9 - Nivel Inicial Bartolina Sisa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7BD32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</w:tbl>
    <w:p w14:paraId="1AABA5BD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AA8E" w14:textId="77777777" w:rsidR="00B2434F" w:rsidRDefault="00B2434F" w:rsidP="00363EFE">
      <w:pPr>
        <w:spacing w:after="0" w:line="240" w:lineRule="auto"/>
      </w:pPr>
      <w:r>
        <w:separator/>
      </w:r>
    </w:p>
  </w:endnote>
  <w:endnote w:type="continuationSeparator" w:id="0">
    <w:p w14:paraId="50D36658" w14:textId="77777777" w:rsidR="00B2434F" w:rsidRDefault="00B2434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DD482" w14:textId="0C763195" w:rsidR="00A931EC" w:rsidRDefault="00A931EC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58E17E" wp14:editId="2C087C45">
          <wp:simplePos x="0" y="0"/>
          <wp:positionH relativeFrom="margin">
            <wp:posOffset>0</wp:posOffset>
          </wp:positionH>
          <wp:positionV relativeFrom="paragraph">
            <wp:posOffset>-417992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D63B8" w14:textId="77777777" w:rsidR="00B2434F" w:rsidRDefault="00B2434F" w:rsidP="00363EFE">
      <w:pPr>
        <w:spacing w:after="0" w:line="240" w:lineRule="auto"/>
      </w:pPr>
      <w:r>
        <w:separator/>
      </w:r>
    </w:p>
  </w:footnote>
  <w:footnote w:type="continuationSeparator" w:id="0">
    <w:p w14:paraId="55395046" w14:textId="77777777" w:rsidR="00B2434F" w:rsidRDefault="00B2434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8B36A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23BFF0F" wp14:editId="12B4BEB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6A9F43" w14:textId="2EA14988" w:rsidR="008C315B" w:rsidRPr="00B84795" w:rsidRDefault="008C315B" w:rsidP="008C315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23"/>
    <w:rsid w:val="000042B2"/>
    <w:rsid w:val="00007BF1"/>
    <w:rsid w:val="00011F4D"/>
    <w:rsid w:val="0002125E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0AC1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63E48"/>
    <w:rsid w:val="00471E73"/>
    <w:rsid w:val="00492008"/>
    <w:rsid w:val="00492523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C315B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31EC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2434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666F2"/>
    <w:rsid w:val="00E72F89"/>
    <w:rsid w:val="00E7662B"/>
    <w:rsid w:val="00E8245F"/>
    <w:rsid w:val="00E9464C"/>
    <w:rsid w:val="00EA1424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417A"/>
  <w15:docId w15:val="{AB0E9AB1-A2FC-4019-8D9A-EBC6580D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CD948-7D39-4CC6-9192-9C44B30E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8</TotalTime>
  <Pages>4</Pages>
  <Words>1260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2022-04-08T16:53:00Z</cp:lastPrinted>
  <dcterms:created xsi:type="dcterms:W3CDTF">2024-03-22T14:55:00Z</dcterms:created>
  <dcterms:modified xsi:type="dcterms:W3CDTF">2024-09-03T14:58:00Z</dcterms:modified>
</cp:coreProperties>
</file>