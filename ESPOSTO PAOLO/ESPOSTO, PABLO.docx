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D773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3D3AFB1E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EC6FC7">
        <w:t xml:space="preserve"> ESPOSTO</w:t>
      </w:r>
      <w:r w:rsidR="000737D7">
        <w:t>,</w:t>
      </w:r>
      <w:r w:rsidR="00EC6FC7">
        <w:t xml:space="preserve"> PAOLO RENE ALEJANDRO</w:t>
      </w:r>
      <w:r w:rsidR="000737D7">
        <w:t xml:space="preserve"> </w:t>
      </w:r>
      <w:r w:rsidR="00ED2337" w:rsidRPr="00011F4D">
        <w:rPr>
          <w:b/>
        </w:rPr>
        <w:t>CUIT</w:t>
      </w:r>
      <w:r w:rsidR="00EC6FC7">
        <w:rPr>
          <w:b/>
        </w:rPr>
        <w:t xml:space="preserve"> 20-35073911-5</w:t>
      </w:r>
      <w:r w:rsidR="000737D7">
        <w:rPr>
          <w:b/>
        </w:rPr>
        <w:t xml:space="preserve"> </w:t>
      </w:r>
      <w:r>
        <w:t>con domicilio en</w:t>
      </w:r>
      <w:r w:rsidR="00EC6FC7">
        <w:t xml:space="preserve"> </w:t>
      </w:r>
      <w:proofErr w:type="spellStart"/>
      <w:r w:rsidR="00EC6FC7">
        <w:t>Paypaya</w:t>
      </w:r>
      <w:proofErr w:type="spellEnd"/>
      <w:r w:rsidR="00EC6FC7">
        <w:t xml:space="preserve"> N° 169</w:t>
      </w:r>
      <w:r w:rsidR="000737D7">
        <w:t>,</w:t>
      </w:r>
      <w:r w:rsidR="00EC6FC7">
        <w:t xml:space="preserve"> Libertador Gral. San Martin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1AC08B6A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67B11475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0F6ABA21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0C732D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1E3CD296" w14:textId="77777777" w:rsidR="00E932FC" w:rsidRDefault="00AC60AC" w:rsidP="00E932FC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</w:t>
      </w:r>
    </w:p>
    <w:p w14:paraId="627A4E6D" w14:textId="091FA655" w:rsidR="00E932FC" w:rsidRDefault="00E932FC" w:rsidP="00E932FC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2C319DF5" w14:textId="3903D11E" w:rsidR="004F5D22" w:rsidRPr="00AF7B94" w:rsidRDefault="00AC60AC" w:rsidP="00E932FC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68593C7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4D82EF9E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332F4E53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8DC9C6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0268AB28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047AD68E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7785C1D4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6169D458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34042C14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1F1BDBA0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0AC5533C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4F16CA8F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3865BEC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325457D8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8BACFDC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1C51551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60CFC1EE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1D4FAAD1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458E839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31D19372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01253D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6A27D16C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1CDD58E8" w14:textId="77777777" w:rsidR="00E932FC" w:rsidRDefault="00E932FC" w:rsidP="00E932F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73F4AC61" w14:textId="77777777" w:rsidR="0016667D" w:rsidRPr="00E134AF" w:rsidRDefault="0016667D" w:rsidP="00331C45">
      <w:pPr>
        <w:spacing w:after="360"/>
        <w:jc w:val="both"/>
      </w:pPr>
    </w:p>
    <w:p w14:paraId="0C85F4F6" w14:textId="77777777" w:rsidR="00BA79E3" w:rsidRDefault="00BA79E3" w:rsidP="00EC4EED">
      <w:pPr>
        <w:spacing w:after="360"/>
        <w:jc w:val="both"/>
      </w:pPr>
    </w:p>
    <w:p w14:paraId="0A132E41" w14:textId="77777777" w:rsidR="00A278C6" w:rsidRDefault="00A278C6" w:rsidP="00EC4EED">
      <w:pPr>
        <w:spacing w:after="360"/>
        <w:jc w:val="both"/>
      </w:pPr>
    </w:p>
    <w:p w14:paraId="1CE21F86" w14:textId="77777777" w:rsidR="00AF7B94" w:rsidRDefault="00AF7B94" w:rsidP="00EC4EED">
      <w:pPr>
        <w:spacing w:after="360"/>
        <w:jc w:val="both"/>
      </w:pPr>
    </w:p>
    <w:p w14:paraId="29E01C17" w14:textId="77777777" w:rsidR="00A278C6" w:rsidRDefault="00A278C6" w:rsidP="00EC4EED">
      <w:pPr>
        <w:spacing w:after="360"/>
        <w:jc w:val="both"/>
      </w:pPr>
    </w:p>
    <w:p w14:paraId="15A271FA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3FB5293" w14:textId="51964051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C769A9" w:rsidRPr="00C769A9" w14:paraId="5AEE75DA" w14:textId="77777777" w:rsidTr="00C769A9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DE8C9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769A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C769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85AB6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9A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CBCFA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9A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99E3" w14:textId="77777777" w:rsidR="00C769A9" w:rsidRPr="00C769A9" w:rsidRDefault="00C769A9" w:rsidP="00C76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769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C769A9" w:rsidRPr="00C769A9" w14:paraId="73689EC6" w14:textId="77777777" w:rsidTr="00C769A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049D" w14:textId="77777777" w:rsidR="00C769A9" w:rsidRPr="00C769A9" w:rsidRDefault="00C769A9" w:rsidP="00C76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BB65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71305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6E14" w14:textId="74DEB767" w:rsidR="00C769A9" w:rsidRPr="00C769A9" w:rsidRDefault="004B6614" w:rsidP="004B6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5.2</w:t>
            </w:r>
            <w:r w:rsidR="00C769A9" w:rsidRPr="00C769A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C769A9" w:rsidRPr="00C769A9" w14:paraId="667B428C" w14:textId="77777777" w:rsidTr="00C769A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03E6" w14:textId="77777777" w:rsidR="00C769A9" w:rsidRPr="00C769A9" w:rsidRDefault="00C769A9" w:rsidP="00C76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24CAD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2C37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09A1" w14:textId="6D6B47C4" w:rsidR="00C769A9" w:rsidRPr="00C769A9" w:rsidRDefault="004B6614" w:rsidP="00C76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</w:t>
            </w:r>
            <w:r w:rsidR="00C769A9" w:rsidRPr="00C769A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C769A9" w:rsidRPr="00C769A9" w14:paraId="483C82BF" w14:textId="77777777" w:rsidTr="00C769A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E5A1" w14:textId="77777777" w:rsidR="00C769A9" w:rsidRPr="00C769A9" w:rsidRDefault="00C769A9" w:rsidP="00C76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1320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C90F6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FB24" w14:textId="4C3FB14D" w:rsidR="00C769A9" w:rsidRPr="00C769A9" w:rsidRDefault="004B6614" w:rsidP="00C76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</w:t>
            </w:r>
            <w:r w:rsidR="00C769A9" w:rsidRPr="00C769A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  <w:tr w:rsidR="00C769A9" w:rsidRPr="00C769A9" w14:paraId="246DCAED" w14:textId="77777777" w:rsidTr="00C769A9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BE2A" w14:textId="77777777" w:rsidR="00C769A9" w:rsidRPr="00C769A9" w:rsidRDefault="00C769A9" w:rsidP="00C769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C36DD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17B74" w14:textId="77777777" w:rsidR="00C769A9" w:rsidRPr="00C769A9" w:rsidRDefault="00C769A9" w:rsidP="00C76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69A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C956" w14:textId="45FE97B2" w:rsidR="00C769A9" w:rsidRPr="00C769A9" w:rsidRDefault="004B6614" w:rsidP="00C769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</w:t>
            </w:r>
            <w:r w:rsidR="00C769A9" w:rsidRPr="00C769A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.000,00 </w:t>
            </w:r>
          </w:p>
        </w:tc>
      </w:tr>
    </w:tbl>
    <w:p w14:paraId="0C2E4BBB" w14:textId="77777777" w:rsidR="00C769A9" w:rsidRDefault="00C769A9" w:rsidP="001D65F2">
      <w:pPr>
        <w:spacing w:after="360"/>
        <w:jc w:val="both"/>
        <w:rPr>
          <w:b/>
        </w:rPr>
      </w:pPr>
    </w:p>
    <w:p w14:paraId="0F9BFBF5" w14:textId="77777777" w:rsidR="00EC6FC7" w:rsidRDefault="00EC6FC7" w:rsidP="001D65F2">
      <w:pPr>
        <w:spacing w:after="360"/>
        <w:jc w:val="right"/>
        <w:rPr>
          <w:b/>
        </w:rPr>
      </w:pPr>
    </w:p>
    <w:p w14:paraId="6E1DA65D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02843F1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8"/>
        <w:gridCol w:w="5651"/>
        <w:gridCol w:w="2129"/>
      </w:tblGrid>
      <w:tr w:rsidR="0078356D" w:rsidRPr="001C1FAE" w14:paraId="46D36C7C" w14:textId="77777777" w:rsidTr="00AE1F1E">
        <w:trPr>
          <w:trHeight w:val="853"/>
        </w:trPr>
        <w:tc>
          <w:tcPr>
            <w:tcW w:w="1238" w:type="dxa"/>
            <w:shd w:val="clear" w:color="auto" w:fill="auto"/>
            <w:vAlign w:val="bottom"/>
            <w:hideMark/>
          </w:tcPr>
          <w:p w14:paraId="267602CB" w14:textId="7CFCF3FC" w:rsidR="0078356D" w:rsidRPr="001C1FAE" w:rsidRDefault="0078356D" w:rsidP="001C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51" w:type="dxa"/>
            <w:shd w:val="clear" w:color="auto" w:fill="auto"/>
            <w:vAlign w:val="bottom"/>
            <w:hideMark/>
          </w:tcPr>
          <w:p w14:paraId="1855F5A0" w14:textId="0F0A7ADE" w:rsidR="0078356D" w:rsidRPr="001C1FAE" w:rsidRDefault="00AE1F1E" w:rsidP="001C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1F1E">
              <w:rPr>
                <w:rFonts w:ascii="Calibri" w:eastAsia="Times New Roman" w:hAnsi="Calibri" w:cs="Calibri"/>
                <w:color w:val="000000"/>
              </w:rPr>
              <w:t>Colegio Secundario N° 45</w:t>
            </w:r>
          </w:p>
        </w:tc>
        <w:tc>
          <w:tcPr>
            <w:tcW w:w="2129" w:type="dxa"/>
            <w:shd w:val="clear" w:color="auto" w:fill="auto"/>
            <w:vAlign w:val="bottom"/>
            <w:hideMark/>
          </w:tcPr>
          <w:p w14:paraId="34BCB75E" w14:textId="6ED489CC" w:rsidR="00AE1F1E" w:rsidRPr="001C1FAE" w:rsidRDefault="0078356D" w:rsidP="00AE1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C1FAE">
              <w:rPr>
                <w:rFonts w:ascii="Calibri" w:eastAsia="Times New Roman" w:hAnsi="Calibri" w:cs="Calibri"/>
                <w:color w:val="000000"/>
              </w:rPr>
              <w:t>El C</w:t>
            </w:r>
            <w:r w:rsidR="00AE1F1E">
              <w:rPr>
                <w:rFonts w:ascii="Calibri" w:eastAsia="Times New Roman" w:hAnsi="Calibri" w:cs="Calibri"/>
                <w:color w:val="000000"/>
              </w:rPr>
              <w:t>armen</w:t>
            </w:r>
          </w:p>
        </w:tc>
      </w:tr>
      <w:tr w:rsidR="00AE1F1E" w:rsidRPr="001C1FAE" w14:paraId="6A77C4C8" w14:textId="77777777" w:rsidTr="00AE1F1E">
        <w:trPr>
          <w:trHeight w:val="853"/>
        </w:trPr>
        <w:tc>
          <w:tcPr>
            <w:tcW w:w="1238" w:type="dxa"/>
            <w:shd w:val="clear" w:color="auto" w:fill="auto"/>
            <w:vAlign w:val="bottom"/>
          </w:tcPr>
          <w:p w14:paraId="3C157BDA" w14:textId="0FC52F7C" w:rsidR="00AE1F1E" w:rsidRDefault="00AE1F1E" w:rsidP="001C1F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51" w:type="dxa"/>
            <w:shd w:val="clear" w:color="auto" w:fill="auto"/>
            <w:vAlign w:val="bottom"/>
          </w:tcPr>
          <w:p w14:paraId="1F3D36E2" w14:textId="6CD5F2FE" w:rsidR="00AE1F1E" w:rsidRPr="00AE1F1E" w:rsidRDefault="00AE1F1E" w:rsidP="001C1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1F1E">
              <w:rPr>
                <w:rFonts w:ascii="Calibri" w:eastAsia="Times New Roman" w:hAnsi="Calibri" w:cs="Calibri"/>
                <w:color w:val="000000"/>
              </w:rPr>
              <w:t>JARDIN INDEPENDIENTE Nº 51 - (Esc. Nº 471)</w:t>
            </w:r>
          </w:p>
        </w:tc>
        <w:tc>
          <w:tcPr>
            <w:tcW w:w="2129" w:type="dxa"/>
            <w:shd w:val="clear" w:color="auto" w:fill="auto"/>
            <w:vAlign w:val="bottom"/>
          </w:tcPr>
          <w:p w14:paraId="0A6F4A08" w14:textId="4DF56538" w:rsidR="00AE1F1E" w:rsidRPr="001C1FAE" w:rsidRDefault="00AE1F1E" w:rsidP="00AE1F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bookmarkEnd w:id="0"/>
    </w:tbl>
    <w:p w14:paraId="4E9B075B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A54E2" w14:textId="77777777" w:rsidR="00F9349C" w:rsidRDefault="00F9349C" w:rsidP="00363EFE">
      <w:pPr>
        <w:spacing w:after="0" w:line="240" w:lineRule="auto"/>
      </w:pPr>
      <w:r>
        <w:separator/>
      </w:r>
    </w:p>
  </w:endnote>
  <w:endnote w:type="continuationSeparator" w:id="0">
    <w:p w14:paraId="6E37C3C8" w14:textId="77777777" w:rsidR="00F9349C" w:rsidRDefault="00F9349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22E5B" w14:textId="59A2B1A2" w:rsidR="00D82E7F" w:rsidRPr="00D82E7F" w:rsidRDefault="00D82E7F" w:rsidP="00D82E7F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856C31" wp14:editId="1B11B44C">
          <wp:simplePos x="0" y="0"/>
          <wp:positionH relativeFrom="margin">
            <wp:align>left</wp:align>
          </wp:positionH>
          <wp:positionV relativeFrom="paragraph">
            <wp:posOffset>-426888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70894" w14:textId="77777777" w:rsidR="00F9349C" w:rsidRDefault="00F9349C" w:rsidP="00363EFE">
      <w:pPr>
        <w:spacing w:after="0" w:line="240" w:lineRule="auto"/>
      </w:pPr>
      <w:r>
        <w:separator/>
      </w:r>
    </w:p>
  </w:footnote>
  <w:footnote w:type="continuationSeparator" w:id="0">
    <w:p w14:paraId="0DCF44AD" w14:textId="77777777" w:rsidR="00F9349C" w:rsidRDefault="00F9349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A7677E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35EED4B0" wp14:editId="26624126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06D31A" w14:textId="77777777" w:rsidR="00E932FC" w:rsidRDefault="00E932FC" w:rsidP="00E932F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14:paraId="4B8E5CAD" w14:textId="5123C9F0" w:rsidR="00B84795" w:rsidRPr="00B84795" w:rsidRDefault="00B84795" w:rsidP="00E932FC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C7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C1FAE"/>
    <w:rsid w:val="001D5FF9"/>
    <w:rsid w:val="001D65F2"/>
    <w:rsid w:val="001D782C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2AB3"/>
    <w:rsid w:val="00444389"/>
    <w:rsid w:val="0045433C"/>
    <w:rsid w:val="00471E73"/>
    <w:rsid w:val="00492008"/>
    <w:rsid w:val="004B6614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8356D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1F1E"/>
    <w:rsid w:val="00AE7077"/>
    <w:rsid w:val="00AF44FD"/>
    <w:rsid w:val="00AF7B94"/>
    <w:rsid w:val="00B2123F"/>
    <w:rsid w:val="00B412D3"/>
    <w:rsid w:val="00B67E6D"/>
    <w:rsid w:val="00B82C8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769A9"/>
    <w:rsid w:val="00C873C5"/>
    <w:rsid w:val="00CA5ED4"/>
    <w:rsid w:val="00D23D34"/>
    <w:rsid w:val="00D31BC9"/>
    <w:rsid w:val="00D326EF"/>
    <w:rsid w:val="00D476FB"/>
    <w:rsid w:val="00D82E7F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32FC"/>
    <w:rsid w:val="00E9464C"/>
    <w:rsid w:val="00EA7C32"/>
    <w:rsid w:val="00EC4EED"/>
    <w:rsid w:val="00EC6FC7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9349C"/>
    <w:rsid w:val="00F942D8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C9633"/>
  <w15:docId w15:val="{D2550E48-E1D8-4C9A-A2D1-C0DA4971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D0E37-1C54-4D63-972E-E8C96AE8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18</TotalTime>
  <Pages>4</Pages>
  <Words>1235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2022-04-08T16:53:00Z</cp:lastPrinted>
  <dcterms:created xsi:type="dcterms:W3CDTF">2024-04-04T12:00:00Z</dcterms:created>
  <dcterms:modified xsi:type="dcterms:W3CDTF">2024-08-28T12:19:00Z</dcterms:modified>
</cp:coreProperties>
</file>