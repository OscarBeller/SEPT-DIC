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A4927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37EE6" w:rsidRPr="00137EE6">
        <w:rPr>
          <w:b/>
        </w:rPr>
        <w:t>FAYOS, JOSE LUIS</w:t>
      </w:r>
      <w:r w:rsidR="00137EE6">
        <w:t xml:space="preserve"> </w:t>
      </w:r>
      <w:r w:rsidR="00ED2337" w:rsidRPr="00011F4D">
        <w:rPr>
          <w:b/>
        </w:rPr>
        <w:t>CUIT</w:t>
      </w:r>
      <w:r w:rsidR="00137EE6">
        <w:rPr>
          <w:b/>
        </w:rPr>
        <w:t xml:space="preserve"> 20-12.139.498-8 </w:t>
      </w:r>
      <w:r>
        <w:t xml:space="preserve">con domicilio en </w:t>
      </w:r>
      <w:r w:rsidR="00137EE6">
        <w:t xml:space="preserve">Rogelio </w:t>
      </w:r>
      <w:proofErr w:type="spellStart"/>
      <w:r w:rsidR="00137EE6">
        <w:t>Leach</w:t>
      </w:r>
      <w:proofErr w:type="spellEnd"/>
      <w:r w:rsidR="00137EE6">
        <w:t xml:space="preserve"> N° 378, San Pedro,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33C8A" w:rsidRDefault="00533C8A" w:rsidP="00533C8A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533C8A" w:rsidRDefault="00533C8A" w:rsidP="00533C8A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27"/>
      </w:tblGrid>
      <w:tr w:rsidR="00BE6885" w:rsidRPr="00BE6885" w:rsidTr="00BE6885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E6885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E688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688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688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688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4.600,00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BE6885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85" w:rsidRPr="00BE6885" w:rsidRDefault="00BE6885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885" w:rsidRPr="00BE6885" w:rsidRDefault="00BE6885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E688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E688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885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E6885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E688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4.500,00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3.900,00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E688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    600,00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E688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E688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688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E688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7B39D1" w:rsidRPr="00BE6885" w:rsidTr="00BE688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BE6885" w:rsidRDefault="007B39D1" w:rsidP="00BE6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D1" w:rsidRPr="00BE6885" w:rsidRDefault="007B39D1" w:rsidP="00BE6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7B39D1" w:rsidRPr="00BE6885" w:rsidTr="007D01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9D1" w:rsidRPr="00BE6885" w:rsidRDefault="007B39D1" w:rsidP="007B3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88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587119" w:rsidRDefault="007B39D1" w:rsidP="007B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39D1" w:rsidRPr="00587119" w:rsidRDefault="007B39D1" w:rsidP="007B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711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9D1" w:rsidRPr="00587119" w:rsidRDefault="007B39D1" w:rsidP="007B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71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9538EF" w:rsidP="00011F4D">
      <w:pPr>
        <w:spacing w:after="360"/>
        <w:rPr>
          <w:b/>
        </w:rPr>
      </w:pPr>
      <w:r>
        <w:rPr>
          <w:b/>
        </w:rPr>
        <w:t>d</w:t>
      </w:r>
      <w:bookmarkStart w:id="0" w:name="_GoBack"/>
      <w:bookmarkEnd w:id="0"/>
      <w:r w:rsidR="001D65F2" w:rsidRPr="00A278C6">
        <w:rPr>
          <w:b/>
        </w:rPr>
        <w:t>Escuelas a Suministrar:</w:t>
      </w:r>
    </w:p>
    <w:tbl>
      <w:tblPr>
        <w:tblW w:w="87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5182"/>
        <w:gridCol w:w="2390"/>
      </w:tblGrid>
      <w:tr w:rsidR="00137EE6" w:rsidRPr="00137EE6" w:rsidTr="00137EE6">
        <w:trPr>
          <w:trHeight w:val="637"/>
        </w:trPr>
        <w:tc>
          <w:tcPr>
            <w:tcW w:w="1166" w:type="dxa"/>
            <w:shd w:val="clear" w:color="auto" w:fill="auto"/>
            <w:vAlign w:val="center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37EE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182" w:type="dxa"/>
            <w:shd w:val="clear" w:color="auto" w:fill="auto"/>
            <w:vAlign w:val="center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37EE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90" w:type="dxa"/>
            <w:shd w:val="clear" w:color="auto" w:fill="auto"/>
            <w:vAlign w:val="center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37EE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Nº 306 "Domingo Faustino Sarmiento"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Arrayanal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74 "Islas Malvinas"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Media Luna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Colegio Secundario N° 40 (CONTINGENCIA)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Juan de Dios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Nº 288 "Dr. Jorge Cornejo Arias"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Juan de Dios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2 "Dr. Horacio Guzmán"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95 "Almirante Guillermo Brown"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37EE6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137EE6">
              <w:rPr>
                <w:rFonts w:ascii="Calibri" w:eastAsia="Times New Roman" w:hAnsi="Calibri" w:cs="Calibri"/>
                <w:color w:val="000000"/>
              </w:rPr>
              <w:t xml:space="preserve"> 281 "Provincia de </w:t>
            </w:r>
            <w:proofErr w:type="spellStart"/>
            <w:r w:rsidRPr="00137EE6">
              <w:rPr>
                <w:rFonts w:ascii="Calibri" w:eastAsia="Times New Roman" w:hAnsi="Calibri" w:cs="Calibri"/>
                <w:color w:val="000000"/>
              </w:rPr>
              <w:t>Sgo</w:t>
            </w:r>
            <w:proofErr w:type="spellEnd"/>
            <w:r w:rsidRPr="00137EE6">
              <w:rPr>
                <w:rFonts w:ascii="Calibri" w:eastAsia="Times New Roman" w:hAnsi="Calibri" w:cs="Calibri"/>
                <w:color w:val="000000"/>
              </w:rPr>
              <w:t>. Del Estero"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 xml:space="preserve">Escuela Nº 393 "Tte. Gral. Jorge Esteban Cáceres </w:t>
            </w:r>
            <w:proofErr w:type="spellStart"/>
            <w:r w:rsidRPr="00137EE6">
              <w:rPr>
                <w:rFonts w:ascii="Calibri" w:eastAsia="Times New Roman" w:hAnsi="Calibri" w:cs="Calibri"/>
                <w:color w:val="000000"/>
              </w:rPr>
              <w:t>Monié</w:t>
            </w:r>
            <w:proofErr w:type="spellEnd"/>
            <w:r w:rsidRPr="00137EE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 xml:space="preserve">Escuela Nº 414 "Adolfo </w:t>
            </w:r>
            <w:proofErr w:type="spellStart"/>
            <w:r w:rsidRPr="00137EE6">
              <w:rPr>
                <w:rFonts w:ascii="Calibri" w:eastAsia="Times New Roman" w:hAnsi="Calibri" w:cs="Calibri"/>
                <w:color w:val="000000"/>
              </w:rPr>
              <w:t>Kapelusz</w:t>
            </w:r>
            <w:proofErr w:type="spellEnd"/>
            <w:r w:rsidRPr="00137EE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Normal "Gral. José de San Martin" - Nivel Medio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J.I.N. N° 9 Normal "Gral. San Martin"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220 "Sauce Guacho"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Sauce Guacho</w:t>
            </w:r>
          </w:p>
        </w:tc>
      </w:tr>
      <w:tr w:rsidR="00533C8A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585C">
              <w:rPr>
                <w:rFonts w:ascii="Calibri" w:eastAsia="Times New Roman" w:hAnsi="Calibri" w:cs="Calibri"/>
                <w:color w:val="000000"/>
              </w:rPr>
              <w:t>Escuela Normal "Gral. José de San Martin" - Nivel Primario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533C8A" w:rsidRPr="00137EE6" w:rsidRDefault="00533C8A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7B39D1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B03" w:rsidRDefault="00C77B03" w:rsidP="00363EFE">
      <w:pPr>
        <w:spacing w:after="0" w:line="240" w:lineRule="auto"/>
      </w:pPr>
      <w:r>
        <w:separator/>
      </w:r>
    </w:p>
  </w:endnote>
  <w:endnote w:type="continuationSeparator" w:id="0">
    <w:p w:rsidR="00C77B03" w:rsidRDefault="00C77B0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BE6" w:rsidRDefault="00722BE6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23013</wp:posOffset>
          </wp:positionH>
          <wp:positionV relativeFrom="paragraph">
            <wp:posOffset>-657357</wp:posOffset>
          </wp:positionV>
          <wp:extent cx="1546289" cy="107613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289" cy="10761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B03" w:rsidRDefault="00C77B03" w:rsidP="00363EFE">
      <w:pPr>
        <w:spacing w:after="0" w:line="240" w:lineRule="auto"/>
      </w:pPr>
      <w:r>
        <w:separator/>
      </w:r>
    </w:p>
  </w:footnote>
  <w:footnote w:type="continuationSeparator" w:id="0">
    <w:p w:rsidR="00C77B03" w:rsidRDefault="00C77B0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3C8A" w:rsidRDefault="00533C8A" w:rsidP="00533C8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E6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927"/>
    <w:rsid w:val="000C1C5F"/>
    <w:rsid w:val="000C52BD"/>
    <w:rsid w:val="000C6200"/>
    <w:rsid w:val="000E6538"/>
    <w:rsid w:val="001019CE"/>
    <w:rsid w:val="00117D19"/>
    <w:rsid w:val="00137EE6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2F3CD8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33C8A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47479"/>
    <w:rsid w:val="00657787"/>
    <w:rsid w:val="006618A3"/>
    <w:rsid w:val="0068585C"/>
    <w:rsid w:val="0068718E"/>
    <w:rsid w:val="00697417"/>
    <w:rsid w:val="006A0779"/>
    <w:rsid w:val="006A3087"/>
    <w:rsid w:val="006E2838"/>
    <w:rsid w:val="006E5424"/>
    <w:rsid w:val="007109C6"/>
    <w:rsid w:val="00722BE6"/>
    <w:rsid w:val="00732868"/>
    <w:rsid w:val="00736D9A"/>
    <w:rsid w:val="00742908"/>
    <w:rsid w:val="00750DB6"/>
    <w:rsid w:val="00751984"/>
    <w:rsid w:val="00754588"/>
    <w:rsid w:val="007742A7"/>
    <w:rsid w:val="00780E95"/>
    <w:rsid w:val="007824CB"/>
    <w:rsid w:val="00782642"/>
    <w:rsid w:val="007A32A5"/>
    <w:rsid w:val="007B351B"/>
    <w:rsid w:val="007B39D1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538EF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6231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65AE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6885"/>
    <w:rsid w:val="00BF3284"/>
    <w:rsid w:val="00BF635E"/>
    <w:rsid w:val="00C051FC"/>
    <w:rsid w:val="00C068C4"/>
    <w:rsid w:val="00C13A26"/>
    <w:rsid w:val="00C47193"/>
    <w:rsid w:val="00C550B6"/>
    <w:rsid w:val="00C77B03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262A2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A8310"/>
  <w15:docId w15:val="{2D6EB5CE-9D88-42EE-9F52-AD8D3BF8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7843-221A-48C1-8D2E-488EC854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56</TotalTime>
  <Pages>6</Pages>
  <Words>1705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2024-04-11T11:28:00Z</cp:lastPrinted>
  <dcterms:created xsi:type="dcterms:W3CDTF">2024-03-22T11:37:00Z</dcterms:created>
  <dcterms:modified xsi:type="dcterms:W3CDTF">2024-09-27T11:56:00Z</dcterms:modified>
</cp:coreProperties>
</file>