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0737D7">
        <w:t xml:space="preserve"> </w:t>
      </w:r>
      <w:r w:rsidR="000762D0" w:rsidRPr="000762D0">
        <w:rPr>
          <w:b/>
        </w:rPr>
        <w:t>FIGUEROA, RAUL</w:t>
      </w:r>
      <w:r w:rsidR="000762D0">
        <w:t xml:space="preserve"> </w:t>
      </w:r>
      <w:r w:rsidR="00ED2337" w:rsidRPr="00011F4D">
        <w:rPr>
          <w:b/>
        </w:rPr>
        <w:t>CUIT</w:t>
      </w:r>
      <w:r w:rsidR="000762D0">
        <w:rPr>
          <w:b/>
        </w:rPr>
        <w:t xml:space="preserve"> 20</w:t>
      </w:r>
      <w:r w:rsidR="000737D7">
        <w:rPr>
          <w:b/>
        </w:rPr>
        <w:t>-</w:t>
      </w:r>
      <w:r w:rsidR="000762D0">
        <w:rPr>
          <w:b/>
        </w:rPr>
        <w:t>18.271.086</w:t>
      </w:r>
      <w:r w:rsidR="000737D7">
        <w:rPr>
          <w:b/>
        </w:rPr>
        <w:t xml:space="preserve">-6 </w:t>
      </w:r>
      <w:r>
        <w:t>con domicilio en</w:t>
      </w:r>
      <w:r w:rsidR="000762D0">
        <w:t xml:space="preserve"> Santa Ana</w:t>
      </w:r>
      <w:r w:rsidR="000737D7">
        <w:t>,</w:t>
      </w:r>
      <w:r w:rsidR="000762D0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B027C" w:rsidRDefault="009B027C" w:rsidP="009B027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9B027C" w:rsidRDefault="009B027C" w:rsidP="009B027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4118"/>
        <w:gridCol w:w="1758"/>
        <w:gridCol w:w="2180"/>
      </w:tblGrid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F19A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0F19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9A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9A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9A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bottom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 xml:space="preserve"> $                 5.200,00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6.000,00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F19A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F19A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A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0F19A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0F19A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20.000,00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F19A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18.000,00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F19A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F19A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8.800,00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0F19A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0F19A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0F19A3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0F19A3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A3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0F19A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shd w:val="clear" w:color="auto" w:fill="auto"/>
            <w:noWrap/>
            <w:vAlign w:val="bottom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0F19A3" w:rsidRPr="000F19A3" w:rsidTr="000F19A3">
        <w:trPr>
          <w:trHeight w:val="300"/>
        </w:trPr>
        <w:tc>
          <w:tcPr>
            <w:tcW w:w="555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272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A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shd w:val="clear" w:color="auto" w:fill="auto"/>
            <w:noWrap/>
            <w:vAlign w:val="center"/>
            <w:hideMark/>
          </w:tcPr>
          <w:p w:rsidR="000F19A3" w:rsidRPr="000F19A3" w:rsidRDefault="000F19A3" w:rsidP="000F19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19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0762D0" w:rsidRDefault="000762D0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5595"/>
        <w:gridCol w:w="2108"/>
      </w:tblGrid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62D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62D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762D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2D0">
              <w:rPr>
                <w:rFonts w:ascii="Calibri" w:eastAsia="Times New Roman" w:hAnsi="Calibri" w:cs="Calibri"/>
              </w:rPr>
              <w:t>Escuela Nº 462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62D0">
              <w:rPr>
                <w:rFonts w:ascii="Calibri" w:eastAsia="Times New Roman" w:hAnsi="Calibri" w:cs="Calibri"/>
              </w:rPr>
              <w:t>El Moreno</w:t>
            </w:r>
          </w:p>
        </w:tc>
      </w:tr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 xml:space="preserve">Colegio Secundario Nº 57 (Ex </w:t>
            </w:r>
            <w:proofErr w:type="spellStart"/>
            <w:r w:rsidRPr="000762D0">
              <w:rPr>
                <w:rFonts w:ascii="Calibri" w:eastAsia="Times New Roman" w:hAnsi="Calibri" w:cs="Calibri"/>
                <w:color w:val="000000"/>
              </w:rPr>
              <w:t>ERural</w:t>
            </w:r>
            <w:proofErr w:type="spellEnd"/>
            <w:r w:rsidRPr="000762D0">
              <w:rPr>
                <w:rFonts w:ascii="Calibri" w:eastAsia="Times New Roman" w:hAnsi="Calibri" w:cs="Calibri"/>
                <w:color w:val="000000"/>
              </w:rPr>
              <w:t xml:space="preserve"> Nº 2 - EV - Sede </w:t>
            </w:r>
            <w:proofErr w:type="spellStart"/>
            <w:r w:rsidRPr="000762D0">
              <w:rPr>
                <w:rFonts w:ascii="Calibri" w:eastAsia="Times New Roman" w:hAnsi="Calibri" w:cs="Calibri"/>
                <w:color w:val="000000"/>
              </w:rPr>
              <w:t>Caspala</w:t>
            </w:r>
            <w:proofErr w:type="spellEnd"/>
            <w:r w:rsidRPr="000762D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62D0">
              <w:rPr>
                <w:rFonts w:ascii="Calibri" w:eastAsia="Times New Roman" w:hAnsi="Calibri" w:cs="Calibri"/>
                <w:color w:val="000000"/>
              </w:rPr>
              <w:t>Caspala</w:t>
            </w:r>
            <w:proofErr w:type="spellEnd"/>
          </w:p>
        </w:tc>
      </w:tr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Escuela Nº 237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62D0">
              <w:rPr>
                <w:rFonts w:ascii="Calibri" w:eastAsia="Times New Roman" w:hAnsi="Calibri" w:cs="Calibri"/>
                <w:color w:val="000000"/>
              </w:rPr>
              <w:t>Caspala</w:t>
            </w:r>
            <w:proofErr w:type="spellEnd"/>
          </w:p>
        </w:tc>
      </w:tr>
      <w:tr w:rsidR="000762D0" w:rsidRPr="000762D0" w:rsidTr="000762D0">
        <w:trPr>
          <w:trHeight w:val="491"/>
        </w:trPr>
        <w:tc>
          <w:tcPr>
            <w:tcW w:w="12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Colegio Secundario Nº 31 (CONTINGENCIA)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762D0" w:rsidRPr="000762D0" w:rsidRDefault="000762D0" w:rsidP="00076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2D0">
              <w:rPr>
                <w:rFonts w:ascii="Calibri" w:eastAsia="Times New Roman" w:hAnsi="Calibri" w:cs="Calibri"/>
                <w:color w:val="000000"/>
              </w:rPr>
              <w:t>Santa Ana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474" w:rsidRDefault="00CA4474" w:rsidP="00363EFE">
      <w:pPr>
        <w:spacing w:after="0" w:line="240" w:lineRule="auto"/>
      </w:pPr>
      <w:r>
        <w:separator/>
      </w:r>
    </w:p>
  </w:endnote>
  <w:endnote w:type="continuationSeparator" w:id="0">
    <w:p w:rsidR="00CA4474" w:rsidRDefault="00CA447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DE4" w:rsidRDefault="00AC0DE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2BA840" wp14:editId="10E2993D">
          <wp:simplePos x="0" y="0"/>
          <wp:positionH relativeFrom="margin">
            <wp:align>left</wp:align>
          </wp:positionH>
          <wp:positionV relativeFrom="margin">
            <wp:posOffset>7817332</wp:posOffset>
          </wp:positionV>
          <wp:extent cx="1409524" cy="980952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474" w:rsidRDefault="00CA4474" w:rsidP="00363EFE">
      <w:pPr>
        <w:spacing w:after="0" w:line="240" w:lineRule="auto"/>
      </w:pPr>
      <w:r>
        <w:separator/>
      </w:r>
    </w:p>
  </w:footnote>
  <w:footnote w:type="continuationSeparator" w:id="0">
    <w:p w:rsidR="00CA4474" w:rsidRDefault="00CA447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027C" w:rsidRDefault="009B027C" w:rsidP="009B027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D0"/>
    <w:rsid w:val="000042B2"/>
    <w:rsid w:val="00007BF1"/>
    <w:rsid w:val="00011F4D"/>
    <w:rsid w:val="00027223"/>
    <w:rsid w:val="00040BD1"/>
    <w:rsid w:val="00053C2B"/>
    <w:rsid w:val="000737D7"/>
    <w:rsid w:val="000762D0"/>
    <w:rsid w:val="00080671"/>
    <w:rsid w:val="00081F8D"/>
    <w:rsid w:val="00082775"/>
    <w:rsid w:val="0008292F"/>
    <w:rsid w:val="00091F55"/>
    <w:rsid w:val="00092C2B"/>
    <w:rsid w:val="000A4CB1"/>
    <w:rsid w:val="000C1C5F"/>
    <w:rsid w:val="000C52BD"/>
    <w:rsid w:val="000C6200"/>
    <w:rsid w:val="000D5913"/>
    <w:rsid w:val="000E6538"/>
    <w:rsid w:val="000F19A3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235B"/>
    <w:rsid w:val="002C347A"/>
    <w:rsid w:val="002D3B60"/>
    <w:rsid w:val="002F3577"/>
    <w:rsid w:val="00314884"/>
    <w:rsid w:val="00326860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07A82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4AB0"/>
    <w:rsid w:val="00947E23"/>
    <w:rsid w:val="009A5961"/>
    <w:rsid w:val="009B027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0DE4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14AF"/>
    <w:rsid w:val="00C13A26"/>
    <w:rsid w:val="00C47193"/>
    <w:rsid w:val="00C550B6"/>
    <w:rsid w:val="00C873C5"/>
    <w:rsid w:val="00CA4474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EDA1CF-D6D1-44E5-9AEA-187CBD83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76BDC-C021-46CF-AF10-B90989C0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21</TotalTime>
  <Pages>5</Pages>
  <Words>1711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2022-04-08T16:53:00Z</cp:lastPrinted>
  <dcterms:created xsi:type="dcterms:W3CDTF">2024-04-03T13:51:00Z</dcterms:created>
  <dcterms:modified xsi:type="dcterms:W3CDTF">2024-09-16T12:51:00Z</dcterms:modified>
</cp:coreProperties>
</file>