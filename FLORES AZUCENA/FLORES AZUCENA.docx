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0737D7">
        <w:t xml:space="preserve">FLORES, AZUCENA </w:t>
      </w:r>
      <w:r w:rsidR="00ED2337" w:rsidRPr="00011F4D">
        <w:rPr>
          <w:b/>
        </w:rPr>
        <w:t>CUIT</w:t>
      </w:r>
      <w:r w:rsidR="000737D7">
        <w:rPr>
          <w:b/>
        </w:rPr>
        <w:t xml:space="preserve">27-23.983.638-6 </w:t>
      </w:r>
      <w:r>
        <w:t xml:space="preserve">con domicilio en </w:t>
      </w:r>
      <w:r w:rsidR="000737D7">
        <w:t xml:space="preserve">Patricias Argentinas N° 72, La </w:t>
      </w:r>
      <w:proofErr w:type="spellStart"/>
      <w:r w:rsidR="000737D7">
        <w:t>Quiaca,</w:t>
      </w:r>
      <w:r>
        <w:t>Provincia</w:t>
      </w:r>
      <w:proofErr w:type="spellEnd"/>
      <w:r>
        <w:t xml:space="preserve">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81A51" w:rsidRDefault="00181A51" w:rsidP="00181A5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181A51" w:rsidRDefault="00181A51" w:rsidP="00181A5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5428C3">
      <w:pPr>
        <w:tabs>
          <w:tab w:val="left" w:pos="3327"/>
        </w:tabs>
        <w:spacing w:after="360"/>
        <w:jc w:val="both"/>
        <w:rPr>
          <w:b/>
        </w:rPr>
      </w:pPr>
      <w:r>
        <w:rPr>
          <w:b/>
        </w:rPr>
        <w:t>Cuadro de precios acordados:</w:t>
      </w:r>
      <w:r w:rsidR="005428C3">
        <w:rPr>
          <w:b/>
        </w:rPr>
        <w:tab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8"/>
        <w:gridCol w:w="2982"/>
        <w:gridCol w:w="1553"/>
        <w:gridCol w:w="2879"/>
      </w:tblGrid>
      <w:tr w:rsidR="00181A51" w:rsidRPr="00181A51" w:rsidTr="00181A51">
        <w:trPr>
          <w:trHeight w:val="300"/>
        </w:trPr>
        <w:tc>
          <w:tcPr>
            <w:tcW w:w="9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81A51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81A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6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A51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8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A51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5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81A5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181A51" w:rsidRPr="00181A51" w:rsidTr="00181A51">
        <w:trPr>
          <w:trHeight w:val="30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A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1A51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1A5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1A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3.300,00 </w:t>
            </w:r>
          </w:p>
        </w:tc>
      </w:tr>
      <w:tr w:rsidR="00181A51" w:rsidRPr="00181A51" w:rsidTr="00181A51">
        <w:trPr>
          <w:trHeight w:val="30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A5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1A51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81A51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81A51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1A5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1A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3.100,00 </w:t>
            </w:r>
          </w:p>
        </w:tc>
      </w:tr>
      <w:tr w:rsidR="00181A51" w:rsidRPr="00181A51" w:rsidTr="00181A51">
        <w:trPr>
          <w:trHeight w:val="30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81A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1A51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1A51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81A51" w:rsidRPr="00181A51" w:rsidRDefault="00181A51" w:rsidP="0018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81A5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2.800,00 </w:t>
            </w:r>
          </w:p>
        </w:tc>
      </w:tr>
    </w:tbl>
    <w:p w:rsidR="001D65F2" w:rsidRDefault="003C0F58" w:rsidP="001D65F2">
      <w:pPr>
        <w:spacing w:after="360"/>
        <w:jc w:val="right"/>
        <w:rPr>
          <w:b/>
        </w:rPr>
      </w:pPr>
      <w:r>
        <w:rPr>
          <w:b/>
        </w:rPr>
        <w:br/>
      </w:r>
      <w:r w:rsidR="001D65F2"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4"/>
        <w:gridCol w:w="5521"/>
        <w:gridCol w:w="2546"/>
      </w:tblGrid>
      <w:tr w:rsidR="005636E9" w:rsidRPr="005636E9" w:rsidTr="005636E9">
        <w:trPr>
          <w:trHeight w:val="660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636E9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636E9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636E9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Escuela N° 113 "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Antartida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Escuela N° 463 "Padre Jesús Olmedo"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Escuela N° 86 "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HipolitoYrigoyen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 xml:space="preserve">Escuela Nº 404 "Domitila 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Cholele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 xml:space="preserve">Escuela Nº 809 "Normal 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Gendarmeria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 xml:space="preserve"> Nacional" N.P.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Frontera Nº 1 "Gral. Belgrano"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5636E9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636E9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 xml:space="preserve"> Maternal Los Patitos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636E9" w:rsidRPr="005636E9" w:rsidRDefault="005636E9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7F79CE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Vocecitas Puneñas (centro de día)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7F79CE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 xml:space="preserve">Escuela N° 300 "Martin Miguel de 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Guemes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Ojo de Agua</w:t>
            </w:r>
          </w:p>
        </w:tc>
      </w:tr>
      <w:tr w:rsidR="007F79CE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 xml:space="preserve">Escuela N° 61 "Hermana Stella Maris 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Ilming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Pumahuasi</w:t>
            </w:r>
            <w:proofErr w:type="spellEnd"/>
          </w:p>
        </w:tc>
      </w:tr>
      <w:tr w:rsidR="007F79CE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Escuela Nº 183 "José Hernández"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 xml:space="preserve"> Norte</w:t>
            </w:r>
          </w:p>
        </w:tc>
      </w:tr>
      <w:tr w:rsidR="007F79CE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Escuela Nº 25 "Sgto. José Mariano Gómez"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Suripujio</w:t>
            </w:r>
            <w:proofErr w:type="spellEnd"/>
          </w:p>
        </w:tc>
      </w:tr>
      <w:tr w:rsidR="007F79CE" w:rsidRPr="005636E9" w:rsidTr="005636E9">
        <w:trPr>
          <w:trHeight w:val="493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52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636E9">
              <w:rPr>
                <w:rFonts w:ascii="Calibri" w:eastAsia="Times New Roman" w:hAnsi="Calibri" w:cs="Calibri"/>
                <w:color w:val="000000"/>
              </w:rPr>
              <w:t xml:space="preserve">Escuela Prov. </w:t>
            </w: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5636E9">
              <w:rPr>
                <w:rFonts w:ascii="Calibri" w:eastAsia="Times New Roman" w:hAnsi="Calibri" w:cs="Calibri"/>
                <w:color w:val="000000"/>
              </w:rPr>
              <w:t xml:space="preserve"> Nº 15 (Ex Secundario Nº 24)</w:t>
            </w:r>
          </w:p>
        </w:tc>
        <w:tc>
          <w:tcPr>
            <w:tcW w:w="25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F79CE" w:rsidRPr="005636E9" w:rsidRDefault="007F79CE" w:rsidP="00563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36E9">
              <w:rPr>
                <w:rFonts w:ascii="Calibri" w:eastAsia="Times New Roman" w:hAnsi="Calibri" w:cs="Calibri"/>
                <w:color w:val="000000"/>
              </w:rPr>
              <w:t>Yavi</w:t>
            </w:r>
            <w:proofErr w:type="spellEnd"/>
          </w:p>
        </w:tc>
      </w:tr>
    </w:tbl>
    <w:p w:rsidR="00A278C6" w:rsidRPr="00FF05F5" w:rsidRDefault="00A278C6" w:rsidP="003C0F58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DBD" w:rsidRDefault="00170DBD" w:rsidP="00363EFE">
      <w:pPr>
        <w:spacing w:after="0" w:line="240" w:lineRule="auto"/>
      </w:pPr>
      <w:r>
        <w:separator/>
      </w:r>
    </w:p>
  </w:endnote>
  <w:endnote w:type="continuationSeparator" w:id="0">
    <w:p w:rsidR="00170DBD" w:rsidRDefault="00170DB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8C3" w:rsidRDefault="005428C3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275634</wp:posOffset>
          </wp:positionH>
          <wp:positionV relativeFrom="paragraph">
            <wp:posOffset>-486804</wp:posOffset>
          </wp:positionV>
          <wp:extent cx="1419048" cy="980952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048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DBD" w:rsidRDefault="00170DBD" w:rsidP="00363EFE">
      <w:pPr>
        <w:spacing w:after="0" w:line="240" w:lineRule="auto"/>
      </w:pPr>
      <w:r>
        <w:separator/>
      </w:r>
    </w:p>
  </w:footnote>
  <w:footnote w:type="continuationSeparator" w:id="0">
    <w:p w:rsidR="00170DBD" w:rsidRDefault="00170DB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1A51" w:rsidRDefault="00181A51" w:rsidP="00181A5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E9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70DBD"/>
    <w:rsid w:val="00181A51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976F8"/>
    <w:rsid w:val="002C347A"/>
    <w:rsid w:val="002D3B60"/>
    <w:rsid w:val="002F3577"/>
    <w:rsid w:val="00314884"/>
    <w:rsid w:val="00331C45"/>
    <w:rsid w:val="003462A7"/>
    <w:rsid w:val="00363EFE"/>
    <w:rsid w:val="003B0146"/>
    <w:rsid w:val="003C0F58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428C3"/>
    <w:rsid w:val="005636E9"/>
    <w:rsid w:val="00567CD4"/>
    <w:rsid w:val="005863A4"/>
    <w:rsid w:val="005A0B37"/>
    <w:rsid w:val="005A3A5C"/>
    <w:rsid w:val="005B24B1"/>
    <w:rsid w:val="005E4FC8"/>
    <w:rsid w:val="005F65DE"/>
    <w:rsid w:val="006002EA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7F79CE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035DF"/>
  <w15:docId w15:val="{DFFBBC8E-8B59-432D-8965-88029781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5E2FC-1D63-476A-878A-B25F8706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17</TotalTime>
  <Pages>4</Pages>
  <Words>1326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7</cp:revision>
  <cp:lastPrinted>2022-04-08T16:53:00Z</cp:lastPrinted>
  <dcterms:created xsi:type="dcterms:W3CDTF">2024-03-26T12:32:00Z</dcterms:created>
  <dcterms:modified xsi:type="dcterms:W3CDTF">2024-09-02T15:57:00Z</dcterms:modified>
</cp:coreProperties>
</file>