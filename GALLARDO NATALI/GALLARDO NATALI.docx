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755140">
        <w:t xml:space="preserve">Sr. Rodolfo Orlando Nieto </w:t>
      </w:r>
      <w:r w:rsidR="001019CE">
        <w:t xml:space="preserve"> 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99170C">
        <w:t xml:space="preserve">GALLARDO, NATALI DEL CARMEN </w:t>
      </w:r>
      <w:r w:rsidR="00ED2337" w:rsidRPr="00011F4D">
        <w:rPr>
          <w:b/>
        </w:rPr>
        <w:t>CUIT</w:t>
      </w:r>
      <w:r w:rsidR="0099170C">
        <w:rPr>
          <w:b/>
        </w:rPr>
        <w:t xml:space="preserve"> 27-37.106.060-5 </w:t>
      </w:r>
      <w:r>
        <w:t xml:space="preserve">con domicilio en </w:t>
      </w:r>
      <w:r w:rsidR="0099170C">
        <w:t xml:space="preserve">Avenida Independencia S/N, </w:t>
      </w:r>
      <w:proofErr w:type="spellStart"/>
      <w:r w:rsidR="0099170C">
        <w:t>Hipolito</w:t>
      </w:r>
      <w:proofErr w:type="spellEnd"/>
      <w:r w:rsidR="0099170C">
        <w:t xml:space="preserve"> Irigoyen, Humahuaca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343537" w:rsidRDefault="00343537" w:rsidP="00343537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343537" w:rsidRDefault="00343537" w:rsidP="00343537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1"/>
        <w:gridCol w:w="3731"/>
        <w:gridCol w:w="2433"/>
        <w:gridCol w:w="1977"/>
      </w:tblGrid>
      <w:tr w:rsidR="0011567A" w:rsidRPr="0011567A" w:rsidTr="00ED623F">
        <w:trPr>
          <w:trHeight w:val="300"/>
        </w:trPr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1567A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11567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20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1567A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134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1567A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0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1567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11567A" w:rsidRPr="0011567A" w:rsidTr="00ED623F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 xml:space="preserve"> $            5.500,00 </w:t>
            </w:r>
          </w:p>
        </w:tc>
      </w:tr>
      <w:tr w:rsidR="0011567A" w:rsidRPr="0011567A" w:rsidTr="00ED623F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17.000,00 </w:t>
            </w:r>
          </w:p>
        </w:tc>
      </w:tr>
      <w:tr w:rsidR="0011567A" w:rsidRPr="0011567A" w:rsidTr="00ED623F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15.000,00 </w:t>
            </w:r>
          </w:p>
        </w:tc>
      </w:tr>
      <w:tr w:rsidR="0011567A" w:rsidRPr="0011567A" w:rsidTr="00ED623F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17.000,00 </w:t>
            </w:r>
          </w:p>
        </w:tc>
      </w:tr>
      <w:tr w:rsidR="0011567A" w:rsidRPr="0011567A" w:rsidTr="00ED623F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6.500,00 </w:t>
            </w:r>
          </w:p>
        </w:tc>
      </w:tr>
      <w:tr w:rsidR="0011567A" w:rsidRPr="0011567A" w:rsidTr="00ED623F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850,00 </w:t>
            </w:r>
          </w:p>
        </w:tc>
      </w:tr>
      <w:tr w:rsidR="0011567A" w:rsidRPr="0011567A" w:rsidTr="00ED623F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2.800,00 </w:t>
            </w:r>
          </w:p>
        </w:tc>
      </w:tr>
      <w:tr w:rsidR="0011567A" w:rsidRPr="0011567A" w:rsidTr="00ED623F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2.800,00 </w:t>
            </w:r>
          </w:p>
        </w:tc>
      </w:tr>
      <w:tr w:rsidR="0011567A" w:rsidRPr="0011567A" w:rsidTr="00ED623F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2.800,00 </w:t>
            </w:r>
          </w:p>
        </w:tc>
      </w:tr>
      <w:tr w:rsidR="00E701BB" w:rsidRPr="0011567A" w:rsidTr="005A3FC7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701BB" w:rsidRPr="0011567A" w:rsidRDefault="00E701BB" w:rsidP="00E701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01BB" w:rsidRPr="00920DC2" w:rsidRDefault="00E701BB" w:rsidP="00E70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20DC2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920DC2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920DC2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01BB" w:rsidRPr="00920DC2" w:rsidRDefault="00E701BB" w:rsidP="00E70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01BB" w:rsidRPr="00920DC2" w:rsidRDefault="00E701BB" w:rsidP="00E70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1.1</w:t>
            </w:r>
            <w:bookmarkStart w:id="0" w:name="_GoBack"/>
            <w:bookmarkEnd w:id="0"/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11567A" w:rsidRPr="0011567A" w:rsidTr="00ED623F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2.500,00 </w:t>
            </w:r>
          </w:p>
        </w:tc>
      </w:tr>
      <w:tr w:rsidR="0011567A" w:rsidRPr="0011567A" w:rsidTr="00ED623F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11567A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11567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1.000,00 </w:t>
            </w:r>
          </w:p>
        </w:tc>
      </w:tr>
      <w:tr w:rsidR="0011567A" w:rsidRPr="0011567A" w:rsidTr="00ED623F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2.000,00 </w:t>
            </w:r>
          </w:p>
        </w:tc>
      </w:tr>
      <w:tr w:rsidR="0011567A" w:rsidRPr="0011567A" w:rsidTr="00ED623F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2.800,00 </w:t>
            </w:r>
          </w:p>
        </w:tc>
      </w:tr>
      <w:tr w:rsidR="0011567A" w:rsidRPr="0011567A" w:rsidTr="00ED623F">
        <w:trPr>
          <w:trHeight w:val="24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2.200,00 </w:t>
            </w:r>
          </w:p>
        </w:tc>
      </w:tr>
      <w:tr w:rsidR="0011567A" w:rsidRPr="0011567A" w:rsidTr="00ED623F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2.000,00 </w:t>
            </w:r>
          </w:p>
        </w:tc>
      </w:tr>
      <w:tr w:rsidR="0011567A" w:rsidRPr="0011567A" w:rsidTr="00ED623F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1.600,00 </w:t>
            </w:r>
          </w:p>
        </w:tc>
      </w:tr>
      <w:tr w:rsidR="0011567A" w:rsidRPr="0011567A" w:rsidTr="00ED623F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7.000,00 </w:t>
            </w:r>
          </w:p>
        </w:tc>
      </w:tr>
      <w:tr w:rsidR="0011567A" w:rsidRPr="0011567A" w:rsidTr="00ED623F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4.550,00 </w:t>
            </w:r>
          </w:p>
        </w:tc>
      </w:tr>
      <w:tr w:rsidR="0011567A" w:rsidRPr="0011567A" w:rsidTr="00ED623F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2.800,00 </w:t>
            </w:r>
          </w:p>
        </w:tc>
      </w:tr>
      <w:tr w:rsidR="0011567A" w:rsidRPr="0011567A" w:rsidTr="00ED623F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4.000,00 </w:t>
            </w:r>
          </w:p>
        </w:tc>
      </w:tr>
      <w:tr w:rsidR="0011567A" w:rsidRPr="0011567A" w:rsidTr="00ED623F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11567A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2.500,00 </w:t>
            </w:r>
          </w:p>
        </w:tc>
      </w:tr>
      <w:tr w:rsidR="0011567A" w:rsidRPr="0011567A" w:rsidTr="00ED623F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2.500,00 </w:t>
            </w:r>
          </w:p>
        </w:tc>
      </w:tr>
      <w:tr w:rsidR="0011567A" w:rsidRPr="0011567A" w:rsidTr="00ED623F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1.350,00 </w:t>
            </w:r>
          </w:p>
        </w:tc>
      </w:tr>
      <w:tr w:rsidR="0011567A" w:rsidRPr="0011567A" w:rsidTr="00ED623F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2.000,00 </w:t>
            </w:r>
          </w:p>
        </w:tc>
      </w:tr>
      <w:tr w:rsidR="0011567A" w:rsidRPr="0011567A" w:rsidTr="00ED623F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2.250,00 </w:t>
            </w:r>
          </w:p>
        </w:tc>
      </w:tr>
      <w:tr w:rsidR="0011567A" w:rsidRPr="0011567A" w:rsidTr="00ED623F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1.200,00 </w:t>
            </w:r>
          </w:p>
        </w:tc>
      </w:tr>
      <w:tr w:rsidR="0011567A" w:rsidRPr="0011567A" w:rsidTr="00ED623F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3.300,00 </w:t>
            </w:r>
          </w:p>
        </w:tc>
      </w:tr>
      <w:tr w:rsidR="0011567A" w:rsidRPr="0011567A" w:rsidTr="00ED623F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4.000,00 </w:t>
            </w:r>
          </w:p>
        </w:tc>
      </w:tr>
      <w:tr w:rsidR="0011567A" w:rsidRPr="0011567A" w:rsidTr="00ED623F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3.500,00 </w:t>
            </w:r>
          </w:p>
        </w:tc>
      </w:tr>
      <w:tr w:rsidR="0011567A" w:rsidRPr="0011567A" w:rsidTr="00ED623F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900ml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3.200,00 </w:t>
            </w:r>
          </w:p>
        </w:tc>
      </w:tr>
      <w:tr w:rsidR="0011567A" w:rsidRPr="0011567A" w:rsidTr="00ED623F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19.000,00 </w:t>
            </w:r>
          </w:p>
        </w:tc>
      </w:tr>
      <w:tr w:rsidR="0011567A" w:rsidRPr="0011567A" w:rsidTr="00ED623F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19.000,00 </w:t>
            </w:r>
          </w:p>
        </w:tc>
      </w:tr>
      <w:tr w:rsidR="0011567A" w:rsidRPr="0011567A" w:rsidTr="00ED623F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19.000,00 </w:t>
            </w:r>
          </w:p>
        </w:tc>
      </w:tr>
      <w:tr w:rsidR="0011567A" w:rsidRPr="0011567A" w:rsidTr="00ED623F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1.950,00 </w:t>
            </w:r>
          </w:p>
        </w:tc>
      </w:tr>
      <w:tr w:rsidR="0011567A" w:rsidRPr="0011567A" w:rsidTr="00ED623F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lastRenderedPageBreak/>
              <w:t>38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2.000,00 </w:t>
            </w:r>
          </w:p>
        </w:tc>
      </w:tr>
      <w:tr w:rsidR="0011567A" w:rsidRPr="0011567A" w:rsidTr="00ED623F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11567A" w:rsidRPr="0011567A" w:rsidTr="00ED623F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2.800,00 </w:t>
            </w:r>
          </w:p>
        </w:tc>
      </w:tr>
      <w:tr w:rsidR="0011567A" w:rsidRPr="0011567A" w:rsidTr="00ED623F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2.800,00 </w:t>
            </w:r>
          </w:p>
        </w:tc>
      </w:tr>
      <w:tr w:rsidR="0011567A" w:rsidRPr="0011567A" w:rsidTr="00ED623F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8.500,00 </w:t>
            </w:r>
          </w:p>
        </w:tc>
      </w:tr>
      <w:tr w:rsidR="0011567A" w:rsidRPr="0011567A" w:rsidTr="00ED623F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3.500,00 </w:t>
            </w:r>
          </w:p>
        </w:tc>
      </w:tr>
      <w:tr w:rsidR="0011567A" w:rsidRPr="0011567A" w:rsidTr="00ED623F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11567A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11567A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3.300,00 </w:t>
            </w:r>
          </w:p>
        </w:tc>
      </w:tr>
      <w:tr w:rsidR="0011567A" w:rsidRPr="0011567A" w:rsidTr="00ED623F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567A" w:rsidRPr="0011567A" w:rsidRDefault="0011567A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3.000,00 </w:t>
            </w:r>
          </w:p>
        </w:tc>
      </w:tr>
      <w:tr w:rsidR="00ED623F" w:rsidRPr="0011567A" w:rsidTr="00ED623F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623F" w:rsidRPr="0011567A" w:rsidRDefault="00ED623F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623F" w:rsidRPr="0011567A" w:rsidRDefault="00ED623F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623F" w:rsidRPr="0011567A" w:rsidRDefault="00ED623F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623F" w:rsidRPr="0011567A" w:rsidRDefault="00ED623F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4.100,00 </w:t>
            </w:r>
          </w:p>
        </w:tc>
      </w:tr>
      <w:tr w:rsidR="00ED623F" w:rsidRPr="0011567A" w:rsidTr="00ED623F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623F" w:rsidRPr="0011567A" w:rsidRDefault="00ED623F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623F" w:rsidRPr="0011567A" w:rsidRDefault="00ED623F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Cereal sin azúcar ***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623F" w:rsidRPr="0011567A" w:rsidRDefault="00ED623F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623F" w:rsidRPr="0011567A" w:rsidRDefault="00ED623F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ED623F" w:rsidRPr="0011567A" w:rsidTr="00ED623F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623F" w:rsidRPr="0011567A" w:rsidRDefault="00ED623F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623F" w:rsidRPr="0011567A" w:rsidRDefault="00ED623F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Malta ***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623F" w:rsidRPr="0011567A" w:rsidRDefault="00ED623F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Frasco x 170 gr.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623F" w:rsidRPr="0011567A" w:rsidRDefault="00ED623F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ED623F" w:rsidRPr="0011567A" w:rsidTr="00ED623F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623F" w:rsidRPr="0011567A" w:rsidRDefault="00ED623F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623F" w:rsidRPr="0011567A" w:rsidRDefault="00ED623F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623F" w:rsidRPr="0011567A" w:rsidRDefault="00ED623F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623F" w:rsidRPr="0011567A" w:rsidRDefault="00ED623F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2.000,00 </w:t>
            </w:r>
          </w:p>
        </w:tc>
      </w:tr>
      <w:tr w:rsidR="00ED623F" w:rsidRPr="0011567A" w:rsidTr="00ED623F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623F" w:rsidRPr="0011567A" w:rsidRDefault="00ED623F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623F" w:rsidRPr="0011567A" w:rsidRDefault="00ED623F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623F" w:rsidRPr="0011567A" w:rsidRDefault="00ED623F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623F" w:rsidRPr="0011567A" w:rsidRDefault="00ED623F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12.500,00 </w:t>
            </w:r>
          </w:p>
        </w:tc>
      </w:tr>
      <w:tr w:rsidR="00ED623F" w:rsidRPr="0011567A" w:rsidTr="00ED623F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623F" w:rsidRPr="0011567A" w:rsidRDefault="00ED623F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2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623F" w:rsidRPr="0011567A" w:rsidRDefault="00ED623F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623F" w:rsidRPr="0011567A" w:rsidRDefault="00ED623F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1567A"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 w:rsidRPr="0011567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623F" w:rsidRPr="0011567A" w:rsidRDefault="00ED623F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2.700,00 </w:t>
            </w:r>
          </w:p>
        </w:tc>
      </w:tr>
      <w:tr w:rsidR="00ED623F" w:rsidRPr="0011567A" w:rsidTr="00ED623F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623F" w:rsidRPr="0011567A" w:rsidRDefault="00ED623F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2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623F" w:rsidRPr="0011567A" w:rsidRDefault="00ED623F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Lechuga</w:t>
            </w:r>
          </w:p>
        </w:tc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623F" w:rsidRPr="0011567A" w:rsidRDefault="00ED623F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23F" w:rsidRPr="0011567A" w:rsidRDefault="00ED623F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2.100,00 </w:t>
            </w:r>
          </w:p>
        </w:tc>
      </w:tr>
      <w:tr w:rsidR="00ED623F" w:rsidRPr="0011567A" w:rsidTr="00ED623F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623F" w:rsidRPr="0011567A" w:rsidRDefault="00ED623F" w:rsidP="001156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2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623F" w:rsidRPr="0011567A" w:rsidRDefault="00ED623F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Apio</w:t>
            </w:r>
          </w:p>
        </w:tc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623F" w:rsidRPr="0011567A" w:rsidRDefault="00ED623F" w:rsidP="00115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23F" w:rsidRPr="0011567A" w:rsidRDefault="00ED623F" w:rsidP="00115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2.500,00 </w:t>
            </w:r>
          </w:p>
        </w:tc>
      </w:tr>
    </w:tbl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Style w:val="Tablaconcuadrcula"/>
        <w:tblW w:w="9519" w:type="dxa"/>
        <w:tblInd w:w="-359" w:type="dxa"/>
        <w:tblLook w:val="04A0" w:firstRow="1" w:lastRow="0" w:firstColumn="1" w:lastColumn="0" w:noHBand="0" w:noVBand="1"/>
      </w:tblPr>
      <w:tblGrid>
        <w:gridCol w:w="1048"/>
        <w:gridCol w:w="4678"/>
        <w:gridCol w:w="3793"/>
      </w:tblGrid>
      <w:tr w:rsidR="0099170C" w:rsidTr="0099170C">
        <w:trPr>
          <w:trHeight w:val="567"/>
        </w:trPr>
        <w:tc>
          <w:tcPr>
            <w:tcW w:w="1048" w:type="dxa"/>
            <w:shd w:val="clear" w:color="auto" w:fill="auto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Nº de Orden</w:t>
            </w:r>
          </w:p>
        </w:tc>
        <w:tc>
          <w:tcPr>
            <w:tcW w:w="4678" w:type="dxa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Nombre de la Escuela</w:t>
            </w:r>
          </w:p>
        </w:tc>
        <w:tc>
          <w:tcPr>
            <w:tcW w:w="3793" w:type="dxa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Dirección</w:t>
            </w:r>
          </w:p>
        </w:tc>
      </w:tr>
      <w:tr w:rsidR="0099170C" w:rsidTr="0099170C">
        <w:trPr>
          <w:trHeight w:val="567"/>
        </w:trPr>
        <w:tc>
          <w:tcPr>
            <w:tcW w:w="1048" w:type="dxa"/>
            <w:shd w:val="clear" w:color="auto" w:fill="auto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678" w:type="dxa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Nº 370</w:t>
            </w:r>
          </w:p>
        </w:tc>
        <w:tc>
          <w:tcPr>
            <w:tcW w:w="3793" w:type="dxa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Casillas</w:t>
            </w:r>
          </w:p>
        </w:tc>
      </w:tr>
      <w:tr w:rsidR="0099170C" w:rsidTr="0099170C">
        <w:trPr>
          <w:trHeight w:val="567"/>
        </w:trPr>
        <w:tc>
          <w:tcPr>
            <w:tcW w:w="1048" w:type="dxa"/>
            <w:shd w:val="clear" w:color="auto" w:fill="auto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678" w:type="dxa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Nº 70</w:t>
            </w:r>
          </w:p>
        </w:tc>
        <w:tc>
          <w:tcPr>
            <w:tcW w:w="3793" w:type="dxa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Chaupi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Rodeo</w:t>
            </w:r>
          </w:p>
        </w:tc>
      </w:tr>
      <w:tr w:rsidR="0099170C" w:rsidTr="0099170C">
        <w:trPr>
          <w:trHeight w:val="567"/>
        </w:trPr>
        <w:tc>
          <w:tcPr>
            <w:tcW w:w="1048" w:type="dxa"/>
            <w:shd w:val="clear" w:color="auto" w:fill="auto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678" w:type="dxa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Escuela Nº 239 "Daniel </w:t>
            </w:r>
            <w:proofErr w:type="spellStart"/>
            <w:r>
              <w:rPr>
                <w:rFonts w:ascii="Calibri" w:hAnsi="Calibri" w:cs="Calibri"/>
                <w:color w:val="000000"/>
              </w:rPr>
              <w:t>Dominguez</w:t>
            </w:r>
            <w:proofErr w:type="spellEnd"/>
            <w:r>
              <w:rPr>
                <w:rFonts w:ascii="Calibri" w:hAnsi="Calibri" w:cs="Calibri"/>
                <w:color w:val="000000"/>
              </w:rPr>
              <w:t>"</w:t>
            </w:r>
          </w:p>
        </w:tc>
        <w:tc>
          <w:tcPr>
            <w:tcW w:w="3793" w:type="dxa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Hipolito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Irigoyen</w:t>
            </w:r>
          </w:p>
        </w:tc>
      </w:tr>
      <w:tr w:rsidR="0099170C" w:rsidTr="0099170C">
        <w:trPr>
          <w:trHeight w:val="567"/>
        </w:trPr>
        <w:tc>
          <w:tcPr>
            <w:tcW w:w="1048" w:type="dxa"/>
            <w:shd w:val="clear" w:color="auto" w:fill="auto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678" w:type="dxa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Polimodal Nº 5</w:t>
            </w:r>
          </w:p>
        </w:tc>
        <w:tc>
          <w:tcPr>
            <w:tcW w:w="3793" w:type="dxa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Hipolito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Irigoyen</w:t>
            </w:r>
          </w:p>
        </w:tc>
      </w:tr>
      <w:tr w:rsidR="0099170C" w:rsidTr="0099170C">
        <w:trPr>
          <w:trHeight w:val="567"/>
        </w:trPr>
        <w:tc>
          <w:tcPr>
            <w:tcW w:w="1048" w:type="dxa"/>
            <w:shd w:val="clear" w:color="auto" w:fill="auto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678" w:type="dxa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Nº 116 "Comandante Juan Francisco Pastor"</w:t>
            </w:r>
          </w:p>
        </w:tc>
        <w:tc>
          <w:tcPr>
            <w:tcW w:w="3793" w:type="dxa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 Cueva</w:t>
            </w:r>
          </w:p>
        </w:tc>
      </w:tr>
      <w:tr w:rsidR="0099170C" w:rsidTr="0099170C">
        <w:trPr>
          <w:trHeight w:val="567"/>
        </w:trPr>
        <w:tc>
          <w:tcPr>
            <w:tcW w:w="1048" w:type="dxa"/>
            <w:shd w:val="clear" w:color="auto" w:fill="auto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4678" w:type="dxa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Nº 375 "Lázaro Cruz"</w:t>
            </w:r>
          </w:p>
        </w:tc>
        <w:tc>
          <w:tcPr>
            <w:tcW w:w="3793" w:type="dxa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Miyuyoc</w:t>
            </w:r>
            <w:proofErr w:type="spellEnd"/>
          </w:p>
        </w:tc>
      </w:tr>
      <w:tr w:rsidR="0099170C" w:rsidTr="0099170C">
        <w:trPr>
          <w:trHeight w:val="567"/>
        </w:trPr>
        <w:tc>
          <w:tcPr>
            <w:tcW w:w="1048" w:type="dxa"/>
            <w:shd w:val="clear" w:color="auto" w:fill="auto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4678" w:type="dxa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Escuela N°47 "José </w:t>
            </w:r>
            <w:proofErr w:type="spellStart"/>
            <w:r>
              <w:rPr>
                <w:rFonts w:ascii="Calibri" w:hAnsi="Calibri" w:cs="Calibri"/>
                <w:color w:val="000000"/>
              </w:rPr>
              <w:t>Fernandez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Campero"</w:t>
            </w:r>
          </w:p>
        </w:tc>
        <w:tc>
          <w:tcPr>
            <w:tcW w:w="3793" w:type="dxa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Pueblo Viejo</w:t>
            </w:r>
          </w:p>
        </w:tc>
      </w:tr>
      <w:tr w:rsidR="0099170C" w:rsidTr="0099170C">
        <w:trPr>
          <w:trHeight w:val="567"/>
        </w:trPr>
        <w:tc>
          <w:tcPr>
            <w:tcW w:w="1048" w:type="dxa"/>
            <w:shd w:val="clear" w:color="auto" w:fill="auto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4678" w:type="dxa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SECUNDARIA RURAL Nº 3 - SEDE MIYUYOC-</w:t>
            </w:r>
          </w:p>
        </w:tc>
        <w:tc>
          <w:tcPr>
            <w:tcW w:w="3793" w:type="dxa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Miyuyoc</w:t>
            </w:r>
            <w:proofErr w:type="spellEnd"/>
          </w:p>
        </w:tc>
      </w:tr>
      <w:tr w:rsidR="0099170C" w:rsidTr="0099170C">
        <w:trPr>
          <w:trHeight w:val="567"/>
        </w:trPr>
        <w:tc>
          <w:tcPr>
            <w:tcW w:w="1048" w:type="dxa"/>
            <w:shd w:val="clear" w:color="auto" w:fill="auto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4678" w:type="dxa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SECUNDARIA Nº 3 - SEDE PUEBLO VIEJO - HUMAHUACA</w:t>
            </w:r>
          </w:p>
        </w:tc>
        <w:tc>
          <w:tcPr>
            <w:tcW w:w="3793" w:type="dxa"/>
            <w:vAlign w:val="center"/>
          </w:tcPr>
          <w:p w:rsidR="0099170C" w:rsidRDefault="0099170C" w:rsidP="009917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Pueblo Viejo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02B6" w:rsidRDefault="00A302B6" w:rsidP="00363EFE">
      <w:pPr>
        <w:spacing w:after="0" w:line="240" w:lineRule="auto"/>
      </w:pPr>
      <w:r>
        <w:separator/>
      </w:r>
    </w:p>
  </w:endnote>
  <w:endnote w:type="continuationSeparator" w:id="0">
    <w:p w:rsidR="00A302B6" w:rsidRDefault="00A302B6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343C" w:rsidRDefault="006B343C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564670B" wp14:editId="67D1D913">
          <wp:simplePos x="0" y="0"/>
          <wp:positionH relativeFrom="margin">
            <wp:posOffset>1587588</wp:posOffset>
          </wp:positionH>
          <wp:positionV relativeFrom="paragraph">
            <wp:posOffset>-490855</wp:posOffset>
          </wp:positionV>
          <wp:extent cx="1412949" cy="978196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02B6" w:rsidRDefault="00A302B6" w:rsidP="00363EFE">
      <w:pPr>
        <w:spacing w:after="0" w:line="240" w:lineRule="auto"/>
      </w:pPr>
      <w:r>
        <w:separator/>
      </w:r>
    </w:p>
  </w:footnote>
  <w:footnote w:type="continuationSeparator" w:id="0">
    <w:p w:rsidR="00A302B6" w:rsidRDefault="00A302B6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43537" w:rsidRDefault="00343537" w:rsidP="00343537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  <w:p w:rsidR="00B84795" w:rsidRPr="00B84795" w:rsidRDefault="00B84795" w:rsidP="00343537">
    <w:pPr>
      <w:pStyle w:val="Encabezado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70C"/>
    <w:rsid w:val="000042B2"/>
    <w:rsid w:val="00007BF1"/>
    <w:rsid w:val="00011F4D"/>
    <w:rsid w:val="00027223"/>
    <w:rsid w:val="00040BD1"/>
    <w:rsid w:val="00053C2B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567A"/>
    <w:rsid w:val="00117D19"/>
    <w:rsid w:val="0016036C"/>
    <w:rsid w:val="00161017"/>
    <w:rsid w:val="001645E3"/>
    <w:rsid w:val="0016667D"/>
    <w:rsid w:val="001862CB"/>
    <w:rsid w:val="001A3667"/>
    <w:rsid w:val="001D5FF9"/>
    <w:rsid w:val="001D65F2"/>
    <w:rsid w:val="001D75F7"/>
    <w:rsid w:val="001E5B20"/>
    <w:rsid w:val="002100BA"/>
    <w:rsid w:val="00223A56"/>
    <w:rsid w:val="00225F4F"/>
    <w:rsid w:val="00252408"/>
    <w:rsid w:val="00261957"/>
    <w:rsid w:val="002624B8"/>
    <w:rsid w:val="002C347A"/>
    <w:rsid w:val="002D3B60"/>
    <w:rsid w:val="002F3577"/>
    <w:rsid w:val="00314884"/>
    <w:rsid w:val="00331C45"/>
    <w:rsid w:val="00343537"/>
    <w:rsid w:val="003462A7"/>
    <w:rsid w:val="00362545"/>
    <w:rsid w:val="00363EFE"/>
    <w:rsid w:val="003B0146"/>
    <w:rsid w:val="003C2AF4"/>
    <w:rsid w:val="003D0C8B"/>
    <w:rsid w:val="003D7BF0"/>
    <w:rsid w:val="003E2D74"/>
    <w:rsid w:val="003E39A0"/>
    <w:rsid w:val="00444389"/>
    <w:rsid w:val="004506E9"/>
    <w:rsid w:val="00454072"/>
    <w:rsid w:val="0045433C"/>
    <w:rsid w:val="00471E73"/>
    <w:rsid w:val="00492008"/>
    <w:rsid w:val="004A4A66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6B343C"/>
    <w:rsid w:val="007109C6"/>
    <w:rsid w:val="00730BA1"/>
    <w:rsid w:val="00732868"/>
    <w:rsid w:val="00734832"/>
    <w:rsid w:val="00736D9A"/>
    <w:rsid w:val="00742908"/>
    <w:rsid w:val="00750DB6"/>
    <w:rsid w:val="00751984"/>
    <w:rsid w:val="00754588"/>
    <w:rsid w:val="00755140"/>
    <w:rsid w:val="007742A7"/>
    <w:rsid w:val="00774D4C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24B6B"/>
    <w:rsid w:val="00854B04"/>
    <w:rsid w:val="00862030"/>
    <w:rsid w:val="0088184A"/>
    <w:rsid w:val="0089603A"/>
    <w:rsid w:val="008A2AAF"/>
    <w:rsid w:val="008A389C"/>
    <w:rsid w:val="008E1A22"/>
    <w:rsid w:val="008F0BD7"/>
    <w:rsid w:val="008F10AD"/>
    <w:rsid w:val="00904877"/>
    <w:rsid w:val="00913263"/>
    <w:rsid w:val="00913751"/>
    <w:rsid w:val="00914A49"/>
    <w:rsid w:val="00947E23"/>
    <w:rsid w:val="0099170C"/>
    <w:rsid w:val="009A5961"/>
    <w:rsid w:val="009B54B5"/>
    <w:rsid w:val="009C5AFB"/>
    <w:rsid w:val="009D0470"/>
    <w:rsid w:val="009D27CB"/>
    <w:rsid w:val="009D571D"/>
    <w:rsid w:val="009D7DD6"/>
    <w:rsid w:val="009F00B8"/>
    <w:rsid w:val="009F28C5"/>
    <w:rsid w:val="00A0002B"/>
    <w:rsid w:val="00A278C6"/>
    <w:rsid w:val="00A302B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330E"/>
    <w:rsid w:val="00AF44FD"/>
    <w:rsid w:val="00AF7B94"/>
    <w:rsid w:val="00B2123F"/>
    <w:rsid w:val="00B412D3"/>
    <w:rsid w:val="00B67E6D"/>
    <w:rsid w:val="00B84795"/>
    <w:rsid w:val="00B96E87"/>
    <w:rsid w:val="00BA79E3"/>
    <w:rsid w:val="00BB096F"/>
    <w:rsid w:val="00BB1767"/>
    <w:rsid w:val="00BB43A5"/>
    <w:rsid w:val="00BC3182"/>
    <w:rsid w:val="00BC6C6E"/>
    <w:rsid w:val="00BD1B7C"/>
    <w:rsid w:val="00BF3284"/>
    <w:rsid w:val="00C051FC"/>
    <w:rsid w:val="00C068C4"/>
    <w:rsid w:val="00C13A26"/>
    <w:rsid w:val="00C47193"/>
    <w:rsid w:val="00C550B6"/>
    <w:rsid w:val="00C873C5"/>
    <w:rsid w:val="00CA5ED4"/>
    <w:rsid w:val="00D12580"/>
    <w:rsid w:val="00D23D34"/>
    <w:rsid w:val="00D24AB2"/>
    <w:rsid w:val="00D31BC9"/>
    <w:rsid w:val="00D326EF"/>
    <w:rsid w:val="00D476FB"/>
    <w:rsid w:val="00DA091E"/>
    <w:rsid w:val="00DA413C"/>
    <w:rsid w:val="00E00807"/>
    <w:rsid w:val="00E134AF"/>
    <w:rsid w:val="00E15CCE"/>
    <w:rsid w:val="00E21378"/>
    <w:rsid w:val="00E31DCD"/>
    <w:rsid w:val="00E357CD"/>
    <w:rsid w:val="00E56384"/>
    <w:rsid w:val="00E610EC"/>
    <w:rsid w:val="00E701BB"/>
    <w:rsid w:val="00E72F89"/>
    <w:rsid w:val="00E7662B"/>
    <w:rsid w:val="00E8245F"/>
    <w:rsid w:val="00E9464C"/>
    <w:rsid w:val="00EA7C32"/>
    <w:rsid w:val="00EB3C4C"/>
    <w:rsid w:val="00EC4EED"/>
    <w:rsid w:val="00ED2337"/>
    <w:rsid w:val="00ED623F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FCB479"/>
  <w15:docId w15:val="{E03CAF8D-131F-4494-A6EE-E2E1DF657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0BDD14-A73B-4D84-86F0-1D85ED603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34</TotalTime>
  <Pages>5</Pages>
  <Words>1658</Words>
  <Characters>9125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11</cp:revision>
  <cp:lastPrinted>2022-04-08T16:53:00Z</cp:lastPrinted>
  <dcterms:created xsi:type="dcterms:W3CDTF">2024-05-28T11:50:00Z</dcterms:created>
  <dcterms:modified xsi:type="dcterms:W3CDTF">2024-10-08T12:16:00Z</dcterms:modified>
</cp:coreProperties>
</file>