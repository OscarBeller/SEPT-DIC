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B79E7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DA092F9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5B7F7E">
        <w:t xml:space="preserve"> 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D31C8A">
        <w:t>GARA</w:t>
      </w:r>
      <w:r w:rsidR="005B7F7E">
        <w:t>Y</w:t>
      </w:r>
      <w:r w:rsidR="00D31C8A">
        <w:t xml:space="preserve">, GODOFREDO </w:t>
      </w:r>
      <w:r w:rsidR="00ED2337" w:rsidRPr="00011F4D">
        <w:rPr>
          <w:b/>
        </w:rPr>
        <w:t>CUIT</w:t>
      </w:r>
      <w:r w:rsidR="00D31C8A">
        <w:rPr>
          <w:b/>
        </w:rPr>
        <w:t xml:space="preserve"> 20-27.914.599-3 </w:t>
      </w:r>
      <w:r>
        <w:t xml:space="preserve">con domicilio en </w:t>
      </w:r>
      <w:proofErr w:type="spellStart"/>
      <w:r w:rsidR="00D31C8A">
        <w:t>Fascio</w:t>
      </w:r>
      <w:proofErr w:type="spellEnd"/>
      <w:r w:rsidR="00D31C8A">
        <w:t xml:space="preserve"> N° 94, Abra Pampa,</w:t>
      </w:r>
      <w:r w:rsidR="004F5D22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4331E4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81CFF4E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4B7B1CB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D088579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AF53E42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3060B40" w14:textId="77777777" w:rsidR="00004860" w:rsidRDefault="00004860" w:rsidP="0000486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10F83643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D465440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2E1ADFA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8032A03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C6FAA3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2E1630F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0BA20BF2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2B1000E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B5BFB5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52C5314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20095B5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1B7C38F1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7A13684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EB52BF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76362B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ACDE53C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7E00CD5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59591FA5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B1FD5BB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F574A24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72C40D6F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6444AAA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4F158F6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44FF4240" w14:textId="77777777" w:rsidR="00004860" w:rsidRDefault="00004860" w:rsidP="0000486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7C3D365" w14:textId="77777777" w:rsidR="00FD216C" w:rsidRDefault="00FD216C" w:rsidP="001D65F2">
      <w:pPr>
        <w:spacing w:after="360"/>
        <w:jc w:val="right"/>
        <w:rPr>
          <w:b/>
        </w:rPr>
      </w:pPr>
      <w:bookmarkStart w:id="0" w:name="_GoBack"/>
      <w:bookmarkEnd w:id="0"/>
    </w:p>
    <w:p w14:paraId="50E8C68D" w14:textId="77777777" w:rsidR="00A94FA0" w:rsidRDefault="00A94FA0">
      <w:pPr>
        <w:rPr>
          <w:b/>
        </w:rPr>
      </w:pPr>
      <w:r>
        <w:rPr>
          <w:b/>
        </w:rPr>
        <w:br w:type="page"/>
      </w:r>
    </w:p>
    <w:p w14:paraId="2E91AF4C" w14:textId="7042E219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80D40C8" w14:textId="41EF4D52" w:rsidR="00D31C8A" w:rsidRDefault="001D65F2" w:rsidP="003E581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"/>
        <w:gridCol w:w="3731"/>
        <w:gridCol w:w="2433"/>
        <w:gridCol w:w="1977"/>
      </w:tblGrid>
      <w:tr w:rsidR="003E5812" w:rsidRPr="0011567A" w14:paraId="27E72CF2" w14:textId="77777777" w:rsidTr="003E5812">
        <w:trPr>
          <w:trHeight w:val="300"/>
        </w:trPr>
        <w:tc>
          <w:tcPr>
            <w:tcW w:w="5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8809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8DD5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13CC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6ACFC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56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E5812" w:rsidRPr="0011567A" w14:paraId="397F603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3FAE1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C881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CD775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70D5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 $            5.500,00 </w:t>
            </w:r>
          </w:p>
        </w:tc>
      </w:tr>
      <w:tr w:rsidR="003E5812" w:rsidRPr="0011567A" w14:paraId="66A76C0B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BDB3A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61C7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E8CE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0FA1A" w14:textId="46CF43D7" w:rsidR="003E5812" w:rsidRPr="0011567A" w:rsidRDefault="003E5812" w:rsidP="003E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2F452D1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8CF77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F087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76541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2BE8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15.000,00 </w:t>
            </w:r>
          </w:p>
        </w:tc>
      </w:tr>
      <w:tr w:rsidR="003E5812" w:rsidRPr="0011567A" w14:paraId="5DEE60C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F7B9D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5E89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999D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EA50B" w14:textId="5AC0676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16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6FEFA52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46F1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69E4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3946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07E71" w14:textId="51400C41" w:rsidR="003E5812" w:rsidRPr="0011567A" w:rsidRDefault="003E5812" w:rsidP="003E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6.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E5812" w:rsidRPr="0011567A" w14:paraId="6FFA9D9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F4C17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6EB7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122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5F952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850,00 </w:t>
            </w:r>
          </w:p>
        </w:tc>
      </w:tr>
      <w:tr w:rsidR="003E5812" w:rsidRPr="0011567A" w14:paraId="478327E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BE19F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B8D1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FAC3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E175E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56FDDD1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F5A1C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0A1B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7BBA5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6998F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516ABFA3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7828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7B109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F9C5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E3316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1E13FBD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6B89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453A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A6A7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84537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E5812" w:rsidRPr="0011567A" w14:paraId="44BDBD7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21F8E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180D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95A4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A28D9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3E5812" w:rsidRPr="0011567A" w14:paraId="5FC513B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A2D4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8260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8CD71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E202C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1.000,00 </w:t>
            </w:r>
          </w:p>
        </w:tc>
      </w:tr>
      <w:tr w:rsidR="003E5812" w:rsidRPr="0011567A" w14:paraId="024AF20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17A1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5A9C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041C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8C93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311F90F8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2F9B7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2A3C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28A1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7C0E3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1FCC45DF" w14:textId="77777777" w:rsidTr="003E5812">
        <w:trPr>
          <w:trHeight w:val="24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93F0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3CD9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27F0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02EB3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2.200,00 </w:t>
            </w:r>
          </w:p>
        </w:tc>
      </w:tr>
      <w:tr w:rsidR="003E5812" w:rsidRPr="0011567A" w14:paraId="6108338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425E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BFF7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55B9E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883E1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22A05E5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D348F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6111E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B641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BCF67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1.600,00 </w:t>
            </w:r>
          </w:p>
        </w:tc>
      </w:tr>
      <w:tr w:rsidR="003E5812" w:rsidRPr="0011567A" w14:paraId="03360239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0D53F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1CC5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8382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E6217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7.000,00 </w:t>
            </w:r>
          </w:p>
        </w:tc>
      </w:tr>
      <w:tr w:rsidR="003E5812" w:rsidRPr="0011567A" w14:paraId="1DC81BD9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FED8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8C71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B774E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CC82C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4.550,00 </w:t>
            </w:r>
          </w:p>
        </w:tc>
      </w:tr>
      <w:tr w:rsidR="003E5812" w:rsidRPr="0011567A" w14:paraId="25C8BFB1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21D6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BC59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80A3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C000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4C004EB3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EABEA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5F5D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1E09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E0C73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3E5812" w:rsidRPr="0011567A" w14:paraId="1A79219F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0856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4A6E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E53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F98E4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3E5812" w:rsidRPr="0011567A" w14:paraId="772C5A3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B8C7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91B9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4E9B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7EF19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2.500,00 </w:t>
            </w:r>
          </w:p>
        </w:tc>
      </w:tr>
      <w:tr w:rsidR="003E5812" w:rsidRPr="0011567A" w14:paraId="4DBE8ADD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EACEC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CE72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B872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86F1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1.350,00 </w:t>
            </w:r>
          </w:p>
        </w:tc>
      </w:tr>
      <w:tr w:rsidR="003E5812" w:rsidRPr="0011567A" w14:paraId="08E5BD73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22CC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CCF17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AEC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AC0DD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275B847E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18C1D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91C3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D12A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03C06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2.250,00 </w:t>
            </w:r>
          </w:p>
        </w:tc>
      </w:tr>
      <w:tr w:rsidR="003E5812" w:rsidRPr="0011567A" w14:paraId="7DC7D34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8A85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D0BBA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7985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C1D2B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1.200,00 </w:t>
            </w:r>
          </w:p>
        </w:tc>
      </w:tr>
      <w:tr w:rsidR="003E5812" w:rsidRPr="0011567A" w14:paraId="5C112A0A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0869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8DD6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34E7A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67AC9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3E5812" w:rsidRPr="0011567A" w14:paraId="1F6D87E8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6A43E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7AA8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4D16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1712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4.000,00 </w:t>
            </w:r>
          </w:p>
        </w:tc>
      </w:tr>
      <w:tr w:rsidR="003E5812" w:rsidRPr="0011567A" w14:paraId="65F71E50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39A5C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59569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1BCC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30942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3E5812" w:rsidRPr="0011567A" w14:paraId="64E3AE9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2D99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2AA1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2D55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061C6" w14:textId="3C4C1532" w:rsidR="003E5812" w:rsidRPr="0011567A" w:rsidRDefault="003E5812" w:rsidP="003E5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3E5812" w:rsidRPr="0011567A" w14:paraId="5AB4836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E9408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1A5F5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8AAE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14658" w14:textId="3E61E923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18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320A4603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29DD3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D8E7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EDA1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0CDF7" w14:textId="24446CD5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18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31759DA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CAD4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0E5A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7BFA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FCD59" w14:textId="0570511A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18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3E5812" w:rsidRPr="0011567A" w14:paraId="29E9A32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D2293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42942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FAA3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290CC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1.950,00 </w:t>
            </w:r>
          </w:p>
        </w:tc>
      </w:tr>
      <w:tr w:rsidR="003E5812" w:rsidRPr="0011567A" w14:paraId="2A295F3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4B5C3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9BD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10C3C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F24F4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22AF64E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75C4A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C2E0B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F277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93D4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-   </w:t>
            </w:r>
          </w:p>
        </w:tc>
      </w:tr>
      <w:tr w:rsidR="003E5812" w:rsidRPr="0011567A" w14:paraId="361AF0BA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E51D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6D590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BC616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B0C7D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7C2F58C7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1D6D4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B52E3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7C06F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E2071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2.800,00 </w:t>
            </w:r>
          </w:p>
        </w:tc>
      </w:tr>
      <w:tr w:rsidR="003E5812" w:rsidRPr="0011567A" w14:paraId="0AAF5F25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DC04E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4D7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EC55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E368B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8.500,00 </w:t>
            </w:r>
          </w:p>
        </w:tc>
      </w:tr>
      <w:tr w:rsidR="003E5812" w:rsidRPr="0011567A" w14:paraId="326C622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1D075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6CCF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8C2D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B6487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3.500,00 </w:t>
            </w:r>
          </w:p>
        </w:tc>
      </w:tr>
      <w:tr w:rsidR="003E5812" w:rsidRPr="0011567A" w14:paraId="63D9F8F2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DC36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E8628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DA5C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D3D00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3.300,00 </w:t>
            </w:r>
          </w:p>
        </w:tc>
      </w:tr>
      <w:tr w:rsidR="003E5812" w:rsidRPr="0011567A" w14:paraId="18ADFA6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054D9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3E91E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2E709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61484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3.000,00 </w:t>
            </w:r>
          </w:p>
        </w:tc>
      </w:tr>
      <w:tr w:rsidR="003E5812" w:rsidRPr="0011567A" w14:paraId="6BF18514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BEADA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D9831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7854" w14:textId="77777777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8F0FB" w14:textId="77777777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4.100,00 </w:t>
            </w:r>
          </w:p>
        </w:tc>
      </w:tr>
      <w:tr w:rsidR="003E5812" w:rsidRPr="0011567A" w14:paraId="3527E925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B3D70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BE31" w14:textId="3CEABD3F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D22BC" w14:textId="63911536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A6456" w14:textId="023520D1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2.000,00 </w:t>
            </w:r>
          </w:p>
        </w:tc>
      </w:tr>
      <w:tr w:rsidR="003E5812" w:rsidRPr="0011567A" w14:paraId="345BE450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8093B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6FFA4" w14:textId="584DA529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9FCEF" w14:textId="04A7BB30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94C2A" w14:textId="4DF129E5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10</w:t>
            </w: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.500,00 </w:t>
            </w:r>
          </w:p>
        </w:tc>
      </w:tr>
      <w:tr w:rsidR="003E5812" w:rsidRPr="0011567A" w14:paraId="4279C28C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2B10C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EE6FC" w14:textId="57E25071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3247" w14:textId="28517EE8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567A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1567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BABE" w14:textId="5B5BE9EA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156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2.700,00 </w:t>
            </w:r>
          </w:p>
        </w:tc>
      </w:tr>
      <w:tr w:rsidR="003E5812" w:rsidRPr="0011567A" w14:paraId="09C59576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93F30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A03DB" w14:textId="073DD576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Lechuga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C637" w14:textId="3A710223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2E22" w14:textId="712E4F99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2.100,00 </w:t>
            </w:r>
          </w:p>
        </w:tc>
      </w:tr>
      <w:tr w:rsidR="003E5812" w:rsidRPr="0011567A" w14:paraId="0D93B9A7" w14:textId="77777777" w:rsidTr="003E5812">
        <w:trPr>
          <w:trHeight w:val="300"/>
        </w:trPr>
        <w:tc>
          <w:tcPr>
            <w:tcW w:w="50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391CD" w14:textId="77777777" w:rsidR="003E5812" w:rsidRPr="0011567A" w:rsidRDefault="003E5812" w:rsidP="00D96B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67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D5FAF" w14:textId="4920E745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Apio</w:t>
            </w:r>
          </w:p>
        </w:tc>
        <w:tc>
          <w:tcPr>
            <w:tcW w:w="1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79F1" w14:textId="71504E22" w:rsidR="003E5812" w:rsidRPr="0011567A" w:rsidRDefault="003E5812" w:rsidP="00D96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kg.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E352" w14:textId="11B1C8E3" w:rsidR="003E5812" w:rsidRPr="0011567A" w:rsidRDefault="003E5812" w:rsidP="00D96B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2.500,00 </w:t>
            </w:r>
          </w:p>
        </w:tc>
      </w:tr>
    </w:tbl>
    <w:p w14:paraId="147608B3" w14:textId="77777777" w:rsidR="003E5812" w:rsidRDefault="003E5812" w:rsidP="003E5812">
      <w:pPr>
        <w:spacing w:after="360"/>
        <w:jc w:val="both"/>
        <w:rPr>
          <w:b/>
        </w:rPr>
      </w:pPr>
    </w:p>
    <w:p w14:paraId="38520F8C" w14:textId="3C1A6B1F" w:rsidR="00DD2EE2" w:rsidRDefault="00DD2EE2">
      <w:pPr>
        <w:rPr>
          <w:b/>
        </w:rPr>
      </w:pPr>
    </w:p>
    <w:p w14:paraId="4F7AE563" w14:textId="3B048AEA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38BEF1AA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5271"/>
        <w:gridCol w:w="2807"/>
      </w:tblGrid>
      <w:tr w:rsidR="00D31C8A" w:rsidRPr="00D31C8A" w14:paraId="64BA02F9" w14:textId="77777777" w:rsidTr="00D31C8A">
        <w:trPr>
          <w:trHeight w:val="549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9D36A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31C8A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03603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31C8A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50D3E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31C8A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31C8A" w:rsidRPr="00D31C8A" w14:paraId="35A8C5DC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0989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7A901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 xml:space="preserve">Escuela N° 299 "Grupo de </w:t>
            </w:r>
            <w:proofErr w:type="spellStart"/>
            <w:r w:rsidRPr="00D31C8A">
              <w:rPr>
                <w:rFonts w:ascii="Calibri" w:eastAsia="Times New Roman" w:hAnsi="Calibri" w:cs="Calibri"/>
              </w:rPr>
              <w:t>Artilleria</w:t>
            </w:r>
            <w:proofErr w:type="spellEnd"/>
            <w:r w:rsidRPr="00D31C8A">
              <w:rPr>
                <w:rFonts w:ascii="Calibri" w:eastAsia="Times New Roman" w:hAnsi="Calibri" w:cs="Calibri"/>
              </w:rPr>
              <w:t xml:space="preserve"> 5"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7C34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Lagunillas</w:t>
            </w:r>
          </w:p>
        </w:tc>
      </w:tr>
      <w:tr w:rsidR="00D31C8A" w:rsidRPr="00D31C8A" w14:paraId="18351293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6323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703DD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Colegio Secundario N° 12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C206F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 xml:space="preserve">Nuevo </w:t>
            </w:r>
            <w:proofErr w:type="spellStart"/>
            <w:r w:rsidRPr="00D31C8A">
              <w:rPr>
                <w:rFonts w:ascii="Calibri" w:eastAsia="Times New Roman" w:hAnsi="Calibri" w:cs="Calibri"/>
              </w:rPr>
              <w:t>Pirquitas</w:t>
            </w:r>
            <w:proofErr w:type="spellEnd"/>
          </w:p>
        </w:tc>
      </w:tr>
      <w:tr w:rsidR="00D31C8A" w:rsidRPr="00D31C8A" w14:paraId="7BD983C1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597C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3B9D9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N° 269 "Coronel Martiniano Chilavert"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D7E77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Pan de Azúcar</w:t>
            </w:r>
          </w:p>
        </w:tc>
      </w:tr>
      <w:tr w:rsidR="00D31C8A" w:rsidRPr="00D31C8A" w14:paraId="05E8D880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6BDC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6D4BA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N° 114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BBC70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Pozuelos</w:t>
            </w:r>
          </w:p>
        </w:tc>
      </w:tr>
      <w:tr w:rsidR="00D31C8A" w:rsidRPr="00D31C8A" w14:paraId="637502FC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8BD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CEF82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Nº 333 "Tte. de Fragata M. A. Tanco"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D4ECE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Punta de Agua</w:t>
            </w:r>
          </w:p>
        </w:tc>
      </w:tr>
      <w:tr w:rsidR="00D31C8A" w:rsidRPr="00D31C8A" w14:paraId="45E9A75F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68B2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D44C2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N° 210 "Carlos Pellegrini"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3CD58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Azul Pampa</w:t>
            </w:r>
          </w:p>
        </w:tc>
      </w:tr>
      <w:tr w:rsidR="00D31C8A" w:rsidRPr="00D31C8A" w14:paraId="76E03F0A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D1D6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CCEEA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ESCUELA SECUNDARIA RURAL Nº 4 - LA INTERMEDIA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ACE7B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LA INTERMEDIA</w:t>
            </w:r>
          </w:p>
        </w:tc>
      </w:tr>
      <w:tr w:rsidR="00D31C8A" w:rsidRPr="00D31C8A" w14:paraId="3A024264" w14:textId="77777777" w:rsidTr="00D31C8A">
        <w:trPr>
          <w:trHeight w:val="410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543A" w14:textId="77777777" w:rsidR="00D31C8A" w:rsidRPr="00D31C8A" w:rsidRDefault="00D31C8A" w:rsidP="00D31C8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EF6A1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Unidad de Gestión Educativa Nº 222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87C38" w14:textId="77777777" w:rsidR="00D31C8A" w:rsidRPr="00D31C8A" w:rsidRDefault="00D31C8A" w:rsidP="00D31C8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31C8A">
              <w:rPr>
                <w:rFonts w:ascii="Calibri" w:eastAsia="Times New Roman" w:hAnsi="Calibri" w:cs="Calibri"/>
              </w:rPr>
              <w:t>Abra Pampa</w:t>
            </w:r>
          </w:p>
        </w:tc>
      </w:tr>
    </w:tbl>
    <w:p w14:paraId="03B9CC33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A27A9" w14:textId="77777777" w:rsidR="00ED2890" w:rsidRDefault="00ED2890" w:rsidP="00363EFE">
      <w:pPr>
        <w:spacing w:after="0" w:line="240" w:lineRule="auto"/>
      </w:pPr>
      <w:r>
        <w:separator/>
      </w:r>
    </w:p>
  </w:endnote>
  <w:endnote w:type="continuationSeparator" w:id="0">
    <w:p w14:paraId="26541032" w14:textId="77777777" w:rsidR="00ED2890" w:rsidRDefault="00ED289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D12BA" w14:textId="77777777" w:rsidR="00DE104F" w:rsidRPr="00DE104F" w:rsidRDefault="00DE104F" w:rsidP="00DE104F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2CACD" wp14:editId="5301F8A8">
          <wp:simplePos x="0" y="0"/>
          <wp:positionH relativeFrom="column">
            <wp:posOffset>3135621</wp:posOffset>
          </wp:positionH>
          <wp:positionV relativeFrom="paragraph">
            <wp:posOffset>-544195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94855" w14:textId="77777777" w:rsidR="00ED2890" w:rsidRDefault="00ED2890" w:rsidP="00363EFE">
      <w:pPr>
        <w:spacing w:after="0" w:line="240" w:lineRule="auto"/>
      </w:pPr>
      <w:r>
        <w:separator/>
      </w:r>
    </w:p>
  </w:footnote>
  <w:footnote w:type="continuationSeparator" w:id="0">
    <w:p w14:paraId="35489D45" w14:textId="77777777" w:rsidR="00ED2890" w:rsidRDefault="00ED289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EBB1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086A48A" wp14:editId="68630139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432543" w14:textId="00A10D05" w:rsidR="00B84795" w:rsidRPr="00B84795" w:rsidRDefault="00004860" w:rsidP="0000486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8A"/>
    <w:rsid w:val="000042B2"/>
    <w:rsid w:val="00004860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5E2D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D5DD1"/>
    <w:rsid w:val="002F3577"/>
    <w:rsid w:val="00314884"/>
    <w:rsid w:val="00331C45"/>
    <w:rsid w:val="003462A7"/>
    <w:rsid w:val="00363EFE"/>
    <w:rsid w:val="003B0146"/>
    <w:rsid w:val="003C2AF4"/>
    <w:rsid w:val="003D0C8B"/>
    <w:rsid w:val="003D76C9"/>
    <w:rsid w:val="003D7BC5"/>
    <w:rsid w:val="003D7BF0"/>
    <w:rsid w:val="003E2D74"/>
    <w:rsid w:val="003E39A0"/>
    <w:rsid w:val="003E5812"/>
    <w:rsid w:val="00414D27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52AA3"/>
    <w:rsid w:val="00567CD4"/>
    <w:rsid w:val="005863A4"/>
    <w:rsid w:val="005A0B37"/>
    <w:rsid w:val="005A3A5C"/>
    <w:rsid w:val="005B24B1"/>
    <w:rsid w:val="005B7F7E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00F3"/>
    <w:rsid w:val="0080212D"/>
    <w:rsid w:val="00802952"/>
    <w:rsid w:val="00803726"/>
    <w:rsid w:val="00854B04"/>
    <w:rsid w:val="00862030"/>
    <w:rsid w:val="00873048"/>
    <w:rsid w:val="0088184A"/>
    <w:rsid w:val="0089603A"/>
    <w:rsid w:val="008A389C"/>
    <w:rsid w:val="008C0F7A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4FA0"/>
    <w:rsid w:val="00A96BE6"/>
    <w:rsid w:val="00AA4226"/>
    <w:rsid w:val="00AA480A"/>
    <w:rsid w:val="00AC60AC"/>
    <w:rsid w:val="00AD5BEC"/>
    <w:rsid w:val="00AE7077"/>
    <w:rsid w:val="00AF44FD"/>
    <w:rsid w:val="00AF7B94"/>
    <w:rsid w:val="00B1570F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1C8A"/>
    <w:rsid w:val="00D326EF"/>
    <w:rsid w:val="00D476FB"/>
    <w:rsid w:val="00DA091E"/>
    <w:rsid w:val="00DA413C"/>
    <w:rsid w:val="00DD2EE2"/>
    <w:rsid w:val="00DE104F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B4135"/>
    <w:rsid w:val="00EC4EED"/>
    <w:rsid w:val="00ED2337"/>
    <w:rsid w:val="00ED2890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D216C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384966"/>
  <w15:docId w15:val="{1FFE348D-D259-4735-BF86-5D3DD2DD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FCB07-9B59-41E1-9E5B-82B7A160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22</TotalTime>
  <Pages>1</Pages>
  <Words>1632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15</cp:revision>
  <cp:lastPrinted>2024-10-16T12:13:00Z</cp:lastPrinted>
  <dcterms:created xsi:type="dcterms:W3CDTF">2024-03-22T15:18:00Z</dcterms:created>
  <dcterms:modified xsi:type="dcterms:W3CDTF">2024-10-16T12:14:00Z</dcterms:modified>
</cp:coreProperties>
</file>