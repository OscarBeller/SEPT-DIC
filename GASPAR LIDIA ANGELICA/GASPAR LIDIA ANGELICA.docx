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A61D0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0C775656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D50673">
        <w:t xml:space="preserve"> </w:t>
      </w:r>
      <w:r w:rsidR="00D50673" w:rsidRPr="00D50673">
        <w:rPr>
          <w:b/>
        </w:rPr>
        <w:t xml:space="preserve">GASPAR, LIDIA ANGELICA </w:t>
      </w:r>
      <w:r w:rsidR="00ED2337" w:rsidRPr="00D50673">
        <w:rPr>
          <w:b/>
        </w:rPr>
        <w:t>CUIT</w:t>
      </w:r>
      <w:r w:rsidR="00D50673">
        <w:rPr>
          <w:b/>
        </w:rPr>
        <w:t xml:space="preserve"> </w:t>
      </w:r>
      <w:r w:rsidR="000737D7" w:rsidRPr="00D50673">
        <w:rPr>
          <w:b/>
        </w:rPr>
        <w:t>27-23.</w:t>
      </w:r>
      <w:r w:rsidR="00D50673" w:rsidRPr="00D50673">
        <w:rPr>
          <w:b/>
        </w:rPr>
        <w:t>065</w:t>
      </w:r>
      <w:r w:rsidR="000737D7" w:rsidRPr="00D50673">
        <w:rPr>
          <w:b/>
        </w:rPr>
        <w:t>.</w:t>
      </w:r>
      <w:r w:rsidR="00D50673" w:rsidRPr="00D50673">
        <w:rPr>
          <w:b/>
        </w:rPr>
        <w:t>0</w:t>
      </w:r>
      <w:r w:rsidR="000737D7" w:rsidRPr="00D50673">
        <w:rPr>
          <w:b/>
        </w:rPr>
        <w:t>3</w:t>
      </w:r>
      <w:r w:rsidR="00D50673" w:rsidRPr="00D50673">
        <w:rPr>
          <w:b/>
        </w:rPr>
        <w:t>2-8</w:t>
      </w:r>
      <w:r w:rsidR="000737D7">
        <w:rPr>
          <w:b/>
        </w:rPr>
        <w:t xml:space="preserve"> </w:t>
      </w:r>
      <w:r>
        <w:t xml:space="preserve">con domicilio en </w:t>
      </w:r>
      <w:r w:rsidR="000737D7">
        <w:t xml:space="preserve">Patricias Argentinas N° </w:t>
      </w:r>
      <w:r w:rsidR="00D50673">
        <w:t>2</w:t>
      </w:r>
      <w:r w:rsidR="000737D7">
        <w:t xml:space="preserve">72, </w:t>
      </w:r>
      <w:r w:rsidR="00D50673">
        <w:t xml:space="preserve">Perico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5937D8C3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4E83A188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2AD8BF71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58350E24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066C6ED9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68C35306" w14:textId="77777777" w:rsidR="000D607E" w:rsidRDefault="000D607E" w:rsidP="000D607E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5914D68E" w14:textId="77777777" w:rsidR="004F5D22" w:rsidRPr="00AF7B94" w:rsidRDefault="00AC60AC" w:rsidP="00645772">
      <w:pPr>
        <w:spacing w:after="360"/>
        <w:jc w:val="both"/>
      </w:pPr>
      <w:bookmarkStart w:id="0" w:name="_GoBack"/>
      <w:bookmarkEnd w:id="0"/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0F77E25A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0533453B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1AF39432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0D88F8A4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5AB76113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48140A44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43DAAFEA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379B7C59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62FE4217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4F3A4B70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0A6CF4C9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10F7887B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033B98C6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20609F5A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35CDF4BF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393324F2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7A1D1E6B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4A24EC27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584629F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42C8280E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13B58711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360B52D2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4CCB1E87" w14:textId="77777777" w:rsidR="000D607E" w:rsidRDefault="000D607E" w:rsidP="000D607E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04638B15" w14:textId="77777777" w:rsidR="0016667D" w:rsidRPr="00E134AF" w:rsidRDefault="0016667D" w:rsidP="00331C45">
      <w:pPr>
        <w:spacing w:after="360"/>
        <w:jc w:val="both"/>
      </w:pPr>
    </w:p>
    <w:p w14:paraId="79DB4F1C" w14:textId="77777777" w:rsidR="00BA79E3" w:rsidRDefault="00BA79E3" w:rsidP="00EC4EED">
      <w:pPr>
        <w:spacing w:after="360"/>
        <w:jc w:val="both"/>
      </w:pPr>
    </w:p>
    <w:p w14:paraId="6D76E4FF" w14:textId="77777777" w:rsidR="00A278C6" w:rsidRDefault="00A278C6" w:rsidP="00EC4EED">
      <w:pPr>
        <w:spacing w:after="360"/>
        <w:jc w:val="both"/>
      </w:pPr>
    </w:p>
    <w:p w14:paraId="053C0659" w14:textId="77777777" w:rsidR="00AF7B94" w:rsidRDefault="00AF7B94" w:rsidP="00EC4EED">
      <w:pPr>
        <w:spacing w:after="360"/>
        <w:jc w:val="both"/>
      </w:pPr>
    </w:p>
    <w:p w14:paraId="6ACC339C" w14:textId="77777777" w:rsidR="00A278C6" w:rsidRDefault="00A278C6" w:rsidP="00EC4EED">
      <w:pPr>
        <w:spacing w:after="360"/>
        <w:jc w:val="both"/>
      </w:pPr>
    </w:p>
    <w:p w14:paraId="36E4D91D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046A07AE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5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1"/>
        <w:gridCol w:w="3798"/>
        <w:gridCol w:w="1196"/>
        <w:gridCol w:w="2288"/>
      </w:tblGrid>
      <w:tr w:rsidR="003704FE" w:rsidRPr="00AB1982" w14:paraId="1299D7FB" w14:textId="77777777" w:rsidTr="00BF7280">
        <w:trPr>
          <w:trHeight w:val="30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C01CD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B1982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AB19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DF528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1982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2D7A6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1982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97C629" w14:textId="77777777" w:rsidR="003704FE" w:rsidRPr="00AB1982" w:rsidRDefault="003704FE" w:rsidP="00BF72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19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3704FE" w:rsidRPr="00AB1982" w14:paraId="6CD7C9F7" w14:textId="77777777" w:rsidTr="00BF7280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F7DCB" w14:textId="77777777" w:rsidR="003704FE" w:rsidRPr="00AB1982" w:rsidRDefault="003704FE" w:rsidP="00BF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9A4C6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2F31B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2EF9" w14:textId="77777777" w:rsidR="003704FE" w:rsidRPr="00AB1982" w:rsidRDefault="003704FE" w:rsidP="00BF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5.500,00 </w:t>
            </w:r>
          </w:p>
        </w:tc>
      </w:tr>
      <w:tr w:rsidR="003704FE" w:rsidRPr="00AB1982" w14:paraId="228C893F" w14:textId="77777777" w:rsidTr="00BF7280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BFBD2" w14:textId="77777777" w:rsidR="003704FE" w:rsidRPr="00AB1982" w:rsidRDefault="003704FE" w:rsidP="00BF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88121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EA0A9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4CC8" w14:textId="77777777" w:rsidR="003704FE" w:rsidRPr="00AB1982" w:rsidRDefault="003704FE" w:rsidP="00BF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   850,00 </w:t>
            </w:r>
          </w:p>
        </w:tc>
      </w:tr>
      <w:tr w:rsidR="003704FE" w:rsidRPr="00AB1982" w14:paraId="4A70D22E" w14:textId="77777777" w:rsidTr="00BF7280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A01A5" w14:textId="77777777" w:rsidR="003704FE" w:rsidRPr="00AB1982" w:rsidRDefault="003704FE" w:rsidP="00BF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DBC8E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77478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F41E" w14:textId="77777777" w:rsidR="003704FE" w:rsidRPr="00AB1982" w:rsidRDefault="003704FE" w:rsidP="00BF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3704FE" w:rsidRPr="00AB1982" w14:paraId="6422491E" w14:textId="77777777" w:rsidTr="00BF7280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BF9CA" w14:textId="77777777" w:rsidR="003704FE" w:rsidRPr="00AB1982" w:rsidRDefault="003704FE" w:rsidP="00BF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A945F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AE01E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D668" w14:textId="77777777" w:rsidR="003704FE" w:rsidRPr="00AB1982" w:rsidRDefault="003704FE" w:rsidP="00BF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3704FE" w:rsidRPr="00AB1982" w14:paraId="562FBFBD" w14:textId="77777777" w:rsidTr="00BF7280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BEEF9" w14:textId="77777777" w:rsidR="003704FE" w:rsidRPr="00AB1982" w:rsidRDefault="003704FE" w:rsidP="00BF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B8F96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0521F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B4702" w14:textId="77777777" w:rsidR="003704FE" w:rsidRPr="00AB1982" w:rsidRDefault="003704FE" w:rsidP="00BF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3704FE" w:rsidRPr="00AB1982" w14:paraId="4EC86CA4" w14:textId="77777777" w:rsidTr="00BF7280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B8F5A" w14:textId="77777777" w:rsidR="003704FE" w:rsidRPr="00AB1982" w:rsidRDefault="003704FE" w:rsidP="00BF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7336F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CE498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7432" w14:textId="77777777" w:rsidR="003704FE" w:rsidRPr="00AB1982" w:rsidRDefault="003704FE" w:rsidP="00BF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             -   </w:t>
            </w:r>
          </w:p>
        </w:tc>
      </w:tr>
      <w:tr w:rsidR="003704FE" w:rsidRPr="00AB1982" w14:paraId="17D4C9FC" w14:textId="77777777" w:rsidTr="00BF7280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CBE8B" w14:textId="77777777" w:rsidR="003704FE" w:rsidRPr="00AB1982" w:rsidRDefault="003704FE" w:rsidP="00BF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6DB12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F360E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7BF1" w14:textId="77777777" w:rsidR="003704FE" w:rsidRPr="00AB1982" w:rsidRDefault="003704FE" w:rsidP="00BF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2.300,00 </w:t>
            </w:r>
          </w:p>
        </w:tc>
      </w:tr>
      <w:tr w:rsidR="003704FE" w:rsidRPr="00AB1982" w14:paraId="69219424" w14:textId="77777777" w:rsidTr="00BF7280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57E92" w14:textId="77777777" w:rsidR="003704FE" w:rsidRPr="00AB1982" w:rsidRDefault="003704FE" w:rsidP="00BF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57F74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AB198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AB198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76BDE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FE9C" w14:textId="77777777" w:rsidR="003704FE" w:rsidRPr="00AB1982" w:rsidRDefault="003704FE" w:rsidP="00BF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1.000,00 </w:t>
            </w:r>
          </w:p>
        </w:tc>
      </w:tr>
      <w:tr w:rsidR="003704FE" w:rsidRPr="00AB1982" w14:paraId="00729BC6" w14:textId="77777777" w:rsidTr="00BF7280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D1161" w14:textId="77777777" w:rsidR="003704FE" w:rsidRPr="00AB1982" w:rsidRDefault="003704FE" w:rsidP="00BF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08A15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E2B4A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5953" w14:textId="77777777" w:rsidR="003704FE" w:rsidRPr="00AB1982" w:rsidRDefault="003704FE" w:rsidP="00BF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3704FE" w:rsidRPr="00AB1982" w14:paraId="3A69415F" w14:textId="77777777" w:rsidTr="00BF7280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EBBE4" w14:textId="77777777" w:rsidR="003704FE" w:rsidRPr="00AB1982" w:rsidRDefault="003704FE" w:rsidP="00BF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B062D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8C44F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1458" w14:textId="77777777" w:rsidR="003704FE" w:rsidRPr="00AB1982" w:rsidRDefault="003704FE" w:rsidP="00BF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3704FE" w:rsidRPr="00AB1982" w14:paraId="33A60937" w14:textId="77777777" w:rsidTr="00BF7280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DA556" w14:textId="77777777" w:rsidR="003704FE" w:rsidRPr="00AB1982" w:rsidRDefault="003704FE" w:rsidP="00BF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CCD8E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6770E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2564F" w14:textId="77777777" w:rsidR="003704FE" w:rsidRPr="00AB1982" w:rsidRDefault="003704FE" w:rsidP="00BF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3704FE" w:rsidRPr="00AB1982" w14:paraId="69C904D2" w14:textId="77777777" w:rsidTr="00BF7280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C47D8" w14:textId="77777777" w:rsidR="003704FE" w:rsidRPr="00AB1982" w:rsidRDefault="003704FE" w:rsidP="00BF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CDA2C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1982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AB1982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AB198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AA660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62ED" w14:textId="77777777" w:rsidR="003704FE" w:rsidRPr="00AB1982" w:rsidRDefault="003704FE" w:rsidP="00BF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1.100,00 </w:t>
            </w:r>
          </w:p>
        </w:tc>
      </w:tr>
      <w:tr w:rsidR="003704FE" w:rsidRPr="00AB1982" w14:paraId="7C52B219" w14:textId="77777777" w:rsidTr="00BF7280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AED9D" w14:textId="77777777" w:rsidR="003704FE" w:rsidRPr="00AB1982" w:rsidRDefault="003704FE" w:rsidP="00BF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A8D82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3762A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FD1A" w14:textId="77777777" w:rsidR="003704FE" w:rsidRPr="00AB1982" w:rsidRDefault="003704FE" w:rsidP="00BF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3704FE" w:rsidRPr="00AB1982" w14:paraId="23B5E989" w14:textId="77777777" w:rsidTr="00BF7280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75941" w14:textId="77777777" w:rsidR="003704FE" w:rsidRPr="00AB1982" w:rsidRDefault="003704FE" w:rsidP="00BF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C2F1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E7776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9B086" w14:textId="77777777" w:rsidR="003704FE" w:rsidRPr="00AB1982" w:rsidRDefault="003704FE" w:rsidP="00BF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3704FE" w:rsidRPr="00AB1982" w14:paraId="12430D62" w14:textId="77777777" w:rsidTr="00BF7280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CF2FB" w14:textId="77777777" w:rsidR="003704FE" w:rsidRPr="00AB1982" w:rsidRDefault="003704FE" w:rsidP="00BF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2423B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38A02" w14:textId="77777777" w:rsidR="003704FE" w:rsidRPr="00AB1982" w:rsidRDefault="003704FE" w:rsidP="00BF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2786" w14:textId="77777777" w:rsidR="003704FE" w:rsidRPr="00AB1982" w:rsidRDefault="003704FE" w:rsidP="00BF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1.600,00 </w:t>
            </w:r>
          </w:p>
        </w:tc>
      </w:tr>
    </w:tbl>
    <w:p w14:paraId="1270CEF4" w14:textId="77777777" w:rsidR="00AE2E37" w:rsidRDefault="00AE2E37" w:rsidP="001D65F2">
      <w:pPr>
        <w:spacing w:after="360"/>
        <w:jc w:val="right"/>
        <w:rPr>
          <w:b/>
        </w:rPr>
      </w:pPr>
    </w:p>
    <w:p w14:paraId="0CC031A6" w14:textId="77777777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443D59F6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1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3"/>
        <w:gridCol w:w="5764"/>
        <w:gridCol w:w="2171"/>
      </w:tblGrid>
      <w:tr w:rsidR="00AE2E37" w:rsidRPr="00AE2E37" w14:paraId="6A3446E6" w14:textId="77777777" w:rsidTr="00AE2E37">
        <w:trPr>
          <w:trHeight w:val="574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1161A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E2E37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98DDB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E2E37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3DD0F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E2E37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AE2E37" w:rsidRPr="00AE2E37" w14:paraId="07640AB1" w14:textId="77777777" w:rsidTr="00AE2E37">
        <w:trPr>
          <w:trHeight w:val="574"/>
        </w:trPr>
        <w:tc>
          <w:tcPr>
            <w:tcW w:w="126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90E1D2" w14:textId="77777777" w:rsidR="00AE2E37" w:rsidRPr="00AE2E37" w:rsidRDefault="00AE2E37" w:rsidP="00AE2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B342BFA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2E37">
              <w:rPr>
                <w:rFonts w:ascii="Calibri" w:eastAsia="Times New Roman" w:hAnsi="Calibri" w:cs="Calibri"/>
                <w:color w:val="000000"/>
              </w:rPr>
              <w:t>Compl</w:t>
            </w:r>
            <w:proofErr w:type="spellEnd"/>
            <w:r w:rsidRPr="00AE2E37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AE2E37">
              <w:rPr>
                <w:rFonts w:ascii="Calibri" w:eastAsia="Times New Roman" w:hAnsi="Calibri" w:cs="Calibri"/>
                <w:color w:val="000000"/>
              </w:rPr>
              <w:t>Educ</w:t>
            </w:r>
            <w:proofErr w:type="spellEnd"/>
            <w:r w:rsidRPr="00AE2E37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AE2E37">
              <w:rPr>
                <w:rFonts w:ascii="Calibri" w:eastAsia="Times New Roman" w:hAnsi="Calibri" w:cs="Calibri"/>
                <w:color w:val="000000"/>
              </w:rPr>
              <w:t>Agrotécnico</w:t>
            </w:r>
            <w:proofErr w:type="spellEnd"/>
            <w:r w:rsidRPr="00AE2E37">
              <w:rPr>
                <w:rFonts w:ascii="Calibri" w:eastAsia="Times New Roman" w:hAnsi="Calibri" w:cs="Calibri"/>
                <w:color w:val="000000"/>
              </w:rPr>
              <w:t xml:space="preserve"> "Ing. Ricardo </w:t>
            </w:r>
            <w:proofErr w:type="spellStart"/>
            <w:r w:rsidRPr="00AE2E37">
              <w:rPr>
                <w:rFonts w:ascii="Calibri" w:eastAsia="Times New Roman" w:hAnsi="Calibri" w:cs="Calibri"/>
                <w:color w:val="000000"/>
              </w:rPr>
              <w:t>Hueda</w:t>
            </w:r>
            <w:proofErr w:type="spellEnd"/>
            <w:r w:rsidRPr="00AE2E37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17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87E4DE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AE2E37" w:rsidRPr="00AE2E37" w14:paraId="028D4E03" w14:textId="77777777" w:rsidTr="00AE2E37">
        <w:trPr>
          <w:trHeight w:val="574"/>
        </w:trPr>
        <w:tc>
          <w:tcPr>
            <w:tcW w:w="126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3FAED50" w14:textId="77777777" w:rsidR="00AE2E37" w:rsidRPr="00AE2E37" w:rsidRDefault="00AE2E37" w:rsidP="00AE2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6ED4B3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 xml:space="preserve">ESP. Nº 8 "Guillermo </w:t>
            </w:r>
            <w:proofErr w:type="spellStart"/>
            <w:r w:rsidRPr="00AE2E37">
              <w:rPr>
                <w:rFonts w:ascii="Calibri" w:eastAsia="Times New Roman" w:hAnsi="Calibri" w:cs="Calibri"/>
                <w:color w:val="000000"/>
              </w:rPr>
              <w:t>Salim</w:t>
            </w:r>
            <w:proofErr w:type="spellEnd"/>
            <w:r w:rsidRPr="00AE2E37">
              <w:rPr>
                <w:rFonts w:ascii="Calibri" w:eastAsia="Times New Roman" w:hAnsi="Calibri" w:cs="Calibri"/>
                <w:color w:val="000000"/>
              </w:rPr>
              <w:t xml:space="preserve"> Quintar"</w:t>
            </w:r>
          </w:p>
        </w:tc>
        <w:tc>
          <w:tcPr>
            <w:tcW w:w="217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E2D188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AE2E37" w:rsidRPr="00AE2E37" w14:paraId="238A1F9A" w14:textId="77777777" w:rsidTr="00AE2E37">
        <w:trPr>
          <w:trHeight w:val="574"/>
        </w:trPr>
        <w:tc>
          <w:tcPr>
            <w:tcW w:w="126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F68975" w14:textId="77777777" w:rsidR="00AE2E37" w:rsidRPr="00AE2E37" w:rsidRDefault="00AE2E37" w:rsidP="00AE2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6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04021B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 xml:space="preserve">J.I.N. N° 5 (Escuela N° 110 "Monseñor Miguel </w:t>
            </w:r>
            <w:proofErr w:type="spellStart"/>
            <w:r w:rsidRPr="00AE2E37">
              <w:rPr>
                <w:rFonts w:ascii="Calibri" w:eastAsia="Times New Roman" w:hAnsi="Calibri" w:cs="Calibri"/>
                <w:color w:val="000000"/>
              </w:rPr>
              <w:t>Angel</w:t>
            </w:r>
            <w:proofErr w:type="spellEnd"/>
            <w:r w:rsidRPr="00AE2E37">
              <w:rPr>
                <w:rFonts w:ascii="Calibri" w:eastAsia="Times New Roman" w:hAnsi="Calibri" w:cs="Calibri"/>
                <w:color w:val="000000"/>
              </w:rPr>
              <w:t xml:space="preserve"> Vergara")</w:t>
            </w:r>
          </w:p>
        </w:tc>
        <w:tc>
          <w:tcPr>
            <w:tcW w:w="217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D1A3EA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AE2E37" w:rsidRPr="00AE2E37" w14:paraId="707F02C9" w14:textId="77777777" w:rsidTr="00AE2E37">
        <w:trPr>
          <w:trHeight w:val="574"/>
        </w:trPr>
        <w:tc>
          <w:tcPr>
            <w:tcW w:w="126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4EB1763" w14:textId="77777777" w:rsidR="00AE2E37" w:rsidRPr="00AE2E37" w:rsidRDefault="00AE2E37" w:rsidP="00AE2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6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ECEC88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J.I.N. N° 5 (Escuela N° 405 "Brigadier Juan Manuel de Rosas")</w:t>
            </w:r>
          </w:p>
        </w:tc>
        <w:tc>
          <w:tcPr>
            <w:tcW w:w="217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3B06C2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AE2E37" w:rsidRPr="00AE2E37" w14:paraId="0507381E" w14:textId="77777777" w:rsidTr="00AE2E37">
        <w:trPr>
          <w:trHeight w:val="574"/>
        </w:trPr>
        <w:tc>
          <w:tcPr>
            <w:tcW w:w="126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39ACFB4" w14:textId="77777777" w:rsidR="00AE2E37" w:rsidRPr="00AE2E37" w:rsidRDefault="00AE2E37" w:rsidP="00AE2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6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51F21CD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CDI San José</w:t>
            </w:r>
          </w:p>
        </w:tc>
        <w:tc>
          <w:tcPr>
            <w:tcW w:w="217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660A783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</w:tbl>
    <w:p w14:paraId="01007D1E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041887" w14:textId="77777777" w:rsidR="00241827" w:rsidRDefault="00241827" w:rsidP="00363EFE">
      <w:pPr>
        <w:spacing w:after="0" w:line="240" w:lineRule="auto"/>
      </w:pPr>
      <w:r>
        <w:separator/>
      </w:r>
    </w:p>
  </w:endnote>
  <w:endnote w:type="continuationSeparator" w:id="0">
    <w:p w14:paraId="58C8CCDD" w14:textId="77777777" w:rsidR="00241827" w:rsidRDefault="00241827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8414C" w14:textId="77593D84" w:rsidR="00017317" w:rsidRDefault="00017317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599D97B" wp14:editId="2DB473C6">
          <wp:simplePos x="0" y="0"/>
          <wp:positionH relativeFrom="column">
            <wp:posOffset>-23751</wp:posOffset>
          </wp:positionH>
          <wp:positionV relativeFrom="paragraph">
            <wp:posOffset>-368968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D474D0" w14:textId="77777777" w:rsidR="00241827" w:rsidRDefault="00241827" w:rsidP="00363EFE">
      <w:pPr>
        <w:spacing w:after="0" w:line="240" w:lineRule="auto"/>
      </w:pPr>
      <w:r>
        <w:separator/>
      </w:r>
    </w:p>
  </w:footnote>
  <w:footnote w:type="continuationSeparator" w:id="0">
    <w:p w14:paraId="7464ADE7" w14:textId="77777777" w:rsidR="00241827" w:rsidRDefault="00241827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D9BE83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1BFE7418" wp14:editId="0BB87033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6B0906" w14:textId="77777777" w:rsidR="000D607E" w:rsidRDefault="000D607E" w:rsidP="000D607E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673"/>
    <w:rsid w:val="000042B2"/>
    <w:rsid w:val="00007BF1"/>
    <w:rsid w:val="00011F4D"/>
    <w:rsid w:val="00017317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607E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41827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704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01F2D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3AA0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2E37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50673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C78E21"/>
  <w15:docId w15:val="{D858A136-6109-4007-B919-1BD1D353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ga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BDE58-D7D9-4957-A256-713B17B7F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25</TotalTime>
  <Pages>1</Pages>
  <Words>1327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6</cp:revision>
  <cp:lastPrinted>2022-04-08T16:53:00Z</cp:lastPrinted>
  <dcterms:created xsi:type="dcterms:W3CDTF">2024-04-03T12:50:00Z</dcterms:created>
  <dcterms:modified xsi:type="dcterms:W3CDTF">2024-08-20T11:52:00Z</dcterms:modified>
</cp:coreProperties>
</file>