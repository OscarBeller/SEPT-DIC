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42462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3A4B3C5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B03900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42616" w:rsidRPr="00B42616">
        <w:rPr>
          <w:b/>
        </w:rPr>
        <w:t>GOMEZ, FABIO RODOLFO</w:t>
      </w:r>
      <w:r w:rsidR="00B42616">
        <w:t xml:space="preserve"> </w:t>
      </w:r>
      <w:r w:rsidR="00ED2337" w:rsidRPr="00011F4D">
        <w:rPr>
          <w:b/>
        </w:rPr>
        <w:t>CUIT</w:t>
      </w:r>
      <w:r w:rsidR="00B42616">
        <w:rPr>
          <w:b/>
        </w:rPr>
        <w:t xml:space="preserve"> </w:t>
      </w:r>
      <w:r w:rsidR="00B42616" w:rsidRPr="00B42616">
        <w:rPr>
          <w:b/>
        </w:rPr>
        <w:t>20-16186677-7</w:t>
      </w:r>
      <w:r w:rsidR="00B42616">
        <w:rPr>
          <w:b/>
        </w:rPr>
        <w:t xml:space="preserve"> </w:t>
      </w:r>
      <w:r>
        <w:t xml:space="preserve">con domicilio en </w:t>
      </w:r>
      <w:r w:rsidR="00B42616">
        <w:t xml:space="preserve">Avenida </w:t>
      </w:r>
      <w:proofErr w:type="spellStart"/>
      <w:r w:rsidR="00B42616">
        <w:t>Reduccion</w:t>
      </w:r>
      <w:proofErr w:type="spellEnd"/>
      <w:r w:rsidR="00B42616">
        <w:t xml:space="preserve"> N° 183, Fraile Pintado,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091632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496DB0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5A5CF33B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AEC0310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B3E547B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4D30710" w14:textId="77777777" w:rsidR="00AD05D4" w:rsidRDefault="00AD05D4" w:rsidP="00AD05D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1B5EE22B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22174EFC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33DD85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6A13D53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12BA6A27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14871B35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E2B8D35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7D4F2A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F6D1C87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7EC1B31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7DC10D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007E4952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7CF7A0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D890A9A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D6893CB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3FFAACC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0EC467C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1FCE0A52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3E6EBB2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390E1544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C52AC97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3AB4035C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26F1A67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8DFB9BD" w14:textId="77777777" w:rsidR="00AD05D4" w:rsidRDefault="00AD05D4" w:rsidP="00AD05D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6E830F57" w14:textId="77777777" w:rsidR="0016667D" w:rsidRPr="00E134AF" w:rsidRDefault="0016667D" w:rsidP="00331C45">
      <w:pPr>
        <w:spacing w:after="360"/>
        <w:jc w:val="both"/>
      </w:pPr>
    </w:p>
    <w:p w14:paraId="34F08161" w14:textId="77777777" w:rsidR="00BA79E3" w:rsidRDefault="00BA79E3" w:rsidP="00EC4EED">
      <w:pPr>
        <w:spacing w:after="360"/>
        <w:jc w:val="both"/>
      </w:pPr>
    </w:p>
    <w:p w14:paraId="09A03AFC" w14:textId="77777777" w:rsidR="00A278C6" w:rsidRDefault="00A278C6" w:rsidP="00EC4EED">
      <w:pPr>
        <w:spacing w:after="360"/>
        <w:jc w:val="both"/>
      </w:pPr>
    </w:p>
    <w:p w14:paraId="630399BB" w14:textId="77777777" w:rsidR="00AF7B94" w:rsidRDefault="00AF7B94" w:rsidP="00EC4EED">
      <w:pPr>
        <w:spacing w:after="360"/>
        <w:jc w:val="both"/>
      </w:pPr>
    </w:p>
    <w:p w14:paraId="1C2D8004" w14:textId="77777777" w:rsidR="00A278C6" w:rsidRDefault="00A278C6" w:rsidP="00EC4EED">
      <w:pPr>
        <w:spacing w:after="360"/>
        <w:jc w:val="both"/>
      </w:pPr>
    </w:p>
    <w:p w14:paraId="1894CE35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FB775F0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1553"/>
        <w:gridCol w:w="1909"/>
      </w:tblGrid>
      <w:tr w:rsidR="00D971EA" w:rsidRPr="00D971EA" w14:paraId="4F8DA419" w14:textId="77777777" w:rsidTr="00D971EA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FA751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971E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D971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A20C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1E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F751B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1E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C8957" w14:textId="77777777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71E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D971EA" w:rsidRPr="00D971EA" w14:paraId="1385760C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3697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3FAB9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66A10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E65F" w14:textId="77777777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D971EA" w:rsidRPr="00D971EA" w14:paraId="608B084F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724B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3691B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240D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DF36" w14:textId="77777777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D971EA" w:rsidRPr="00D971EA" w14:paraId="17E77388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ABBE7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77AC4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D6F9F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E600" w14:textId="77777777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11.000,00 </w:t>
            </w:r>
          </w:p>
        </w:tc>
      </w:tr>
      <w:tr w:rsidR="00D971EA" w:rsidRPr="00D971EA" w14:paraId="3EEC97D2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7E0AE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3367F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E8453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23FD" w14:textId="77777777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D971EA" w:rsidRPr="00D971EA" w14:paraId="31EC0088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9373F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92B33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B3005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309E" w14:textId="77777777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4.800,00 </w:t>
            </w:r>
          </w:p>
        </w:tc>
      </w:tr>
      <w:tr w:rsidR="00D971EA" w:rsidRPr="00D971EA" w14:paraId="785F0CDF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D20CC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FFF36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E90EF" w14:textId="777777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0441" w14:textId="77777777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D971EA" w:rsidRPr="00D971EA" w14:paraId="27C487B7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DD05A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F0AF4" w14:textId="13369188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3E8AB" w14:textId="6EF876C9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9A2E" w14:textId="78F9D78E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5.000,00 </w:t>
            </w:r>
          </w:p>
        </w:tc>
      </w:tr>
      <w:tr w:rsidR="00D971EA" w:rsidRPr="00D971EA" w14:paraId="4B3F6366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4961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D62B" w14:textId="6741435D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317D8" w14:textId="30585306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ACC9" w14:textId="103267BE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D971EA" w:rsidRPr="00D971EA" w14:paraId="0561CF7B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52BBA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B5915" w14:textId="5E26650E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564A8" w14:textId="4AD2A3A5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3555" w14:textId="695F4EB6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D971EA" w:rsidRPr="00D971EA" w14:paraId="616030CA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164BF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2BCAA" w14:textId="38F6DC19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CB853" w14:textId="0359D6AE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17A8" w14:textId="582265DE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D971EA" w:rsidRPr="00D971EA" w14:paraId="326324BC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CAE64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B1995" w14:textId="4711B2A2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D971E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12825" w14:textId="24A48622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E411" w14:textId="4B5F05FF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D971EA" w:rsidRPr="00D971EA" w14:paraId="03196148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521DB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9511" w14:textId="21D905AA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38418" w14:textId="2D21EE28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5B2A" w14:textId="4786506A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D971EA" w:rsidRPr="00D971EA" w14:paraId="42CD19AA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5C6EB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D1550" w14:textId="3864D61C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79D37" w14:textId="5B58E4F3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2A42" w14:textId="43F6E87F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D971EA" w:rsidRPr="00D971EA" w14:paraId="43E07037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E79FB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A6940" w14:textId="71569636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498A2" w14:textId="64FF81CC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7DA2" w14:textId="1A227EE8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D971EA" w:rsidRPr="00D971EA" w14:paraId="78D68DC0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DC8F2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2B306" w14:textId="09C4B842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AAF1D" w14:textId="7C572351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E5BE" w14:textId="413B7E57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D971EA" w:rsidRPr="00D971EA" w14:paraId="5D5374A8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8F5E2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DD81D" w14:textId="71D661DE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8916D" w14:textId="5C265AD8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C19E" w14:textId="03953128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800,00 </w:t>
            </w:r>
          </w:p>
        </w:tc>
      </w:tr>
      <w:tr w:rsidR="00D971EA" w:rsidRPr="00D971EA" w14:paraId="3271FED2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F3BF4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BEF96" w14:textId="3BD09EAF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30F35" w14:textId="2108DAE6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2332" w14:textId="1E857EE5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D971EA" w:rsidRPr="00D971EA" w14:paraId="315E2124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986F8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B946" w14:textId="7DDF45D3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FA2D3" w14:textId="3B8EB5D8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3DD0" w14:textId="578C3F83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D971EA" w:rsidRPr="00D971EA" w14:paraId="6160683E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A2DFC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D01A" w14:textId="12D1DC5B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627BA" w14:textId="3A68683F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D078" w14:textId="4AA03400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D971EA" w:rsidRPr="00D971EA" w14:paraId="0CD49972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BF02F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A16DC" w14:textId="01127498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BE351" w14:textId="3B5C85F6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7BC1" w14:textId="0362BC93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D971EA" w:rsidRPr="00D971EA" w14:paraId="7D926111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F677B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B4F3" w14:textId="70189324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78AE6" w14:textId="7D665CA1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4B02" w14:textId="23D6C942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D971EA" w:rsidRPr="00D971EA" w14:paraId="76EFD426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2C51B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0876E" w14:textId="7E4C4BB1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87315" w14:textId="46E842A9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CA96" w14:textId="0353B605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D971EA" w:rsidRPr="00D971EA" w14:paraId="1EDD5A09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AB927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DF70A" w14:textId="21642496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B2DB9" w14:textId="365F24C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EC0B" w14:textId="184236F5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8.000,00 </w:t>
            </w:r>
          </w:p>
        </w:tc>
      </w:tr>
      <w:tr w:rsidR="00D971EA" w:rsidRPr="00D971EA" w14:paraId="628CD56A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3BE4C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837D5" w14:textId="0DE1F7BB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2D87E" w14:textId="0A934A3F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4C1D" w14:textId="7D7167B2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D971EA" w:rsidRPr="00D971EA" w14:paraId="3C122C17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43E64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A57FA" w14:textId="6993CFA8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DB68A" w14:textId="14865463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7FC3" w14:textId="7F49C138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D971EA" w:rsidRPr="00D971EA" w14:paraId="50C5FB24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23670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F367D" w14:textId="0366A983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A1E0B" w14:textId="4FE00EF1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7486" w14:textId="552C575A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D971EA" w:rsidRPr="00D971EA" w14:paraId="391946D4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07256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A6B" w14:textId="61738716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0C0F0" w14:textId="5FED6A43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7528" w14:textId="076DDE4F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D971EA" w:rsidRPr="00D971EA" w14:paraId="32D95AED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EF328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30B97" w14:textId="2B49E408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07354" w14:textId="27789E32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1E55" w14:textId="5FDB8090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D971EA" w:rsidRPr="00D971EA" w14:paraId="1933AC8C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20AD7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6C4A8" w14:textId="679A137B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31FBF" w14:textId="5FFFE6E9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BD80" w14:textId="7E86B473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7.000,00 </w:t>
            </w:r>
          </w:p>
        </w:tc>
      </w:tr>
      <w:tr w:rsidR="00D971EA" w:rsidRPr="00D971EA" w14:paraId="1D4AB66E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F308D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68C2E" w14:textId="082FB69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C9D66" w14:textId="26719618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1FFB" w14:textId="55A6D31D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D971EA" w:rsidRPr="00D971EA" w14:paraId="3F0E090D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5500F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D2ED5" w14:textId="53E810CA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971E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971E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A83FC" w14:textId="0569AEDE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35E3" w14:textId="627AB086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D971EA" w:rsidRPr="00D971EA" w14:paraId="32CC9901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E0B6C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8DD97" w14:textId="1136546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9BBE7" w14:textId="6F4D17C5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62C8" w14:textId="40B72D7C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D971EA" w:rsidRPr="00D971EA" w14:paraId="0586A053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68910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lastRenderedPageBreak/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51283" w14:textId="3F04A09F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71EA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D971EA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1469" w14:textId="2B5CBBD9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04D7" w14:textId="393AC1C9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D971EA" w:rsidRPr="00D971EA" w14:paraId="54FC847B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13924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9DB44" w14:textId="2280897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D9A97" w14:textId="31ADBCD9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795B" w14:textId="3E1E0D6D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D971EA" w:rsidRPr="00D971EA" w14:paraId="5061899F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33627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15D58" w14:textId="71DD229E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6D775" w14:textId="6B49A574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58DA" w14:textId="2E5048EC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D971EA" w:rsidRPr="00D971EA" w14:paraId="27A93A9F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7E37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BDB92" w14:textId="7AE51FE5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356D7" w14:textId="46A2294E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5809" w14:textId="5C69FF02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D971EA" w:rsidRPr="00D971EA" w14:paraId="4459878F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AA813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EB13A" w14:textId="77D245C3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1CD1F" w14:textId="08AB07EB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E9F0" w14:textId="641DF37E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D971EA" w:rsidRPr="00D971EA" w14:paraId="0AB75CF7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25E07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E0DA9" w14:textId="3420C720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EBB14" w14:textId="277664DF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A7F5" w14:textId="56811006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D971EA" w:rsidRPr="00D971EA" w14:paraId="5E50809E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625FB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BD524" w14:textId="20D6BD4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CA071" w14:textId="43DAAC79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EB24" w14:textId="19F42371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D971EA" w:rsidRPr="00D971EA" w14:paraId="4E808B25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249C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04E22" w14:textId="15A2AB4A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269E8" w14:textId="2456443C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D747" w14:textId="20A0A3E9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7.500,00 </w:t>
            </w:r>
          </w:p>
        </w:tc>
      </w:tr>
      <w:tr w:rsidR="00D971EA" w:rsidRPr="00D971EA" w14:paraId="72B52FD2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6E7CE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789BF" w14:textId="6390322B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D971EA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D971EA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6244" w14:textId="40F6186A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AA89" w14:textId="50665762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D971EA" w:rsidRPr="00D971EA" w14:paraId="01A56662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87444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1A9C" w14:textId="2493777F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D971EA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D971EA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6BE91" w14:textId="0F271323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B018" w14:textId="07C3CCC2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D971EA" w:rsidRPr="00D971EA" w14:paraId="787FD4E3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57307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A9A94" w14:textId="0882AD57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E633" w14:textId="0120B16D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71E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D971E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027A" w14:textId="56F0F818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D971EA" w:rsidRPr="00D971EA" w14:paraId="72D3D93D" w14:textId="77777777" w:rsidTr="00D971E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70F1C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B8EC0" w14:textId="1457F5DB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00C9B" w14:textId="71820AB6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5A45" w14:textId="0A975829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D971EA" w:rsidRPr="00D971EA" w14:paraId="6F9BFF0E" w14:textId="77777777" w:rsidTr="00B8507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1E0A3" w14:textId="77777777" w:rsidR="00D971EA" w:rsidRPr="00D971EA" w:rsidRDefault="00D971EA" w:rsidP="00D97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3A136" w14:textId="702ED0EF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C5FD8" w14:textId="0CA2F801" w:rsidR="00D971EA" w:rsidRPr="00D971EA" w:rsidRDefault="00D971EA" w:rsidP="00D97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5C965" w14:textId="1C34759E" w:rsidR="00D971EA" w:rsidRPr="00D971EA" w:rsidRDefault="00D971EA" w:rsidP="00D97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1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</w:tbl>
    <w:p w14:paraId="30B3FC35" w14:textId="66381918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03DF451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5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5093"/>
        <w:gridCol w:w="2349"/>
      </w:tblGrid>
      <w:tr w:rsidR="00B42616" w:rsidRPr="00B42616" w14:paraId="1DEB28BC" w14:textId="77777777" w:rsidTr="00D971EA">
        <w:trPr>
          <w:trHeight w:val="605"/>
        </w:trPr>
        <w:tc>
          <w:tcPr>
            <w:tcW w:w="1147" w:type="dxa"/>
            <w:shd w:val="clear" w:color="auto" w:fill="auto"/>
            <w:vAlign w:val="center"/>
            <w:hideMark/>
          </w:tcPr>
          <w:p w14:paraId="276B246E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4261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93" w:type="dxa"/>
            <w:shd w:val="clear" w:color="auto" w:fill="auto"/>
            <w:vAlign w:val="center"/>
            <w:hideMark/>
          </w:tcPr>
          <w:p w14:paraId="546160F5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4261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49" w:type="dxa"/>
            <w:shd w:val="clear" w:color="auto" w:fill="auto"/>
            <w:vAlign w:val="center"/>
            <w:hideMark/>
          </w:tcPr>
          <w:p w14:paraId="36D17E68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4261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42616" w:rsidRPr="00B42616" w14:paraId="273D5B0A" w14:textId="77777777" w:rsidTr="00D971EA">
        <w:trPr>
          <w:trHeight w:val="45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61867CAD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93" w:type="dxa"/>
            <w:shd w:val="clear" w:color="auto" w:fill="auto"/>
            <w:vAlign w:val="bottom"/>
            <w:hideMark/>
          </w:tcPr>
          <w:p w14:paraId="7F69E484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C.D.I. PROFESORA MARY FERRIN</w:t>
            </w:r>
          </w:p>
        </w:tc>
        <w:tc>
          <w:tcPr>
            <w:tcW w:w="2349" w:type="dxa"/>
            <w:shd w:val="clear" w:color="auto" w:fill="auto"/>
            <w:vAlign w:val="bottom"/>
            <w:hideMark/>
          </w:tcPr>
          <w:p w14:paraId="1C709CD5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42616" w:rsidRPr="00B42616" w14:paraId="3B152011" w14:textId="77777777" w:rsidTr="00D971EA">
        <w:trPr>
          <w:trHeight w:val="45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77DA694B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93" w:type="dxa"/>
            <w:shd w:val="clear" w:color="auto" w:fill="auto"/>
            <w:vAlign w:val="bottom"/>
            <w:hideMark/>
          </w:tcPr>
          <w:p w14:paraId="11065A36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Bachillerato Provincial N° 15 "Legislatura de la Provincia de Jujuy"</w:t>
            </w:r>
          </w:p>
        </w:tc>
        <w:tc>
          <w:tcPr>
            <w:tcW w:w="2349" w:type="dxa"/>
            <w:shd w:val="clear" w:color="auto" w:fill="auto"/>
            <w:vAlign w:val="bottom"/>
            <w:hideMark/>
          </w:tcPr>
          <w:p w14:paraId="3BBF75C0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42616" w:rsidRPr="00B42616" w14:paraId="34AAC765" w14:textId="77777777" w:rsidTr="00D971EA">
        <w:trPr>
          <w:trHeight w:val="45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347BF36F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93" w:type="dxa"/>
            <w:shd w:val="clear" w:color="auto" w:fill="auto"/>
            <w:vAlign w:val="bottom"/>
            <w:hideMark/>
          </w:tcPr>
          <w:p w14:paraId="1236B933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Escuela Nº 85 "23 de Agosto" (incluye Nivel Inicial)</w:t>
            </w:r>
          </w:p>
        </w:tc>
        <w:tc>
          <w:tcPr>
            <w:tcW w:w="2349" w:type="dxa"/>
            <w:shd w:val="clear" w:color="auto" w:fill="auto"/>
            <w:vAlign w:val="bottom"/>
            <w:hideMark/>
          </w:tcPr>
          <w:p w14:paraId="586BA521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42616" w:rsidRPr="00B42616" w14:paraId="5CC862CE" w14:textId="77777777" w:rsidTr="00D971EA">
        <w:trPr>
          <w:trHeight w:val="45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16B03075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093" w:type="dxa"/>
            <w:shd w:val="clear" w:color="auto" w:fill="auto"/>
            <w:vAlign w:val="bottom"/>
            <w:hideMark/>
          </w:tcPr>
          <w:p w14:paraId="003FA5EA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 xml:space="preserve">Escuela Nocturna Nº 102 "Paula </w:t>
            </w:r>
            <w:proofErr w:type="spellStart"/>
            <w:r w:rsidRPr="00B42616">
              <w:rPr>
                <w:rFonts w:ascii="Calibri" w:eastAsia="Times New Roman" w:hAnsi="Calibri" w:cs="Calibri"/>
                <w:color w:val="000000"/>
              </w:rPr>
              <w:t>Albarracin</w:t>
            </w:r>
            <w:proofErr w:type="spellEnd"/>
            <w:r w:rsidRPr="00B42616">
              <w:rPr>
                <w:rFonts w:ascii="Calibri" w:eastAsia="Times New Roman" w:hAnsi="Calibri" w:cs="Calibri"/>
                <w:color w:val="000000"/>
              </w:rPr>
              <w:t xml:space="preserve"> de Sarmiento"</w:t>
            </w:r>
          </w:p>
        </w:tc>
        <w:tc>
          <w:tcPr>
            <w:tcW w:w="2349" w:type="dxa"/>
            <w:shd w:val="clear" w:color="auto" w:fill="auto"/>
            <w:vAlign w:val="bottom"/>
            <w:hideMark/>
          </w:tcPr>
          <w:p w14:paraId="24CCB855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B42616" w:rsidRPr="00B42616" w14:paraId="52D91E2D" w14:textId="77777777" w:rsidTr="00D971EA">
        <w:trPr>
          <w:trHeight w:val="45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0E835D78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093" w:type="dxa"/>
            <w:shd w:val="clear" w:color="auto" w:fill="auto"/>
            <w:vAlign w:val="bottom"/>
            <w:hideMark/>
          </w:tcPr>
          <w:p w14:paraId="60A575E5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Jardín Materno Infantil Luna de Cristal (INCORPORACION CONTINGENCIA)</w:t>
            </w:r>
          </w:p>
        </w:tc>
        <w:tc>
          <w:tcPr>
            <w:tcW w:w="2349" w:type="dxa"/>
            <w:shd w:val="clear" w:color="auto" w:fill="auto"/>
            <w:vAlign w:val="bottom"/>
            <w:hideMark/>
          </w:tcPr>
          <w:p w14:paraId="46A8BFF6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B42616" w:rsidRPr="00B42616" w14:paraId="55905D44" w14:textId="77777777" w:rsidTr="00D971EA">
        <w:trPr>
          <w:trHeight w:val="451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6E678E12" w14:textId="77777777" w:rsidR="00B42616" w:rsidRPr="00B42616" w:rsidRDefault="00B42616" w:rsidP="00B4261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42616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093" w:type="dxa"/>
            <w:shd w:val="clear" w:color="auto" w:fill="auto"/>
            <w:vAlign w:val="bottom"/>
            <w:hideMark/>
          </w:tcPr>
          <w:p w14:paraId="15C22DB2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COLEGIO SECUNDARIO Nº 35 - LOS ALISOS</w:t>
            </w:r>
          </w:p>
        </w:tc>
        <w:tc>
          <w:tcPr>
            <w:tcW w:w="2349" w:type="dxa"/>
            <w:shd w:val="clear" w:color="auto" w:fill="auto"/>
            <w:vAlign w:val="bottom"/>
            <w:hideMark/>
          </w:tcPr>
          <w:p w14:paraId="555FC188" w14:textId="77777777" w:rsidR="00B42616" w:rsidRPr="00B42616" w:rsidRDefault="00B42616" w:rsidP="00B426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2616">
              <w:rPr>
                <w:rFonts w:ascii="Calibri" w:eastAsia="Times New Roman" w:hAnsi="Calibri" w:cs="Calibri"/>
                <w:color w:val="000000"/>
              </w:rPr>
              <w:t>Los Alisos</w:t>
            </w:r>
          </w:p>
        </w:tc>
      </w:tr>
    </w:tbl>
    <w:p w14:paraId="1E56D1E5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26646" w14:textId="77777777" w:rsidR="0038662F" w:rsidRDefault="0038662F" w:rsidP="00363EFE">
      <w:pPr>
        <w:spacing w:after="0" w:line="240" w:lineRule="auto"/>
      </w:pPr>
      <w:r>
        <w:separator/>
      </w:r>
    </w:p>
  </w:endnote>
  <w:endnote w:type="continuationSeparator" w:id="0">
    <w:p w14:paraId="5FD9C2DD" w14:textId="77777777" w:rsidR="0038662F" w:rsidRDefault="0038662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C390D" w14:textId="77777777" w:rsidR="00AD05D4" w:rsidRDefault="00AD05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2E8B6" w14:textId="77777777" w:rsidR="0031579C" w:rsidRPr="0031579C" w:rsidRDefault="0031579C" w:rsidP="0031579C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081DD67" wp14:editId="4117B70C">
          <wp:simplePos x="0" y="0"/>
          <wp:positionH relativeFrom="column">
            <wp:posOffset>4320540</wp:posOffset>
          </wp:positionH>
          <wp:positionV relativeFrom="paragraph">
            <wp:posOffset>-586947</wp:posOffset>
          </wp:positionV>
          <wp:extent cx="1412949" cy="978196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7178" w14:textId="77777777" w:rsidR="00AD05D4" w:rsidRDefault="00AD05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DA98B" w14:textId="77777777" w:rsidR="0038662F" w:rsidRDefault="0038662F" w:rsidP="00363EFE">
      <w:pPr>
        <w:spacing w:after="0" w:line="240" w:lineRule="auto"/>
      </w:pPr>
      <w:r>
        <w:separator/>
      </w:r>
    </w:p>
  </w:footnote>
  <w:footnote w:type="continuationSeparator" w:id="0">
    <w:p w14:paraId="07CEB6EE" w14:textId="77777777" w:rsidR="0038662F" w:rsidRDefault="0038662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F08E" w14:textId="77777777" w:rsidR="00AD05D4" w:rsidRDefault="00AD05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88581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147C2C" wp14:editId="08EC68EC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62AC68" w14:textId="77777777" w:rsidR="00AD05D4" w:rsidRDefault="00AD05D4" w:rsidP="00AD05D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05C80F1E" w14:textId="2CBD90A4" w:rsidR="00B84795" w:rsidRPr="00B84795" w:rsidRDefault="00B84795" w:rsidP="00AD05D4">
    <w:pPr>
      <w:pStyle w:val="Encabezado"/>
      <w:jc w:val="center"/>
      <w:rPr>
        <w:b/>
        <w:sz w:val="24"/>
        <w:szCs w:val="2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4432C" w14:textId="77777777" w:rsidR="00AD05D4" w:rsidRDefault="00AD05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16"/>
    <w:rsid w:val="000042B2"/>
    <w:rsid w:val="00007BF1"/>
    <w:rsid w:val="00011F4D"/>
    <w:rsid w:val="00027223"/>
    <w:rsid w:val="00040BD1"/>
    <w:rsid w:val="0005005F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1579C"/>
    <w:rsid w:val="00331C45"/>
    <w:rsid w:val="003462A7"/>
    <w:rsid w:val="00363EFE"/>
    <w:rsid w:val="0038662F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0875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75D0C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05D4"/>
    <w:rsid w:val="00AD5BEC"/>
    <w:rsid w:val="00AE7077"/>
    <w:rsid w:val="00AF44FD"/>
    <w:rsid w:val="00AF7B94"/>
    <w:rsid w:val="00B03900"/>
    <w:rsid w:val="00B2123F"/>
    <w:rsid w:val="00B24DAF"/>
    <w:rsid w:val="00B412D3"/>
    <w:rsid w:val="00B42616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665C"/>
    <w:rsid w:val="00D23D34"/>
    <w:rsid w:val="00D31BC9"/>
    <w:rsid w:val="00D326EF"/>
    <w:rsid w:val="00D476FB"/>
    <w:rsid w:val="00D5617B"/>
    <w:rsid w:val="00D971EA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1F4C0"/>
  <w15:docId w15:val="{35601995-BFAB-45BF-80E3-2E985ACC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11E5E-AD2D-48D3-994A-B405F4D5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17</TotalTime>
  <Pages>5</Pages>
  <Words>1657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2022-04-08T16:53:00Z</cp:lastPrinted>
  <dcterms:created xsi:type="dcterms:W3CDTF">2024-03-22T13:22:00Z</dcterms:created>
  <dcterms:modified xsi:type="dcterms:W3CDTF">2024-09-02T16:08:00Z</dcterms:modified>
</cp:coreProperties>
</file>