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315DE91" w14:textId="77777777" w:rsidR="00BD1B7C" w:rsidRDefault="001019CE" w:rsidP="001019CE">
      <w:pPr>
        <w:jc w:val="center"/>
        <w:rPr>
          <w:b/>
          <w:sz w:val="24"/>
          <w:szCs w:val="24"/>
          <w:u w:val="single"/>
        </w:rPr>
      </w:pPr>
      <w:r w:rsidRPr="001019CE">
        <w:rPr>
          <w:b/>
          <w:sz w:val="24"/>
          <w:szCs w:val="24"/>
          <w:u w:val="single"/>
        </w:rPr>
        <w:t>CONTRATO DE SUMINISTRO</w:t>
      </w:r>
    </w:p>
    <w:p w14:paraId="29085E1C" w14:textId="77777777" w:rsidR="007D338A" w:rsidRDefault="00A63D53" w:rsidP="00645772">
      <w:pPr>
        <w:spacing w:after="360"/>
        <w:jc w:val="both"/>
      </w:pPr>
      <w:r>
        <w:t xml:space="preserve">Entre el </w:t>
      </w:r>
      <w:r w:rsidR="001019CE">
        <w:t xml:space="preserve">Ministerio de Desarrollo Humano, </w:t>
      </w:r>
      <w:r w:rsidR="00FF4CE3">
        <w:t xml:space="preserve">Dirección Provincial de Administración de la </w:t>
      </w:r>
      <w:r w:rsidR="001019CE">
        <w:t>Secretar</w:t>
      </w:r>
      <w:r w:rsidR="00B412D3">
        <w:t>í</w:t>
      </w:r>
      <w:r w:rsidR="001019CE">
        <w:t>a de</w:t>
      </w:r>
      <w:r w:rsidR="00FF4CE3">
        <w:t xml:space="preserve"> Desarrollo Humano y Gestión Administrativa</w:t>
      </w:r>
      <w:r w:rsidR="001019CE">
        <w:t xml:space="preserve"> </w:t>
      </w:r>
      <w:r w:rsidR="00FF4CE3">
        <w:t xml:space="preserve">representada en este acto por su Secretario el </w:t>
      </w:r>
      <w:r w:rsidR="002024C9">
        <w:t xml:space="preserve">Sr. Rodolfo Orlando Nieto </w:t>
      </w:r>
      <w:r w:rsidR="001019CE">
        <w:t>a través del Progra</w:t>
      </w:r>
      <w:r w:rsidR="00FF4CE3">
        <w:t>ma Social Nutricional Provincial</w:t>
      </w:r>
      <w:r w:rsidR="00B412D3">
        <w:t>,</w:t>
      </w:r>
      <w:r w:rsidR="001019CE" w:rsidRPr="001019CE">
        <w:t xml:space="preserve"> con domicilio </w:t>
      </w:r>
      <w:r>
        <w:t>legal en calle</w:t>
      </w:r>
      <w:r w:rsidR="00FF4CE3">
        <w:t xml:space="preserve"> </w:t>
      </w:r>
      <w:proofErr w:type="spellStart"/>
      <w:r w:rsidR="00FF4CE3">
        <w:t>Parroco</w:t>
      </w:r>
      <w:proofErr w:type="spellEnd"/>
      <w:r w:rsidR="00FF4CE3">
        <w:t xml:space="preserve"> </w:t>
      </w:r>
      <w:proofErr w:type="spellStart"/>
      <w:r w:rsidR="00FF4CE3">
        <w:t>Marshke</w:t>
      </w:r>
      <w:proofErr w:type="spellEnd"/>
      <w:r w:rsidR="00FF4CE3">
        <w:t xml:space="preserve"> Nº 1270</w:t>
      </w:r>
      <w:r>
        <w:t xml:space="preserve"> de la ciudad de San Salvador de Jujuy, Provincia de Jujuy</w:t>
      </w:r>
      <w:r w:rsidR="001019CE" w:rsidRPr="001019CE">
        <w:t xml:space="preserve">, por una </w:t>
      </w:r>
      <w:r w:rsidR="0088184A">
        <w:t xml:space="preserve">parte, en adelante denominada </w:t>
      </w:r>
      <w:r w:rsidR="00363EFE" w:rsidRPr="00363EFE">
        <w:rPr>
          <w:b/>
          <w:i/>
        </w:rPr>
        <w:t>“</w:t>
      </w:r>
      <w:r w:rsidR="0088184A" w:rsidRPr="00363EFE">
        <w:rPr>
          <w:b/>
          <w:i/>
        </w:rPr>
        <w:t xml:space="preserve">la </w:t>
      </w:r>
      <w:r w:rsidRPr="00A63D53">
        <w:rPr>
          <w:b/>
          <w:i/>
        </w:rPr>
        <w:t>SECRETAR</w:t>
      </w:r>
      <w:r w:rsidR="00363EFE">
        <w:rPr>
          <w:b/>
          <w:i/>
        </w:rPr>
        <w:t>Í</w:t>
      </w:r>
      <w:r w:rsidRPr="00A63D53">
        <w:rPr>
          <w:b/>
          <w:i/>
        </w:rPr>
        <w:t>A</w:t>
      </w:r>
      <w:r w:rsidR="00EA7C32">
        <w:rPr>
          <w:b/>
          <w:i/>
        </w:rPr>
        <w:t>”</w:t>
      </w:r>
      <w:r w:rsidR="0088184A">
        <w:t>;</w:t>
      </w:r>
      <w:r w:rsidR="001019CE" w:rsidRPr="001019CE">
        <w:t xml:space="preserve"> y </w:t>
      </w:r>
      <w:r w:rsidR="00FB60A6">
        <w:t xml:space="preserve">por la otra </w:t>
      </w:r>
      <w:r w:rsidR="001019CE" w:rsidRPr="001019CE">
        <w:t>el Sr</w:t>
      </w:r>
      <w:r w:rsidR="00B84795">
        <w:t xml:space="preserve">/a. </w:t>
      </w:r>
      <w:r w:rsidR="00E00699">
        <w:rPr>
          <w:b/>
        </w:rPr>
        <w:t xml:space="preserve">GRUPO ACACIA S.R.L </w:t>
      </w:r>
      <w:r w:rsidR="00ED2337" w:rsidRPr="00011F4D">
        <w:rPr>
          <w:b/>
        </w:rPr>
        <w:t>CUIT</w:t>
      </w:r>
      <w:r w:rsidR="00E00699">
        <w:rPr>
          <w:b/>
        </w:rPr>
        <w:t xml:space="preserve"> 33-71584881-9</w:t>
      </w:r>
      <w:r w:rsidR="00F4485D">
        <w:rPr>
          <w:noProof/>
        </w:rPr>
        <w:t xml:space="preserve"> </w:t>
      </w:r>
      <w:r>
        <w:t xml:space="preserve">con domicilio en </w:t>
      </w:r>
      <w:r w:rsidR="00E00699">
        <w:rPr>
          <w:b/>
        </w:rPr>
        <w:t xml:space="preserve">ALMIRANTE BROWN 1300, San Salvador de Jujuy, </w:t>
      </w:r>
      <w:r>
        <w:t>Provincia de Jujuy</w:t>
      </w:r>
      <w:r w:rsidR="001019CE" w:rsidRPr="001019CE">
        <w:t>, llamada</w:t>
      </w:r>
      <w:r w:rsidR="008F10AD">
        <w:t xml:space="preserve"> </w:t>
      </w:r>
      <w:r w:rsidR="0088184A">
        <w:t xml:space="preserve">en adelante </w:t>
      </w:r>
      <w:r w:rsidR="00363EFE" w:rsidRPr="00363EFE">
        <w:rPr>
          <w:i/>
        </w:rPr>
        <w:t>“</w:t>
      </w:r>
      <w:r w:rsidR="0088184A" w:rsidRPr="00363EFE">
        <w:rPr>
          <w:b/>
          <w:i/>
        </w:rPr>
        <w:t>el</w:t>
      </w:r>
      <w:r w:rsidR="008F10AD">
        <w:rPr>
          <w:b/>
          <w:i/>
        </w:rPr>
        <w:t xml:space="preserve"> </w:t>
      </w:r>
      <w:r w:rsidR="00FB60A6" w:rsidRPr="00FB60A6">
        <w:rPr>
          <w:b/>
          <w:i/>
        </w:rPr>
        <w:t>PROVEEDOR</w:t>
      </w:r>
      <w:r w:rsidR="00EA7C32">
        <w:rPr>
          <w:b/>
          <w:i/>
        </w:rPr>
        <w:t>”</w:t>
      </w:r>
      <w:r w:rsidR="001019CE" w:rsidRPr="001019CE">
        <w:t>, ce</w:t>
      </w:r>
      <w:r w:rsidR="00363EFE">
        <w:t>lebran e</w:t>
      </w:r>
      <w:r w:rsidR="00A73265">
        <w:t>l presente</w:t>
      </w:r>
      <w:r w:rsidR="008F10AD">
        <w:t xml:space="preserve"> </w:t>
      </w:r>
      <w:r w:rsidR="00363EFE" w:rsidRPr="00363EFE">
        <w:rPr>
          <w:b/>
        </w:rPr>
        <w:t>C</w:t>
      </w:r>
      <w:r w:rsidR="00FB60A6" w:rsidRPr="00363EFE">
        <w:rPr>
          <w:b/>
        </w:rPr>
        <w:t xml:space="preserve">ontrato de </w:t>
      </w:r>
      <w:r w:rsidR="00FB60A6" w:rsidRPr="00FB60A6">
        <w:rPr>
          <w:b/>
        </w:rPr>
        <w:t>Suministro</w:t>
      </w:r>
      <w:r w:rsidR="00363EFE">
        <w:t>, el</w:t>
      </w:r>
      <w:r w:rsidR="001019CE" w:rsidRPr="001019CE">
        <w:t xml:space="preserve"> que se regirá por las siguientes </w:t>
      </w:r>
      <w:r w:rsidR="00363EFE">
        <w:t>C</w:t>
      </w:r>
      <w:r w:rsidR="001019CE" w:rsidRPr="001019CE">
        <w:t xml:space="preserve">láusulas y </w:t>
      </w:r>
      <w:r w:rsidR="00363EFE">
        <w:t>C</w:t>
      </w:r>
      <w:r w:rsidR="001019CE" w:rsidRPr="001019CE">
        <w:t>ondiciones</w:t>
      </w:r>
      <w:r w:rsidR="00FB60A6">
        <w:t>:</w:t>
      </w:r>
    </w:p>
    <w:p w14:paraId="410F0E58" w14:textId="77777777" w:rsidR="00161017" w:rsidRDefault="000C6200" w:rsidP="001019CE">
      <w:pPr>
        <w:jc w:val="both"/>
      </w:pPr>
      <w:r>
        <w:rPr>
          <w:b/>
          <w:u w:val="single"/>
        </w:rPr>
        <w:t>PRIMERA</w:t>
      </w:r>
      <w:r w:rsidR="007D338A" w:rsidRPr="00EA7C32">
        <w:rPr>
          <w:b/>
          <w:u w:val="single"/>
        </w:rPr>
        <w:t xml:space="preserve"> OBJETO:</w:t>
      </w:r>
      <w:r w:rsidR="007D338A">
        <w:t xml:space="preserve"> El presente contrato tiene como ob</w:t>
      </w:r>
      <w:r w:rsidR="00E8245F">
        <w:t xml:space="preserve">jeto el suministro de alimentos </w:t>
      </w:r>
      <w:r w:rsidR="007D338A">
        <w:t xml:space="preserve">necesarios para </w:t>
      </w:r>
      <w:r w:rsidR="00471E73">
        <w:t>a</w:t>
      </w:r>
      <w:r w:rsidR="007D338A">
        <w:t>segurar la nu</w:t>
      </w:r>
      <w:r>
        <w:t xml:space="preserve">trición de los alumnos </w:t>
      </w:r>
      <w:r w:rsidR="00471E73">
        <w:t>que concurran a escuelas públicas en la Provincia de Jujuy,</w:t>
      </w:r>
      <w:r>
        <w:t xml:space="preserve"> matriculados</w:t>
      </w:r>
      <w:r w:rsidR="007D15E2">
        <w:t xml:space="preserve"> en</w:t>
      </w:r>
      <w:r w:rsidR="00471E73">
        <w:t xml:space="preserve"> Jardines Maternales, Nivel Inicial, Primario y Medio </w:t>
      </w:r>
      <w:r w:rsidR="007D15E2">
        <w:t>en sus diferentes modalidades, ello de conformidad a lo dispuesto en el Decreto Nº 867-DH/16 y conforme a las especificaciones determinadas por la Dirección Provincial del PLA</w:t>
      </w:r>
      <w:r w:rsidR="00E8245F">
        <w:t>SONUP</w:t>
      </w:r>
      <w:r w:rsidR="00CA5ED4">
        <w:t xml:space="preserve">, </w:t>
      </w:r>
      <w:r w:rsidR="007109C6">
        <w:t xml:space="preserve">todo </w:t>
      </w:r>
      <w:r w:rsidR="00CA5ED4">
        <w:t xml:space="preserve">a cambio de una contraprestación en dinero a </w:t>
      </w:r>
      <w:r w:rsidR="00862030">
        <w:t xml:space="preserve">la </w:t>
      </w:r>
      <w:r w:rsidR="00CA5ED4">
        <w:t xml:space="preserve">que se obliga la </w:t>
      </w:r>
      <w:r w:rsidR="00363EFE">
        <w:rPr>
          <w:i/>
        </w:rPr>
        <w:t>SECRETARÍ</w:t>
      </w:r>
      <w:r w:rsidR="00CA5ED4" w:rsidRPr="00CA5ED4">
        <w:rPr>
          <w:i/>
        </w:rPr>
        <w:t>A</w:t>
      </w:r>
      <w:r w:rsidR="00CA5ED4" w:rsidRPr="00CA5ED4">
        <w:t xml:space="preserve"> según las condiciones </w:t>
      </w:r>
      <w:r w:rsidR="007109C6">
        <w:t>expresadas</w:t>
      </w:r>
      <w:r w:rsidR="003E2D74">
        <w:t xml:space="preserve"> en la cláusula tercera</w:t>
      </w:r>
      <w:r w:rsidR="00CA5ED4">
        <w:t xml:space="preserve"> de este documento.</w:t>
      </w:r>
    </w:p>
    <w:p w14:paraId="79A62C51" w14:textId="77777777" w:rsidR="00161017" w:rsidRDefault="000C6200" w:rsidP="00C051FC">
      <w:pPr>
        <w:spacing w:after="120"/>
        <w:jc w:val="both"/>
      </w:pPr>
      <w:r>
        <w:rPr>
          <w:b/>
          <w:u w:val="single"/>
        </w:rPr>
        <w:t xml:space="preserve">SEGUNDA </w:t>
      </w:r>
      <w:r w:rsidR="00161017" w:rsidRPr="00EA7C32">
        <w:rPr>
          <w:b/>
          <w:u w:val="single"/>
        </w:rPr>
        <w:t>ENTREGA</w:t>
      </w:r>
      <w:r w:rsidR="00EA7C32">
        <w:rPr>
          <w:b/>
          <w:u w:val="single"/>
        </w:rPr>
        <w:t>:</w:t>
      </w:r>
      <w:r w:rsidR="00EA7C32">
        <w:t xml:space="preserve"> E</w:t>
      </w:r>
      <w:r w:rsidR="00363EFE">
        <w:t>l</w:t>
      </w:r>
      <w:r w:rsidR="00EA7C32">
        <w:t xml:space="preserve"> PROVEEDOR </w:t>
      </w:r>
      <w:r w:rsidR="00FA137A">
        <w:t xml:space="preserve">se compromete </w:t>
      </w:r>
      <w:r w:rsidR="003D7BF0">
        <w:t>a hacer entrega</w:t>
      </w:r>
      <w:r>
        <w:t xml:space="preserve"> en las escuelas designada</w:t>
      </w:r>
      <w:r w:rsidR="00FA137A">
        <w:t>s</w:t>
      </w:r>
      <w:r w:rsidR="002D3B60">
        <w:t xml:space="preserve"> y a la autorida</w:t>
      </w:r>
      <w:r w:rsidR="003E2D74">
        <w:t>d habilitada</w:t>
      </w:r>
      <w:r w:rsidR="00AF44FD">
        <w:t xml:space="preserve">, de </w:t>
      </w:r>
      <w:r w:rsidR="00FA137A">
        <w:t xml:space="preserve">los productos </w:t>
      </w:r>
      <w:r w:rsidR="00947E23">
        <w:t xml:space="preserve">solicitados </w:t>
      </w:r>
      <w:r w:rsidR="00AF44FD">
        <w:t>por la SECRETARÍA</w:t>
      </w:r>
      <w:r w:rsidR="00751984">
        <w:t xml:space="preserve"> </w:t>
      </w:r>
      <w:r w:rsidR="00A278C6">
        <w:t xml:space="preserve">conforme lo </w:t>
      </w:r>
      <w:r>
        <w:t>establecido en los</w:t>
      </w:r>
      <w:r w:rsidR="00A278C6">
        <w:t xml:space="preserve"> Anexo I</w:t>
      </w:r>
      <w:r>
        <w:t xml:space="preserve"> y II</w:t>
      </w:r>
      <w:r w:rsidR="00A278C6">
        <w:t>, que forma parte integrante del presente contrato</w:t>
      </w:r>
      <w:r w:rsidR="00A43C38">
        <w:t>.</w:t>
      </w:r>
    </w:p>
    <w:p w14:paraId="76FF2445" w14:textId="77777777" w:rsidR="00947E23" w:rsidRDefault="00947E23" w:rsidP="00C051FC">
      <w:pPr>
        <w:spacing w:after="120"/>
        <w:jc w:val="both"/>
      </w:pPr>
      <w:r>
        <w:t>El PROVEEDOR deberá entregar la mercadería en el lugar de destino, corriendo el flete y descarga por su cuenta.</w:t>
      </w:r>
    </w:p>
    <w:p w14:paraId="351F6D38" w14:textId="77777777" w:rsidR="00AC60AC" w:rsidRDefault="00E7662B" w:rsidP="00645772">
      <w:pPr>
        <w:spacing w:after="360"/>
        <w:jc w:val="both"/>
      </w:pPr>
      <w:r>
        <w:rPr>
          <w:b/>
          <w:u w:val="single"/>
        </w:rPr>
        <w:t xml:space="preserve">TERCERA </w:t>
      </w:r>
      <w:r w:rsidR="00A0002B">
        <w:rPr>
          <w:b/>
          <w:u w:val="single"/>
        </w:rPr>
        <w:t>PAGO:</w:t>
      </w:r>
      <w:r w:rsidR="00363EFE">
        <w:t xml:space="preserve"> LA SECRETARÍ</w:t>
      </w:r>
      <w:r w:rsidR="00D326EF">
        <w:t xml:space="preserve">A se compromete a </w:t>
      </w:r>
      <w:r w:rsidR="002F3577">
        <w:t>efectivizar el pago</w:t>
      </w:r>
      <w:r w:rsidR="009D571D">
        <w:t>, una vez cumplido el procedimiento pertinente</w:t>
      </w:r>
      <w:r w:rsidR="00D326EF">
        <w:t xml:space="preserve">, </w:t>
      </w:r>
      <w:r w:rsidR="009D571D">
        <w:t xml:space="preserve">para lo cual </w:t>
      </w:r>
      <w:r w:rsidR="00D326EF">
        <w:t>el PROVEEDOR</w:t>
      </w:r>
      <w:r w:rsidR="003E2D74">
        <w:t xml:space="preserve"> tendrá que</w:t>
      </w:r>
      <w:r w:rsidR="00751984">
        <w:t xml:space="preserve"> </w:t>
      </w:r>
      <w:r w:rsidR="00C47193">
        <w:t>presen</w:t>
      </w:r>
      <w:r w:rsidR="009D571D">
        <w:t>tar</w:t>
      </w:r>
      <w:r w:rsidR="00751984">
        <w:t xml:space="preserve"> </w:t>
      </w:r>
      <w:r w:rsidR="002624B8">
        <w:t xml:space="preserve">en forma mensual </w:t>
      </w:r>
      <w:r w:rsidR="00C47193">
        <w:t xml:space="preserve">ante la </w:t>
      </w:r>
      <w:r w:rsidR="00513CF2">
        <w:t>Dirección Provincial de Administración de la Secretaria de Desarrollo Humano y Gestión Administrativa</w:t>
      </w:r>
      <w:r w:rsidR="002624B8">
        <w:t xml:space="preserve"> la</w:t>
      </w:r>
      <w:r w:rsidR="00751984">
        <w:t xml:space="preserve"> </w:t>
      </w:r>
      <w:r w:rsidR="00363EFE">
        <w:t>factura</w:t>
      </w:r>
      <w:r w:rsidR="00513CF2">
        <w:t xml:space="preserve"> digital</w:t>
      </w:r>
      <w:r w:rsidR="00363EFE">
        <w:t xml:space="preserve"> </w:t>
      </w:r>
      <w:r w:rsidR="002624B8">
        <w:t>y el remito</w:t>
      </w:r>
      <w:r w:rsidR="00513CF2">
        <w:t xml:space="preserve"> en original,  firmado y sellado por la autoridad de cada</w:t>
      </w:r>
      <w:r w:rsidR="0062621E">
        <w:t xml:space="preserve"> establecimiento escolar</w:t>
      </w:r>
      <w:r w:rsidR="002624B8">
        <w:t xml:space="preserve">, </w:t>
      </w:r>
      <w:r w:rsidR="00C47193">
        <w:t xml:space="preserve">de los productos entregados al establecimiento designado, debiendo acompañar a la misma la </w:t>
      </w:r>
      <w:r w:rsidR="002624B8">
        <w:t xml:space="preserve">correspondiente </w:t>
      </w:r>
      <w:r w:rsidR="00C47193">
        <w:t>documentación impositiva</w:t>
      </w:r>
      <w:r w:rsidR="006A0779">
        <w:t>. Esta</w:t>
      </w:r>
      <w:r w:rsidR="00645772">
        <w:t>s</w:t>
      </w:r>
      <w:r w:rsidR="00751984">
        <w:t xml:space="preserve"> </w:t>
      </w:r>
      <w:r w:rsidR="00363EFE">
        <w:t>facturaciones</w:t>
      </w:r>
      <w:r w:rsidR="006A0779">
        <w:t xml:space="preserve"> deberán ser presentadas dentro de los </w:t>
      </w:r>
      <w:r w:rsidR="00BF3284">
        <w:t>diez</w:t>
      </w:r>
      <w:r w:rsidR="00862030">
        <w:t xml:space="preserve"> (</w:t>
      </w:r>
      <w:r w:rsidR="006A0779">
        <w:t>1</w:t>
      </w:r>
      <w:r w:rsidR="00BF3284">
        <w:t>0</w:t>
      </w:r>
      <w:r w:rsidR="00862030">
        <w:t>)</w:t>
      </w:r>
      <w:r w:rsidR="006A0779">
        <w:t xml:space="preserve"> primeros días del mes inmediato </w:t>
      </w:r>
      <w:r w:rsidR="00645772">
        <w:t>posterior</w:t>
      </w:r>
      <w:r w:rsidR="006A0779">
        <w:t xml:space="preserve"> al mes que hubiera realizado el abastecimiento.</w:t>
      </w:r>
      <w:r w:rsidR="00782642">
        <w:t xml:space="preserve"> </w:t>
      </w:r>
    </w:p>
    <w:p w14:paraId="11ADC474" w14:textId="77777777" w:rsidR="00A0002B" w:rsidRPr="00D326EF" w:rsidRDefault="00AC60AC" w:rsidP="00645772">
      <w:pPr>
        <w:spacing w:after="360"/>
        <w:jc w:val="both"/>
      </w:pPr>
      <w:r w:rsidRPr="00AC60AC">
        <w:rPr>
          <w:b/>
          <w:u w:val="single"/>
        </w:rPr>
        <w:t>CUARTA REAJUSTE:</w:t>
      </w:r>
      <w:r>
        <w:t xml:space="preserve"> </w:t>
      </w:r>
      <w:r w:rsidR="00782642">
        <w:t xml:space="preserve">Teniendo en cuenta la situación económica que </w:t>
      </w:r>
      <w:r w:rsidR="00F9006F">
        <w:t>atraviesa</w:t>
      </w:r>
      <w:r w:rsidR="00782642">
        <w:t xml:space="preserve"> nuestra provincia y el </w:t>
      </w:r>
      <w:r w:rsidR="00567CD4">
        <w:t>país</w:t>
      </w:r>
      <w:r w:rsidR="00615C71">
        <w:t xml:space="preserve"> en general,</w:t>
      </w:r>
      <w:r w:rsidR="00567CD4">
        <w:t xml:space="preserve"> se establece</w:t>
      </w:r>
      <w:r w:rsidR="00754588">
        <w:t xml:space="preserve"> en caso de acontecer una situación macro económica que</w:t>
      </w:r>
      <w:r w:rsidR="00615C71">
        <w:t xml:space="preserve"> afecte el valor de los</w:t>
      </w:r>
      <w:r w:rsidR="00754588">
        <w:t xml:space="preserve"> productos de distribución, la posibilidad de</w:t>
      </w:r>
      <w:r>
        <w:t xml:space="preserve"> reajuste de precio en los</w:t>
      </w:r>
      <w:r w:rsidR="007742A7">
        <w:t xml:space="preserve"> mismos,</w:t>
      </w:r>
      <w:r w:rsidR="00754588">
        <w:t xml:space="preserve"> lo cual será autorizado previo acuerdo con cada proveedor por resolución</w:t>
      </w:r>
      <w:r>
        <w:t xml:space="preserve"> de la Secretaria.</w:t>
      </w:r>
      <w:r w:rsidR="00754588">
        <w:t xml:space="preserve">  </w:t>
      </w:r>
      <w:r w:rsidR="006A0779">
        <w:t xml:space="preserve"> </w:t>
      </w:r>
    </w:p>
    <w:p w14:paraId="559E1286" w14:textId="77777777" w:rsidR="00074CFE" w:rsidRDefault="00074CFE" w:rsidP="00074CFE">
      <w:pPr>
        <w:spacing w:after="360"/>
        <w:jc w:val="both"/>
      </w:pPr>
      <w:r>
        <w:rPr>
          <w:b/>
          <w:u w:val="single"/>
        </w:rPr>
        <w:t xml:space="preserve">QUINTA - PLAZO CONTRACTUAL: </w:t>
      </w:r>
      <w:r>
        <w:t>El plazo de duración del suministro será de cuatro meses, desde el 1 de septiembre de 2024 hasta el 31 de diciembre de 2024. Queda expresamente establecido que no opera la renovación automática.</w:t>
      </w:r>
    </w:p>
    <w:p w14:paraId="557DCB1C" w14:textId="77777777" w:rsidR="004F5D22" w:rsidRPr="00AF7B94" w:rsidRDefault="00AC60AC" w:rsidP="00645772">
      <w:pPr>
        <w:spacing w:after="360"/>
        <w:jc w:val="both"/>
      </w:pPr>
      <w:r>
        <w:rPr>
          <w:b/>
          <w:u w:val="single"/>
        </w:rPr>
        <w:lastRenderedPageBreak/>
        <w:t>SEXTA</w:t>
      </w:r>
      <w:r w:rsidR="00363EFE">
        <w:rPr>
          <w:b/>
          <w:u w:val="single"/>
        </w:rPr>
        <w:t xml:space="preserve"> – DEVOLUCIÓ</w:t>
      </w:r>
      <w:r w:rsidR="00645772" w:rsidRPr="00742908">
        <w:rPr>
          <w:b/>
          <w:u w:val="single"/>
        </w:rPr>
        <w:t>N DEL PRODUCTO</w:t>
      </w:r>
      <w:r w:rsidR="00645772" w:rsidRPr="00645772">
        <w:rPr>
          <w:b/>
        </w:rPr>
        <w:t>:</w:t>
      </w:r>
      <w:r w:rsidR="008F10AD">
        <w:rPr>
          <w:b/>
        </w:rPr>
        <w:t xml:space="preserve"> </w:t>
      </w:r>
      <w:r w:rsidR="00645772">
        <w:t>La Autoridad de cada establecimiento escolar, responsable de su recepción</w:t>
      </w:r>
      <w:r w:rsidR="0068718E">
        <w:t>, procederá a la devolución del producto que no cumpla con las especific</w:t>
      </w:r>
      <w:r w:rsidR="003E2D74">
        <w:t xml:space="preserve">aciones detalladas en el Anexo </w:t>
      </w:r>
      <w:r w:rsidR="0068718E">
        <w:t xml:space="preserve">I, el PROVEEDOR procederá a su restitución </w:t>
      </w:r>
      <w:r w:rsidR="003E2D74">
        <w:t>y/o sustitución dentro del plazo</w:t>
      </w:r>
      <w:r w:rsidR="0068718E">
        <w:t xml:space="preserve"> de </w:t>
      </w:r>
      <w:r w:rsidR="00A64ACD">
        <w:t xml:space="preserve">las </w:t>
      </w:r>
      <w:r w:rsidR="0068718E">
        <w:t>48 horas siguientes de comunicado el hecho.</w:t>
      </w:r>
    </w:p>
    <w:p w14:paraId="55E5D4D3" w14:textId="77777777" w:rsidR="000042B2" w:rsidRDefault="00AC60AC" w:rsidP="00645772">
      <w:pPr>
        <w:spacing w:after="360"/>
        <w:jc w:val="both"/>
      </w:pPr>
      <w:r>
        <w:rPr>
          <w:b/>
          <w:u w:val="single"/>
        </w:rPr>
        <w:t>SÉPTIMA</w:t>
      </w:r>
      <w:r w:rsidR="00FF05F5">
        <w:rPr>
          <w:b/>
          <w:u w:val="single"/>
        </w:rPr>
        <w:t xml:space="preserve"> – OBLIGACIONES DEL PROVEEDOR:</w:t>
      </w:r>
      <w:r w:rsidR="00FF05F5">
        <w:t xml:space="preserve"> E</w:t>
      </w:r>
      <w:r w:rsidR="00363EFE">
        <w:t>l</w:t>
      </w:r>
      <w:r w:rsidR="00FF05F5">
        <w:t xml:space="preserve"> PROVEEDOR se obliga a:</w:t>
      </w:r>
    </w:p>
    <w:p w14:paraId="6D2292D1" w14:textId="77777777" w:rsidR="00FF05F5" w:rsidRDefault="003E2D74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C</w:t>
      </w:r>
      <w:r w:rsidR="004F27F5">
        <w:t>umplir</w:t>
      </w:r>
      <w:r w:rsidR="00E9464C">
        <w:t xml:space="preserve"> la prestación a que se hubiera</w:t>
      </w:r>
      <w:r w:rsidR="004F27F5">
        <w:t xml:space="preserve"> obligado ajustándose a las formas, </w:t>
      </w:r>
      <w:r w:rsidR="003D7BF0">
        <w:t xml:space="preserve">precios, </w:t>
      </w:r>
      <w:r w:rsidR="004F27F5">
        <w:t xml:space="preserve">plazos, lugar y demás especificaciones establecida </w:t>
      </w:r>
      <w:r w:rsidR="00DA413C">
        <w:t xml:space="preserve">en el </w:t>
      </w:r>
      <w:r w:rsidR="00363EFE">
        <w:t>C</w:t>
      </w:r>
      <w:r w:rsidR="00DA413C">
        <w:t>ontrato y su</w:t>
      </w:r>
      <w:r w:rsidR="00363EFE">
        <w:t>s A</w:t>
      </w:r>
      <w:r>
        <w:t>nexos</w:t>
      </w:r>
      <w:r w:rsidR="00635704">
        <w:t xml:space="preserve"> I y II</w:t>
      </w:r>
      <w:r w:rsidR="00FF05F5">
        <w:t>.</w:t>
      </w:r>
    </w:p>
    <w:p w14:paraId="626758E8" w14:textId="77777777" w:rsidR="00FF05F5" w:rsidRDefault="00FF05F5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Permitir a la SECRETAR</w:t>
      </w:r>
      <w:r w:rsidR="00363EFE">
        <w:t>Í</w:t>
      </w:r>
      <w:r>
        <w:t>A</w:t>
      </w:r>
      <w:r w:rsidR="00BB1767">
        <w:t>, mediante personal autorizado,</w:t>
      </w:r>
      <w:r>
        <w:t xml:space="preserve"> el ingreso a su depósito y demás instalaciones para</w:t>
      </w:r>
      <w:r w:rsidR="00BB1767">
        <w:t xml:space="preserve"> que verifique entre otras cuestiones</w:t>
      </w:r>
      <w:r>
        <w:t xml:space="preserve"> las condiciones de almacenamiento, conservación, disposición</w:t>
      </w:r>
      <w:r w:rsidR="00363EFE">
        <w:t>,</w:t>
      </w:r>
      <w:r w:rsidR="00803726">
        <w:t xml:space="preserve"> </w:t>
      </w:r>
      <w:r w:rsidR="00BB1767">
        <w:t>etc</w:t>
      </w:r>
      <w:r w:rsidR="009D0470">
        <w:t>.</w:t>
      </w:r>
      <w:r w:rsidR="00BB1767">
        <w:t>, de los alimentos.</w:t>
      </w:r>
    </w:p>
    <w:p w14:paraId="31CA9539" w14:textId="77777777" w:rsidR="00BB1767" w:rsidRDefault="00BB1767" w:rsidP="00FF05F5">
      <w:pPr>
        <w:pStyle w:val="Prrafodelista"/>
        <w:numPr>
          <w:ilvl w:val="0"/>
          <w:numId w:val="1"/>
        </w:numPr>
        <w:spacing w:after="360"/>
        <w:jc w:val="both"/>
      </w:pPr>
      <w:r>
        <w:t>Presentar las liquidaciones en el plazo estipulado, y mantener al día sus obligaciones impositivas.</w:t>
      </w:r>
    </w:p>
    <w:p w14:paraId="43CB767C" w14:textId="77777777" w:rsidR="00802952" w:rsidRDefault="00802952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 xml:space="preserve">En caso de </w:t>
      </w:r>
      <w:r w:rsidR="00527784">
        <w:t>suscitarse</w:t>
      </w:r>
      <w:r w:rsidR="00E9464C">
        <w:t xml:space="preserve"> algún</w:t>
      </w:r>
      <w:r w:rsidR="00527784">
        <w:t xml:space="preserve"> inconveniente</w:t>
      </w:r>
      <w:r>
        <w:t xml:space="preserve">, </w:t>
      </w:r>
      <w:r w:rsidR="00527784">
        <w:t xml:space="preserve">deberá </w:t>
      </w:r>
      <w:r>
        <w:t>notificar inmediatamente a la SECRETARIA</w:t>
      </w:r>
      <w:r w:rsidR="003E2D74">
        <w:t>,</w:t>
      </w:r>
      <w:r>
        <w:t xml:space="preserve"> la que resolverá  al respecto.</w:t>
      </w:r>
    </w:p>
    <w:p w14:paraId="6F8D5786" w14:textId="77777777" w:rsidR="00E9464C" w:rsidRDefault="003E39A0" w:rsidP="00EC4EED">
      <w:pPr>
        <w:pStyle w:val="Prrafodelista"/>
        <w:numPr>
          <w:ilvl w:val="0"/>
          <w:numId w:val="1"/>
        </w:numPr>
        <w:spacing w:after="360"/>
        <w:ind w:left="714" w:hanging="357"/>
        <w:jc w:val="both"/>
      </w:pPr>
      <w:r>
        <w:t>N</w:t>
      </w:r>
      <w:r w:rsidR="00E9464C">
        <w:t>o suspender el servicio</w:t>
      </w:r>
      <w:r>
        <w:t>, sal</w:t>
      </w:r>
      <w:r w:rsidR="00736D9A">
        <w:t>vo caso fortuito o</w:t>
      </w:r>
      <w:r>
        <w:t xml:space="preserve"> fuerza mayor. Por cualquier otra causa deberá obligatoriamente dar aviso</w:t>
      </w:r>
      <w:r w:rsidR="00803726">
        <w:t xml:space="preserve"> a la SECRETARÍA con treinta (30</w:t>
      </w:r>
      <w:r w:rsidR="00E9464C">
        <w:t xml:space="preserve">) días de anticipación. </w:t>
      </w:r>
    </w:p>
    <w:p w14:paraId="1C639FC6" w14:textId="77777777" w:rsidR="00EC4EED" w:rsidRDefault="00AC60AC" w:rsidP="00EC4EED">
      <w:pPr>
        <w:spacing w:after="360"/>
        <w:jc w:val="both"/>
      </w:pPr>
      <w:r>
        <w:rPr>
          <w:b/>
          <w:u w:val="single"/>
        </w:rPr>
        <w:t>OCTAVA</w:t>
      </w:r>
      <w:r w:rsidR="00363EFE">
        <w:rPr>
          <w:b/>
          <w:u w:val="single"/>
        </w:rPr>
        <w:t xml:space="preserve"> – OBLIGACIONES DE LA SECRETARÍ</w:t>
      </w:r>
      <w:r w:rsidR="00EC4EED">
        <w:rPr>
          <w:b/>
          <w:u w:val="single"/>
        </w:rPr>
        <w:t>A:</w:t>
      </w:r>
      <w:r w:rsidR="00363EFE">
        <w:t xml:space="preserve"> LA SECRETARÍ</w:t>
      </w:r>
      <w:r w:rsidR="00EC4EED">
        <w:t>A se obliga a:</w:t>
      </w:r>
    </w:p>
    <w:p w14:paraId="34F53E94" w14:textId="77777777" w:rsidR="007E4D88" w:rsidRDefault="007E4D88" w:rsidP="007E4D88">
      <w:pPr>
        <w:pStyle w:val="Prrafodelista"/>
        <w:numPr>
          <w:ilvl w:val="0"/>
          <w:numId w:val="2"/>
        </w:numPr>
        <w:spacing w:after="360"/>
        <w:ind w:left="714" w:hanging="357"/>
        <w:jc w:val="both"/>
      </w:pPr>
      <w:r>
        <w:t>Abonar al PROVEEDOR la contraprestación estipulada en la cláusula tercera del presente contrato, de conformidad a la normativa vigente.</w:t>
      </w:r>
    </w:p>
    <w:p w14:paraId="3F6E90D4" w14:textId="77777777" w:rsidR="00EC4EED" w:rsidRDefault="00EC4EED" w:rsidP="00EC4EED">
      <w:pPr>
        <w:pStyle w:val="Prrafodelista"/>
        <w:numPr>
          <w:ilvl w:val="0"/>
          <w:numId w:val="2"/>
        </w:numPr>
        <w:spacing w:after="360"/>
        <w:jc w:val="both"/>
      </w:pPr>
      <w:r>
        <w:t>Realizar periódicamente coordinaciones con el PROVEEDOR a fin de garantizar el cumplimiento del presente contrato.</w:t>
      </w:r>
    </w:p>
    <w:p w14:paraId="0FB6DF6C" w14:textId="77777777" w:rsidR="00EC4EED" w:rsidRDefault="00AC60AC" w:rsidP="00E134AF">
      <w:pPr>
        <w:spacing w:after="360"/>
        <w:jc w:val="both"/>
      </w:pPr>
      <w:r>
        <w:rPr>
          <w:b/>
          <w:u w:val="single"/>
        </w:rPr>
        <w:t>NOVENA</w:t>
      </w:r>
      <w:r w:rsidR="00363EFE">
        <w:rPr>
          <w:b/>
          <w:u w:val="single"/>
        </w:rPr>
        <w:t xml:space="preserve"> – RESOLUCIÓ</w:t>
      </w:r>
      <w:r w:rsidR="00E134AF">
        <w:rPr>
          <w:b/>
          <w:u w:val="single"/>
        </w:rPr>
        <w:t>N DEL CONTRATO:</w:t>
      </w:r>
      <w:r w:rsidR="00E134AF">
        <w:t xml:space="preserve"> El contrato pod</w:t>
      </w:r>
      <w:r w:rsidR="00363EFE">
        <w:t xml:space="preserve">rá ser resuelto por la </w:t>
      </w:r>
      <w:r w:rsidR="007E4D88">
        <w:t>SECRETARÍA</w:t>
      </w:r>
      <w:r w:rsidR="00E134AF">
        <w:t>, cuando se presentara una de las siguientes causales:</w:t>
      </w:r>
    </w:p>
    <w:p w14:paraId="75A5F3DE" w14:textId="77777777" w:rsidR="00E134AF" w:rsidRDefault="00E134AF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el PROVEEDOR ce</w:t>
      </w:r>
      <w:r w:rsidR="00635704">
        <w:t>diera, trasfiriera o subcontratare</w:t>
      </w:r>
      <w:r>
        <w:t xml:space="preserve"> total o parcialmente sus obligaciones contractuales.</w:t>
      </w:r>
    </w:p>
    <w:p w14:paraId="7A899058" w14:textId="77777777" w:rsidR="00E134AF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 xml:space="preserve">Si el PROVEEDOR, a criterio de la Secretaria, no cumpliera con alguna de las cláusulas del contrato, las bases administrativas, anexos correspondientes y demás especificaciones. </w:t>
      </w:r>
    </w:p>
    <w:p w14:paraId="0A737430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Si se determina que el PROVEEDOR ha faltado a la verdad en los datos y demás documentación presentada.</w:t>
      </w:r>
    </w:p>
    <w:p w14:paraId="0A3CFE6D" w14:textId="77777777" w:rsidR="0016667D" w:rsidRDefault="0016667D" w:rsidP="00E134AF">
      <w:pPr>
        <w:pStyle w:val="Prrafodelista"/>
        <w:numPr>
          <w:ilvl w:val="0"/>
          <w:numId w:val="3"/>
        </w:numPr>
        <w:spacing w:after="360"/>
        <w:jc w:val="both"/>
      </w:pPr>
      <w:r>
        <w:t>Por razones de orden presupuestarias que afe</w:t>
      </w:r>
      <w:r w:rsidR="00363EFE">
        <w:t>cten la economía de la SECRETARÍ</w:t>
      </w:r>
      <w:r>
        <w:t>A y/o de la Dirección del PLASONUP.</w:t>
      </w:r>
    </w:p>
    <w:p w14:paraId="60F95CC9" w14:textId="77777777" w:rsidR="0016667D" w:rsidRDefault="0016667D" w:rsidP="00531718">
      <w:pPr>
        <w:pStyle w:val="Prrafodelista"/>
        <w:numPr>
          <w:ilvl w:val="0"/>
          <w:numId w:val="3"/>
        </w:numPr>
        <w:spacing w:after="120"/>
        <w:ind w:left="714" w:hanging="357"/>
        <w:jc w:val="both"/>
      </w:pPr>
      <w:r>
        <w:t>Si el PROVEEDOR incurriese en reiterados incumplimientos en las obligaciones a su cargo.</w:t>
      </w:r>
    </w:p>
    <w:p w14:paraId="596965E8" w14:textId="77777777" w:rsidR="0016667D" w:rsidRDefault="00531718" w:rsidP="00531718">
      <w:pPr>
        <w:spacing w:after="120"/>
        <w:jc w:val="both"/>
      </w:pPr>
      <w:r>
        <w:t>En caso</w:t>
      </w:r>
      <w:r w:rsidR="00363EFE">
        <w:t xml:space="preserve"> de incumplimiento, la SECRETARÍ</w:t>
      </w:r>
      <w:r>
        <w:t>A puede resolver el contrato de pleno derecho, sin necesidad de intimación o interpelación alguna.</w:t>
      </w:r>
    </w:p>
    <w:p w14:paraId="3B775BC9" w14:textId="77777777" w:rsidR="00531718" w:rsidRDefault="00531718" w:rsidP="00FC0EA9">
      <w:pPr>
        <w:spacing w:after="360"/>
        <w:jc w:val="both"/>
      </w:pPr>
      <w:r>
        <w:lastRenderedPageBreak/>
        <w:t>Los recursos que se dedujeran contra la respectiva resolución</w:t>
      </w:r>
      <w:r w:rsidR="00007BF1">
        <w:t xml:space="preserve"> contractual</w:t>
      </w:r>
      <w:r>
        <w:t xml:space="preserve"> no tendrán efecto suspensivo.</w:t>
      </w:r>
    </w:p>
    <w:p w14:paraId="6D08F413" w14:textId="77777777" w:rsidR="00FC0EA9" w:rsidRPr="00854B04" w:rsidRDefault="00AC60AC" w:rsidP="00331C45">
      <w:pPr>
        <w:spacing w:after="360"/>
        <w:jc w:val="both"/>
        <w:rPr>
          <w:rFonts w:cstheme="minorHAnsi"/>
        </w:rPr>
      </w:pPr>
      <w:r>
        <w:rPr>
          <w:b/>
          <w:u w:val="single"/>
        </w:rPr>
        <w:t>DÉCIMA</w:t>
      </w:r>
      <w:r w:rsidR="00FC0EA9" w:rsidRPr="00FC0EA9">
        <w:rPr>
          <w:b/>
          <w:u w:val="single"/>
        </w:rPr>
        <w:t xml:space="preserve"> – RESOLUCI</w:t>
      </w:r>
      <w:r w:rsidR="00A7577F">
        <w:rPr>
          <w:b/>
          <w:u w:val="single"/>
        </w:rPr>
        <w:t>Ó</w:t>
      </w:r>
      <w:r w:rsidR="00FC0EA9" w:rsidRPr="00FC0EA9">
        <w:rPr>
          <w:b/>
          <w:u w:val="single"/>
        </w:rPr>
        <w:t>N POR PARTE DEL PROVEEDOR:</w:t>
      </w:r>
      <w:r w:rsidR="00A5189D">
        <w:t xml:space="preserve"> El PROVEEDOR podrá resolver el presente contrato para lo cual deber</w:t>
      </w:r>
      <w:r w:rsidR="00C068C4">
        <w:t>á preavisar por medio escrito y</w:t>
      </w:r>
      <w:r w:rsidR="00A5189D">
        <w:t xml:space="preserve"> fehaciente</w:t>
      </w:r>
      <w:r w:rsidR="00492008">
        <w:t xml:space="preserve"> a</w:t>
      </w:r>
      <w:r w:rsidR="00A5189D">
        <w:t xml:space="preserve"> la SECRETAR</w:t>
      </w:r>
      <w:r w:rsidR="00A7577F">
        <w:t>Í</w:t>
      </w:r>
      <w:r w:rsidR="00A5189D">
        <w:t xml:space="preserve">A </w:t>
      </w:r>
      <w:r w:rsidR="00A737D1">
        <w:t xml:space="preserve">su voluntad, </w:t>
      </w:r>
      <w:r w:rsidR="00A5189D">
        <w:t xml:space="preserve"> </w:t>
      </w:r>
      <w:r w:rsidR="00803726">
        <w:t>con 30 (treinta</w:t>
      </w:r>
      <w:r w:rsidR="00A5189D">
        <w:t xml:space="preserve">) </w:t>
      </w:r>
      <w:r w:rsidR="00A737D1">
        <w:t xml:space="preserve">días </w:t>
      </w:r>
      <w:r w:rsidR="00492008">
        <w:t xml:space="preserve">de anticipación al inicio de un nuevo mes </w:t>
      </w:r>
      <w:r w:rsidR="00A737D1">
        <w:t>de abastecimiento. La falta de cumplimiento de este extremo hará pasible al PROVEEDOR de una sanción por resolución anticipada equivalente al 20% (ve</w:t>
      </w:r>
      <w:r w:rsidR="00A7577F">
        <w:t>i</w:t>
      </w:r>
      <w:r w:rsidR="00A737D1">
        <w:t xml:space="preserve">nte por ciento) de las tres últimas </w:t>
      </w:r>
      <w:r w:rsidR="00331C45">
        <w:t>liquidaciones que presentara para su pago. Como consecuencia de tener que hacer efectiva la respectiva sanción pecuniaria la última</w:t>
      </w:r>
      <w:r w:rsidR="00751984">
        <w:t xml:space="preserve"> </w:t>
      </w:r>
      <w:r w:rsidR="00A64ACD" w:rsidRPr="00854B04">
        <w:rPr>
          <w:rFonts w:cstheme="minorHAnsi"/>
        </w:rPr>
        <w:t>liquidación</w:t>
      </w:r>
      <w:r w:rsidR="00331C45" w:rsidRPr="00854B04">
        <w:rPr>
          <w:rFonts w:cstheme="minorHAnsi"/>
        </w:rPr>
        <w:t xml:space="preserve"> practicada por el PROVEEDOR será abonada luego de transcurridos 60 (sesenta) días de su presentación.</w:t>
      </w:r>
    </w:p>
    <w:p w14:paraId="0B8876BD" w14:textId="77777777" w:rsidR="00854B04" w:rsidRDefault="00AC60A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UN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DÉCIMA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 –</w:t>
      </w:r>
      <w:r w:rsidR="00862030" w:rsidRPr="00854B04">
        <w:rPr>
          <w:rFonts w:asciiTheme="minorHAnsi" w:hAnsiTheme="minorHAnsi" w:cstheme="minorHAnsi"/>
          <w:b/>
          <w:sz w:val="22"/>
          <w:szCs w:val="22"/>
          <w:u w:val="single"/>
        </w:rPr>
        <w:t>CONFIDENCIALIDAD: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El PROVEEDOR se compromete de manera expresa, </w:t>
      </w:r>
      <w:r w:rsidR="0045433C">
        <w:rPr>
          <w:rFonts w:asciiTheme="minorHAnsi" w:hAnsiTheme="minorHAnsi" w:cstheme="minorHAnsi"/>
          <w:sz w:val="22"/>
          <w:szCs w:val="22"/>
        </w:rPr>
        <w:t>mientras dure la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vigencia del</w:t>
      </w:r>
      <w:r w:rsidR="0045433C">
        <w:rPr>
          <w:rFonts w:asciiTheme="minorHAnsi" w:hAnsiTheme="minorHAnsi" w:cstheme="minorHAnsi"/>
          <w:sz w:val="22"/>
          <w:szCs w:val="22"/>
        </w:rPr>
        <w:t xml:space="preserve"> presente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 contrato, como después de su extinción, a no difundir, transmitir, revelar a terceras personas cualquier información a la que tenga acceso como consecuencia del </w:t>
      </w:r>
      <w:r w:rsidR="0045433C">
        <w:rPr>
          <w:rFonts w:asciiTheme="minorHAnsi" w:hAnsiTheme="minorHAnsi" w:cstheme="minorHAnsi"/>
          <w:sz w:val="22"/>
          <w:szCs w:val="22"/>
        </w:rPr>
        <w:t>mismo</w:t>
      </w:r>
      <w:r w:rsidR="007E4D88">
        <w:rPr>
          <w:rFonts w:asciiTheme="minorHAnsi" w:hAnsiTheme="minorHAnsi" w:cstheme="minorHAnsi"/>
          <w:sz w:val="22"/>
          <w:szCs w:val="22"/>
        </w:rPr>
        <w:t xml:space="preserve">. </w:t>
      </w:r>
      <w:r w:rsidR="00862030" w:rsidRPr="00854B04">
        <w:rPr>
          <w:rFonts w:asciiTheme="minorHAnsi" w:hAnsiTheme="minorHAnsi" w:cstheme="minorHAnsi"/>
          <w:sz w:val="22"/>
          <w:szCs w:val="22"/>
        </w:rPr>
        <w:t xml:space="preserve">La vulneración de este compromiso será considerada como causa justificada de extinción del presente contrato, sin derecho a la percepción de indemnización alguna. En el supuesto de incumplimiento del compromiso asumido y con independencia de la extinción del contrato, la </w:t>
      </w:r>
      <w:r w:rsidR="00854B04" w:rsidRPr="00854B04">
        <w:rPr>
          <w:rFonts w:asciiTheme="minorHAnsi" w:hAnsiTheme="minorHAnsi" w:cstheme="minorHAnsi"/>
          <w:sz w:val="22"/>
          <w:szCs w:val="22"/>
        </w:rPr>
        <w:t>SECRETARÍ</w:t>
      </w:r>
      <w:r w:rsidR="00862030" w:rsidRPr="00854B04">
        <w:rPr>
          <w:rFonts w:asciiTheme="minorHAnsi" w:hAnsiTheme="minorHAnsi" w:cstheme="minorHAnsi"/>
          <w:sz w:val="22"/>
          <w:szCs w:val="22"/>
        </w:rPr>
        <w:t>A se reserva el derecho de reclamar el resarcimiento de los daños y perjuicios que le pudieran causar como consecuencia de la vulneración del deber de confidencialidad pactado en la presente cláusula.</w:t>
      </w:r>
    </w:p>
    <w:p w14:paraId="0D3FF1A0" w14:textId="77777777" w:rsidR="00854B04" w:rsidRPr="00854B04" w:rsidRDefault="00854B04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</w:p>
    <w:p w14:paraId="69254D1B" w14:textId="77777777" w:rsidR="007824CB" w:rsidRPr="00854B04" w:rsidRDefault="00E610EC" w:rsidP="00854B0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b/>
          <w:sz w:val="22"/>
          <w:szCs w:val="22"/>
          <w:u w:val="single"/>
        </w:rPr>
        <w:t>DUO</w:t>
      </w:r>
      <w:r w:rsidR="00854B04" w:rsidRPr="00854B04">
        <w:rPr>
          <w:rFonts w:asciiTheme="minorHAnsi" w:hAnsiTheme="minorHAnsi" w:cstheme="minorHAnsi"/>
          <w:b/>
          <w:sz w:val="22"/>
          <w:szCs w:val="22"/>
          <w:u w:val="single"/>
        </w:rPr>
        <w:t xml:space="preserve">DÉCIMA - 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SOLUCI</w:t>
      </w:r>
      <w:r w:rsidR="00B412D3" w:rsidRPr="00854B04">
        <w:rPr>
          <w:rFonts w:asciiTheme="minorHAnsi" w:hAnsiTheme="minorHAnsi" w:cstheme="minorHAnsi"/>
          <w:b/>
          <w:sz w:val="22"/>
          <w:szCs w:val="22"/>
          <w:u w:val="single"/>
        </w:rPr>
        <w:t>Ó</w:t>
      </w:r>
      <w:r w:rsidR="00331C45" w:rsidRPr="00854B04">
        <w:rPr>
          <w:rFonts w:asciiTheme="minorHAnsi" w:hAnsiTheme="minorHAnsi" w:cstheme="minorHAnsi"/>
          <w:b/>
          <w:sz w:val="22"/>
          <w:szCs w:val="22"/>
          <w:u w:val="single"/>
        </w:rPr>
        <w:t>N DE CONTROVERSIAS</w:t>
      </w:r>
      <w:r w:rsidR="007824CB" w:rsidRPr="00854B04">
        <w:rPr>
          <w:rFonts w:asciiTheme="minorHAnsi" w:hAnsiTheme="minorHAnsi" w:cstheme="minorHAnsi"/>
          <w:b/>
          <w:sz w:val="22"/>
          <w:szCs w:val="22"/>
          <w:u w:val="single"/>
        </w:rPr>
        <w:t>:</w:t>
      </w:r>
      <w:r w:rsidR="005F65DE" w:rsidRPr="00854B04">
        <w:rPr>
          <w:rFonts w:asciiTheme="minorHAnsi" w:hAnsiTheme="minorHAnsi" w:cstheme="minorHAnsi"/>
          <w:sz w:val="22"/>
          <w:szCs w:val="22"/>
        </w:rPr>
        <w:t xml:space="preserve"> L</w:t>
      </w:r>
      <w:r w:rsidR="007824CB" w:rsidRPr="00854B04">
        <w:rPr>
          <w:rFonts w:asciiTheme="minorHAnsi" w:hAnsiTheme="minorHAnsi" w:cstheme="minorHAnsi"/>
          <w:sz w:val="22"/>
          <w:szCs w:val="22"/>
        </w:rPr>
        <w:t>as partes contratantes se comprometen a actuar de buena fe, y prestar su mayor colaboración para resolver las d</w:t>
      </w:r>
      <w:r w:rsidR="007E4D88">
        <w:rPr>
          <w:rFonts w:asciiTheme="minorHAnsi" w:hAnsiTheme="minorHAnsi" w:cstheme="minorHAnsi"/>
          <w:sz w:val="22"/>
          <w:szCs w:val="22"/>
        </w:rPr>
        <w:t>ificultades que pudieren surgir. En caso de no resultar ello posible, se someten a la jurisdicción de los Tribunales Ordinarios de la Provincia de Jujuy, renunciando a cualquier otro fuero o jurisdicción.</w:t>
      </w:r>
    </w:p>
    <w:p w14:paraId="570BF7AC" w14:textId="77777777" w:rsidR="00331C45" w:rsidRPr="00854B04" w:rsidRDefault="00A7577F" w:rsidP="006618A3">
      <w:pPr>
        <w:spacing w:after="120"/>
        <w:jc w:val="both"/>
        <w:rPr>
          <w:rFonts w:cstheme="minorHAnsi"/>
        </w:rPr>
      </w:pPr>
      <w:r w:rsidRPr="00854B04">
        <w:rPr>
          <w:rFonts w:cstheme="minorHAnsi"/>
        </w:rPr>
        <w:t>La SECRETARÍ</w:t>
      </w:r>
      <w:r w:rsidR="007824CB" w:rsidRPr="00854B04">
        <w:rPr>
          <w:rFonts w:cstheme="minorHAnsi"/>
        </w:rPr>
        <w:t xml:space="preserve">A como Organismo Estatal </w:t>
      </w:r>
      <w:r w:rsidR="00E00807" w:rsidRPr="00854B04">
        <w:rPr>
          <w:rFonts w:cstheme="minorHAnsi"/>
        </w:rPr>
        <w:t xml:space="preserve">y en cumplimiento de una finalidad de </w:t>
      </w:r>
      <w:r w:rsidR="00D23D34" w:rsidRPr="00854B04">
        <w:rPr>
          <w:rFonts w:cstheme="minorHAnsi"/>
        </w:rPr>
        <w:t>interés</w:t>
      </w:r>
      <w:r w:rsidR="00E00807" w:rsidRPr="00854B04">
        <w:rPr>
          <w:rFonts w:cstheme="minorHAnsi"/>
        </w:rPr>
        <w:t xml:space="preserve"> público </w:t>
      </w:r>
      <w:r w:rsidR="007824CB" w:rsidRPr="00854B04">
        <w:rPr>
          <w:rFonts w:cstheme="minorHAnsi"/>
        </w:rPr>
        <w:t xml:space="preserve">mantendrá </w:t>
      </w:r>
      <w:r w:rsidR="006618A3" w:rsidRPr="00854B04">
        <w:rPr>
          <w:rFonts w:cstheme="minorHAnsi"/>
        </w:rPr>
        <w:t>inalterable las prerrogativas</w:t>
      </w:r>
      <w:r w:rsidR="00751984">
        <w:rPr>
          <w:rFonts w:cstheme="minorHAnsi"/>
        </w:rPr>
        <w:t xml:space="preserve"> </w:t>
      </w:r>
      <w:r w:rsidR="00D23D34" w:rsidRPr="00854B04">
        <w:rPr>
          <w:rFonts w:cstheme="minorHAnsi"/>
        </w:rPr>
        <w:t>que lega</w:t>
      </w:r>
      <w:r w:rsidR="00223A56" w:rsidRPr="00854B04">
        <w:rPr>
          <w:rFonts w:cstheme="minorHAnsi"/>
        </w:rPr>
        <w:t xml:space="preserve">lmente le son reconocidas, para la </w:t>
      </w:r>
      <w:r w:rsidR="00D23D34" w:rsidRPr="00854B04">
        <w:rPr>
          <w:rFonts w:cstheme="minorHAnsi"/>
        </w:rPr>
        <w:t xml:space="preserve"> implementación del presente contrato.</w:t>
      </w:r>
    </w:p>
    <w:p w14:paraId="3868016B" w14:textId="77777777" w:rsidR="00074CFE" w:rsidRDefault="00074CFE" w:rsidP="00074CFE">
      <w:pPr>
        <w:spacing w:after="360"/>
        <w:jc w:val="both"/>
        <w:rPr>
          <w:rFonts w:cstheme="minorHAnsi"/>
        </w:rPr>
      </w:pPr>
      <w:r>
        <w:rPr>
          <w:rFonts w:cstheme="minorHAnsi"/>
        </w:rPr>
        <w:t>En prueba de conformidad, se firman dos ejemplares de un mismo tenor y a un solo fin, a 1 día del mes de septiembre del año 2024.-</w:t>
      </w:r>
    </w:p>
    <w:p w14:paraId="2D3F12B1" w14:textId="77777777" w:rsidR="0016667D" w:rsidRPr="00E134AF" w:rsidRDefault="0016667D" w:rsidP="00331C45">
      <w:pPr>
        <w:spacing w:after="360"/>
        <w:jc w:val="both"/>
      </w:pPr>
    </w:p>
    <w:p w14:paraId="67BCE891" w14:textId="77777777" w:rsidR="00BA79E3" w:rsidRDefault="00BA79E3" w:rsidP="00EC4EED">
      <w:pPr>
        <w:spacing w:after="360"/>
        <w:jc w:val="both"/>
      </w:pPr>
    </w:p>
    <w:p w14:paraId="5532E6F7" w14:textId="77777777" w:rsidR="00A278C6" w:rsidRDefault="00A278C6" w:rsidP="00EC4EED">
      <w:pPr>
        <w:spacing w:after="360"/>
        <w:jc w:val="both"/>
      </w:pPr>
    </w:p>
    <w:p w14:paraId="1CD383A0" w14:textId="77777777" w:rsidR="00AF7B94" w:rsidRDefault="00AF7B94" w:rsidP="00EC4EED">
      <w:pPr>
        <w:spacing w:after="360"/>
        <w:jc w:val="both"/>
      </w:pPr>
    </w:p>
    <w:p w14:paraId="796D4832" w14:textId="77777777" w:rsidR="00A278C6" w:rsidRDefault="00A278C6" w:rsidP="00EC4EED">
      <w:pPr>
        <w:spacing w:after="360"/>
        <w:jc w:val="both"/>
      </w:pPr>
    </w:p>
    <w:p w14:paraId="70779368" w14:textId="77777777" w:rsidR="001D65F2" w:rsidRPr="00A278C6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</w:t>
      </w:r>
    </w:p>
    <w:p w14:paraId="365EF6B1" w14:textId="7FAA9073" w:rsidR="001D65F2" w:rsidRDefault="001D65F2" w:rsidP="001D65F2">
      <w:pPr>
        <w:spacing w:after="360"/>
        <w:jc w:val="both"/>
        <w:rPr>
          <w:b/>
        </w:rPr>
      </w:pPr>
      <w:r>
        <w:rPr>
          <w:b/>
        </w:rPr>
        <w:t>Cuadro de precios acordados: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51"/>
        <w:gridCol w:w="3902"/>
        <w:gridCol w:w="2545"/>
        <w:gridCol w:w="1664"/>
      </w:tblGrid>
      <w:tr w:rsidR="006C1BA0" w14:paraId="4552D69E" w14:textId="77777777" w:rsidTr="00875873">
        <w:trPr>
          <w:trHeight w:val="283"/>
        </w:trPr>
        <w:tc>
          <w:tcPr>
            <w:tcW w:w="525" w:type="pct"/>
            <w:vAlign w:val="center"/>
            <w:hideMark/>
          </w:tcPr>
          <w:p w14:paraId="70FDA547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Renglon</w:t>
            </w:r>
            <w:proofErr w:type="spellEnd"/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</w:t>
            </w:r>
          </w:p>
        </w:tc>
        <w:tc>
          <w:tcPr>
            <w:tcW w:w="2153" w:type="pct"/>
            <w:vAlign w:val="center"/>
            <w:hideMark/>
          </w:tcPr>
          <w:p w14:paraId="4DBA8350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Articulo</w:t>
            </w:r>
          </w:p>
        </w:tc>
        <w:tc>
          <w:tcPr>
            <w:tcW w:w="1404" w:type="pct"/>
            <w:vAlign w:val="center"/>
            <w:hideMark/>
          </w:tcPr>
          <w:p w14:paraId="074C6AE8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>Medida</w:t>
            </w:r>
          </w:p>
        </w:tc>
        <w:tc>
          <w:tcPr>
            <w:tcW w:w="918" w:type="pct"/>
            <w:noWrap/>
            <w:vAlign w:val="center"/>
            <w:hideMark/>
          </w:tcPr>
          <w:p w14:paraId="19AE0DC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</w:rPr>
              <w:t xml:space="preserve"> Precio unitario </w:t>
            </w:r>
          </w:p>
        </w:tc>
      </w:tr>
      <w:tr w:rsidR="006C1BA0" w14:paraId="412C756E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600510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2153" w:type="pct"/>
            <w:vAlign w:val="center"/>
            <w:hideMark/>
          </w:tcPr>
          <w:p w14:paraId="2530528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Pollo de criadero congelado</w:t>
            </w:r>
          </w:p>
        </w:tc>
        <w:tc>
          <w:tcPr>
            <w:tcW w:w="1404" w:type="pct"/>
            <w:vAlign w:val="center"/>
            <w:hideMark/>
          </w:tcPr>
          <w:p w14:paraId="49DAE39A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bottom"/>
            <w:hideMark/>
          </w:tcPr>
          <w:p w14:paraId="6D5A6DA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 $       5.500,00 </w:t>
            </w:r>
          </w:p>
        </w:tc>
      </w:tr>
      <w:tr w:rsidR="006C1BA0" w14:paraId="0F87C21B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1A1E2C9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2153" w:type="pct"/>
            <w:vAlign w:val="center"/>
            <w:hideMark/>
          </w:tcPr>
          <w:p w14:paraId="1A86337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Especial Cortado (Cuadrada)</w:t>
            </w:r>
          </w:p>
        </w:tc>
        <w:tc>
          <w:tcPr>
            <w:tcW w:w="1404" w:type="pct"/>
            <w:vAlign w:val="center"/>
            <w:hideMark/>
          </w:tcPr>
          <w:p w14:paraId="2970BB57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64CFB60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6C1BA0" w14:paraId="549CBAEA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62E2DD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2153" w:type="pct"/>
            <w:vAlign w:val="center"/>
            <w:hideMark/>
          </w:tcPr>
          <w:p w14:paraId="14A0AAF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Blando entero (sobaco para sopa)</w:t>
            </w:r>
          </w:p>
        </w:tc>
        <w:tc>
          <w:tcPr>
            <w:tcW w:w="1404" w:type="pct"/>
            <w:vAlign w:val="center"/>
            <w:hideMark/>
          </w:tcPr>
          <w:p w14:paraId="72CC22EA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C64730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16.500,00 </w:t>
            </w:r>
          </w:p>
        </w:tc>
      </w:tr>
      <w:tr w:rsidR="006C1BA0" w14:paraId="0C9FCA7F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BBB7CC6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2153" w:type="pct"/>
            <w:vAlign w:val="center"/>
            <w:hideMark/>
          </w:tcPr>
          <w:p w14:paraId="02AE82A3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Carne molida especial</w:t>
            </w:r>
          </w:p>
        </w:tc>
        <w:tc>
          <w:tcPr>
            <w:tcW w:w="1404" w:type="pct"/>
            <w:vAlign w:val="center"/>
            <w:hideMark/>
          </w:tcPr>
          <w:p w14:paraId="7BD65E5C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69EEE3A3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6C1BA0" w14:paraId="0AA49270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9281B4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2153" w:type="pct"/>
            <w:vAlign w:val="center"/>
            <w:hideMark/>
          </w:tcPr>
          <w:p w14:paraId="42ABC5B7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Huevos de gallina por maple</w:t>
            </w:r>
          </w:p>
        </w:tc>
        <w:tc>
          <w:tcPr>
            <w:tcW w:w="1404" w:type="pct"/>
            <w:vAlign w:val="center"/>
            <w:hideMark/>
          </w:tcPr>
          <w:p w14:paraId="52CCE388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Maple</w:t>
            </w:r>
          </w:p>
        </w:tc>
        <w:tc>
          <w:tcPr>
            <w:tcW w:w="918" w:type="pct"/>
            <w:noWrap/>
            <w:vAlign w:val="center"/>
            <w:hideMark/>
          </w:tcPr>
          <w:p w14:paraId="1941C16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7.000,00 </w:t>
            </w:r>
          </w:p>
        </w:tc>
      </w:tr>
      <w:tr w:rsidR="006C1BA0" w14:paraId="712B3F98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6929140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2153" w:type="pct"/>
            <w:vAlign w:val="center"/>
            <w:hideMark/>
          </w:tcPr>
          <w:p w14:paraId="1FDB37C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Limón</w:t>
            </w:r>
          </w:p>
        </w:tc>
        <w:tc>
          <w:tcPr>
            <w:tcW w:w="1404" w:type="pct"/>
            <w:vAlign w:val="center"/>
            <w:hideMark/>
          </w:tcPr>
          <w:p w14:paraId="37F81DA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497086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   850,00 </w:t>
            </w:r>
          </w:p>
        </w:tc>
      </w:tr>
      <w:tr w:rsidR="006C1BA0" w14:paraId="424B9DF3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333B00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2153" w:type="pct"/>
            <w:vAlign w:val="center"/>
            <w:hideMark/>
          </w:tcPr>
          <w:p w14:paraId="10F5595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Naranja *</w:t>
            </w:r>
          </w:p>
        </w:tc>
        <w:tc>
          <w:tcPr>
            <w:tcW w:w="1404" w:type="pct"/>
            <w:vAlign w:val="center"/>
            <w:hideMark/>
          </w:tcPr>
          <w:p w14:paraId="2F71DD37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3E4042B3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6C1BA0" w14:paraId="6D4B5EA9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9F753B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2153" w:type="pct"/>
            <w:vAlign w:val="center"/>
            <w:hideMark/>
          </w:tcPr>
          <w:p w14:paraId="50533E3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Mandarina *</w:t>
            </w:r>
          </w:p>
        </w:tc>
        <w:tc>
          <w:tcPr>
            <w:tcW w:w="1404" w:type="pct"/>
            <w:vAlign w:val="center"/>
            <w:hideMark/>
          </w:tcPr>
          <w:p w14:paraId="2485A5CF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3636BF0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6C1BA0" w14:paraId="5EE0207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F7B618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2153" w:type="pct"/>
            <w:vAlign w:val="center"/>
            <w:hideMark/>
          </w:tcPr>
          <w:p w14:paraId="3B59FDE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Banana *</w:t>
            </w:r>
          </w:p>
        </w:tc>
        <w:tc>
          <w:tcPr>
            <w:tcW w:w="1404" w:type="pct"/>
            <w:vAlign w:val="center"/>
            <w:hideMark/>
          </w:tcPr>
          <w:p w14:paraId="066EF3EC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Docena</w:t>
            </w:r>
          </w:p>
        </w:tc>
        <w:tc>
          <w:tcPr>
            <w:tcW w:w="918" w:type="pct"/>
            <w:noWrap/>
            <w:vAlign w:val="center"/>
            <w:hideMark/>
          </w:tcPr>
          <w:p w14:paraId="6990462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6C1BA0" w14:paraId="401CA04C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749FD9F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2153" w:type="pct"/>
            <w:vAlign w:val="center"/>
            <w:hideMark/>
          </w:tcPr>
          <w:p w14:paraId="4C93A3C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Manzana/pera</w:t>
            </w:r>
          </w:p>
        </w:tc>
        <w:tc>
          <w:tcPr>
            <w:tcW w:w="1404" w:type="pct"/>
            <w:vAlign w:val="center"/>
            <w:hideMark/>
          </w:tcPr>
          <w:p w14:paraId="56FF4CD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1B344A8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6C1BA0" w14:paraId="5F5667B1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53E495F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2153" w:type="pct"/>
            <w:vAlign w:val="center"/>
            <w:hideMark/>
          </w:tcPr>
          <w:p w14:paraId="6191791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Acelga</w:t>
            </w:r>
          </w:p>
        </w:tc>
        <w:tc>
          <w:tcPr>
            <w:tcW w:w="1404" w:type="pct"/>
            <w:vAlign w:val="center"/>
            <w:hideMark/>
          </w:tcPr>
          <w:p w14:paraId="24DFF879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F4BF08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6C1BA0" w14:paraId="10252E6C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0D4E18C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2153" w:type="pct"/>
            <w:vAlign w:val="center"/>
            <w:hideMark/>
          </w:tcPr>
          <w:p w14:paraId="51DD6F1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Arveja en lata x 350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1404" w:type="pct"/>
            <w:vAlign w:val="center"/>
            <w:hideMark/>
          </w:tcPr>
          <w:p w14:paraId="36FB4D7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350 GR</w:t>
            </w:r>
          </w:p>
        </w:tc>
        <w:tc>
          <w:tcPr>
            <w:tcW w:w="918" w:type="pct"/>
            <w:noWrap/>
            <w:vAlign w:val="center"/>
            <w:hideMark/>
          </w:tcPr>
          <w:p w14:paraId="61D6FFE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1.000,00 </w:t>
            </w:r>
          </w:p>
        </w:tc>
      </w:tr>
      <w:tr w:rsidR="006C1BA0" w14:paraId="39E6B767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D729A5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2153" w:type="pct"/>
            <w:vAlign w:val="center"/>
            <w:hideMark/>
          </w:tcPr>
          <w:p w14:paraId="30988CF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Cebolla</w:t>
            </w:r>
          </w:p>
        </w:tc>
        <w:tc>
          <w:tcPr>
            <w:tcW w:w="1404" w:type="pct"/>
            <w:vAlign w:val="center"/>
            <w:hideMark/>
          </w:tcPr>
          <w:p w14:paraId="6763EB5D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F494B9D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6C1BA0" w14:paraId="33983F3E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316BD83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2153" w:type="pct"/>
            <w:vAlign w:val="center"/>
            <w:hideMark/>
          </w:tcPr>
          <w:p w14:paraId="7A71354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Morrón</w:t>
            </w:r>
          </w:p>
        </w:tc>
        <w:tc>
          <w:tcPr>
            <w:tcW w:w="1404" w:type="pct"/>
            <w:vAlign w:val="center"/>
            <w:hideMark/>
          </w:tcPr>
          <w:p w14:paraId="64162488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0846EB7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6C1BA0" w14:paraId="46E83645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2BF026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2153" w:type="pct"/>
            <w:vAlign w:val="center"/>
            <w:hideMark/>
          </w:tcPr>
          <w:p w14:paraId="24CC94FF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Papa</w:t>
            </w:r>
          </w:p>
        </w:tc>
        <w:tc>
          <w:tcPr>
            <w:tcW w:w="1404" w:type="pct"/>
            <w:vAlign w:val="center"/>
            <w:hideMark/>
          </w:tcPr>
          <w:p w14:paraId="577CB11C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65A35B0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tr w:rsidR="006C1BA0" w14:paraId="6ED86DC8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576D247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2153" w:type="pct"/>
            <w:vAlign w:val="center"/>
            <w:hideMark/>
          </w:tcPr>
          <w:p w14:paraId="4A6DC62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Pure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de tomate x 520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grs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14:paraId="7056E61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520 GR.</w:t>
            </w:r>
          </w:p>
        </w:tc>
        <w:tc>
          <w:tcPr>
            <w:tcW w:w="918" w:type="pct"/>
            <w:noWrap/>
            <w:vAlign w:val="center"/>
            <w:hideMark/>
          </w:tcPr>
          <w:p w14:paraId="50C69F4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6C1BA0" w14:paraId="32459A05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FF8847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2153" w:type="pct"/>
            <w:vAlign w:val="center"/>
            <w:hideMark/>
          </w:tcPr>
          <w:p w14:paraId="7BFDEDBD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Zanahoria</w:t>
            </w:r>
          </w:p>
        </w:tc>
        <w:tc>
          <w:tcPr>
            <w:tcW w:w="1404" w:type="pct"/>
            <w:vAlign w:val="center"/>
            <w:hideMark/>
          </w:tcPr>
          <w:p w14:paraId="57967441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1F6C08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1.800,00 </w:t>
            </w:r>
          </w:p>
        </w:tc>
      </w:tr>
      <w:tr w:rsidR="006C1BA0" w14:paraId="1A00A11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3327F8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2153" w:type="pct"/>
            <w:vAlign w:val="center"/>
            <w:hideMark/>
          </w:tcPr>
          <w:p w14:paraId="3352D2A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Zapallito</w:t>
            </w:r>
          </w:p>
        </w:tc>
        <w:tc>
          <w:tcPr>
            <w:tcW w:w="1404" w:type="pct"/>
            <w:vAlign w:val="center"/>
            <w:hideMark/>
          </w:tcPr>
          <w:p w14:paraId="0B68397F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872750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3.800,00 </w:t>
            </w:r>
          </w:p>
        </w:tc>
      </w:tr>
      <w:tr w:rsidR="006C1BA0" w14:paraId="25D8E0B1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53048B2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2153" w:type="pct"/>
            <w:vAlign w:val="center"/>
            <w:hideMark/>
          </w:tcPr>
          <w:p w14:paraId="486192A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Zapallo</w:t>
            </w:r>
          </w:p>
        </w:tc>
        <w:tc>
          <w:tcPr>
            <w:tcW w:w="1404" w:type="pct"/>
            <w:vAlign w:val="center"/>
            <w:hideMark/>
          </w:tcPr>
          <w:p w14:paraId="62430CA4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148EDD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1.600,00 </w:t>
            </w:r>
          </w:p>
        </w:tc>
      </w:tr>
      <w:tr w:rsidR="006C1BA0" w14:paraId="41916EC3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C30B7C0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2153" w:type="pct"/>
            <w:vAlign w:val="center"/>
            <w:hideMark/>
          </w:tcPr>
          <w:p w14:paraId="4406053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Levadura fresca</w:t>
            </w:r>
          </w:p>
        </w:tc>
        <w:tc>
          <w:tcPr>
            <w:tcW w:w="1404" w:type="pct"/>
            <w:vAlign w:val="center"/>
            <w:hideMark/>
          </w:tcPr>
          <w:p w14:paraId="3603A96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18" w:type="pct"/>
            <w:noWrap/>
            <w:vAlign w:val="center"/>
            <w:hideMark/>
          </w:tcPr>
          <w:p w14:paraId="4586059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21.800,00 </w:t>
            </w:r>
          </w:p>
        </w:tc>
      </w:tr>
      <w:tr w:rsidR="006C1BA0" w14:paraId="47D6894E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35300D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2153" w:type="pct"/>
            <w:vAlign w:val="center"/>
            <w:hideMark/>
          </w:tcPr>
          <w:p w14:paraId="2252FA77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Grasa Bovina</w:t>
            </w:r>
          </w:p>
        </w:tc>
        <w:tc>
          <w:tcPr>
            <w:tcW w:w="1404" w:type="pct"/>
            <w:vAlign w:val="center"/>
            <w:hideMark/>
          </w:tcPr>
          <w:p w14:paraId="645F64F9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AB188B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4.550,00 </w:t>
            </w:r>
          </w:p>
        </w:tc>
      </w:tr>
      <w:tr w:rsidR="006C1BA0" w14:paraId="1F86732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C5E515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2153" w:type="pct"/>
            <w:vAlign w:val="center"/>
            <w:hideMark/>
          </w:tcPr>
          <w:p w14:paraId="19639F4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Arroz Blanco Fino</w:t>
            </w:r>
          </w:p>
        </w:tc>
        <w:tc>
          <w:tcPr>
            <w:tcW w:w="1404" w:type="pct"/>
            <w:vAlign w:val="center"/>
            <w:hideMark/>
          </w:tcPr>
          <w:p w14:paraId="1DE1EF0A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F9C055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6C1BA0" w14:paraId="14C5BF4F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3FBE1F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2153" w:type="pct"/>
            <w:vAlign w:val="center"/>
            <w:hideMark/>
          </w:tcPr>
          <w:p w14:paraId="7118181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Avena arrollada</w:t>
            </w:r>
          </w:p>
        </w:tc>
        <w:tc>
          <w:tcPr>
            <w:tcW w:w="1404" w:type="pct"/>
            <w:vAlign w:val="center"/>
            <w:hideMark/>
          </w:tcPr>
          <w:p w14:paraId="446225DE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4538FF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4.800,00 </w:t>
            </w:r>
          </w:p>
        </w:tc>
      </w:tr>
      <w:tr w:rsidR="006C1BA0" w14:paraId="08B6E899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148FA5E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2153" w:type="pct"/>
            <w:vAlign w:val="center"/>
            <w:hideMark/>
          </w:tcPr>
          <w:p w14:paraId="67B9924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Fideos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Guiseros</w:t>
            </w:r>
            <w:proofErr w:type="spellEnd"/>
          </w:p>
        </w:tc>
        <w:tc>
          <w:tcPr>
            <w:tcW w:w="1404" w:type="pct"/>
            <w:vAlign w:val="center"/>
            <w:hideMark/>
          </w:tcPr>
          <w:p w14:paraId="552CCAF6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27334A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6C1BA0" w14:paraId="464C1ABC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C05DC78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2153" w:type="pct"/>
            <w:vAlign w:val="center"/>
            <w:hideMark/>
          </w:tcPr>
          <w:p w14:paraId="37E7CBD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Fideos Espaguetis</w:t>
            </w:r>
          </w:p>
        </w:tc>
        <w:tc>
          <w:tcPr>
            <w:tcW w:w="1404" w:type="pct"/>
            <w:vAlign w:val="center"/>
            <w:hideMark/>
          </w:tcPr>
          <w:p w14:paraId="52841F2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1AC9E9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6C1BA0" w14:paraId="116E9CDF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0AA7403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2153" w:type="pct"/>
            <w:vAlign w:val="center"/>
            <w:hideMark/>
          </w:tcPr>
          <w:p w14:paraId="56318F8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de trigo 000</w:t>
            </w:r>
          </w:p>
        </w:tc>
        <w:tc>
          <w:tcPr>
            <w:tcW w:w="1404" w:type="pct"/>
            <w:vAlign w:val="center"/>
            <w:hideMark/>
          </w:tcPr>
          <w:p w14:paraId="465AF771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AD3910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1.350,00 </w:t>
            </w:r>
          </w:p>
        </w:tc>
      </w:tr>
      <w:tr w:rsidR="006C1BA0" w14:paraId="0E47848B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B84D1C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2153" w:type="pct"/>
            <w:vAlign w:val="center"/>
            <w:hideMark/>
          </w:tcPr>
          <w:p w14:paraId="116FC28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Fécula de maíz</w:t>
            </w:r>
          </w:p>
        </w:tc>
        <w:tc>
          <w:tcPr>
            <w:tcW w:w="1404" w:type="pct"/>
            <w:vAlign w:val="center"/>
            <w:hideMark/>
          </w:tcPr>
          <w:p w14:paraId="0786F16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200 gr.</w:t>
            </w:r>
          </w:p>
        </w:tc>
        <w:tc>
          <w:tcPr>
            <w:tcW w:w="918" w:type="pct"/>
            <w:noWrap/>
            <w:vAlign w:val="center"/>
            <w:hideMark/>
          </w:tcPr>
          <w:p w14:paraId="5EE83BB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6C1BA0" w14:paraId="3299C5B3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8B490A6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28</w:t>
            </w:r>
          </w:p>
        </w:tc>
        <w:tc>
          <w:tcPr>
            <w:tcW w:w="2153" w:type="pct"/>
            <w:vAlign w:val="center"/>
            <w:hideMark/>
          </w:tcPr>
          <w:p w14:paraId="721E2D6F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Lenteja seca</w:t>
            </w:r>
          </w:p>
        </w:tc>
        <w:tc>
          <w:tcPr>
            <w:tcW w:w="1404" w:type="pct"/>
            <w:vAlign w:val="center"/>
            <w:hideMark/>
          </w:tcPr>
          <w:p w14:paraId="0AC1E234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400 gr.</w:t>
            </w:r>
          </w:p>
        </w:tc>
        <w:tc>
          <w:tcPr>
            <w:tcW w:w="918" w:type="pct"/>
            <w:noWrap/>
            <w:vAlign w:val="center"/>
            <w:hideMark/>
          </w:tcPr>
          <w:p w14:paraId="4B0FA78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2.250,00 </w:t>
            </w:r>
          </w:p>
        </w:tc>
      </w:tr>
      <w:tr w:rsidR="006C1BA0" w14:paraId="5B5AE8A0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0422298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2153" w:type="pct"/>
            <w:vAlign w:val="center"/>
            <w:hideMark/>
          </w:tcPr>
          <w:p w14:paraId="1435EE6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Sémola de maíz</w:t>
            </w:r>
          </w:p>
        </w:tc>
        <w:tc>
          <w:tcPr>
            <w:tcW w:w="1404" w:type="pct"/>
            <w:vAlign w:val="center"/>
            <w:hideMark/>
          </w:tcPr>
          <w:p w14:paraId="740775F9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D45D72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1.200,00 </w:t>
            </w:r>
          </w:p>
        </w:tc>
      </w:tr>
      <w:tr w:rsidR="006C1BA0" w14:paraId="33B59D07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99B219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2153" w:type="pct"/>
            <w:vAlign w:val="center"/>
            <w:hideMark/>
          </w:tcPr>
          <w:p w14:paraId="5F643AB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Trigo</w:t>
            </w:r>
          </w:p>
        </w:tc>
        <w:tc>
          <w:tcPr>
            <w:tcW w:w="1404" w:type="pct"/>
            <w:vAlign w:val="center"/>
            <w:hideMark/>
          </w:tcPr>
          <w:p w14:paraId="232CE29C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BFE3EA3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3.500,00 </w:t>
            </w:r>
          </w:p>
        </w:tc>
      </w:tr>
      <w:tr w:rsidR="006C1BA0" w14:paraId="64B78BEF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955D6A8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2153" w:type="pct"/>
            <w:vAlign w:val="center"/>
            <w:hideMark/>
          </w:tcPr>
          <w:p w14:paraId="4D18BEF3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Triguillo</w:t>
            </w:r>
          </w:p>
        </w:tc>
        <w:tc>
          <w:tcPr>
            <w:tcW w:w="1404" w:type="pct"/>
            <w:vAlign w:val="center"/>
            <w:hideMark/>
          </w:tcPr>
          <w:p w14:paraId="49625AE6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D46159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4.700,00 </w:t>
            </w:r>
          </w:p>
        </w:tc>
      </w:tr>
      <w:tr w:rsidR="006C1BA0" w14:paraId="2CDD3C89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0804B9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2153" w:type="pct"/>
            <w:vAlign w:val="center"/>
            <w:hideMark/>
          </w:tcPr>
          <w:p w14:paraId="04E155D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Frangollo</w:t>
            </w:r>
          </w:p>
        </w:tc>
        <w:tc>
          <w:tcPr>
            <w:tcW w:w="1404" w:type="pct"/>
            <w:vAlign w:val="center"/>
            <w:hideMark/>
          </w:tcPr>
          <w:p w14:paraId="53A725E5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4E65A7A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6C1BA0" w14:paraId="583E1CF7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E68143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2153" w:type="pct"/>
            <w:vAlign w:val="center"/>
            <w:hideMark/>
          </w:tcPr>
          <w:p w14:paraId="39DC173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Aceite</w:t>
            </w:r>
          </w:p>
        </w:tc>
        <w:tc>
          <w:tcPr>
            <w:tcW w:w="1404" w:type="pct"/>
            <w:vAlign w:val="center"/>
            <w:hideMark/>
          </w:tcPr>
          <w:p w14:paraId="4B724F6C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900ml</w:t>
            </w:r>
          </w:p>
        </w:tc>
        <w:tc>
          <w:tcPr>
            <w:tcW w:w="918" w:type="pct"/>
            <w:noWrap/>
            <w:vAlign w:val="center"/>
            <w:hideMark/>
          </w:tcPr>
          <w:p w14:paraId="7B5DCAE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3.200,00 </w:t>
            </w:r>
          </w:p>
        </w:tc>
      </w:tr>
      <w:tr w:rsidR="006C1BA0" w14:paraId="6CB8548E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1EA2524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2153" w:type="pct"/>
            <w:vAlign w:val="center"/>
            <w:hideMark/>
          </w:tcPr>
          <w:p w14:paraId="6E9FC81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Laurel</w:t>
            </w:r>
          </w:p>
        </w:tc>
        <w:tc>
          <w:tcPr>
            <w:tcW w:w="1404" w:type="pct"/>
            <w:vAlign w:val="center"/>
            <w:hideMark/>
          </w:tcPr>
          <w:p w14:paraId="02CD1246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1042C62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6C1BA0" w14:paraId="7AA5B0CB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690B7A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2153" w:type="pct"/>
            <w:vAlign w:val="center"/>
            <w:hideMark/>
          </w:tcPr>
          <w:p w14:paraId="28E198FF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Orégano</w:t>
            </w:r>
          </w:p>
        </w:tc>
        <w:tc>
          <w:tcPr>
            <w:tcW w:w="1404" w:type="pct"/>
            <w:vAlign w:val="center"/>
            <w:hideMark/>
          </w:tcPr>
          <w:p w14:paraId="71B72BB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1B1473A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6C1BA0" w14:paraId="0438892A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17C67DD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2153" w:type="pct"/>
            <w:vAlign w:val="center"/>
            <w:hideMark/>
          </w:tcPr>
          <w:p w14:paraId="5CA9568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Provenzal</w:t>
            </w:r>
          </w:p>
        </w:tc>
        <w:tc>
          <w:tcPr>
            <w:tcW w:w="1404" w:type="pct"/>
            <w:vAlign w:val="center"/>
            <w:hideMark/>
          </w:tcPr>
          <w:p w14:paraId="6769AA06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5BAC835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19.150,00 </w:t>
            </w:r>
          </w:p>
        </w:tc>
      </w:tr>
      <w:tr w:rsidR="006C1BA0" w14:paraId="795E4D83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7F2C5D6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2153" w:type="pct"/>
            <w:vAlign w:val="center"/>
            <w:hideMark/>
          </w:tcPr>
          <w:p w14:paraId="079C515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Sal fina común</w:t>
            </w:r>
          </w:p>
        </w:tc>
        <w:tc>
          <w:tcPr>
            <w:tcW w:w="1404" w:type="pct"/>
            <w:vAlign w:val="center"/>
            <w:hideMark/>
          </w:tcPr>
          <w:p w14:paraId="12E99C6D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KG.</w:t>
            </w:r>
          </w:p>
        </w:tc>
        <w:tc>
          <w:tcPr>
            <w:tcW w:w="918" w:type="pct"/>
            <w:noWrap/>
            <w:vAlign w:val="center"/>
            <w:hideMark/>
          </w:tcPr>
          <w:p w14:paraId="2722B3F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1.950,00 </w:t>
            </w:r>
          </w:p>
        </w:tc>
      </w:tr>
      <w:tr w:rsidR="006C1BA0" w14:paraId="38968531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1D08B6F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2153" w:type="pct"/>
            <w:vAlign w:val="center"/>
            <w:hideMark/>
          </w:tcPr>
          <w:p w14:paraId="2881EA1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Azúcar Blanca</w:t>
            </w:r>
          </w:p>
        </w:tc>
        <w:tc>
          <w:tcPr>
            <w:tcW w:w="1404" w:type="pct"/>
            <w:vAlign w:val="center"/>
            <w:hideMark/>
          </w:tcPr>
          <w:p w14:paraId="1AFDE96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9F073C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6C1BA0" w14:paraId="4A4A4C25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18071DC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2153" w:type="pct"/>
            <w:vAlign w:val="center"/>
            <w:hideMark/>
          </w:tcPr>
          <w:p w14:paraId="379CBC3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Esencia de vainilla</w:t>
            </w:r>
          </w:p>
        </w:tc>
        <w:tc>
          <w:tcPr>
            <w:tcW w:w="1404" w:type="pct"/>
            <w:vAlign w:val="center"/>
            <w:hideMark/>
          </w:tcPr>
          <w:p w14:paraId="12ED8C2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100 cc</w:t>
            </w:r>
          </w:p>
        </w:tc>
        <w:tc>
          <w:tcPr>
            <w:tcW w:w="918" w:type="pct"/>
            <w:noWrap/>
            <w:vAlign w:val="center"/>
            <w:hideMark/>
          </w:tcPr>
          <w:p w14:paraId="3E25C6D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1.400,00 </w:t>
            </w:r>
          </w:p>
        </w:tc>
      </w:tr>
      <w:tr w:rsidR="006C1BA0" w14:paraId="028F6BE6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F581510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lastRenderedPageBreak/>
              <w:t>40</w:t>
            </w:r>
          </w:p>
        </w:tc>
        <w:tc>
          <w:tcPr>
            <w:tcW w:w="2153" w:type="pct"/>
            <w:vAlign w:val="center"/>
            <w:hideMark/>
          </w:tcPr>
          <w:p w14:paraId="112CD6B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Mate Cocido en saquitos</w:t>
            </w:r>
          </w:p>
        </w:tc>
        <w:tc>
          <w:tcPr>
            <w:tcW w:w="1404" w:type="pct"/>
            <w:vAlign w:val="center"/>
            <w:hideMark/>
          </w:tcPr>
          <w:p w14:paraId="0034E98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14:paraId="08F0378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6C1BA0" w14:paraId="27A3C7F0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32B1256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41</w:t>
            </w:r>
          </w:p>
        </w:tc>
        <w:tc>
          <w:tcPr>
            <w:tcW w:w="2153" w:type="pct"/>
            <w:vAlign w:val="center"/>
            <w:hideMark/>
          </w:tcPr>
          <w:p w14:paraId="366B5C3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Té de Té</w:t>
            </w:r>
          </w:p>
        </w:tc>
        <w:tc>
          <w:tcPr>
            <w:tcW w:w="1404" w:type="pct"/>
            <w:vAlign w:val="center"/>
            <w:hideMark/>
          </w:tcPr>
          <w:p w14:paraId="4FBE88C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50 un.</w:t>
            </w:r>
          </w:p>
        </w:tc>
        <w:tc>
          <w:tcPr>
            <w:tcW w:w="918" w:type="pct"/>
            <w:noWrap/>
            <w:vAlign w:val="center"/>
            <w:hideMark/>
          </w:tcPr>
          <w:p w14:paraId="5B92BE8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2.800,00 </w:t>
            </w:r>
          </w:p>
        </w:tc>
      </w:tr>
      <w:tr w:rsidR="006C1BA0" w14:paraId="296F7ECE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13A10F0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42</w:t>
            </w:r>
          </w:p>
        </w:tc>
        <w:tc>
          <w:tcPr>
            <w:tcW w:w="2153" w:type="pct"/>
            <w:vAlign w:val="center"/>
            <w:hideMark/>
          </w:tcPr>
          <w:p w14:paraId="3BA89D5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Entera Instantánea</w:t>
            </w:r>
          </w:p>
        </w:tc>
        <w:tc>
          <w:tcPr>
            <w:tcW w:w="1404" w:type="pct"/>
            <w:vAlign w:val="center"/>
            <w:hideMark/>
          </w:tcPr>
          <w:p w14:paraId="4EA9818D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</w:t>
            </w:r>
          </w:p>
        </w:tc>
        <w:tc>
          <w:tcPr>
            <w:tcW w:w="918" w:type="pct"/>
            <w:noWrap/>
            <w:vAlign w:val="center"/>
            <w:hideMark/>
          </w:tcPr>
          <w:p w14:paraId="57DBE1BA" w14:textId="5695A36D" w:rsidR="006C1BA0" w:rsidRDefault="006C1BA0" w:rsidP="00CF1E2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</w:t>
            </w:r>
            <w:r w:rsidR="00CF1E26"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>10</w:t>
            </w:r>
            <w:bookmarkStart w:id="0" w:name="_GoBack"/>
            <w:bookmarkEnd w:id="0"/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.200,00 </w:t>
            </w:r>
          </w:p>
        </w:tc>
      </w:tr>
      <w:tr w:rsidR="006C1BA0" w14:paraId="659CF5BB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5605D5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43</w:t>
            </w:r>
          </w:p>
        </w:tc>
        <w:tc>
          <w:tcPr>
            <w:tcW w:w="2153" w:type="pct"/>
            <w:vAlign w:val="center"/>
            <w:hideMark/>
          </w:tcPr>
          <w:p w14:paraId="4CE95E1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Bizcocho</w:t>
            </w:r>
          </w:p>
        </w:tc>
        <w:tc>
          <w:tcPr>
            <w:tcW w:w="1404" w:type="pct"/>
            <w:vAlign w:val="center"/>
            <w:hideMark/>
          </w:tcPr>
          <w:p w14:paraId="2FCAAA5D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CF672C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3.550,00 </w:t>
            </w:r>
          </w:p>
        </w:tc>
      </w:tr>
      <w:tr w:rsidR="006C1BA0" w14:paraId="2C8F8E98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18BF9CC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44</w:t>
            </w:r>
          </w:p>
        </w:tc>
        <w:tc>
          <w:tcPr>
            <w:tcW w:w="2153" w:type="pct"/>
            <w:vAlign w:val="center"/>
            <w:hideMark/>
          </w:tcPr>
          <w:p w14:paraId="01FAF26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Pan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Migñon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(**)</w:t>
            </w:r>
          </w:p>
        </w:tc>
        <w:tc>
          <w:tcPr>
            <w:tcW w:w="1404" w:type="pct"/>
            <w:vAlign w:val="center"/>
            <w:hideMark/>
          </w:tcPr>
          <w:p w14:paraId="13325DD2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E45F33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3.350,00 </w:t>
            </w:r>
          </w:p>
        </w:tc>
      </w:tr>
      <w:tr w:rsidR="006C1BA0" w14:paraId="7B49A86B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A5E375C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</w:t>
            </w:r>
          </w:p>
        </w:tc>
        <w:tc>
          <w:tcPr>
            <w:tcW w:w="2153" w:type="pct"/>
            <w:vAlign w:val="center"/>
            <w:hideMark/>
          </w:tcPr>
          <w:p w14:paraId="2B7E8B9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Pan rallado</w:t>
            </w:r>
          </w:p>
        </w:tc>
        <w:tc>
          <w:tcPr>
            <w:tcW w:w="1404" w:type="pct"/>
            <w:vAlign w:val="center"/>
            <w:hideMark/>
          </w:tcPr>
          <w:p w14:paraId="30BE8237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79647B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3.000,00 </w:t>
            </w:r>
          </w:p>
        </w:tc>
      </w:tr>
      <w:tr w:rsidR="006C1BA0" w14:paraId="14BCF14F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3CEFD84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46</w:t>
            </w:r>
          </w:p>
        </w:tc>
        <w:tc>
          <w:tcPr>
            <w:tcW w:w="2153" w:type="pct"/>
            <w:vAlign w:val="center"/>
            <w:hideMark/>
          </w:tcPr>
          <w:p w14:paraId="46E0997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Peceto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316CC612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34F777D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6C1BA0" w14:paraId="73104677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F822FC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47</w:t>
            </w:r>
          </w:p>
        </w:tc>
        <w:tc>
          <w:tcPr>
            <w:tcW w:w="2153" w:type="pct"/>
            <w:vAlign w:val="center"/>
            <w:hideMark/>
          </w:tcPr>
          <w:p w14:paraId="306EC09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Espinaca ***</w:t>
            </w:r>
          </w:p>
        </w:tc>
        <w:tc>
          <w:tcPr>
            <w:tcW w:w="1404" w:type="pct"/>
            <w:vAlign w:val="center"/>
            <w:hideMark/>
          </w:tcPr>
          <w:p w14:paraId="23DFA458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atado</w:t>
            </w:r>
          </w:p>
        </w:tc>
        <w:tc>
          <w:tcPr>
            <w:tcW w:w="918" w:type="pct"/>
            <w:noWrap/>
            <w:vAlign w:val="center"/>
            <w:hideMark/>
          </w:tcPr>
          <w:p w14:paraId="55B099F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6C1BA0" w14:paraId="7C4BF9FC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26C2EF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48</w:t>
            </w:r>
          </w:p>
        </w:tc>
        <w:tc>
          <w:tcPr>
            <w:tcW w:w="2153" w:type="pct"/>
            <w:vAlign w:val="center"/>
            <w:hideMark/>
          </w:tcPr>
          <w:p w14:paraId="1B530E7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Perejil ***</w:t>
            </w:r>
          </w:p>
        </w:tc>
        <w:tc>
          <w:tcPr>
            <w:tcW w:w="1404" w:type="pct"/>
            <w:vAlign w:val="center"/>
            <w:hideMark/>
          </w:tcPr>
          <w:p w14:paraId="5C5E459D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Gr.</w:t>
            </w:r>
          </w:p>
        </w:tc>
        <w:tc>
          <w:tcPr>
            <w:tcW w:w="918" w:type="pct"/>
            <w:noWrap/>
            <w:vAlign w:val="center"/>
            <w:hideMark/>
          </w:tcPr>
          <w:p w14:paraId="27A1913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2.750,00 </w:t>
            </w:r>
          </w:p>
        </w:tc>
      </w:tr>
      <w:tr w:rsidR="006C1BA0" w14:paraId="5BB0F7B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9C23C0D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49</w:t>
            </w:r>
          </w:p>
        </w:tc>
        <w:tc>
          <w:tcPr>
            <w:tcW w:w="2153" w:type="pct"/>
            <w:vAlign w:val="center"/>
            <w:hideMark/>
          </w:tcPr>
          <w:p w14:paraId="7B8669C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Brócoli ***</w:t>
            </w:r>
          </w:p>
        </w:tc>
        <w:tc>
          <w:tcPr>
            <w:tcW w:w="1404" w:type="pct"/>
            <w:vAlign w:val="center"/>
            <w:hideMark/>
          </w:tcPr>
          <w:p w14:paraId="6E95EEAE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8F28A5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8.250,00 </w:t>
            </w:r>
          </w:p>
        </w:tc>
      </w:tr>
      <w:tr w:rsidR="006C1BA0" w14:paraId="0499D85C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F1B89A9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</w:t>
            </w:r>
          </w:p>
        </w:tc>
        <w:tc>
          <w:tcPr>
            <w:tcW w:w="2153" w:type="pct"/>
            <w:vAlign w:val="center"/>
            <w:hideMark/>
          </w:tcPr>
          <w:p w14:paraId="4E7CE6F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Chaucha ***</w:t>
            </w:r>
          </w:p>
        </w:tc>
        <w:tc>
          <w:tcPr>
            <w:tcW w:w="1404" w:type="pct"/>
            <w:vAlign w:val="center"/>
            <w:hideMark/>
          </w:tcPr>
          <w:p w14:paraId="28B68CDF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E46FE6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4.000,00 </w:t>
            </w:r>
          </w:p>
        </w:tc>
      </w:tr>
      <w:tr w:rsidR="006C1BA0" w14:paraId="78B0C538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D0E047C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51</w:t>
            </w:r>
          </w:p>
        </w:tc>
        <w:tc>
          <w:tcPr>
            <w:tcW w:w="2153" w:type="pct"/>
            <w:vAlign w:val="center"/>
            <w:hideMark/>
          </w:tcPr>
          <w:p w14:paraId="3DCED25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Pelones deshidratados ***</w:t>
            </w:r>
          </w:p>
        </w:tc>
        <w:tc>
          <w:tcPr>
            <w:tcW w:w="1404" w:type="pct"/>
            <w:vAlign w:val="center"/>
            <w:hideMark/>
          </w:tcPr>
          <w:p w14:paraId="4267ACB8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1E59DE4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9.500,00 </w:t>
            </w:r>
          </w:p>
        </w:tc>
      </w:tr>
      <w:tr w:rsidR="006C1BA0" w14:paraId="38E83C46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08AF27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52</w:t>
            </w:r>
          </w:p>
        </w:tc>
        <w:tc>
          <w:tcPr>
            <w:tcW w:w="2153" w:type="pct"/>
            <w:vAlign w:val="center"/>
            <w:hideMark/>
          </w:tcPr>
          <w:p w14:paraId="5D84F2F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batata ***</w:t>
            </w:r>
          </w:p>
        </w:tc>
        <w:tc>
          <w:tcPr>
            <w:tcW w:w="1404" w:type="pct"/>
            <w:vAlign w:val="center"/>
            <w:hideMark/>
          </w:tcPr>
          <w:p w14:paraId="506A7E05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07162C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6.400,00 </w:t>
            </w:r>
          </w:p>
        </w:tc>
      </w:tr>
      <w:tr w:rsidR="006C1BA0" w14:paraId="384D662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05D0F30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53</w:t>
            </w:r>
          </w:p>
        </w:tc>
        <w:tc>
          <w:tcPr>
            <w:tcW w:w="2153" w:type="pct"/>
            <w:vAlign w:val="center"/>
            <w:hideMark/>
          </w:tcPr>
          <w:p w14:paraId="4D1C826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Durazno al natural ***</w:t>
            </w:r>
          </w:p>
        </w:tc>
        <w:tc>
          <w:tcPr>
            <w:tcW w:w="1404" w:type="pct"/>
            <w:vAlign w:val="center"/>
            <w:hideMark/>
          </w:tcPr>
          <w:p w14:paraId="59C3545A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Lata en mitades x 820 gr.</w:t>
            </w:r>
          </w:p>
        </w:tc>
        <w:tc>
          <w:tcPr>
            <w:tcW w:w="918" w:type="pct"/>
            <w:noWrap/>
            <w:vAlign w:val="center"/>
            <w:hideMark/>
          </w:tcPr>
          <w:p w14:paraId="3587DD9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6.750,00 </w:t>
            </w:r>
          </w:p>
        </w:tc>
      </w:tr>
      <w:tr w:rsidR="006C1BA0" w14:paraId="33267609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C543CF6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54</w:t>
            </w:r>
          </w:p>
        </w:tc>
        <w:tc>
          <w:tcPr>
            <w:tcW w:w="2153" w:type="pct"/>
            <w:vAlign w:val="center"/>
            <w:hideMark/>
          </w:tcPr>
          <w:p w14:paraId="16B3609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Dulce de leche ***</w:t>
            </w:r>
          </w:p>
        </w:tc>
        <w:tc>
          <w:tcPr>
            <w:tcW w:w="1404" w:type="pct"/>
            <w:vAlign w:val="center"/>
            <w:hideMark/>
          </w:tcPr>
          <w:p w14:paraId="7A8D55AC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400 gr.</w:t>
            </w:r>
          </w:p>
        </w:tc>
        <w:tc>
          <w:tcPr>
            <w:tcW w:w="918" w:type="pct"/>
            <w:noWrap/>
            <w:vAlign w:val="center"/>
            <w:hideMark/>
          </w:tcPr>
          <w:p w14:paraId="1B1C990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5.200,00 </w:t>
            </w:r>
          </w:p>
        </w:tc>
      </w:tr>
      <w:tr w:rsidR="006C1BA0" w14:paraId="04D18D12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58AF35C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55</w:t>
            </w:r>
          </w:p>
        </w:tc>
        <w:tc>
          <w:tcPr>
            <w:tcW w:w="2153" w:type="pct"/>
            <w:vAlign w:val="center"/>
            <w:hideMark/>
          </w:tcPr>
          <w:p w14:paraId="1EA7043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Mermelada ***</w:t>
            </w:r>
          </w:p>
        </w:tc>
        <w:tc>
          <w:tcPr>
            <w:tcW w:w="1404" w:type="pct"/>
            <w:vAlign w:val="center"/>
            <w:hideMark/>
          </w:tcPr>
          <w:p w14:paraId="08587145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Pote x 500 gr.</w:t>
            </w:r>
          </w:p>
        </w:tc>
        <w:tc>
          <w:tcPr>
            <w:tcW w:w="918" w:type="pct"/>
            <w:noWrap/>
            <w:vAlign w:val="center"/>
            <w:hideMark/>
          </w:tcPr>
          <w:p w14:paraId="43FE10A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5.200,00 </w:t>
            </w:r>
          </w:p>
        </w:tc>
      </w:tr>
      <w:tr w:rsidR="006C1BA0" w14:paraId="0686369D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61D9A1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56</w:t>
            </w:r>
          </w:p>
        </w:tc>
        <w:tc>
          <w:tcPr>
            <w:tcW w:w="2153" w:type="pct"/>
            <w:vAlign w:val="center"/>
            <w:hideMark/>
          </w:tcPr>
          <w:p w14:paraId="68AC76A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Edulcorante ***</w:t>
            </w:r>
          </w:p>
        </w:tc>
        <w:tc>
          <w:tcPr>
            <w:tcW w:w="1404" w:type="pct"/>
            <w:vAlign w:val="center"/>
            <w:hideMark/>
          </w:tcPr>
          <w:p w14:paraId="3B510E3B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400 c.c.</w:t>
            </w:r>
          </w:p>
        </w:tc>
        <w:tc>
          <w:tcPr>
            <w:tcW w:w="918" w:type="pct"/>
            <w:noWrap/>
            <w:vAlign w:val="center"/>
            <w:hideMark/>
          </w:tcPr>
          <w:p w14:paraId="2F9BC94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4.400,00 </w:t>
            </w:r>
          </w:p>
        </w:tc>
      </w:tr>
      <w:tr w:rsidR="006C1BA0" w14:paraId="2E80A25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5E9DBE1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57</w:t>
            </w:r>
          </w:p>
        </w:tc>
        <w:tc>
          <w:tcPr>
            <w:tcW w:w="2153" w:type="pct"/>
            <w:vAlign w:val="center"/>
            <w:hideMark/>
          </w:tcPr>
          <w:p w14:paraId="57A5457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Harina Leudante ***</w:t>
            </w:r>
          </w:p>
        </w:tc>
        <w:tc>
          <w:tcPr>
            <w:tcW w:w="1404" w:type="pct"/>
            <w:vAlign w:val="center"/>
            <w:hideMark/>
          </w:tcPr>
          <w:p w14:paraId="7A65DFCE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18" w:type="pct"/>
            <w:noWrap/>
            <w:vAlign w:val="center"/>
            <w:hideMark/>
          </w:tcPr>
          <w:p w14:paraId="3147E74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3.100,00 </w:t>
            </w:r>
          </w:p>
        </w:tc>
      </w:tr>
      <w:tr w:rsidR="006C1BA0" w14:paraId="3AC508F1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7E03CF2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58</w:t>
            </w:r>
          </w:p>
        </w:tc>
        <w:tc>
          <w:tcPr>
            <w:tcW w:w="2153" w:type="pct"/>
            <w:vAlign w:val="center"/>
            <w:hideMark/>
          </w:tcPr>
          <w:p w14:paraId="108ECDE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Jugo en polvo ***</w:t>
            </w:r>
          </w:p>
        </w:tc>
        <w:tc>
          <w:tcPr>
            <w:tcW w:w="1404" w:type="pct"/>
            <w:vAlign w:val="center"/>
            <w:hideMark/>
          </w:tcPr>
          <w:p w14:paraId="517D12E5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Sobre x un.</w:t>
            </w:r>
          </w:p>
        </w:tc>
        <w:tc>
          <w:tcPr>
            <w:tcW w:w="918" w:type="pct"/>
            <w:noWrap/>
            <w:vAlign w:val="center"/>
            <w:hideMark/>
          </w:tcPr>
          <w:p w14:paraId="464AB31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1.100,00 </w:t>
            </w:r>
          </w:p>
        </w:tc>
      </w:tr>
      <w:tr w:rsidR="006C1BA0" w14:paraId="2941B203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3F4D700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59</w:t>
            </w:r>
          </w:p>
        </w:tc>
        <w:tc>
          <w:tcPr>
            <w:tcW w:w="2153" w:type="pct"/>
            <w:vAlign w:val="center"/>
            <w:hideMark/>
          </w:tcPr>
          <w:p w14:paraId="52E8DF7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Vitina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4AD272A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500 gr.</w:t>
            </w:r>
          </w:p>
        </w:tc>
        <w:tc>
          <w:tcPr>
            <w:tcW w:w="918" w:type="pct"/>
            <w:noWrap/>
            <w:vAlign w:val="center"/>
            <w:hideMark/>
          </w:tcPr>
          <w:p w14:paraId="0684A1D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5.100,00 </w:t>
            </w:r>
          </w:p>
        </w:tc>
      </w:tr>
      <w:tr w:rsidR="006C1BA0" w14:paraId="29755342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856EF0F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60</w:t>
            </w:r>
          </w:p>
        </w:tc>
        <w:tc>
          <w:tcPr>
            <w:tcW w:w="2153" w:type="pct"/>
            <w:vAlign w:val="center"/>
            <w:hideMark/>
          </w:tcPr>
          <w:p w14:paraId="1A1E07B7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Maíz pelado ***</w:t>
            </w:r>
          </w:p>
        </w:tc>
        <w:tc>
          <w:tcPr>
            <w:tcW w:w="1404" w:type="pct"/>
            <w:vAlign w:val="center"/>
            <w:hideMark/>
          </w:tcPr>
          <w:p w14:paraId="0D1AB53A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Paquete x 1 Kg.</w:t>
            </w:r>
          </w:p>
        </w:tc>
        <w:tc>
          <w:tcPr>
            <w:tcW w:w="918" w:type="pct"/>
            <w:noWrap/>
            <w:vAlign w:val="center"/>
            <w:hideMark/>
          </w:tcPr>
          <w:p w14:paraId="54A718F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4.100,00 </w:t>
            </w:r>
          </w:p>
        </w:tc>
      </w:tr>
      <w:tr w:rsidR="006C1BA0" w14:paraId="0AC838D8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1507E62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61</w:t>
            </w:r>
          </w:p>
        </w:tc>
        <w:tc>
          <w:tcPr>
            <w:tcW w:w="2153" w:type="pct"/>
            <w:vAlign w:val="center"/>
            <w:hideMark/>
          </w:tcPr>
          <w:p w14:paraId="6B15B54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Cereal sin azúcar ***</w:t>
            </w:r>
          </w:p>
        </w:tc>
        <w:tc>
          <w:tcPr>
            <w:tcW w:w="1404" w:type="pct"/>
            <w:vAlign w:val="center"/>
            <w:hideMark/>
          </w:tcPr>
          <w:p w14:paraId="3AD7F401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09B89F6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7.500,00 </w:t>
            </w:r>
          </w:p>
        </w:tc>
      </w:tr>
      <w:tr w:rsidR="006C1BA0" w14:paraId="1E194771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E3964B3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62</w:t>
            </w:r>
          </w:p>
        </w:tc>
        <w:tc>
          <w:tcPr>
            <w:tcW w:w="2153" w:type="pct"/>
            <w:vAlign w:val="center"/>
            <w:hideMark/>
          </w:tcPr>
          <w:p w14:paraId="3AD903A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Malta ***</w:t>
            </w:r>
          </w:p>
        </w:tc>
        <w:tc>
          <w:tcPr>
            <w:tcW w:w="1404" w:type="pct"/>
            <w:vAlign w:val="center"/>
            <w:hideMark/>
          </w:tcPr>
          <w:p w14:paraId="326D7189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Frasco x 170 gr.</w:t>
            </w:r>
          </w:p>
        </w:tc>
        <w:tc>
          <w:tcPr>
            <w:tcW w:w="918" w:type="pct"/>
            <w:noWrap/>
            <w:vAlign w:val="center"/>
            <w:hideMark/>
          </w:tcPr>
          <w:p w14:paraId="2BA96F2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5.500,00 </w:t>
            </w:r>
          </w:p>
        </w:tc>
      </w:tr>
      <w:tr w:rsidR="006C1BA0" w14:paraId="3DDAD690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AD67698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63</w:t>
            </w:r>
          </w:p>
        </w:tc>
        <w:tc>
          <w:tcPr>
            <w:tcW w:w="2153" w:type="pct"/>
            <w:vAlign w:val="center"/>
            <w:hideMark/>
          </w:tcPr>
          <w:p w14:paraId="2090761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Cacao ***</w:t>
            </w:r>
          </w:p>
        </w:tc>
        <w:tc>
          <w:tcPr>
            <w:tcW w:w="1404" w:type="pct"/>
            <w:vAlign w:val="center"/>
            <w:hideMark/>
          </w:tcPr>
          <w:p w14:paraId="610E43A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180 gr.</w:t>
            </w:r>
          </w:p>
        </w:tc>
        <w:tc>
          <w:tcPr>
            <w:tcW w:w="918" w:type="pct"/>
            <w:noWrap/>
            <w:vAlign w:val="center"/>
            <w:hideMark/>
          </w:tcPr>
          <w:p w14:paraId="7B45BFC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2.000,00 </w:t>
            </w:r>
          </w:p>
        </w:tc>
      </w:tr>
      <w:tr w:rsidR="006C1BA0" w14:paraId="65CA9D1E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F661EA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64</w:t>
            </w:r>
          </w:p>
        </w:tc>
        <w:tc>
          <w:tcPr>
            <w:tcW w:w="2153" w:type="pct"/>
            <w:vAlign w:val="center"/>
            <w:hideMark/>
          </w:tcPr>
          <w:p w14:paraId="5BB33D1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gelatina ***</w:t>
            </w:r>
          </w:p>
        </w:tc>
        <w:tc>
          <w:tcPr>
            <w:tcW w:w="1404" w:type="pct"/>
            <w:vAlign w:val="center"/>
            <w:hideMark/>
          </w:tcPr>
          <w:p w14:paraId="063C8E2E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14:paraId="5C272BDD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6C1BA0" w14:paraId="589A4625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8FA6DF4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65</w:t>
            </w:r>
          </w:p>
        </w:tc>
        <w:tc>
          <w:tcPr>
            <w:tcW w:w="2153" w:type="pct"/>
            <w:vAlign w:val="center"/>
            <w:hideMark/>
          </w:tcPr>
          <w:p w14:paraId="2A58EC4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Polvo para flan ***</w:t>
            </w:r>
          </w:p>
        </w:tc>
        <w:tc>
          <w:tcPr>
            <w:tcW w:w="1404" w:type="pct"/>
            <w:vAlign w:val="center"/>
            <w:hideMark/>
          </w:tcPr>
          <w:p w14:paraId="306C3F7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40 gr.</w:t>
            </w:r>
          </w:p>
        </w:tc>
        <w:tc>
          <w:tcPr>
            <w:tcW w:w="918" w:type="pct"/>
            <w:noWrap/>
            <w:vAlign w:val="center"/>
            <w:hideMark/>
          </w:tcPr>
          <w:p w14:paraId="43CADD5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1.650,00 </w:t>
            </w:r>
          </w:p>
        </w:tc>
      </w:tr>
      <w:tr w:rsidR="006C1BA0" w14:paraId="453A777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3181D6B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66</w:t>
            </w:r>
          </w:p>
        </w:tc>
        <w:tc>
          <w:tcPr>
            <w:tcW w:w="2153" w:type="pct"/>
            <w:vAlign w:val="center"/>
            <w:hideMark/>
          </w:tcPr>
          <w:p w14:paraId="5D177CE1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Queso Cremoso ***</w:t>
            </w:r>
          </w:p>
        </w:tc>
        <w:tc>
          <w:tcPr>
            <w:tcW w:w="1404" w:type="pct"/>
            <w:vAlign w:val="center"/>
            <w:hideMark/>
          </w:tcPr>
          <w:p w14:paraId="691E9F60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6D5055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12.500,00 </w:t>
            </w:r>
          </w:p>
        </w:tc>
      </w:tr>
      <w:tr w:rsidR="006C1BA0" w14:paraId="61D26697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F05745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67</w:t>
            </w:r>
          </w:p>
        </w:tc>
        <w:tc>
          <w:tcPr>
            <w:tcW w:w="2153" w:type="pct"/>
            <w:vAlign w:val="center"/>
            <w:hideMark/>
          </w:tcPr>
          <w:p w14:paraId="3F4DB162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Queso 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Tybo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 xml:space="preserve"> ***</w:t>
            </w:r>
          </w:p>
        </w:tc>
        <w:tc>
          <w:tcPr>
            <w:tcW w:w="1404" w:type="pct"/>
            <w:vAlign w:val="center"/>
            <w:hideMark/>
          </w:tcPr>
          <w:p w14:paraId="229ACCDA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7B18F47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10.700,00 </w:t>
            </w:r>
          </w:p>
        </w:tc>
      </w:tr>
      <w:tr w:rsidR="006C1BA0" w14:paraId="427FED42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5FB699DA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68</w:t>
            </w:r>
          </w:p>
        </w:tc>
        <w:tc>
          <w:tcPr>
            <w:tcW w:w="2153" w:type="pct"/>
            <w:vAlign w:val="center"/>
            <w:hideMark/>
          </w:tcPr>
          <w:p w14:paraId="7B3928B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Pastas frescas (</w:t>
            </w: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pascualina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, ravioles)***</w:t>
            </w:r>
          </w:p>
        </w:tc>
        <w:tc>
          <w:tcPr>
            <w:tcW w:w="1404" w:type="pct"/>
            <w:vAlign w:val="center"/>
            <w:hideMark/>
          </w:tcPr>
          <w:p w14:paraId="5ADC0398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450 gr.</w:t>
            </w:r>
          </w:p>
        </w:tc>
        <w:tc>
          <w:tcPr>
            <w:tcW w:w="918" w:type="pct"/>
            <w:noWrap/>
            <w:vAlign w:val="center"/>
            <w:hideMark/>
          </w:tcPr>
          <w:p w14:paraId="4582B5A9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5.000,00 </w:t>
            </w:r>
          </w:p>
        </w:tc>
      </w:tr>
      <w:tr w:rsidR="006C1BA0" w14:paraId="5C562CC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0BDE726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69</w:t>
            </w:r>
          </w:p>
        </w:tc>
        <w:tc>
          <w:tcPr>
            <w:tcW w:w="2153" w:type="pct"/>
            <w:vAlign w:val="center"/>
            <w:hideMark/>
          </w:tcPr>
          <w:p w14:paraId="50598567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Yogurt</w:t>
            </w:r>
          </w:p>
        </w:tc>
        <w:tc>
          <w:tcPr>
            <w:tcW w:w="1404" w:type="pct"/>
            <w:vAlign w:val="center"/>
            <w:hideMark/>
          </w:tcPr>
          <w:p w14:paraId="155FB024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18" w:type="pct"/>
            <w:noWrap/>
            <w:vAlign w:val="center"/>
            <w:hideMark/>
          </w:tcPr>
          <w:p w14:paraId="12F501E3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2.700,00 </w:t>
            </w:r>
          </w:p>
        </w:tc>
      </w:tr>
      <w:tr w:rsidR="006C1BA0" w14:paraId="5A89DA41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1004A18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70</w:t>
            </w:r>
          </w:p>
        </w:tc>
        <w:tc>
          <w:tcPr>
            <w:tcW w:w="2153" w:type="pct"/>
            <w:vAlign w:val="center"/>
            <w:hideMark/>
          </w:tcPr>
          <w:p w14:paraId="33277454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apio </w:t>
            </w:r>
          </w:p>
        </w:tc>
        <w:tc>
          <w:tcPr>
            <w:tcW w:w="1404" w:type="pct"/>
            <w:vAlign w:val="center"/>
            <w:hideMark/>
          </w:tcPr>
          <w:p w14:paraId="0BA68CDE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0F76C5A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2.300,00 </w:t>
            </w:r>
          </w:p>
        </w:tc>
      </w:tr>
      <w:tr w:rsidR="006C1BA0" w14:paraId="13094B74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586E519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71</w:t>
            </w:r>
          </w:p>
        </w:tc>
        <w:tc>
          <w:tcPr>
            <w:tcW w:w="2153" w:type="pct"/>
            <w:vAlign w:val="center"/>
            <w:hideMark/>
          </w:tcPr>
          <w:p w14:paraId="530FE917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arveja</w:t>
            </w:r>
          </w:p>
        </w:tc>
        <w:tc>
          <w:tcPr>
            <w:tcW w:w="1404" w:type="pct"/>
            <w:vAlign w:val="center"/>
            <w:hideMark/>
          </w:tcPr>
          <w:p w14:paraId="246DFEAF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2AD0458F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6.600,00 </w:t>
            </w:r>
          </w:p>
        </w:tc>
      </w:tr>
      <w:tr w:rsidR="006C1BA0" w14:paraId="2668FAAB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66A06613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72</w:t>
            </w:r>
          </w:p>
        </w:tc>
        <w:tc>
          <w:tcPr>
            <w:tcW w:w="2153" w:type="pct"/>
            <w:vAlign w:val="center"/>
            <w:hideMark/>
          </w:tcPr>
          <w:p w14:paraId="3278C4F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nalga</w:t>
            </w:r>
          </w:p>
        </w:tc>
        <w:tc>
          <w:tcPr>
            <w:tcW w:w="1404" w:type="pct"/>
            <w:vAlign w:val="center"/>
            <w:hideMark/>
          </w:tcPr>
          <w:p w14:paraId="5E280374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401951E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17.800,00 </w:t>
            </w:r>
          </w:p>
        </w:tc>
      </w:tr>
      <w:tr w:rsidR="006C1BA0" w14:paraId="66FC9098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465387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73</w:t>
            </w:r>
          </w:p>
        </w:tc>
        <w:tc>
          <w:tcPr>
            <w:tcW w:w="2153" w:type="pct"/>
            <w:vAlign w:val="center"/>
            <w:hideMark/>
          </w:tcPr>
          <w:p w14:paraId="5A348FAA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batata</w:t>
            </w:r>
          </w:p>
        </w:tc>
        <w:tc>
          <w:tcPr>
            <w:tcW w:w="1404" w:type="pct"/>
            <w:vAlign w:val="center"/>
            <w:hideMark/>
          </w:tcPr>
          <w:p w14:paraId="2D784374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</w:t>
            </w:r>
          </w:p>
        </w:tc>
        <w:tc>
          <w:tcPr>
            <w:tcW w:w="918" w:type="pct"/>
            <w:noWrap/>
            <w:vAlign w:val="center"/>
            <w:hideMark/>
          </w:tcPr>
          <w:p w14:paraId="79C072AF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2.500,00 </w:t>
            </w:r>
          </w:p>
        </w:tc>
      </w:tr>
      <w:tr w:rsidR="006C1BA0" w14:paraId="3997C3E1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243FC27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74</w:t>
            </w:r>
          </w:p>
        </w:tc>
        <w:tc>
          <w:tcPr>
            <w:tcW w:w="2153" w:type="pct"/>
            <w:vAlign w:val="center"/>
            <w:hideMark/>
          </w:tcPr>
          <w:p w14:paraId="052D0AF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Leche en Polvo descremada por 800 gr</w:t>
            </w:r>
          </w:p>
        </w:tc>
        <w:tc>
          <w:tcPr>
            <w:tcW w:w="1404" w:type="pct"/>
            <w:vAlign w:val="center"/>
            <w:hideMark/>
          </w:tcPr>
          <w:p w14:paraId="2C0B1C79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caja x 800 gr.</w:t>
            </w:r>
          </w:p>
        </w:tc>
        <w:tc>
          <w:tcPr>
            <w:tcW w:w="918" w:type="pct"/>
            <w:noWrap/>
            <w:vAlign w:val="center"/>
            <w:hideMark/>
          </w:tcPr>
          <w:p w14:paraId="41501DE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12.500,00 </w:t>
            </w:r>
          </w:p>
        </w:tc>
      </w:tr>
      <w:tr w:rsidR="006C1BA0" w14:paraId="504032E2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E425D44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75</w:t>
            </w:r>
          </w:p>
        </w:tc>
        <w:tc>
          <w:tcPr>
            <w:tcW w:w="2153" w:type="pct"/>
            <w:vAlign w:val="center"/>
            <w:hideMark/>
          </w:tcPr>
          <w:p w14:paraId="2300BAF8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yogur descremado</w:t>
            </w:r>
          </w:p>
        </w:tc>
        <w:tc>
          <w:tcPr>
            <w:tcW w:w="1404" w:type="pct"/>
            <w:vAlign w:val="center"/>
            <w:hideMark/>
          </w:tcPr>
          <w:p w14:paraId="6E117796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</w:rPr>
              <w:t>Ltr</w:t>
            </w:r>
            <w:proofErr w:type="spellEnd"/>
            <w:r>
              <w:rPr>
                <w:rFonts w:ascii="Calibri" w:eastAsia="Times New Roman" w:hAnsi="Calibri" w:cs="Calibri"/>
                <w:color w:val="000000"/>
              </w:rPr>
              <w:t>.</w:t>
            </w:r>
          </w:p>
        </w:tc>
        <w:tc>
          <w:tcPr>
            <w:tcW w:w="918" w:type="pct"/>
            <w:noWrap/>
            <w:vAlign w:val="center"/>
            <w:hideMark/>
          </w:tcPr>
          <w:p w14:paraId="2F2597E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3.200,00 </w:t>
            </w:r>
          </w:p>
        </w:tc>
      </w:tr>
      <w:tr w:rsidR="006C1BA0" w14:paraId="15BFEC10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49ECDF0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76</w:t>
            </w:r>
          </w:p>
        </w:tc>
        <w:tc>
          <w:tcPr>
            <w:tcW w:w="2153" w:type="pct"/>
            <w:vAlign w:val="center"/>
            <w:hideMark/>
          </w:tcPr>
          <w:p w14:paraId="1F349145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Vinagre</w:t>
            </w:r>
          </w:p>
        </w:tc>
        <w:tc>
          <w:tcPr>
            <w:tcW w:w="1404" w:type="pct"/>
            <w:vAlign w:val="center"/>
            <w:hideMark/>
          </w:tcPr>
          <w:p w14:paraId="3EB5BE5C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Botella x 900 ml</w:t>
            </w:r>
          </w:p>
        </w:tc>
        <w:tc>
          <w:tcPr>
            <w:tcW w:w="918" w:type="pct"/>
            <w:noWrap/>
            <w:vAlign w:val="center"/>
            <w:hideMark/>
          </w:tcPr>
          <w:p w14:paraId="5D54B56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1.700,00 </w:t>
            </w:r>
          </w:p>
        </w:tc>
      </w:tr>
      <w:tr w:rsidR="006C1BA0" w14:paraId="261B6C98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ECFEBC3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77</w:t>
            </w:r>
          </w:p>
        </w:tc>
        <w:tc>
          <w:tcPr>
            <w:tcW w:w="2153" w:type="pct"/>
            <w:vAlign w:val="center"/>
            <w:hideMark/>
          </w:tcPr>
          <w:p w14:paraId="0994A2C3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Coreanito </w:t>
            </w:r>
          </w:p>
        </w:tc>
        <w:tc>
          <w:tcPr>
            <w:tcW w:w="1404" w:type="pct"/>
            <w:vAlign w:val="center"/>
            <w:hideMark/>
          </w:tcPr>
          <w:p w14:paraId="2634BD53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04FF29E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2.200,00 </w:t>
            </w:r>
          </w:p>
        </w:tc>
      </w:tr>
      <w:tr w:rsidR="006C1BA0" w14:paraId="37A42205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0521CADB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78</w:t>
            </w:r>
          </w:p>
        </w:tc>
        <w:tc>
          <w:tcPr>
            <w:tcW w:w="2153" w:type="pct"/>
            <w:vAlign w:val="center"/>
            <w:hideMark/>
          </w:tcPr>
          <w:p w14:paraId="7C6FD98B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Lechuga</w:t>
            </w:r>
          </w:p>
        </w:tc>
        <w:tc>
          <w:tcPr>
            <w:tcW w:w="1404" w:type="pct"/>
            <w:vAlign w:val="center"/>
            <w:hideMark/>
          </w:tcPr>
          <w:p w14:paraId="69F9AD38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2A7723C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2.700,00 </w:t>
            </w:r>
          </w:p>
        </w:tc>
      </w:tr>
      <w:tr w:rsidR="006C1BA0" w14:paraId="595395EF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2EB9F169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79</w:t>
            </w:r>
          </w:p>
        </w:tc>
        <w:tc>
          <w:tcPr>
            <w:tcW w:w="2153" w:type="pct"/>
            <w:vAlign w:val="center"/>
            <w:hideMark/>
          </w:tcPr>
          <w:p w14:paraId="2E6F0996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Remolacha</w:t>
            </w:r>
          </w:p>
        </w:tc>
        <w:tc>
          <w:tcPr>
            <w:tcW w:w="1404" w:type="pct"/>
            <w:vAlign w:val="center"/>
            <w:hideMark/>
          </w:tcPr>
          <w:p w14:paraId="74CF7B0F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56B0D7CC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2.100,00 </w:t>
            </w:r>
          </w:p>
        </w:tc>
      </w:tr>
      <w:tr w:rsidR="006C1BA0" w14:paraId="511F0726" w14:textId="77777777" w:rsidTr="00875873">
        <w:trPr>
          <w:trHeight w:val="283"/>
        </w:trPr>
        <w:tc>
          <w:tcPr>
            <w:tcW w:w="525" w:type="pct"/>
            <w:noWrap/>
            <w:vAlign w:val="center"/>
            <w:hideMark/>
          </w:tcPr>
          <w:p w14:paraId="76ABD015" w14:textId="77777777" w:rsidR="006C1BA0" w:rsidRDefault="006C1BA0" w:rsidP="0087587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80</w:t>
            </w:r>
          </w:p>
        </w:tc>
        <w:tc>
          <w:tcPr>
            <w:tcW w:w="2153" w:type="pct"/>
            <w:vAlign w:val="center"/>
            <w:hideMark/>
          </w:tcPr>
          <w:p w14:paraId="385AA2CD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Tomate</w:t>
            </w:r>
          </w:p>
        </w:tc>
        <w:tc>
          <w:tcPr>
            <w:tcW w:w="1404" w:type="pct"/>
            <w:vAlign w:val="center"/>
            <w:hideMark/>
          </w:tcPr>
          <w:p w14:paraId="08245EFA" w14:textId="77777777" w:rsidR="006C1BA0" w:rsidRDefault="006C1BA0" w:rsidP="0087587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Kg.</w:t>
            </w:r>
          </w:p>
        </w:tc>
        <w:tc>
          <w:tcPr>
            <w:tcW w:w="918" w:type="pct"/>
            <w:noWrap/>
            <w:vAlign w:val="center"/>
            <w:hideMark/>
          </w:tcPr>
          <w:p w14:paraId="765C61C0" w14:textId="77777777" w:rsidR="006C1BA0" w:rsidRDefault="006C1BA0" w:rsidP="0087587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</w:rPr>
              <w:t xml:space="preserve"> $        4.600,00 </w:t>
            </w:r>
          </w:p>
        </w:tc>
      </w:tr>
    </w:tbl>
    <w:p w14:paraId="4D747D71" w14:textId="77777777" w:rsidR="0023793B" w:rsidRDefault="0023793B" w:rsidP="001D65F2">
      <w:pPr>
        <w:spacing w:after="360"/>
        <w:jc w:val="both"/>
        <w:rPr>
          <w:b/>
        </w:rPr>
      </w:pPr>
    </w:p>
    <w:p w14:paraId="23AB115C" w14:textId="77777777" w:rsidR="00DC5F0F" w:rsidRDefault="00DC5F0F" w:rsidP="001D65F2">
      <w:pPr>
        <w:spacing w:after="360"/>
        <w:jc w:val="right"/>
        <w:rPr>
          <w:b/>
        </w:rPr>
      </w:pPr>
    </w:p>
    <w:p w14:paraId="71185B8B" w14:textId="1E865D03" w:rsidR="001D65F2" w:rsidRDefault="001D65F2" w:rsidP="001D65F2">
      <w:pPr>
        <w:spacing w:after="360"/>
        <w:jc w:val="right"/>
        <w:rPr>
          <w:b/>
        </w:rPr>
      </w:pPr>
      <w:r w:rsidRPr="00A278C6">
        <w:rPr>
          <w:b/>
        </w:rPr>
        <w:lastRenderedPageBreak/>
        <w:t>ANEXO II</w:t>
      </w:r>
    </w:p>
    <w:p w14:paraId="4E7CE113" w14:textId="77777777" w:rsidR="001D65F2" w:rsidRPr="00A278C6" w:rsidRDefault="001D65F2" w:rsidP="00011F4D">
      <w:pPr>
        <w:spacing w:after="360"/>
        <w:rPr>
          <w:b/>
        </w:rPr>
      </w:pPr>
      <w:r w:rsidRPr="00A278C6">
        <w:rPr>
          <w:b/>
        </w:rPr>
        <w:t>Escuelas a Suministrar:</w:t>
      </w:r>
    </w:p>
    <w:tbl>
      <w:tblPr>
        <w:tblW w:w="5000" w:type="pct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14"/>
        <w:gridCol w:w="5894"/>
        <w:gridCol w:w="1954"/>
      </w:tblGrid>
      <w:tr w:rsidR="00547EC6" w:rsidRPr="00547EC6" w14:paraId="23C9C6FF" w14:textId="77777777" w:rsidTr="00CF1E26">
        <w:trPr>
          <w:trHeight w:val="283"/>
        </w:trPr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D3803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47EC6">
              <w:rPr>
                <w:rFonts w:ascii="Calibri" w:eastAsia="Times New Roman" w:hAnsi="Calibri" w:cs="Calibri"/>
                <w:b/>
                <w:bCs/>
              </w:rPr>
              <w:t>Nº de Orden</w:t>
            </w:r>
          </w:p>
        </w:tc>
        <w:tc>
          <w:tcPr>
            <w:tcW w:w="3252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EB013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47EC6">
              <w:rPr>
                <w:rFonts w:ascii="Calibri" w:eastAsia="Times New Roman" w:hAnsi="Calibri" w:cs="Calibri"/>
                <w:b/>
                <w:bCs/>
              </w:rPr>
              <w:t>Nombre de la Escuela</w:t>
            </w:r>
          </w:p>
        </w:tc>
        <w:tc>
          <w:tcPr>
            <w:tcW w:w="1078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9B8F0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</w:rPr>
            </w:pPr>
            <w:r w:rsidRPr="00547EC6">
              <w:rPr>
                <w:rFonts w:ascii="Calibri" w:eastAsia="Times New Roman" w:hAnsi="Calibri" w:cs="Calibri"/>
                <w:b/>
                <w:bCs/>
              </w:rPr>
              <w:t>Dirección</w:t>
            </w:r>
          </w:p>
        </w:tc>
      </w:tr>
      <w:tr w:rsidR="00547EC6" w:rsidRPr="00547EC6" w14:paraId="32DD6C72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E3EFDE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975D93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Colegio Secundario Nº 13 "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Abdon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Castro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Tolay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91AC3F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Barrancas</w:t>
            </w:r>
          </w:p>
        </w:tc>
      </w:tr>
      <w:tr w:rsidR="00547EC6" w:rsidRPr="00547EC6" w14:paraId="083DDB48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3961958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572D3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E.E.T. N° 1 "Gral. Manuel Belgrano"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6DA41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Maimara</w:t>
            </w:r>
            <w:proofErr w:type="spellEnd"/>
          </w:p>
        </w:tc>
      </w:tr>
      <w:tr w:rsidR="00547EC6" w:rsidRPr="00547EC6" w14:paraId="6ADE9B18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8121E77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2795B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 xml:space="preserve">Escuela Nº 280 "Mtro. José Ricardo </w:t>
            </w: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Estani</w:t>
            </w:r>
            <w:proofErr w:type="spellEnd"/>
            <w:r w:rsidRPr="00547EC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BA8840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Bernardo</w:t>
            </w:r>
          </w:p>
        </w:tc>
      </w:tr>
      <w:tr w:rsidR="00547EC6" w:rsidRPr="00547EC6" w14:paraId="4414836A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F0E6A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CD3CC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Colegio Secundario Nº 1 "Virgen de Punta Corral"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8A098D8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  <w:tr w:rsidR="00547EC6" w:rsidRPr="00547EC6" w14:paraId="2862EFB2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02578B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5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E547C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N° 436 "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Dip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.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Maria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del Pilar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Bermudez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>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FEDCA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74CD0E24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92460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6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4951D28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 xml:space="preserve">Escuela N° 451 "Pte. Cristina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Fernandez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de Kirchner"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78C84B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6A3A838E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A45FD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7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1FE3A3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 xml:space="preserve">Escuela N° 458 "Bandera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Nac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>. De Ntra. Libertad Civil" (CONTINGENCIA)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0CFC5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1DA094CB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D5BD8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FD481F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431 "Isabel La Católica" (CONTINGENCIA)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89C03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02BF07F5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78DEE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9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C0B1AE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444 "Jujuy Abandera de la Patria"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1130BF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3BFA331E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5A0F3F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10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BCC3F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J.I.N. N° 30 (Escuela N° 464)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6B5EAB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5A344237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887C810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11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C12D033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7 Colores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CA0BD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77476735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DD2A66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12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B04C8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CDI Carita de Luna - CIC Che Guevara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7540E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7EEE6A4C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4F4A2D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13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1DD65C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CDI Mimitos - CIC Copacabana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97784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029ECCED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B70E763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14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5698B8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28 "Presidente Avellaneda"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1A3CE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54D9DF26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284843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15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168F39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Nº 418 "Eva Perón" (CONTINGENCIA)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5653C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64ECA25A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552A26D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16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2DFF7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Escuela Provincial de Artes Nº 1 "Medardo Pantoja"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5AE909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2B651FA4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51D3FD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17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E262F0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proofErr w:type="spellStart"/>
            <w:r w:rsidRPr="00547EC6">
              <w:rPr>
                <w:rFonts w:ascii="Calibri" w:eastAsia="Times New Roman" w:hAnsi="Calibri" w:cs="Calibri"/>
              </w:rPr>
              <w:t>Jardin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de Infantes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Núcleado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Nº 17 (Esc. 418)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9E82F2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2D4D3BF5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7BACD2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18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0A1D0C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 xml:space="preserve">Escuela Nº 329 "Fundación </w:t>
            </w: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Scholnik</w:t>
            </w:r>
            <w:proofErr w:type="spellEnd"/>
            <w:r w:rsidRPr="00547EC6">
              <w:rPr>
                <w:rFonts w:ascii="Calibri" w:eastAsia="Times New Roman" w:hAnsi="Calibri" w:cs="Calibri"/>
                <w:color w:val="000000"/>
              </w:rPr>
              <w:t>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D2352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Tilquiza</w:t>
            </w:r>
            <w:proofErr w:type="spellEnd"/>
          </w:p>
        </w:tc>
      </w:tr>
      <w:tr w:rsidR="00547EC6" w:rsidRPr="00547EC6" w14:paraId="4A163EF3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020158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19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FA508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lang w:val="en-US"/>
              </w:rPr>
            </w:pPr>
            <w:r w:rsidRPr="00547EC6">
              <w:rPr>
                <w:rFonts w:ascii="Calibri" w:eastAsia="Times New Roman" w:hAnsi="Calibri" w:cs="Calibri"/>
                <w:lang w:val="en-US"/>
              </w:rPr>
              <w:t>Bachillerato Provincial Nº 19 "Prof. C. G. Alonso"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7F12B4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Yala</w:t>
            </w:r>
          </w:p>
        </w:tc>
      </w:tr>
      <w:tr w:rsidR="00547EC6" w:rsidRPr="00547EC6" w14:paraId="72E82BF4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79C94B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20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52C13F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Escuela N° 224 "Ntra. Sra. del Rosario"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07D7A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56A095B6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EB222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21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A893AD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Escuela N° 37 "Felipe Antonio de Iriarte"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DA1E37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57CA2532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99C5183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22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CF00C1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CENTRO DE DESARROLLO INFANTIL PUGARCITO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100CD81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proofErr w:type="spellStart"/>
            <w:r w:rsidRPr="00547EC6">
              <w:rPr>
                <w:rFonts w:ascii="Calibri" w:eastAsia="Times New Roman" w:hAnsi="Calibri" w:cs="Calibri"/>
                <w:color w:val="000000"/>
              </w:rPr>
              <w:t>Volcan</w:t>
            </w:r>
            <w:proofErr w:type="spellEnd"/>
          </w:p>
        </w:tc>
      </w:tr>
      <w:tr w:rsidR="00547EC6" w:rsidRPr="00547EC6" w14:paraId="3FD56FF9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01D64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23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E85C62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JARDIN MATERNAL -J.I. Nº 62 -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0F524F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0194406A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A358409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24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1752A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 Nº 14 - JARDIN MATERNAL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3CA43B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FDAC73D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77C4D4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25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0C6B3D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J.I.N. Nº 60 - JARDIN MATERNAL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1EDEE4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689EA43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71A3C27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26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48273DB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J.I.N. Nº 17 - PALPALA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BA365E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Palpalá</w:t>
            </w:r>
          </w:p>
        </w:tc>
      </w:tr>
      <w:tr w:rsidR="00547EC6" w:rsidRPr="00547EC6" w14:paraId="3C7FD194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3ECCE2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27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EADFDD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 xml:space="preserve">JIN Nº 3 - </w:t>
            </w:r>
            <w:proofErr w:type="spellStart"/>
            <w:r w:rsidRPr="00547EC6">
              <w:rPr>
                <w:rFonts w:ascii="Calibri" w:eastAsia="Times New Roman" w:hAnsi="Calibri" w:cs="Calibri"/>
              </w:rPr>
              <w:t>ESC.Nº</w:t>
            </w:r>
            <w:proofErr w:type="spellEnd"/>
            <w:r w:rsidRPr="00547EC6">
              <w:rPr>
                <w:rFonts w:ascii="Calibri" w:eastAsia="Times New Roman" w:hAnsi="Calibri" w:cs="Calibri"/>
              </w:rPr>
              <w:t xml:space="preserve"> 431 -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3EFAB0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F1421E0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97E58C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lastRenderedPageBreak/>
              <w:t>28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44DE9F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JI Nº 45 (Esc. Nº 436)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C15E58C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Alto Comedero</w:t>
            </w:r>
          </w:p>
        </w:tc>
      </w:tr>
      <w:tr w:rsidR="00547EC6" w:rsidRPr="00547EC6" w14:paraId="25609DC8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2644525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29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BD942D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 GUILLERMON - CAPITAL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2EA6639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1A2D92E8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691CBE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30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24883B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RLE. -NTRA SRA DEL ROSARIO - TILCARA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2F19D54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TILCARA</w:t>
            </w:r>
          </w:p>
        </w:tc>
      </w:tr>
      <w:tr w:rsidR="00547EC6" w:rsidRPr="00547EC6" w14:paraId="0066DFD3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1699DA1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31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BD1110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RLE. -NTRA SRA DEL CARMEN - PERICO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E87878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PERICO</w:t>
            </w:r>
          </w:p>
        </w:tc>
      </w:tr>
      <w:tr w:rsidR="00547EC6" w:rsidRPr="00547EC6" w14:paraId="6E9154E7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5A5415A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32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FC8C6CE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RLE. -PEREZ FRIAS- EL CARMEN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47F9C0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EL CARMEN</w:t>
            </w:r>
          </w:p>
        </w:tc>
      </w:tr>
      <w:tr w:rsidR="00547EC6" w:rsidRPr="00547EC6" w14:paraId="2776208C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873056C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33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FA3E27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Centro de Dia Virgen del Valle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D33CE17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5CF8B545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9CB6CAE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34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C15368A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JI Nº 9 - Nivel Inicial Bartolina Sisa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4DA1231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San Salvador de Jujuy</w:t>
            </w:r>
          </w:p>
        </w:tc>
      </w:tr>
      <w:tr w:rsidR="00547EC6" w:rsidRPr="00547EC6" w14:paraId="0DFCF93A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4C4EFF3E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35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0DA2CBF0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Escuela de Educación Técnica Nº 1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976649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45F6D9C0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CF1E4C9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36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6E2CE22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Colegio Secundario Nº 36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660AC36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Monterrico</w:t>
            </w:r>
          </w:p>
        </w:tc>
      </w:tr>
      <w:tr w:rsidR="00547EC6" w:rsidRPr="00547EC6" w14:paraId="29188C5C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A0C6F59" w14:textId="77777777" w:rsidR="00547EC6" w:rsidRPr="00547EC6" w:rsidRDefault="00547EC6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547EC6">
              <w:rPr>
                <w:rFonts w:ascii="Calibri" w:eastAsia="Times New Roman" w:hAnsi="Calibri" w:cs="Calibri"/>
                <w:color w:val="000000"/>
              </w:rPr>
              <w:t>37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A185F95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COLEGIO SECUNDARIO N° 56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54179E16" w14:textId="77777777" w:rsidR="00547EC6" w:rsidRPr="00547EC6" w:rsidRDefault="00547EC6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547EC6">
              <w:rPr>
                <w:rFonts w:ascii="Calibri" w:eastAsia="Times New Roman" w:hAnsi="Calibri" w:cs="Calibri"/>
              </w:rPr>
              <w:t>El Carmen</w:t>
            </w:r>
          </w:p>
        </w:tc>
      </w:tr>
      <w:tr w:rsidR="00071093" w:rsidRPr="00547EC6" w14:paraId="4F124154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14:paraId="64DCD1CC" w14:textId="47A6551A" w:rsidR="00071093" w:rsidRPr="00547EC6" w:rsidRDefault="00071093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38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14:paraId="06696218" w14:textId="7F2AA74D" w:rsidR="00071093" w:rsidRPr="00547EC6" w:rsidRDefault="00071093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1093">
              <w:rPr>
                <w:rFonts w:ascii="Calibri" w:eastAsia="Times New Roman" w:hAnsi="Calibri" w:cs="Calibri"/>
              </w:rPr>
              <w:t>Escuela N° 453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000000"/>
            </w:tcBorders>
            <w:shd w:val="clear" w:color="auto" w:fill="auto"/>
            <w:vAlign w:val="bottom"/>
          </w:tcPr>
          <w:p w14:paraId="13E4E42D" w14:textId="04C15D54" w:rsidR="00071093" w:rsidRPr="00547EC6" w:rsidRDefault="00071093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Aguas Calientes</w:t>
            </w:r>
          </w:p>
        </w:tc>
      </w:tr>
      <w:tr w:rsidR="00071093" w:rsidRPr="00547EC6" w14:paraId="154CC82E" w14:textId="77777777" w:rsidTr="00CF1E26">
        <w:trPr>
          <w:trHeight w:val="283"/>
        </w:trPr>
        <w:tc>
          <w:tcPr>
            <w:tcW w:w="670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4F194095" w14:textId="7EB854CF" w:rsidR="00071093" w:rsidRDefault="00071093" w:rsidP="00547E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39</w:t>
            </w:r>
          </w:p>
        </w:tc>
        <w:tc>
          <w:tcPr>
            <w:tcW w:w="3252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16CF7D55" w14:textId="36AA5B39" w:rsidR="00071093" w:rsidRPr="00547EC6" w:rsidRDefault="00071093" w:rsidP="00071093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1093">
              <w:rPr>
                <w:rFonts w:ascii="Calibri" w:eastAsia="Times New Roman" w:hAnsi="Calibri" w:cs="Calibri"/>
              </w:rPr>
              <w:t xml:space="preserve">Escuela Nº 295 - Dr. Roque Sáenz Peña - </w:t>
            </w:r>
          </w:p>
        </w:tc>
        <w:tc>
          <w:tcPr>
            <w:tcW w:w="1078" w:type="pct"/>
            <w:tcBorders>
              <w:top w:val="single" w:sz="8" w:space="0" w:color="CCCCCC"/>
              <w:left w:val="single" w:sz="8" w:space="0" w:color="CCCCCC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</w:tcPr>
          <w:p w14:paraId="3107DA41" w14:textId="407A6F20" w:rsidR="00071093" w:rsidRPr="00547EC6" w:rsidRDefault="00071093" w:rsidP="00547EC6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071093">
              <w:rPr>
                <w:rFonts w:ascii="Calibri" w:eastAsia="Times New Roman" w:hAnsi="Calibri" w:cs="Calibri"/>
              </w:rPr>
              <w:t>Aguas Calientes</w:t>
            </w:r>
          </w:p>
        </w:tc>
      </w:tr>
    </w:tbl>
    <w:p w14:paraId="2DCD5B26" w14:textId="77777777" w:rsidR="00A278C6" w:rsidRPr="00FF05F5" w:rsidRDefault="00A278C6" w:rsidP="00EC4EED">
      <w:pPr>
        <w:spacing w:after="360"/>
        <w:jc w:val="both"/>
      </w:pPr>
    </w:p>
    <w:sectPr w:rsidR="00A278C6" w:rsidRPr="00FF05F5" w:rsidSect="007E4D88">
      <w:headerReference w:type="default" r:id="rId8"/>
      <w:footerReference w:type="default" r:id="rId9"/>
      <w:pgSz w:w="11907" w:h="16839" w:code="9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0F9FA1" w14:textId="77777777" w:rsidR="00054B33" w:rsidRDefault="00054B33" w:rsidP="00363EFE">
      <w:pPr>
        <w:spacing w:after="0" w:line="240" w:lineRule="auto"/>
      </w:pPr>
      <w:r>
        <w:separator/>
      </w:r>
    </w:p>
  </w:endnote>
  <w:endnote w:type="continuationSeparator" w:id="0">
    <w:p w14:paraId="66F98FD2" w14:textId="77777777" w:rsidR="00054B33" w:rsidRDefault="00054B33" w:rsidP="00363E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BEB303" w14:textId="5852AC59" w:rsidR="0078568D" w:rsidRDefault="0078568D">
    <w:pPr>
      <w:pStyle w:val="Piedepgina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6AABF5A" wp14:editId="0A0B23E3">
          <wp:simplePos x="0" y="0"/>
          <wp:positionH relativeFrom="margin">
            <wp:align>left</wp:align>
          </wp:positionH>
          <wp:positionV relativeFrom="paragraph">
            <wp:posOffset>-370936</wp:posOffset>
          </wp:positionV>
          <wp:extent cx="1412875" cy="977900"/>
          <wp:effectExtent l="0" t="0" r="0" b="0"/>
          <wp:wrapNone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biLevel thresh="7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2875" cy="977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1DC5A2" w14:textId="77777777" w:rsidR="00054B33" w:rsidRDefault="00054B33" w:rsidP="00363EFE">
      <w:pPr>
        <w:spacing w:after="0" w:line="240" w:lineRule="auto"/>
      </w:pPr>
      <w:r>
        <w:separator/>
      </w:r>
    </w:p>
  </w:footnote>
  <w:footnote w:type="continuationSeparator" w:id="0">
    <w:p w14:paraId="59DC0B83" w14:textId="77777777" w:rsidR="00054B33" w:rsidRDefault="00054B33" w:rsidP="00363E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4F433E" w14:textId="77777777" w:rsidR="002D7761" w:rsidRDefault="002D7761" w:rsidP="00363EFE">
    <w:pPr>
      <w:pStyle w:val="Encabezado"/>
      <w:pBdr>
        <w:bottom w:val="single" w:sz="12" w:space="1" w:color="auto"/>
      </w:pBdr>
      <w:jc w:val="center"/>
    </w:pPr>
    <w:r>
      <w:rPr>
        <w:b/>
        <w:noProof/>
        <w:sz w:val="24"/>
        <w:szCs w:val="24"/>
      </w:rPr>
      <w:drawing>
        <wp:inline distT="0" distB="0" distL="0" distR="0" wp14:anchorId="1301BE25" wp14:editId="44E85EB1">
          <wp:extent cx="1732280" cy="866140"/>
          <wp:effectExtent l="0" t="0" r="1270" b="0"/>
          <wp:docPr id="1" name="Imagen 1" descr="MD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MDH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228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C16661C" w14:textId="25504D07" w:rsidR="002D7761" w:rsidRPr="00B84795" w:rsidRDefault="00074CFE" w:rsidP="00074CFE">
    <w:pPr>
      <w:pStyle w:val="Encabezado"/>
      <w:jc w:val="center"/>
      <w:rPr>
        <w:b/>
        <w:sz w:val="24"/>
        <w:szCs w:val="24"/>
      </w:rPr>
    </w:pPr>
    <w:r>
      <w:rPr>
        <w:b/>
        <w:sz w:val="24"/>
        <w:szCs w:val="24"/>
      </w:rPr>
      <w:t>SEPTIEMBRE - DICIEMBRE 2024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B42585"/>
    <w:multiLevelType w:val="hybridMultilevel"/>
    <w:tmpl w:val="85BC1E9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F26439"/>
    <w:multiLevelType w:val="hybridMultilevel"/>
    <w:tmpl w:val="D7D499DC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E17901"/>
    <w:multiLevelType w:val="hybridMultilevel"/>
    <w:tmpl w:val="3CACDE8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attachedTemplate r:id="rId1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0699"/>
    <w:rsid w:val="00002643"/>
    <w:rsid w:val="000042B2"/>
    <w:rsid w:val="00007BF1"/>
    <w:rsid w:val="00011F4D"/>
    <w:rsid w:val="00027223"/>
    <w:rsid w:val="00040BD1"/>
    <w:rsid w:val="00053C2B"/>
    <w:rsid w:val="00054B33"/>
    <w:rsid w:val="00071093"/>
    <w:rsid w:val="00074CFE"/>
    <w:rsid w:val="00080671"/>
    <w:rsid w:val="00081F8D"/>
    <w:rsid w:val="0008292F"/>
    <w:rsid w:val="00082D3C"/>
    <w:rsid w:val="00091F55"/>
    <w:rsid w:val="00092C2B"/>
    <w:rsid w:val="000B6E2B"/>
    <w:rsid w:val="000C1C5F"/>
    <w:rsid w:val="000C52BD"/>
    <w:rsid w:val="000C6200"/>
    <w:rsid w:val="000E6538"/>
    <w:rsid w:val="000E79F8"/>
    <w:rsid w:val="001019CE"/>
    <w:rsid w:val="00117D19"/>
    <w:rsid w:val="001477F3"/>
    <w:rsid w:val="0016036C"/>
    <w:rsid w:val="00161017"/>
    <w:rsid w:val="001645E3"/>
    <w:rsid w:val="0016667D"/>
    <w:rsid w:val="001862CB"/>
    <w:rsid w:val="001A3667"/>
    <w:rsid w:val="001D5FF9"/>
    <w:rsid w:val="001D65F2"/>
    <w:rsid w:val="001E5B20"/>
    <w:rsid w:val="002024C9"/>
    <w:rsid w:val="002100BA"/>
    <w:rsid w:val="00223A56"/>
    <w:rsid w:val="00225F4F"/>
    <w:rsid w:val="0023793B"/>
    <w:rsid w:val="00261957"/>
    <w:rsid w:val="002624B8"/>
    <w:rsid w:val="002C347A"/>
    <w:rsid w:val="002D3B60"/>
    <w:rsid w:val="002D7761"/>
    <w:rsid w:val="002F3577"/>
    <w:rsid w:val="00314884"/>
    <w:rsid w:val="00331C45"/>
    <w:rsid w:val="003462A7"/>
    <w:rsid w:val="00363EFE"/>
    <w:rsid w:val="00387313"/>
    <w:rsid w:val="003B0146"/>
    <w:rsid w:val="003B565B"/>
    <w:rsid w:val="003C2AF4"/>
    <w:rsid w:val="003D0C8B"/>
    <w:rsid w:val="003D7BF0"/>
    <w:rsid w:val="003E1467"/>
    <w:rsid w:val="003E2D74"/>
    <w:rsid w:val="003E39A0"/>
    <w:rsid w:val="003F620C"/>
    <w:rsid w:val="00444389"/>
    <w:rsid w:val="0045433C"/>
    <w:rsid w:val="00471E73"/>
    <w:rsid w:val="00492008"/>
    <w:rsid w:val="004C2B34"/>
    <w:rsid w:val="004F00C8"/>
    <w:rsid w:val="004F27F5"/>
    <w:rsid w:val="004F2D6A"/>
    <w:rsid w:val="004F5D22"/>
    <w:rsid w:val="00513CF2"/>
    <w:rsid w:val="005157D8"/>
    <w:rsid w:val="00527784"/>
    <w:rsid w:val="00531718"/>
    <w:rsid w:val="00547EC6"/>
    <w:rsid w:val="0055734E"/>
    <w:rsid w:val="00567CD4"/>
    <w:rsid w:val="005863A4"/>
    <w:rsid w:val="005A0B37"/>
    <w:rsid w:val="005A3A5C"/>
    <w:rsid w:val="005B24B1"/>
    <w:rsid w:val="005E4FC8"/>
    <w:rsid w:val="005F65DE"/>
    <w:rsid w:val="00612EBA"/>
    <w:rsid w:val="00615C71"/>
    <w:rsid w:val="0062621E"/>
    <w:rsid w:val="00635704"/>
    <w:rsid w:val="00645772"/>
    <w:rsid w:val="00657787"/>
    <w:rsid w:val="006618A3"/>
    <w:rsid w:val="0068718E"/>
    <w:rsid w:val="00697417"/>
    <w:rsid w:val="006A0779"/>
    <w:rsid w:val="006A3087"/>
    <w:rsid w:val="006C1BA0"/>
    <w:rsid w:val="00706DEB"/>
    <w:rsid w:val="007109C6"/>
    <w:rsid w:val="00732868"/>
    <w:rsid w:val="00734283"/>
    <w:rsid w:val="00736D9A"/>
    <w:rsid w:val="00742908"/>
    <w:rsid w:val="00750DB6"/>
    <w:rsid w:val="00751984"/>
    <w:rsid w:val="00754588"/>
    <w:rsid w:val="007742A7"/>
    <w:rsid w:val="007824CB"/>
    <w:rsid w:val="00782642"/>
    <w:rsid w:val="0078568D"/>
    <w:rsid w:val="007A32A5"/>
    <w:rsid w:val="007B351B"/>
    <w:rsid w:val="007D15E2"/>
    <w:rsid w:val="007D338A"/>
    <w:rsid w:val="007E3052"/>
    <w:rsid w:val="007E4D88"/>
    <w:rsid w:val="0080212D"/>
    <w:rsid w:val="00802952"/>
    <w:rsid w:val="00803726"/>
    <w:rsid w:val="00854B04"/>
    <w:rsid w:val="00862030"/>
    <w:rsid w:val="0088184A"/>
    <w:rsid w:val="0089603A"/>
    <w:rsid w:val="008A389C"/>
    <w:rsid w:val="008E1A22"/>
    <w:rsid w:val="008E2D95"/>
    <w:rsid w:val="008F0BD7"/>
    <w:rsid w:val="008F10AD"/>
    <w:rsid w:val="00904877"/>
    <w:rsid w:val="00913263"/>
    <w:rsid w:val="00913751"/>
    <w:rsid w:val="00914A49"/>
    <w:rsid w:val="00947E23"/>
    <w:rsid w:val="009A5961"/>
    <w:rsid w:val="009B0349"/>
    <w:rsid w:val="009B54B5"/>
    <w:rsid w:val="009C5AFB"/>
    <w:rsid w:val="009D0470"/>
    <w:rsid w:val="009D571D"/>
    <w:rsid w:val="009D7DD6"/>
    <w:rsid w:val="009F00B8"/>
    <w:rsid w:val="009F28C5"/>
    <w:rsid w:val="00A0002B"/>
    <w:rsid w:val="00A278C6"/>
    <w:rsid w:val="00A305A7"/>
    <w:rsid w:val="00A30E95"/>
    <w:rsid w:val="00A43174"/>
    <w:rsid w:val="00A43C38"/>
    <w:rsid w:val="00A5189D"/>
    <w:rsid w:val="00A63532"/>
    <w:rsid w:val="00A63D53"/>
    <w:rsid w:val="00A64ACD"/>
    <w:rsid w:val="00A73265"/>
    <w:rsid w:val="00A737D1"/>
    <w:rsid w:val="00A7577F"/>
    <w:rsid w:val="00A96BE6"/>
    <w:rsid w:val="00AA4226"/>
    <w:rsid w:val="00AA480A"/>
    <w:rsid w:val="00AC60AC"/>
    <w:rsid w:val="00AD5BEC"/>
    <w:rsid w:val="00AE5788"/>
    <w:rsid w:val="00AE7077"/>
    <w:rsid w:val="00AF218A"/>
    <w:rsid w:val="00AF44FD"/>
    <w:rsid w:val="00AF7B94"/>
    <w:rsid w:val="00B16A17"/>
    <w:rsid w:val="00B2123F"/>
    <w:rsid w:val="00B31E34"/>
    <w:rsid w:val="00B412D3"/>
    <w:rsid w:val="00B67E6D"/>
    <w:rsid w:val="00B84795"/>
    <w:rsid w:val="00BA79E3"/>
    <w:rsid w:val="00BB096F"/>
    <w:rsid w:val="00BB1767"/>
    <w:rsid w:val="00BB43A5"/>
    <w:rsid w:val="00BC6C6E"/>
    <w:rsid w:val="00BD1B7C"/>
    <w:rsid w:val="00BF3284"/>
    <w:rsid w:val="00C051FC"/>
    <w:rsid w:val="00C068C4"/>
    <w:rsid w:val="00C13A26"/>
    <w:rsid w:val="00C47193"/>
    <w:rsid w:val="00C550B6"/>
    <w:rsid w:val="00C814D4"/>
    <w:rsid w:val="00C873C5"/>
    <w:rsid w:val="00CA5ED4"/>
    <w:rsid w:val="00CF1E26"/>
    <w:rsid w:val="00D23D34"/>
    <w:rsid w:val="00D31BC9"/>
    <w:rsid w:val="00D326EF"/>
    <w:rsid w:val="00D476FB"/>
    <w:rsid w:val="00DA091E"/>
    <w:rsid w:val="00DA413C"/>
    <w:rsid w:val="00DC5F0F"/>
    <w:rsid w:val="00E00699"/>
    <w:rsid w:val="00E00807"/>
    <w:rsid w:val="00E134AF"/>
    <w:rsid w:val="00E21378"/>
    <w:rsid w:val="00E357CD"/>
    <w:rsid w:val="00E56384"/>
    <w:rsid w:val="00E610EC"/>
    <w:rsid w:val="00E72F89"/>
    <w:rsid w:val="00E7662B"/>
    <w:rsid w:val="00E8245F"/>
    <w:rsid w:val="00E9464C"/>
    <w:rsid w:val="00EA7C32"/>
    <w:rsid w:val="00EC4EED"/>
    <w:rsid w:val="00ED2337"/>
    <w:rsid w:val="00EF016A"/>
    <w:rsid w:val="00EF4D6F"/>
    <w:rsid w:val="00F019E7"/>
    <w:rsid w:val="00F247EF"/>
    <w:rsid w:val="00F2525B"/>
    <w:rsid w:val="00F26261"/>
    <w:rsid w:val="00F4485D"/>
    <w:rsid w:val="00F44B6F"/>
    <w:rsid w:val="00F52827"/>
    <w:rsid w:val="00F53E8C"/>
    <w:rsid w:val="00F65506"/>
    <w:rsid w:val="00F9006F"/>
    <w:rsid w:val="00FA137A"/>
    <w:rsid w:val="00FA37A5"/>
    <w:rsid w:val="00FB60A6"/>
    <w:rsid w:val="00FC0EA9"/>
    <w:rsid w:val="00FC4F99"/>
    <w:rsid w:val="00FD3C91"/>
    <w:rsid w:val="00FF05F5"/>
    <w:rsid w:val="00FF4CE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0772C7"/>
  <w15:docId w15:val="{CD315A45-D32B-456B-AB88-6593BEB46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F05F5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F655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6550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363EFE"/>
  </w:style>
  <w:style w:type="paragraph" w:styleId="Piedepgina">
    <w:name w:val="footer"/>
    <w:basedOn w:val="Normal"/>
    <w:link w:val="PiedepginaCar"/>
    <w:uiPriority w:val="99"/>
    <w:unhideWhenUsed/>
    <w:rsid w:val="00363EF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63EFE"/>
  </w:style>
  <w:style w:type="paragraph" w:styleId="NormalWeb">
    <w:name w:val="Normal (Web)"/>
    <w:basedOn w:val="Normal"/>
    <w:uiPriority w:val="99"/>
    <w:unhideWhenUsed/>
    <w:rsid w:val="008620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destacado">
    <w:name w:val="destacado"/>
    <w:basedOn w:val="Fuentedeprrafopredeter"/>
    <w:rsid w:val="00862030"/>
  </w:style>
  <w:style w:type="table" w:styleId="Tablaconcuadrcula">
    <w:name w:val="Table Grid"/>
    <w:basedOn w:val="Tablanormal"/>
    <w:uiPriority w:val="59"/>
    <w:rsid w:val="00A278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8F10AD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</w:rPr>
  </w:style>
  <w:style w:type="table" w:customStyle="1" w:styleId="TableNormal">
    <w:name w:val="Table Normal"/>
    <w:uiPriority w:val="2"/>
    <w:semiHidden/>
    <w:unhideWhenUsed/>
    <w:qFormat/>
    <w:rsid w:val="00F2525B"/>
    <w:pPr>
      <w:widowControl w:val="0"/>
      <w:autoSpaceDE w:val="0"/>
      <w:autoSpaceDN w:val="0"/>
      <w:spacing w:after="0" w:line="240" w:lineRule="auto"/>
    </w:pPr>
    <w:rPr>
      <w:rFonts w:eastAsiaTheme="minorHAnsi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20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02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65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4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0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3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1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1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0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OSCAR\Desktop\CONTRATOS%202024%20MARZO-MAYO\CONTRATO%20PL.dotm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7DAC65-5E7F-49FA-B099-92C97FC95B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CONTRATO PL.dotm</Template>
  <TotalTime>45</TotalTime>
  <Pages>7</Pages>
  <Words>2096</Words>
  <Characters>11532</Characters>
  <Application>Microsoft Office Word</Application>
  <DocSecurity>0</DocSecurity>
  <Lines>96</Lines>
  <Paragraphs>27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OSCAR</dc:creator>
  <cp:lastModifiedBy>OSCAR</cp:lastModifiedBy>
  <cp:revision>21</cp:revision>
  <cp:lastPrinted>2024-06-24T11:30:00Z</cp:lastPrinted>
  <dcterms:created xsi:type="dcterms:W3CDTF">2024-03-18T12:44:00Z</dcterms:created>
  <dcterms:modified xsi:type="dcterms:W3CDTF">2024-09-20T16:03:00Z</dcterms:modified>
</cp:coreProperties>
</file>