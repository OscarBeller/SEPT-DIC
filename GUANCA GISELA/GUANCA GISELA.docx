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F3A4A9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1900BEC3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983ADE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597A9E">
        <w:t xml:space="preserve">GUANCA GISELA DEL MILAGRO </w:t>
      </w:r>
      <w:r w:rsidR="00ED2337" w:rsidRPr="00011F4D">
        <w:rPr>
          <w:b/>
        </w:rPr>
        <w:t>CUIT</w:t>
      </w:r>
      <w:r w:rsidR="00597A9E">
        <w:rPr>
          <w:b/>
        </w:rPr>
        <w:t xml:space="preserve"> 27-36.378.746-6 </w:t>
      </w:r>
      <w:r>
        <w:t xml:space="preserve">con domicilio en </w:t>
      </w:r>
      <w:proofErr w:type="spellStart"/>
      <w:r w:rsidR="00597A9E">
        <w:t>Mejias</w:t>
      </w:r>
      <w:proofErr w:type="spellEnd"/>
      <w:r w:rsidR="00597A9E">
        <w:t xml:space="preserve"> N° 297, San Salvador de Jujuy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CA310BC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26C5EA98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11C58B15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62757181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4E9049A3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60B79126" w14:textId="77777777" w:rsidR="003F6C6F" w:rsidRDefault="003F6C6F" w:rsidP="003F6C6F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2F9C40DE" w14:textId="77777777" w:rsidR="004F5D22" w:rsidRPr="00AF7B94" w:rsidRDefault="00AC60AC" w:rsidP="00645772">
      <w:pPr>
        <w:spacing w:after="360"/>
        <w:jc w:val="both"/>
      </w:pPr>
      <w:bookmarkStart w:id="0" w:name="_GoBack"/>
      <w:bookmarkEnd w:id="0"/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18714BD5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4D76F349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760073E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6A02B98D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059542DF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4A33270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276CEBFF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18A64ECF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F2A2561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4EE8CD55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541A2093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09609A6C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5A10CDBE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51B1C7D1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2C4B75F1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65F8704C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06F8F3F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17B43B3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784FDFA7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2B43F87D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9A09FC3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21DD933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51947B79" w14:textId="77777777" w:rsidR="003F6C6F" w:rsidRDefault="003F6C6F" w:rsidP="003F6C6F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67C2395A" w14:textId="77777777" w:rsidR="0016667D" w:rsidRPr="00E134AF" w:rsidRDefault="0016667D" w:rsidP="00331C45">
      <w:pPr>
        <w:spacing w:after="360"/>
        <w:jc w:val="both"/>
      </w:pPr>
    </w:p>
    <w:p w14:paraId="211F1188" w14:textId="77777777" w:rsidR="00BA79E3" w:rsidRDefault="00BA79E3" w:rsidP="00EC4EED">
      <w:pPr>
        <w:spacing w:after="360"/>
        <w:jc w:val="both"/>
      </w:pPr>
    </w:p>
    <w:p w14:paraId="3FF04E18" w14:textId="77777777" w:rsidR="00A278C6" w:rsidRDefault="00A278C6" w:rsidP="00EC4EED">
      <w:pPr>
        <w:spacing w:after="360"/>
        <w:jc w:val="both"/>
      </w:pPr>
    </w:p>
    <w:p w14:paraId="00F0D7B3" w14:textId="77777777" w:rsidR="00AF7B94" w:rsidRDefault="00AF7B94" w:rsidP="00EC4EED">
      <w:pPr>
        <w:spacing w:after="360"/>
        <w:jc w:val="both"/>
      </w:pPr>
    </w:p>
    <w:p w14:paraId="328F8D80" w14:textId="77777777" w:rsidR="00A278C6" w:rsidRDefault="00A278C6" w:rsidP="00EC4EED">
      <w:pPr>
        <w:spacing w:after="360"/>
        <w:jc w:val="both"/>
      </w:pPr>
    </w:p>
    <w:p w14:paraId="48342611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13A532DB" w14:textId="77777777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8"/>
        <w:gridCol w:w="2982"/>
        <w:gridCol w:w="1553"/>
        <w:gridCol w:w="2879"/>
      </w:tblGrid>
      <w:tr w:rsidR="00404266" w:rsidRPr="00404266" w14:paraId="186D962B" w14:textId="77777777" w:rsidTr="00404266">
        <w:trPr>
          <w:trHeight w:val="300"/>
        </w:trPr>
        <w:tc>
          <w:tcPr>
            <w:tcW w:w="90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47087B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404266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4042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1647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1D0FEE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4266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858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F8EE9B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4266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1590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1E6A5A5" w14:textId="77777777" w:rsidR="00404266" w:rsidRPr="00404266" w:rsidRDefault="00404266" w:rsidP="0040426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0426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404266" w:rsidRPr="00404266" w14:paraId="0CDF6475" w14:textId="77777777" w:rsidTr="00404266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26A053" w14:textId="77777777" w:rsidR="00404266" w:rsidRPr="00404266" w:rsidRDefault="00404266" w:rsidP="00404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426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E16C8A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4266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0DC28D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42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0ED5B96" w14:textId="77777777" w:rsidR="00404266" w:rsidRPr="00404266" w:rsidRDefault="00404266" w:rsidP="0040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 w:rsidRPr="004042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3.300,00 </w:t>
            </w:r>
          </w:p>
        </w:tc>
      </w:tr>
      <w:tr w:rsidR="00404266" w:rsidRPr="00404266" w14:paraId="2BE1424B" w14:textId="77777777" w:rsidTr="00404266">
        <w:trPr>
          <w:trHeight w:val="300"/>
        </w:trPr>
        <w:tc>
          <w:tcPr>
            <w:tcW w:w="905" w:type="pc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11DA39C" w14:textId="77777777" w:rsidR="00404266" w:rsidRPr="00404266" w:rsidRDefault="00404266" w:rsidP="0040426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0426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647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A7FFA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4266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404266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404266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858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AC474E" w14:textId="77777777" w:rsidR="00404266" w:rsidRPr="00404266" w:rsidRDefault="00404266" w:rsidP="0040426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404266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1590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43838A0" w14:textId="5CD1FF70" w:rsidR="00404266" w:rsidRPr="00404266" w:rsidRDefault="00404266" w:rsidP="004042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3.0</w:t>
            </w:r>
            <w:r w:rsidRPr="0040426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00,00 </w:t>
            </w:r>
          </w:p>
        </w:tc>
      </w:tr>
    </w:tbl>
    <w:p w14:paraId="04AE6A23" w14:textId="77777777" w:rsidR="00025485" w:rsidRDefault="00025485" w:rsidP="00404266">
      <w:pPr>
        <w:rPr>
          <w:b/>
        </w:rPr>
      </w:pPr>
    </w:p>
    <w:p w14:paraId="20709C38" w14:textId="77777777" w:rsidR="00025485" w:rsidRDefault="00025485" w:rsidP="00025485">
      <w:pPr>
        <w:jc w:val="right"/>
        <w:rPr>
          <w:b/>
        </w:rPr>
      </w:pPr>
    </w:p>
    <w:p w14:paraId="7FA206AB" w14:textId="322A6BA6" w:rsidR="001D65F2" w:rsidRDefault="001D65F2" w:rsidP="00025485">
      <w:pPr>
        <w:jc w:val="right"/>
        <w:rPr>
          <w:b/>
        </w:rPr>
      </w:pPr>
      <w:r w:rsidRPr="00A278C6">
        <w:rPr>
          <w:b/>
        </w:rPr>
        <w:t>ANEXO II</w:t>
      </w:r>
    </w:p>
    <w:p w14:paraId="05E6C530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831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1"/>
        <w:gridCol w:w="4933"/>
        <w:gridCol w:w="2275"/>
      </w:tblGrid>
      <w:tr w:rsidR="00597A9E" w:rsidRPr="00597A9E" w14:paraId="654BDE1B" w14:textId="77777777" w:rsidTr="00597A9E">
        <w:trPr>
          <w:trHeight w:val="711"/>
        </w:trPr>
        <w:tc>
          <w:tcPr>
            <w:tcW w:w="1111" w:type="dxa"/>
            <w:shd w:val="clear" w:color="auto" w:fill="auto"/>
            <w:vAlign w:val="center"/>
            <w:hideMark/>
          </w:tcPr>
          <w:p w14:paraId="012767AE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97A9E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4933" w:type="dxa"/>
            <w:shd w:val="clear" w:color="auto" w:fill="auto"/>
            <w:vAlign w:val="center"/>
            <w:hideMark/>
          </w:tcPr>
          <w:p w14:paraId="5FC13C40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97A9E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2275" w:type="dxa"/>
            <w:shd w:val="clear" w:color="auto" w:fill="auto"/>
            <w:vAlign w:val="center"/>
            <w:hideMark/>
          </w:tcPr>
          <w:p w14:paraId="13314C61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97A9E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97A9E" w:rsidRPr="00597A9E" w14:paraId="4F0E6FAB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2A94ACD8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1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24B797B0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Escuela N° 50 "Obispo Padilla"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3242FDC6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97A9E" w:rsidRPr="00597A9E" w14:paraId="7C5AF8D3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77DECBAF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2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3938ED3D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Escuela N° 68 " Maestra Concepción Cicarelli"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57F20FF4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97A9E" w:rsidRPr="00597A9E" w14:paraId="0C1918D8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4908BA27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3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6EDA3B9D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Escuela Nº 14 "Juan Bautista Alberdi"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452DE0E2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97A9E" w:rsidRPr="00597A9E" w14:paraId="779CE9E0" w14:textId="77777777" w:rsidTr="00597A9E">
        <w:trPr>
          <w:trHeight w:val="531"/>
        </w:trPr>
        <w:tc>
          <w:tcPr>
            <w:tcW w:w="1111" w:type="dxa"/>
            <w:shd w:val="clear" w:color="auto" w:fill="auto"/>
            <w:noWrap/>
            <w:vAlign w:val="bottom"/>
            <w:hideMark/>
          </w:tcPr>
          <w:p w14:paraId="39DAC8AC" w14:textId="77777777" w:rsidR="00597A9E" w:rsidRPr="00597A9E" w:rsidRDefault="00597A9E" w:rsidP="00597A9E">
            <w:pPr>
              <w:spacing w:after="0" w:line="240" w:lineRule="auto"/>
              <w:jc w:val="right"/>
              <w:rPr>
                <w:rFonts w:ascii="Calibri" w:eastAsia="Times New Roman" w:hAnsi="Calibri" w:cs="Calibri"/>
              </w:rPr>
            </w:pPr>
            <w:r w:rsidRPr="00597A9E">
              <w:rPr>
                <w:rFonts w:ascii="Calibri" w:eastAsia="Times New Roman" w:hAnsi="Calibri" w:cs="Calibri"/>
              </w:rPr>
              <w:t>4</w:t>
            </w:r>
          </w:p>
        </w:tc>
        <w:tc>
          <w:tcPr>
            <w:tcW w:w="4933" w:type="dxa"/>
            <w:shd w:val="clear" w:color="auto" w:fill="auto"/>
            <w:vAlign w:val="bottom"/>
            <w:hideMark/>
          </w:tcPr>
          <w:p w14:paraId="19513CCA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Escuela Nº 205 "Bernardina Mejía Mirabal de Argañaraz"</w:t>
            </w:r>
          </w:p>
        </w:tc>
        <w:tc>
          <w:tcPr>
            <w:tcW w:w="2275" w:type="dxa"/>
            <w:shd w:val="clear" w:color="auto" w:fill="auto"/>
            <w:vAlign w:val="bottom"/>
            <w:hideMark/>
          </w:tcPr>
          <w:p w14:paraId="5C95BDBD" w14:textId="77777777" w:rsidR="00597A9E" w:rsidRPr="00597A9E" w:rsidRDefault="00597A9E" w:rsidP="00597A9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97A9E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</w:tbl>
    <w:p w14:paraId="59C53DFE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6970CA" w14:textId="77777777" w:rsidR="002F0D5D" w:rsidRDefault="002F0D5D" w:rsidP="00363EFE">
      <w:pPr>
        <w:spacing w:after="0" w:line="240" w:lineRule="auto"/>
      </w:pPr>
      <w:r>
        <w:separator/>
      </w:r>
    </w:p>
  </w:endnote>
  <w:endnote w:type="continuationSeparator" w:id="0">
    <w:p w14:paraId="442B545A" w14:textId="77777777" w:rsidR="002F0D5D" w:rsidRDefault="002F0D5D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EC717D0" w14:textId="57788AF8" w:rsidR="0043682A" w:rsidRDefault="0043682A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6782DF3" wp14:editId="2C6B7B98">
          <wp:simplePos x="0" y="0"/>
          <wp:positionH relativeFrom="column">
            <wp:posOffset>-1905</wp:posOffset>
          </wp:positionH>
          <wp:positionV relativeFrom="paragraph">
            <wp:posOffset>-547634</wp:posOffset>
          </wp:positionV>
          <wp:extent cx="1409065" cy="980440"/>
          <wp:effectExtent l="0" t="0" r="635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065" cy="980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F339FF" w14:textId="77777777" w:rsidR="002F0D5D" w:rsidRDefault="002F0D5D" w:rsidP="00363EFE">
      <w:pPr>
        <w:spacing w:after="0" w:line="240" w:lineRule="auto"/>
      </w:pPr>
      <w:r>
        <w:separator/>
      </w:r>
    </w:p>
  </w:footnote>
  <w:footnote w:type="continuationSeparator" w:id="0">
    <w:p w14:paraId="6FA2A4C8" w14:textId="77777777" w:rsidR="002F0D5D" w:rsidRDefault="002F0D5D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C1139E9" w14:textId="77777777"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6F1BF27" wp14:editId="533EEDBE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C5722C3" w14:textId="3471BC78" w:rsidR="00B84795" w:rsidRPr="00B84795" w:rsidRDefault="003F6C6F" w:rsidP="003F6C6F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A9E"/>
    <w:rsid w:val="000042B2"/>
    <w:rsid w:val="00007BF1"/>
    <w:rsid w:val="00011F4D"/>
    <w:rsid w:val="00025485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1019CE"/>
    <w:rsid w:val="00117D19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100BA"/>
    <w:rsid w:val="00223A56"/>
    <w:rsid w:val="00225F4F"/>
    <w:rsid w:val="00261957"/>
    <w:rsid w:val="002624B8"/>
    <w:rsid w:val="002C347A"/>
    <w:rsid w:val="002D3B60"/>
    <w:rsid w:val="002F0D5D"/>
    <w:rsid w:val="002F3577"/>
    <w:rsid w:val="00314884"/>
    <w:rsid w:val="00331C45"/>
    <w:rsid w:val="003462A7"/>
    <w:rsid w:val="00363EFE"/>
    <w:rsid w:val="003B0146"/>
    <w:rsid w:val="003C2AF4"/>
    <w:rsid w:val="003D0C8B"/>
    <w:rsid w:val="003D7BF0"/>
    <w:rsid w:val="003E2D74"/>
    <w:rsid w:val="003E39A0"/>
    <w:rsid w:val="003F6C6F"/>
    <w:rsid w:val="00404266"/>
    <w:rsid w:val="0043682A"/>
    <w:rsid w:val="00444389"/>
    <w:rsid w:val="0045433C"/>
    <w:rsid w:val="00471E73"/>
    <w:rsid w:val="00492008"/>
    <w:rsid w:val="00494733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97A9E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0358C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F0BD7"/>
    <w:rsid w:val="008F10AD"/>
    <w:rsid w:val="00904877"/>
    <w:rsid w:val="00913263"/>
    <w:rsid w:val="00913751"/>
    <w:rsid w:val="00914A49"/>
    <w:rsid w:val="009169D4"/>
    <w:rsid w:val="00947E23"/>
    <w:rsid w:val="00983ADE"/>
    <w:rsid w:val="009A5961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67E6D"/>
    <w:rsid w:val="00B84795"/>
    <w:rsid w:val="00BA79E3"/>
    <w:rsid w:val="00BB096F"/>
    <w:rsid w:val="00BB1767"/>
    <w:rsid w:val="00BB43A5"/>
    <w:rsid w:val="00BC28C1"/>
    <w:rsid w:val="00BC6C6E"/>
    <w:rsid w:val="00BD1B7C"/>
    <w:rsid w:val="00BF3284"/>
    <w:rsid w:val="00C051FC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DD0FB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22C0"/>
    <w:rsid w:val="00EC4EED"/>
    <w:rsid w:val="00ED2337"/>
    <w:rsid w:val="00EF016A"/>
    <w:rsid w:val="00EF4D6F"/>
    <w:rsid w:val="00F019E7"/>
    <w:rsid w:val="00F247EF"/>
    <w:rsid w:val="00F2525B"/>
    <w:rsid w:val="00F4485D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33BC6BD"/>
  <w15:docId w15:val="{EA8721C2-5DAE-4783-A5FD-23F37A294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93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4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3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C8289C-958F-484D-9A46-09660CD803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30</TotalTime>
  <Pages>4</Pages>
  <Words>1253</Words>
  <Characters>6894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2024-03-22T13:11:00Z</cp:lastPrinted>
  <dcterms:created xsi:type="dcterms:W3CDTF">2024-03-22T12:52:00Z</dcterms:created>
  <dcterms:modified xsi:type="dcterms:W3CDTF">2024-09-02T13:11:00Z</dcterms:modified>
</cp:coreProperties>
</file>