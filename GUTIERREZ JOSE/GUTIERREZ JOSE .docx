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Dr. Oscar Iván </w:t>
      </w:r>
      <w:proofErr w:type="spellStart"/>
      <w:r w:rsidR="00FF4CE3">
        <w:t>Llobet</w:t>
      </w:r>
      <w:proofErr w:type="spellEnd"/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06BDD" w:rsidRPr="00906BDD">
        <w:rPr>
          <w:b/>
        </w:rPr>
        <w:t>GUTIERREZ, JOSE IGNACIO</w:t>
      </w:r>
      <w:r w:rsidR="00906BDD">
        <w:t xml:space="preserve"> </w:t>
      </w:r>
      <w:r w:rsidR="00ED2337" w:rsidRPr="00011F4D">
        <w:rPr>
          <w:b/>
        </w:rPr>
        <w:t>CUIT</w:t>
      </w:r>
      <w:r w:rsidR="0056567A">
        <w:rPr>
          <w:b/>
        </w:rPr>
        <w:t xml:space="preserve"> 20-37.634.169-1 </w:t>
      </w:r>
      <w:r>
        <w:t xml:space="preserve">con domicilio en </w:t>
      </w:r>
      <w:r w:rsidR="0056567A">
        <w:t xml:space="preserve">Inca </w:t>
      </w:r>
      <w:proofErr w:type="spellStart"/>
      <w:r w:rsidR="0056567A">
        <w:t>Huasi</w:t>
      </w:r>
      <w:proofErr w:type="spellEnd"/>
      <w:r w:rsidR="0056567A">
        <w:t xml:space="preserve"> N° 1078 B° San Pedrito,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63F0B" w:rsidRDefault="00B63F0B" w:rsidP="00B63F0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63F0B" w:rsidRDefault="00B63F0B" w:rsidP="00B63F0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306E68" w:rsidRDefault="00306E68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196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3589"/>
        <w:gridCol w:w="1720"/>
        <w:gridCol w:w="1778"/>
      </w:tblGrid>
      <w:tr w:rsidR="00906BDD" w:rsidTr="0056567A">
        <w:trPr>
          <w:trHeight w:val="907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589" w:type="dxa"/>
          </w:tcPr>
          <w:p w:rsidR="00906BDD" w:rsidRPr="00B052A6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778" w:type="dxa"/>
            <w:vAlign w:val="center"/>
          </w:tcPr>
          <w:p w:rsidR="00906BDD" w:rsidRDefault="00906BDD" w:rsidP="00906BD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_tradnl"/>
              </w:rPr>
              <w:t xml:space="preserve"> Precio Unitario </w:t>
            </w:r>
          </w:p>
        </w:tc>
      </w:tr>
      <w:tr w:rsidR="00906BDD" w:rsidTr="0056567A">
        <w:trPr>
          <w:trHeight w:val="437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89" w:type="dxa"/>
          </w:tcPr>
          <w:p w:rsidR="00906BDD" w:rsidRPr="00B052A6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778" w:type="dxa"/>
            <w:vAlign w:val="center"/>
          </w:tcPr>
          <w:p w:rsidR="00906BDD" w:rsidRDefault="00906BDD" w:rsidP="00906BD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$                     -   </w:t>
            </w:r>
          </w:p>
        </w:tc>
      </w:tr>
      <w:tr w:rsidR="00906BDD" w:rsidTr="0056567A">
        <w:trPr>
          <w:trHeight w:val="509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89" w:type="dxa"/>
          </w:tcPr>
          <w:p w:rsidR="00906BDD" w:rsidRPr="00B052A6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778" w:type="dxa"/>
            <w:vAlign w:val="center"/>
          </w:tcPr>
          <w:p w:rsidR="00906BDD" w:rsidRDefault="00306E68" w:rsidP="001340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$          1</w:t>
            </w:r>
            <w:r w:rsidR="001340D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5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5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00,00 </w:t>
            </w:r>
          </w:p>
        </w:tc>
      </w:tr>
      <w:tr w:rsidR="00906BDD" w:rsidTr="0056567A">
        <w:trPr>
          <w:trHeight w:val="509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89" w:type="dxa"/>
          </w:tcPr>
          <w:p w:rsidR="00906BDD" w:rsidRPr="00F2525B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778" w:type="dxa"/>
            <w:vAlign w:val="center"/>
          </w:tcPr>
          <w:p w:rsidR="00906BDD" w:rsidRDefault="001340DB" w:rsidP="00306E6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$          14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  <w:r w:rsidR="00306E68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5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00,00 </w:t>
            </w:r>
          </w:p>
        </w:tc>
      </w:tr>
      <w:tr w:rsidR="00906BDD" w:rsidTr="0056567A">
        <w:trPr>
          <w:trHeight w:val="509"/>
        </w:trPr>
        <w:tc>
          <w:tcPr>
            <w:tcW w:w="1109" w:type="dxa"/>
          </w:tcPr>
          <w:p w:rsidR="00906BDD" w:rsidRDefault="00906BDD" w:rsidP="00906BDD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89" w:type="dxa"/>
          </w:tcPr>
          <w:p w:rsidR="00906BDD" w:rsidRPr="00B052A6" w:rsidRDefault="00906BDD" w:rsidP="00906BDD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720" w:type="dxa"/>
          </w:tcPr>
          <w:p w:rsidR="00906BDD" w:rsidRDefault="00906BDD" w:rsidP="00906BDD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778" w:type="dxa"/>
            <w:vAlign w:val="center"/>
          </w:tcPr>
          <w:p w:rsidR="00906BDD" w:rsidRDefault="00306E68" w:rsidP="001340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$          1</w:t>
            </w:r>
            <w:r w:rsidR="001340D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5</w:t>
            </w:r>
            <w:bookmarkStart w:id="0" w:name="_GoBack"/>
            <w:bookmarkEnd w:id="0"/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5</w:t>
            </w:r>
            <w:r w:rsidR="00906BDD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00,00 </w:t>
            </w:r>
          </w:p>
        </w:tc>
      </w:tr>
    </w:tbl>
    <w:p w:rsidR="00906BDD" w:rsidRDefault="00906BDD" w:rsidP="001D65F2">
      <w:pPr>
        <w:spacing w:after="360"/>
        <w:jc w:val="right"/>
        <w:rPr>
          <w:b/>
        </w:rPr>
      </w:pPr>
    </w:p>
    <w:p w:rsidR="00906BDD" w:rsidRDefault="00906BDD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5351"/>
        <w:gridCol w:w="2468"/>
      </w:tblGrid>
      <w:tr w:rsidR="00906BDD" w:rsidRPr="00906BDD" w:rsidTr="00906BDD">
        <w:trPr>
          <w:trHeight w:val="746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06BDD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06BDD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906BDD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906BDD" w:rsidRPr="00906BDD" w:rsidTr="00906BDD">
        <w:trPr>
          <w:trHeight w:val="556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CDI Carita de Luna - CIC Che Guevara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906BDD" w:rsidRPr="00906BDD" w:rsidTr="00906BDD">
        <w:trPr>
          <w:trHeight w:val="556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CDI Mimitos - CIC Copacabana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906BDD" w:rsidRPr="00906BDD" w:rsidTr="00906BDD">
        <w:trPr>
          <w:trHeight w:val="556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Escuela N° 322 "Independencia del Perú"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Los Alisos</w:t>
            </w:r>
          </w:p>
        </w:tc>
      </w:tr>
      <w:tr w:rsidR="00906BDD" w:rsidRPr="00906BDD" w:rsidTr="00906BDD">
        <w:trPr>
          <w:trHeight w:val="556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906BD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Casa del Niño y la Niña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6BDD" w:rsidRPr="00906BDD" w:rsidRDefault="00906BDD" w:rsidP="00906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6BDD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EDD" w:rsidRDefault="00E76EDD" w:rsidP="00363EFE">
      <w:pPr>
        <w:spacing w:after="0" w:line="240" w:lineRule="auto"/>
      </w:pPr>
      <w:r>
        <w:separator/>
      </w:r>
    </w:p>
  </w:endnote>
  <w:endnote w:type="continuationSeparator" w:id="0">
    <w:p w:rsidR="00E76EDD" w:rsidRDefault="00E76ED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67A" w:rsidRDefault="0056567A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-427488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EDD" w:rsidRDefault="00E76EDD" w:rsidP="00363EFE">
      <w:pPr>
        <w:spacing w:after="0" w:line="240" w:lineRule="auto"/>
      </w:pPr>
      <w:r>
        <w:separator/>
      </w:r>
    </w:p>
  </w:footnote>
  <w:footnote w:type="continuationSeparator" w:id="0">
    <w:p w:rsidR="00E76EDD" w:rsidRDefault="00E76ED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B63F0B" w:rsidP="00B63F0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DD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340DB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06E68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B5DD7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567A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003F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B5219"/>
    <w:rsid w:val="008E1A22"/>
    <w:rsid w:val="008F0BD7"/>
    <w:rsid w:val="008F10AD"/>
    <w:rsid w:val="00904877"/>
    <w:rsid w:val="00906BDD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3F0B"/>
    <w:rsid w:val="00B67E6D"/>
    <w:rsid w:val="00B84795"/>
    <w:rsid w:val="00BA79E3"/>
    <w:rsid w:val="00BB096F"/>
    <w:rsid w:val="00BB1767"/>
    <w:rsid w:val="00BB43A5"/>
    <w:rsid w:val="00BC6C6E"/>
    <w:rsid w:val="00BD1B7C"/>
    <w:rsid w:val="00BE38D5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76EDD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DD55D"/>
  <w15:docId w15:val="{959DE86B-B2DD-4F2E-BFC8-71158C25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C7EF9-673A-40B6-AE3F-B94FAF99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10</TotalTime>
  <Pages>4</Pages>
  <Words>1273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2022-04-08T16:53:00Z</cp:lastPrinted>
  <dcterms:created xsi:type="dcterms:W3CDTF">2024-03-22T12:31:00Z</dcterms:created>
  <dcterms:modified xsi:type="dcterms:W3CDTF">2024-08-26T12:09:00Z</dcterms:modified>
</cp:coreProperties>
</file>