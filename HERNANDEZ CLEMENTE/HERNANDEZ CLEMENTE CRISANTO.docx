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CF4949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0D3B5A74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/a.</w:t>
      </w:r>
      <w:r w:rsidR="00121172">
        <w:t xml:space="preserve"> HERNANDEZ, CLEMENTE CRISANTO</w:t>
      </w:r>
      <w:r w:rsidR="000737D7">
        <w:t xml:space="preserve"> </w:t>
      </w:r>
      <w:r w:rsidR="00ED2337" w:rsidRPr="00011F4D">
        <w:rPr>
          <w:b/>
        </w:rPr>
        <w:t>CUIT</w:t>
      </w:r>
      <w:r w:rsidR="00121172">
        <w:rPr>
          <w:b/>
        </w:rPr>
        <w:t xml:space="preserve"> 20</w:t>
      </w:r>
      <w:r w:rsidR="000737D7">
        <w:rPr>
          <w:b/>
        </w:rPr>
        <w:t>-</w:t>
      </w:r>
      <w:r w:rsidR="00121172">
        <w:rPr>
          <w:b/>
        </w:rPr>
        <w:t>14</w:t>
      </w:r>
      <w:r w:rsidR="000737D7">
        <w:rPr>
          <w:b/>
        </w:rPr>
        <w:t>.</w:t>
      </w:r>
      <w:r w:rsidR="00121172">
        <w:rPr>
          <w:b/>
        </w:rPr>
        <w:t>733.198-4</w:t>
      </w:r>
      <w:r w:rsidR="000737D7">
        <w:rPr>
          <w:b/>
        </w:rPr>
        <w:t xml:space="preserve"> </w:t>
      </w:r>
      <w:r>
        <w:t>con domicilio en</w:t>
      </w:r>
      <w:r w:rsidR="00121172">
        <w:t xml:space="preserve"> Palma Sola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3909BAF4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4555FFED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0F480669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592A9F6B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5332AB54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62D2B3AF" w14:textId="77777777" w:rsidR="00F60F4D" w:rsidRDefault="00F60F4D" w:rsidP="00F60F4D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14:paraId="0C5B0C93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1BFE275D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0038EAF6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229AA07B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210B629B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4CD2A6F4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485BC5E4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03C3A136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030C3EE1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07D5024D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11C5FF2C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73DAF21F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3187743B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3482B8F3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15FE20FD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5144542A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455DA952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3535955E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63B0042C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729D01B2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0C56F138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7E70A604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429DDBE4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08D2F325" w14:textId="77777777" w:rsidR="00F60F4D" w:rsidRDefault="00F60F4D" w:rsidP="00F60F4D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350546B0" w14:textId="77777777" w:rsidR="0016667D" w:rsidRPr="00E134AF" w:rsidRDefault="0016667D" w:rsidP="00331C45">
      <w:pPr>
        <w:spacing w:after="360"/>
        <w:jc w:val="both"/>
      </w:pPr>
      <w:bookmarkStart w:id="0" w:name="_GoBack"/>
      <w:bookmarkEnd w:id="0"/>
    </w:p>
    <w:p w14:paraId="2675A5D5" w14:textId="77777777" w:rsidR="00BA79E3" w:rsidRDefault="00BA79E3" w:rsidP="00EC4EED">
      <w:pPr>
        <w:spacing w:after="360"/>
        <w:jc w:val="both"/>
      </w:pPr>
    </w:p>
    <w:p w14:paraId="0A679255" w14:textId="77777777" w:rsidR="00A278C6" w:rsidRDefault="00A278C6" w:rsidP="00EC4EED">
      <w:pPr>
        <w:spacing w:after="360"/>
        <w:jc w:val="both"/>
      </w:pPr>
    </w:p>
    <w:p w14:paraId="426571F6" w14:textId="77777777" w:rsidR="00AF7B94" w:rsidRDefault="00AF7B94" w:rsidP="00EC4EED">
      <w:pPr>
        <w:spacing w:after="360"/>
        <w:jc w:val="both"/>
      </w:pPr>
    </w:p>
    <w:p w14:paraId="48D1D537" w14:textId="77777777" w:rsidR="00A278C6" w:rsidRDefault="00A278C6" w:rsidP="00EC4EED">
      <w:pPr>
        <w:spacing w:after="360"/>
        <w:jc w:val="both"/>
      </w:pPr>
    </w:p>
    <w:p w14:paraId="34ED7992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155DA0AC" w14:textId="555453CA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2"/>
        <w:gridCol w:w="3735"/>
        <w:gridCol w:w="2436"/>
        <w:gridCol w:w="1979"/>
      </w:tblGrid>
      <w:tr w:rsidR="00F02D73" w:rsidRPr="00B17022" w14:paraId="08FE513E" w14:textId="77777777" w:rsidTr="0036022D">
        <w:trPr>
          <w:trHeight w:val="300"/>
        </w:trPr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AD8F5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17022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B1702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0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229E3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7022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3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DBF1D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7022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09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496040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702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F02D73" w:rsidRPr="00B17022" w14:paraId="79CE30D9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F70C5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606B6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C6975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36725D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 xml:space="preserve"> $                 5.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Pr="00B17022">
              <w:rPr>
                <w:rFonts w:ascii="Calibri" w:eastAsia="Times New Roman" w:hAnsi="Calibri" w:cs="Calibri"/>
                <w:color w:val="000000"/>
              </w:rPr>
              <w:t xml:space="preserve">00,00 </w:t>
            </w:r>
          </w:p>
        </w:tc>
      </w:tr>
      <w:tr w:rsidR="00F02D73" w:rsidRPr="00B17022" w14:paraId="40B64EAF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34F794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AE79E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4862B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7BFD6E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16.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F02D73" w:rsidRPr="00B17022" w14:paraId="4D380CF4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574BB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BE5A6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60898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B4694A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15</w:t>
            </w: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  <w:tr w:rsidR="00F02D73" w:rsidRPr="00B17022" w14:paraId="303D5939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5DB02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FCAEB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8887E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F90B90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16.5</w:t>
            </w: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F02D73" w:rsidRPr="00B17022" w14:paraId="7FA320FE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94A53E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40494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07F6E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A55463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6.000,00 </w:t>
            </w:r>
          </w:p>
        </w:tc>
      </w:tr>
      <w:tr w:rsidR="00F02D73" w:rsidRPr="00B17022" w14:paraId="6C8AE979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5B7F8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F7D23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06B99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BCBC27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850,00 </w:t>
            </w:r>
          </w:p>
        </w:tc>
      </w:tr>
      <w:tr w:rsidR="00F02D73" w:rsidRPr="00B17022" w14:paraId="167AF892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2BC7D6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E2067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DEA14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19F93B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F02D73" w:rsidRPr="00B17022" w14:paraId="57E68D21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9EABFF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90D89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90793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348531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F02D73" w:rsidRPr="00B17022" w14:paraId="13B8DC1C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C10D38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4FC35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C2F15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D70A74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F02D73" w:rsidRPr="00B17022" w14:paraId="6C2341B6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0DB17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1CEAF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2D470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BC7D64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F02D73" w:rsidRPr="00B17022" w14:paraId="542FE6A2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CE1E6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2F4EB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AB657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C1C859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2.300,00 </w:t>
            </w:r>
          </w:p>
        </w:tc>
      </w:tr>
      <w:tr w:rsidR="00F02D73" w:rsidRPr="00B17022" w14:paraId="1C2965A9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FB43C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24468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B17022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B1702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6FEC1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081C10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1.000,00 </w:t>
            </w:r>
          </w:p>
        </w:tc>
      </w:tr>
      <w:tr w:rsidR="00F02D73" w:rsidRPr="00B17022" w14:paraId="3B96C3FC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2DC1AF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C46BE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2BDB7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94F564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F02D73" w:rsidRPr="00B17022" w14:paraId="11FBD3C4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97F67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958A1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9D388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14E757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F02D73" w:rsidRPr="00B17022" w14:paraId="46EE5AE7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7D3E8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92C9F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19239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D372F8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F02D73" w:rsidRPr="00B17022" w14:paraId="32CEDD08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21C58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6404C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7022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B17022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B17022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D85C5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018819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1.100,00 </w:t>
            </w:r>
          </w:p>
        </w:tc>
      </w:tr>
      <w:tr w:rsidR="00F02D73" w:rsidRPr="00B17022" w14:paraId="03DCD17D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24D5B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E6C0C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3CB32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7717E7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F02D73" w:rsidRPr="00B17022" w14:paraId="4EA31932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5D5059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0390E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995F2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FA1FCF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2.800,00 </w:t>
            </w:r>
          </w:p>
        </w:tc>
      </w:tr>
      <w:tr w:rsidR="00F02D73" w:rsidRPr="00B17022" w14:paraId="450AF94D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A7A90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CD9A1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5BDDE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51D953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1.600,00 </w:t>
            </w:r>
          </w:p>
        </w:tc>
      </w:tr>
      <w:tr w:rsidR="00F02D73" w:rsidRPr="00B17022" w14:paraId="4120B837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AE8FF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9594D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03B092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99A376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20.000,00 </w:t>
            </w:r>
          </w:p>
        </w:tc>
      </w:tr>
      <w:tr w:rsidR="00F02D73" w:rsidRPr="00B17022" w14:paraId="2F8A38EE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7E15C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D55EC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60DDB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7E8392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4.300,00 </w:t>
            </w:r>
          </w:p>
        </w:tc>
      </w:tr>
      <w:tr w:rsidR="00F02D73" w:rsidRPr="00B17022" w14:paraId="0F73F677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6C179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935F1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7497A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9A8884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2.700,00 </w:t>
            </w:r>
          </w:p>
        </w:tc>
      </w:tr>
      <w:tr w:rsidR="00F02D73" w:rsidRPr="00B17022" w14:paraId="0D2B15F8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C2E3C8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96478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03054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CACD19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4.700,00 </w:t>
            </w:r>
          </w:p>
        </w:tc>
      </w:tr>
      <w:tr w:rsidR="00F02D73" w:rsidRPr="00B17022" w14:paraId="0F5EF971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F6956C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F3144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B17022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1E029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21524B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2.700,00 </w:t>
            </w:r>
          </w:p>
        </w:tc>
      </w:tr>
      <w:tr w:rsidR="00F02D73" w:rsidRPr="00B17022" w14:paraId="42456EF7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410A2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EF39D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4A2ED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4B5696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2.700,00 </w:t>
            </w:r>
          </w:p>
        </w:tc>
      </w:tr>
      <w:tr w:rsidR="00F02D73" w:rsidRPr="00B17022" w14:paraId="329E40AA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BED597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501AF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E6BEC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AEEBF0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1.350,00 </w:t>
            </w:r>
          </w:p>
        </w:tc>
      </w:tr>
      <w:tr w:rsidR="00F02D73" w:rsidRPr="00B17022" w14:paraId="0FA72C0C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237CF7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E0D4F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D17A06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43086D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F02D73" w:rsidRPr="00B17022" w14:paraId="417E75B4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171F2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D237D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72C55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8C7C03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2.200,00 </w:t>
            </w:r>
          </w:p>
        </w:tc>
      </w:tr>
      <w:tr w:rsidR="00F02D73" w:rsidRPr="00B17022" w14:paraId="486F24A7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6428C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3CBA0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7A001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9208F9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1.100,00 </w:t>
            </w:r>
          </w:p>
        </w:tc>
      </w:tr>
      <w:tr w:rsidR="00F02D73" w:rsidRPr="00B17022" w14:paraId="5FB29139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DFF98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35DC2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0B8E9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D2AFE3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F02D73" w:rsidRPr="00B17022" w14:paraId="4BF3785C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A17EA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44E8A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5D881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FF9492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F02D73" w:rsidRPr="00B17022" w14:paraId="4222EA72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D3AA9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04C0C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23C5B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23A49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F02D73" w:rsidRPr="00B17022" w14:paraId="7F16A895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88EEC8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D408E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24F85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11632D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F02D73" w:rsidRPr="00B17022" w14:paraId="7BBCADED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E6A45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FA293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C9C26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9F20DE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18.000,00 </w:t>
            </w:r>
          </w:p>
        </w:tc>
      </w:tr>
      <w:tr w:rsidR="00F02D73" w:rsidRPr="00B17022" w14:paraId="3FF6A89B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94FAB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1FC42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73F1A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9C9B18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18.000,00 </w:t>
            </w:r>
          </w:p>
        </w:tc>
      </w:tr>
      <w:tr w:rsidR="00F02D73" w:rsidRPr="00B17022" w14:paraId="7C22026A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F27AF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lastRenderedPageBreak/>
              <w:t>36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25B8F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F67DF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D0B7A4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18.000,00 </w:t>
            </w:r>
          </w:p>
        </w:tc>
      </w:tr>
      <w:tr w:rsidR="00F02D73" w:rsidRPr="00B17022" w14:paraId="7911B4CC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395AB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19005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0EF3EC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71FC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F02D73" w:rsidRPr="00B17022" w14:paraId="30F40ADB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1F7A9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6EA7B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E5396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C998B4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F02D73" w:rsidRPr="00B17022" w14:paraId="1AA46019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148C1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0DBBE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AFABD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D20206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1.400,00 </w:t>
            </w:r>
          </w:p>
        </w:tc>
      </w:tr>
      <w:tr w:rsidR="00F02D73" w:rsidRPr="00B17022" w14:paraId="2B6C2A02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07503D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DEDA1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21F8B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70DA1B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F02D73" w:rsidRPr="00B17022" w14:paraId="510A9D8B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44D4A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6036D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E23AC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CB445E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F02D73" w:rsidRPr="00B17022" w14:paraId="153F1847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ABDB5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C84ED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4261B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16A185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</w:t>
            </w: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F02D73" w:rsidRPr="00B17022" w14:paraId="41A1CE14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30EAC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A69CC7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92BEC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76EE53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3.300,00 </w:t>
            </w:r>
          </w:p>
        </w:tc>
      </w:tr>
      <w:tr w:rsidR="00F02D73" w:rsidRPr="00B17022" w14:paraId="7F1FA752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BACA1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A94BF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B17022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B17022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B951C2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824861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3.200,00 </w:t>
            </w:r>
          </w:p>
        </w:tc>
      </w:tr>
      <w:tr w:rsidR="00F02D73" w:rsidRPr="00B17022" w14:paraId="63788836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62FF2E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4746E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38F61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B059FA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F02D73" w:rsidRPr="00B17022" w14:paraId="6A96B861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E68E5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AD489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86036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2FECA8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F02D73" w:rsidRPr="00B17022" w14:paraId="3CAF8AA1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C48CA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14845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E6591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3B5818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1.900,00 </w:t>
            </w:r>
          </w:p>
        </w:tc>
      </w:tr>
      <w:tr w:rsidR="00F02D73" w:rsidRPr="00B17022" w14:paraId="252C7B5A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60A45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4D35B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D1F2E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B1E860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.800,00 </w:t>
            </w:r>
          </w:p>
        </w:tc>
      </w:tr>
      <w:tr w:rsidR="00F02D73" w:rsidRPr="00B17022" w14:paraId="4A7C8B1E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4E252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EB273A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CA1D4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7022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B1702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E91FFA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2.600,00 </w:t>
            </w:r>
          </w:p>
        </w:tc>
      </w:tr>
      <w:tr w:rsidR="00F02D73" w:rsidRPr="00B17022" w14:paraId="5774F920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F1DAD0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41A08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76EC9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1F29B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 xml:space="preserve"> $                 2.100,00 </w:t>
            </w:r>
          </w:p>
        </w:tc>
      </w:tr>
      <w:tr w:rsidR="00F02D73" w:rsidRPr="00B17022" w14:paraId="305FA374" w14:textId="77777777" w:rsidTr="003602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863224" w14:textId="77777777" w:rsidR="00F02D73" w:rsidRPr="00B17022" w:rsidRDefault="00F02D73" w:rsidP="0036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E7009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CE4C2" w14:textId="77777777" w:rsidR="00F02D73" w:rsidRPr="00B17022" w:rsidRDefault="00F02D73" w:rsidP="0036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0B800" w14:textId="77777777" w:rsidR="00F02D73" w:rsidRPr="00B17022" w:rsidRDefault="00F02D73" w:rsidP="0036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</w:tbl>
    <w:p w14:paraId="2E0A59CC" w14:textId="24DC7EAD" w:rsidR="0060656C" w:rsidRDefault="0060656C">
      <w:pPr>
        <w:rPr>
          <w:b/>
        </w:rPr>
      </w:pPr>
    </w:p>
    <w:p w14:paraId="51E42B15" w14:textId="04578EB5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14:paraId="3955A74F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8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2"/>
        <w:gridCol w:w="5530"/>
        <w:gridCol w:w="2083"/>
      </w:tblGrid>
      <w:tr w:rsidR="00121172" w:rsidRPr="00121172" w14:paraId="3B203C5C" w14:textId="77777777" w:rsidTr="00121172">
        <w:trPr>
          <w:trHeight w:val="604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06402" w14:textId="77777777" w:rsidR="00121172" w:rsidRPr="00121172" w:rsidRDefault="00121172" w:rsidP="001211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1172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96030" w14:textId="77777777" w:rsidR="00121172" w:rsidRPr="00121172" w:rsidRDefault="00121172" w:rsidP="001211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1172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C0BDF" w14:textId="77777777" w:rsidR="00121172" w:rsidRPr="00121172" w:rsidRDefault="00121172" w:rsidP="001211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1172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121172" w:rsidRPr="00121172" w14:paraId="226448C7" w14:textId="77777777" w:rsidTr="00121172">
        <w:trPr>
          <w:trHeight w:val="604"/>
        </w:trPr>
        <w:tc>
          <w:tcPr>
            <w:tcW w:w="12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EB860CC" w14:textId="77777777" w:rsidR="00121172" w:rsidRPr="00121172" w:rsidRDefault="00121172" w:rsidP="00121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117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53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26667F8" w14:textId="77777777" w:rsidR="00121172" w:rsidRPr="00121172" w:rsidRDefault="00121172" w:rsidP="00121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1172">
              <w:rPr>
                <w:rFonts w:ascii="Calibri" w:eastAsia="Times New Roman" w:hAnsi="Calibri" w:cs="Calibri"/>
                <w:color w:val="000000"/>
              </w:rPr>
              <w:t>Escuela N° 188 "Ricardo Güiraldes"</w:t>
            </w:r>
          </w:p>
        </w:tc>
        <w:tc>
          <w:tcPr>
            <w:tcW w:w="208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DAF8A96" w14:textId="77777777" w:rsidR="00121172" w:rsidRPr="00121172" w:rsidRDefault="00121172" w:rsidP="00121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1172">
              <w:rPr>
                <w:rFonts w:ascii="Calibri" w:eastAsia="Times New Roman" w:hAnsi="Calibri" w:cs="Calibri"/>
                <w:color w:val="000000"/>
              </w:rPr>
              <w:t>Real de los Toros</w:t>
            </w:r>
          </w:p>
        </w:tc>
      </w:tr>
    </w:tbl>
    <w:p w14:paraId="7C48BB2D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331903" w14:textId="77777777" w:rsidR="004565B9" w:rsidRDefault="004565B9" w:rsidP="00363EFE">
      <w:pPr>
        <w:spacing w:after="0" w:line="240" w:lineRule="auto"/>
      </w:pPr>
      <w:r>
        <w:separator/>
      </w:r>
    </w:p>
  </w:endnote>
  <w:endnote w:type="continuationSeparator" w:id="0">
    <w:p w14:paraId="2CF76114" w14:textId="77777777" w:rsidR="004565B9" w:rsidRDefault="004565B9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5E21CC" w14:textId="66A76488" w:rsidR="007B5CB7" w:rsidRDefault="007B5CB7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EC89BE9" wp14:editId="0D2EB724">
          <wp:simplePos x="0" y="0"/>
          <wp:positionH relativeFrom="margin">
            <wp:align>left</wp:align>
          </wp:positionH>
          <wp:positionV relativeFrom="paragraph">
            <wp:posOffset>-546735</wp:posOffset>
          </wp:positionV>
          <wp:extent cx="1409065" cy="980440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065" cy="980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654E1A" w14:textId="77777777" w:rsidR="004565B9" w:rsidRDefault="004565B9" w:rsidP="00363EFE">
      <w:pPr>
        <w:spacing w:after="0" w:line="240" w:lineRule="auto"/>
      </w:pPr>
      <w:r>
        <w:separator/>
      </w:r>
    </w:p>
  </w:footnote>
  <w:footnote w:type="continuationSeparator" w:id="0">
    <w:p w14:paraId="7B7C70A3" w14:textId="77777777" w:rsidR="004565B9" w:rsidRDefault="004565B9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576C4C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25DC0E9B" wp14:editId="062907E9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1FF25DE" w14:textId="77777777" w:rsidR="00F60F4D" w:rsidRDefault="00F60F4D" w:rsidP="00F60F4D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14:paraId="44942DE7" w14:textId="77777777"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172"/>
    <w:rsid w:val="000042B2"/>
    <w:rsid w:val="00007BF1"/>
    <w:rsid w:val="00011F4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21172"/>
    <w:rsid w:val="0016036C"/>
    <w:rsid w:val="00161017"/>
    <w:rsid w:val="001645E3"/>
    <w:rsid w:val="0016667D"/>
    <w:rsid w:val="001862CB"/>
    <w:rsid w:val="001A3667"/>
    <w:rsid w:val="001D5FF9"/>
    <w:rsid w:val="001D65F2"/>
    <w:rsid w:val="001E402F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565B9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0656C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B5CB7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1732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02D73"/>
    <w:rsid w:val="00F247EF"/>
    <w:rsid w:val="00F2525B"/>
    <w:rsid w:val="00F4485D"/>
    <w:rsid w:val="00F52827"/>
    <w:rsid w:val="00F53E8C"/>
    <w:rsid w:val="00F60F4D"/>
    <w:rsid w:val="00F65506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EBAAAD"/>
  <w15:docId w15:val="{FEF4B167-8C0A-416E-8E59-990DB4EE4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ga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ACE20-DF08-4386-B19B-C47C4475A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6</TotalTime>
  <Pages>5</Pages>
  <Words>1628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5</cp:revision>
  <cp:lastPrinted>2022-04-08T16:53:00Z</cp:lastPrinted>
  <dcterms:created xsi:type="dcterms:W3CDTF">2024-04-05T13:09:00Z</dcterms:created>
  <dcterms:modified xsi:type="dcterms:W3CDTF">2024-09-16T13:24:00Z</dcterms:modified>
</cp:coreProperties>
</file>