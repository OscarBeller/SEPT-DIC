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7C6656">
        <w:t xml:space="preserve"> JEREZ, MARIA INES </w:t>
      </w:r>
      <w:r w:rsidR="00ED2337" w:rsidRPr="00011F4D">
        <w:rPr>
          <w:b/>
        </w:rPr>
        <w:t>CUIT</w:t>
      </w:r>
      <w:r w:rsidR="007C6656">
        <w:rPr>
          <w:b/>
        </w:rPr>
        <w:t xml:space="preserve"> 27-06.501.088-2 </w:t>
      </w:r>
      <w:r w:rsidR="00866347">
        <w:t>con domicilio en</w:t>
      </w:r>
      <w:r w:rsidR="007C6656">
        <w:t xml:space="preserve"> Rivadavia N° 214 B° Usina, La Quiaca,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52468C" w:rsidRDefault="0052468C" w:rsidP="0052468C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52468C" w:rsidRDefault="0052468C" w:rsidP="0052468C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3"/>
        <w:gridCol w:w="4745"/>
        <w:gridCol w:w="1982"/>
        <w:gridCol w:w="1927"/>
      </w:tblGrid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 $    5.500,00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17.000,00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15.000,00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17.000,00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7.000,00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850,00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2.500,00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1.000,00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2.500,00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3.500,00 </w:t>
            </w:r>
          </w:p>
        </w:tc>
      </w:tr>
      <w:tr w:rsidR="0052468C" w:rsidRPr="004F0A0F" w:rsidTr="00D41152">
        <w:trPr>
          <w:trHeight w:val="24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2.200,00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2.500,00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1.600,00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5.000,00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4.550,00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2.800,00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4.800,00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1.300,00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2.000,00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2.200,00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1.200,00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3.500,00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4.700,00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4.000,00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3.200,00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18.000,00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18.000,00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18.000,00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1.950,00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2.000,00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1.400,00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lastRenderedPageBreak/>
              <w:t>40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2.800,00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2.800,00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8.500,00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3.500,00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3.300,00 </w:t>
            </w:r>
          </w:p>
        </w:tc>
      </w:tr>
      <w:tr w:rsidR="0052468C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468C" w:rsidRPr="004F0A0F" w:rsidRDefault="0052468C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3.000,00 </w:t>
            </w:r>
          </w:p>
        </w:tc>
      </w:tr>
      <w:tr w:rsidR="009A7BF9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3.800,00 </w:t>
            </w:r>
          </w:p>
        </w:tc>
      </w:tr>
      <w:tr w:rsidR="009A7BF9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2.000,00 </w:t>
            </w:r>
          </w:p>
        </w:tc>
      </w:tr>
      <w:tr w:rsidR="009A7BF9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11.500,00 </w:t>
            </w:r>
          </w:p>
        </w:tc>
      </w:tr>
      <w:tr w:rsidR="009A7BF9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0A0F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4F0A0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BF9" w:rsidRPr="004F0A0F" w:rsidRDefault="009A7BF9" w:rsidP="00E6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2.700,00 </w:t>
            </w:r>
          </w:p>
        </w:tc>
      </w:tr>
      <w:tr w:rsidR="009A7BF9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BF9" w:rsidRPr="004F0A0F" w:rsidRDefault="009A7BF9" w:rsidP="009A7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11567A" w:rsidRDefault="009A7BF9" w:rsidP="009A7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Lechuga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11567A" w:rsidRDefault="009A7BF9" w:rsidP="009A7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7BF9" w:rsidRPr="0011567A" w:rsidRDefault="009A7BF9" w:rsidP="009A7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2.100,00 </w:t>
            </w:r>
          </w:p>
        </w:tc>
      </w:tr>
      <w:tr w:rsidR="009A7BF9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BF9" w:rsidRPr="004F0A0F" w:rsidRDefault="009A7BF9" w:rsidP="009A7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11567A" w:rsidRDefault="009A7BF9" w:rsidP="009A7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Apio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11567A" w:rsidRDefault="009A7BF9" w:rsidP="009A7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7BF9" w:rsidRPr="0011567A" w:rsidRDefault="009A7BF9" w:rsidP="009A7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2.500,00 </w:t>
            </w:r>
          </w:p>
        </w:tc>
      </w:tr>
      <w:tr w:rsidR="009A7BF9" w:rsidRPr="004F0A0F" w:rsidTr="00D41152">
        <w:trPr>
          <w:trHeight w:val="3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BF9" w:rsidRPr="004F0A0F" w:rsidRDefault="009A7BF9" w:rsidP="009A7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0A0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4F0A0F" w:rsidRDefault="009A7BF9" w:rsidP="009A7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BF9" w:rsidRPr="004F0A0F" w:rsidRDefault="009A7BF9" w:rsidP="009A7B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Kg. 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BF9" w:rsidRPr="004F0A0F" w:rsidRDefault="009A7BF9" w:rsidP="009A7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   1.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80</w:t>
            </w:r>
            <w:r w:rsidRPr="004F0A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</w:t>
            </w:r>
          </w:p>
        </w:tc>
      </w:tr>
    </w:tbl>
    <w:p w:rsidR="001D65F2" w:rsidRDefault="001D65F2" w:rsidP="001D65F2">
      <w:pPr>
        <w:spacing w:after="360"/>
        <w:jc w:val="right"/>
        <w:rPr>
          <w:b/>
        </w:rPr>
      </w:pPr>
      <w:bookmarkStart w:id="0" w:name="_GoBack"/>
      <w:bookmarkEnd w:id="0"/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5560"/>
        <w:gridCol w:w="2565"/>
      </w:tblGrid>
      <w:tr w:rsidR="007C6656" w:rsidRPr="007C6656" w:rsidTr="007C6656">
        <w:trPr>
          <w:trHeight w:val="894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C6656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C6656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C6656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7C6656" w:rsidRPr="007C6656" w:rsidTr="007C6656">
        <w:trPr>
          <w:trHeight w:val="667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C6656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6656">
              <w:rPr>
                <w:rFonts w:ascii="Calibri" w:eastAsia="Times New Roman" w:hAnsi="Calibri" w:cs="Calibri"/>
                <w:color w:val="000000"/>
              </w:rPr>
              <w:t>Escuela N° 49 "Nuestra Sra. de la Medalla Milagrosa"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6656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7C6656">
              <w:rPr>
                <w:rFonts w:ascii="Calibri" w:eastAsia="Times New Roman" w:hAnsi="Calibri" w:cs="Calibri"/>
                <w:color w:val="000000"/>
              </w:rPr>
              <w:t>Cienaga</w:t>
            </w:r>
            <w:proofErr w:type="spellEnd"/>
          </w:p>
        </w:tc>
      </w:tr>
      <w:tr w:rsidR="007C6656" w:rsidRPr="007C6656" w:rsidTr="007C6656">
        <w:trPr>
          <w:trHeight w:val="667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C6656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6656">
              <w:rPr>
                <w:rFonts w:ascii="Calibri" w:eastAsia="Times New Roman" w:hAnsi="Calibri" w:cs="Calibri"/>
                <w:color w:val="000000"/>
              </w:rPr>
              <w:t>Colegio Secundario Nº 63 (INCORPORACION CONTINGENCIA)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6656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7C6656">
              <w:rPr>
                <w:rFonts w:ascii="Calibri" w:eastAsia="Times New Roman" w:hAnsi="Calibri" w:cs="Calibri"/>
                <w:color w:val="000000"/>
              </w:rPr>
              <w:t>Cienega</w:t>
            </w:r>
            <w:proofErr w:type="spellEnd"/>
          </w:p>
        </w:tc>
      </w:tr>
      <w:tr w:rsidR="007C6656" w:rsidRPr="007C6656" w:rsidTr="007C6656">
        <w:trPr>
          <w:trHeight w:val="667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C6656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6656">
              <w:rPr>
                <w:rFonts w:ascii="Calibri" w:eastAsia="Times New Roman" w:hAnsi="Calibri" w:cs="Calibri"/>
                <w:color w:val="000000"/>
              </w:rPr>
              <w:t>Escuela de Educación Técnica Nº 1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656" w:rsidRPr="007C6656" w:rsidRDefault="007C6656" w:rsidP="007C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6656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07E" w:rsidRDefault="0050707E" w:rsidP="00363EFE">
      <w:pPr>
        <w:spacing w:after="0" w:line="240" w:lineRule="auto"/>
      </w:pPr>
      <w:r>
        <w:separator/>
      </w:r>
    </w:p>
  </w:endnote>
  <w:endnote w:type="continuationSeparator" w:id="0">
    <w:p w:rsidR="0050707E" w:rsidRDefault="0050707E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74E" w:rsidRDefault="0071574E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8B3BA4" wp14:editId="537BCFD4">
          <wp:simplePos x="0" y="0"/>
          <wp:positionH relativeFrom="column">
            <wp:posOffset>2981325</wp:posOffset>
          </wp:positionH>
          <wp:positionV relativeFrom="paragraph">
            <wp:posOffset>-438150</wp:posOffset>
          </wp:positionV>
          <wp:extent cx="1409524" cy="980952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07E" w:rsidRDefault="0050707E" w:rsidP="00363EFE">
      <w:pPr>
        <w:spacing w:after="0" w:line="240" w:lineRule="auto"/>
      </w:pPr>
      <w:r>
        <w:separator/>
      </w:r>
    </w:p>
  </w:footnote>
  <w:footnote w:type="continuationSeparator" w:id="0">
    <w:p w:rsidR="0050707E" w:rsidRDefault="0050707E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76AB8" w:rsidRDefault="0052468C" w:rsidP="0052468C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56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0707E"/>
    <w:rsid w:val="00513CF2"/>
    <w:rsid w:val="005157D8"/>
    <w:rsid w:val="0052468C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1574E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C6656"/>
    <w:rsid w:val="007D15E2"/>
    <w:rsid w:val="007D338A"/>
    <w:rsid w:val="007E4D88"/>
    <w:rsid w:val="0080212D"/>
    <w:rsid w:val="00802952"/>
    <w:rsid w:val="00803726"/>
    <w:rsid w:val="00854B04"/>
    <w:rsid w:val="00862030"/>
    <w:rsid w:val="00866347"/>
    <w:rsid w:val="0088184A"/>
    <w:rsid w:val="008931D2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76AB8"/>
    <w:rsid w:val="009A4567"/>
    <w:rsid w:val="009A5961"/>
    <w:rsid w:val="009A7BF9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BF4866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1152"/>
    <w:rsid w:val="00D476FB"/>
    <w:rsid w:val="00DA091E"/>
    <w:rsid w:val="00DA413C"/>
    <w:rsid w:val="00DF1A48"/>
    <w:rsid w:val="00E00807"/>
    <w:rsid w:val="00E134AF"/>
    <w:rsid w:val="00E21378"/>
    <w:rsid w:val="00E357CD"/>
    <w:rsid w:val="00E56384"/>
    <w:rsid w:val="00E610EC"/>
    <w:rsid w:val="00E70F74"/>
    <w:rsid w:val="00E72F89"/>
    <w:rsid w:val="00E7662B"/>
    <w:rsid w:val="00E8245F"/>
    <w:rsid w:val="00E9464C"/>
    <w:rsid w:val="00EA7C32"/>
    <w:rsid w:val="00EC4C4D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43A46"/>
  <w15:docId w15:val="{D97E561A-2ADA-48CE-8DAC-9D13A0E3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65E42-D143-490F-BF4B-E38BF2C94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19</TotalTime>
  <Pages>5</Pages>
  <Words>1529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7</cp:revision>
  <cp:lastPrinted>2024-06-07T14:08:00Z</cp:lastPrinted>
  <dcterms:created xsi:type="dcterms:W3CDTF">2024-03-26T13:12:00Z</dcterms:created>
  <dcterms:modified xsi:type="dcterms:W3CDTF">2024-10-08T13:59:00Z</dcterms:modified>
</cp:coreProperties>
</file>