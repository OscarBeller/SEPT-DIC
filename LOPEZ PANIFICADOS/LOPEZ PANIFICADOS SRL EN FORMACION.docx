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Dr. Oscar Iván </w:t>
      </w:r>
      <w:proofErr w:type="spellStart"/>
      <w:r w:rsidR="00FF4CE3">
        <w:t>Llobet</w:t>
      </w:r>
      <w:proofErr w:type="spellEnd"/>
      <w:r w:rsidR="001019CE">
        <w:t xml:space="preserve"> 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EC5400" w:rsidRPr="00EC5400">
        <w:rPr>
          <w:b/>
        </w:rPr>
        <w:t>LOPEZ PANIFICADOS</w:t>
      </w:r>
      <w:r w:rsidR="00EC5400">
        <w:t xml:space="preserve"> </w:t>
      </w:r>
      <w:r w:rsidR="00EC5400" w:rsidRPr="00EC5400">
        <w:rPr>
          <w:b/>
        </w:rPr>
        <w:t>S.R.L</w:t>
      </w:r>
      <w:r w:rsidR="00EC5400">
        <w:t xml:space="preserve"> </w:t>
      </w:r>
      <w:r w:rsidR="00EC5400" w:rsidRPr="00EC5400">
        <w:rPr>
          <w:b/>
        </w:rPr>
        <w:t>EN FORMACION</w:t>
      </w:r>
      <w:r w:rsidR="00EC5400">
        <w:t xml:space="preserve"> </w:t>
      </w:r>
      <w:r w:rsidR="00ED2337" w:rsidRPr="00011F4D">
        <w:rPr>
          <w:b/>
        </w:rPr>
        <w:t>CUIT</w:t>
      </w:r>
      <w:r w:rsidR="00EC5400">
        <w:rPr>
          <w:b/>
        </w:rPr>
        <w:t xml:space="preserve"> </w:t>
      </w:r>
      <w:r w:rsidR="00EC5400" w:rsidRPr="00EC5400">
        <w:rPr>
          <w:b/>
        </w:rPr>
        <w:t>30</w:t>
      </w:r>
      <w:r w:rsidR="00EC5400">
        <w:rPr>
          <w:b/>
        </w:rPr>
        <w:t>-</w:t>
      </w:r>
      <w:r w:rsidR="00EC5400" w:rsidRPr="00EC5400">
        <w:rPr>
          <w:b/>
        </w:rPr>
        <w:t>71</w:t>
      </w:r>
      <w:r w:rsidR="00EC5400">
        <w:rPr>
          <w:b/>
        </w:rPr>
        <w:t>.</w:t>
      </w:r>
      <w:r w:rsidR="00EC5400" w:rsidRPr="00EC5400">
        <w:rPr>
          <w:b/>
        </w:rPr>
        <w:t>791</w:t>
      </w:r>
      <w:r w:rsidR="00EC5400">
        <w:rPr>
          <w:b/>
        </w:rPr>
        <w:t>.</w:t>
      </w:r>
      <w:r w:rsidR="00EC5400" w:rsidRPr="00EC5400">
        <w:rPr>
          <w:b/>
        </w:rPr>
        <w:t>406</w:t>
      </w:r>
      <w:r w:rsidR="00EC5400">
        <w:rPr>
          <w:b/>
        </w:rPr>
        <w:t>-</w:t>
      </w:r>
      <w:r w:rsidR="00EC5400" w:rsidRPr="00EC5400">
        <w:rPr>
          <w:b/>
        </w:rPr>
        <w:t>2</w:t>
      </w:r>
      <w:r w:rsidR="00EC5400">
        <w:rPr>
          <w:b/>
        </w:rPr>
        <w:t xml:space="preserve"> </w:t>
      </w:r>
      <w:r>
        <w:t xml:space="preserve">con domicilio en </w:t>
      </w:r>
      <w:r w:rsidR="00EC5400">
        <w:t xml:space="preserve">Cerro Aguilar N° 612 B° Lujan, San Salvador de Jujuy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395EC6" w:rsidRDefault="00395EC6" w:rsidP="00395EC6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:rsidR="00395EC6" w:rsidRDefault="00395EC6" w:rsidP="00395EC6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062D93" w:rsidRDefault="00062D93">
      <w: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bookmarkStart w:id="0" w:name="_GoBack"/>
      <w:bookmarkEnd w:id="0"/>
      <w:r>
        <w:rPr>
          <w:b/>
        </w:rPr>
        <w:t>Cuadro de precios acordados:</w:t>
      </w:r>
    </w:p>
    <w:tbl>
      <w:tblPr>
        <w:tblW w:w="482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7"/>
        <w:gridCol w:w="4100"/>
        <w:gridCol w:w="1827"/>
        <w:gridCol w:w="1818"/>
      </w:tblGrid>
      <w:tr w:rsidR="00395EC6" w:rsidRPr="00395EC6" w:rsidTr="00395EC6">
        <w:trPr>
          <w:trHeight w:val="300"/>
        </w:trPr>
        <w:tc>
          <w:tcPr>
            <w:tcW w:w="5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395EC6">
              <w:rPr>
                <w:rFonts w:ascii="Calibri" w:eastAsia="Times New Roman" w:hAnsi="Calibri" w:cs="Calibri"/>
                <w:b/>
                <w:color w:val="000000"/>
              </w:rPr>
              <w:t>Renglon</w:t>
            </w:r>
            <w:proofErr w:type="spellEnd"/>
          </w:p>
        </w:tc>
        <w:tc>
          <w:tcPr>
            <w:tcW w:w="23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95E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Articulo</w:t>
            </w:r>
          </w:p>
        </w:tc>
        <w:tc>
          <w:tcPr>
            <w:tcW w:w="10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95EC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Medida</w:t>
            </w:r>
          </w:p>
        </w:tc>
        <w:tc>
          <w:tcPr>
            <w:tcW w:w="10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AC66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95EC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Precio Unitario </w:t>
            </w:r>
          </w:p>
        </w:tc>
      </w:tr>
      <w:tr w:rsidR="00395EC6" w:rsidRPr="00395EC6" w:rsidTr="00395EC6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AC66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5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$ 1.100,00</w:t>
            </w:r>
          </w:p>
        </w:tc>
      </w:tr>
      <w:tr w:rsidR="00395EC6" w:rsidRPr="00395EC6" w:rsidTr="00395EC6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 xml:space="preserve">KG 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AC66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5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$ 2.000,00</w:t>
            </w:r>
          </w:p>
        </w:tc>
      </w:tr>
      <w:tr w:rsidR="00395EC6" w:rsidRPr="00395EC6" w:rsidTr="00395EC6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CAJA X 50 UN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AC66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5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$ 2.500,00</w:t>
            </w:r>
          </w:p>
        </w:tc>
      </w:tr>
      <w:tr w:rsidR="00395EC6" w:rsidRPr="00395EC6" w:rsidTr="00395EC6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CAJA X 50 UN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AC66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5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$ 2.500,00</w:t>
            </w:r>
          </w:p>
        </w:tc>
      </w:tr>
      <w:tr w:rsidR="00395EC6" w:rsidRPr="00395EC6" w:rsidTr="00395EC6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AC66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5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$ 8.000,00</w:t>
            </w:r>
          </w:p>
        </w:tc>
      </w:tr>
      <w:tr w:rsidR="00395EC6" w:rsidRPr="00395EC6" w:rsidTr="00395EC6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AC66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5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$ 3.300,00</w:t>
            </w:r>
          </w:p>
        </w:tc>
      </w:tr>
      <w:tr w:rsidR="00395EC6" w:rsidRPr="00395EC6" w:rsidTr="00395EC6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395EC6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395EC6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AC66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5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$ 3.200,00</w:t>
            </w:r>
          </w:p>
        </w:tc>
      </w:tr>
      <w:tr w:rsidR="00395EC6" w:rsidRPr="00395EC6" w:rsidTr="00395EC6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AC66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5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$ 3.000,00</w:t>
            </w:r>
          </w:p>
        </w:tc>
      </w:tr>
      <w:tr w:rsidR="00395EC6" w:rsidRPr="00395EC6" w:rsidTr="00395EC6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AC66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5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$ 8.800,00</w:t>
            </w:r>
          </w:p>
        </w:tc>
      </w:tr>
      <w:tr w:rsidR="00395EC6" w:rsidRPr="00395EC6" w:rsidTr="00395EC6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5EC6">
              <w:rPr>
                <w:rFonts w:ascii="Calibri" w:eastAsia="Times New Roman" w:hAnsi="Calibri" w:cs="Calibri"/>
                <w:color w:val="000000"/>
              </w:rPr>
              <w:t>Limon</w:t>
            </w:r>
            <w:proofErr w:type="spellEnd"/>
          </w:p>
        </w:tc>
        <w:tc>
          <w:tcPr>
            <w:tcW w:w="10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AC66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5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$ 850,00</w:t>
            </w:r>
          </w:p>
        </w:tc>
      </w:tr>
      <w:tr w:rsidR="00395EC6" w:rsidRPr="00395EC6" w:rsidTr="00395EC6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Cacao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180 gr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AC66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5E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$ 1.900,00</w:t>
            </w:r>
          </w:p>
        </w:tc>
      </w:tr>
      <w:tr w:rsidR="00395EC6" w:rsidRPr="00395EC6" w:rsidTr="00395EC6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395E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AC66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EC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2.800,00 </w:t>
            </w:r>
          </w:p>
        </w:tc>
      </w:tr>
      <w:tr w:rsidR="00395EC6" w:rsidRPr="00395EC6" w:rsidTr="00395EC6">
        <w:trPr>
          <w:trHeight w:val="315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EC6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5EC6" w:rsidRPr="00395EC6" w:rsidRDefault="00395EC6" w:rsidP="0039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5EC6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395EC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5EC6" w:rsidRPr="00395EC6" w:rsidRDefault="00395EC6" w:rsidP="00AC66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EC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2.600,00 </w:t>
            </w:r>
          </w:p>
        </w:tc>
      </w:tr>
    </w:tbl>
    <w:p w:rsidR="00EC5400" w:rsidRDefault="00EC5400" w:rsidP="001D65F2">
      <w:pPr>
        <w:spacing w:after="360"/>
        <w:jc w:val="both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3"/>
        <w:gridCol w:w="5139"/>
        <w:gridCol w:w="2060"/>
      </w:tblGrid>
      <w:tr w:rsidR="00EC5400" w:rsidRPr="00EC5400" w:rsidTr="00395EC6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5400">
              <w:rPr>
                <w:rFonts w:ascii="Calibri" w:eastAsia="Times New Roman" w:hAnsi="Calibri" w:cs="Calibri"/>
                <w:b/>
                <w:bCs/>
                <w:color w:val="000000"/>
              </w:rPr>
              <w:t>Nº de Orden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5400">
              <w:rPr>
                <w:rFonts w:ascii="Calibri" w:eastAsia="Times New Roman" w:hAnsi="Calibri" w:cs="Calibri"/>
                <w:b/>
                <w:bCs/>
                <w:color w:val="000000"/>
              </w:rPr>
              <w:t>Nombre de la Escuela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5400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</w:p>
        </w:tc>
      </w:tr>
      <w:tr w:rsidR="00EC5400" w:rsidRPr="00EC5400" w:rsidTr="00395EC6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Escuela N° 464 "Provincia de Jujuy"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EC5400" w:rsidRPr="00EC5400" w:rsidTr="00395EC6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Escuela N° 302 "Estados Unidos del Brasil"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Guerrero</w:t>
            </w:r>
          </w:p>
        </w:tc>
      </w:tr>
      <w:tr w:rsidR="00EC5400" w:rsidRPr="00EC5400" w:rsidTr="00395EC6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 xml:space="preserve">Centro Polivalente de Artes "Prof. Luis A. </w:t>
            </w:r>
            <w:proofErr w:type="spellStart"/>
            <w:r w:rsidRPr="00EC5400">
              <w:rPr>
                <w:rFonts w:ascii="Calibri" w:eastAsia="Times New Roman" w:hAnsi="Calibri" w:cs="Calibri"/>
                <w:color w:val="000000"/>
              </w:rPr>
              <w:t>Martinez</w:t>
            </w:r>
            <w:proofErr w:type="spellEnd"/>
            <w:r w:rsidRPr="00EC5400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EC5400" w:rsidRPr="00EC5400" w:rsidTr="00395EC6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 xml:space="preserve">Dr. Guillermo </w:t>
            </w:r>
            <w:proofErr w:type="spellStart"/>
            <w:r w:rsidRPr="00EC5400">
              <w:rPr>
                <w:rFonts w:ascii="Calibri" w:eastAsia="Times New Roman" w:hAnsi="Calibri" w:cs="Calibri"/>
                <w:color w:val="000000"/>
              </w:rPr>
              <w:t>Snopek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EC5400" w:rsidRPr="00EC5400" w:rsidTr="00395EC6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C5400">
              <w:rPr>
                <w:rFonts w:ascii="Calibri" w:eastAsia="Times New Roman" w:hAnsi="Calibri" w:cs="Calibri"/>
              </w:rPr>
              <w:t>Escuela N° 388 "Juan Galo Lavalle"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EC5400" w:rsidRPr="00EC5400" w:rsidTr="00395EC6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Herminio Arrieta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EC5400" w:rsidRPr="00EC5400" w:rsidTr="00395EC6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C5400">
              <w:rPr>
                <w:rFonts w:ascii="Calibri" w:eastAsia="Times New Roman" w:hAnsi="Calibri" w:cs="Calibri"/>
              </w:rPr>
              <w:t>Escuela N° 266 "Provincia de Catamarca"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Rio Blanco</w:t>
            </w:r>
          </w:p>
        </w:tc>
      </w:tr>
      <w:tr w:rsidR="00EC5400" w:rsidRPr="00EC5400" w:rsidTr="00395EC6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COLEGIO NUEVO HORIZONTE Nº 1 - NIVEL INICIAL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EC5400" w:rsidRPr="00EC5400" w:rsidTr="00395EC6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COLEGIO NUEVO HORIZONTE Nº 1- NIVEL PRIMARIO-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EC5400" w:rsidRPr="00EC5400" w:rsidTr="00395EC6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COLEGIO NUEVO HORIZONTE Nª 1 - NIVEL SECUNDARIO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EC3" w:rsidRDefault="00751EC3" w:rsidP="00363EFE">
      <w:pPr>
        <w:spacing w:after="0" w:line="240" w:lineRule="auto"/>
      </w:pPr>
      <w:r>
        <w:separator/>
      </w:r>
    </w:p>
  </w:endnote>
  <w:endnote w:type="continuationSeparator" w:id="0">
    <w:p w:rsidR="00751EC3" w:rsidRDefault="00751EC3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D93" w:rsidRDefault="00062D93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-252730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62D93" w:rsidRDefault="00062D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EC3" w:rsidRDefault="00751EC3" w:rsidP="00363EFE">
      <w:pPr>
        <w:spacing w:after="0" w:line="240" w:lineRule="auto"/>
      </w:pPr>
      <w:r>
        <w:separator/>
      </w:r>
    </w:p>
  </w:footnote>
  <w:footnote w:type="continuationSeparator" w:id="0">
    <w:p w:rsidR="00751EC3" w:rsidRDefault="00751EC3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4795" w:rsidRPr="00B84795" w:rsidRDefault="00395EC6" w:rsidP="00395EC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400"/>
    <w:rsid w:val="000042B2"/>
    <w:rsid w:val="00007BF1"/>
    <w:rsid w:val="00011F4D"/>
    <w:rsid w:val="00027223"/>
    <w:rsid w:val="00040BD1"/>
    <w:rsid w:val="00053C2B"/>
    <w:rsid w:val="00062D93"/>
    <w:rsid w:val="00080671"/>
    <w:rsid w:val="00081F8D"/>
    <w:rsid w:val="0008292F"/>
    <w:rsid w:val="00091F55"/>
    <w:rsid w:val="00092C2B"/>
    <w:rsid w:val="000B4386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1F05AA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462A7"/>
    <w:rsid w:val="00347E41"/>
    <w:rsid w:val="00363EFE"/>
    <w:rsid w:val="00395EC6"/>
    <w:rsid w:val="003A4625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7540A"/>
    <w:rsid w:val="005804E1"/>
    <w:rsid w:val="005863A4"/>
    <w:rsid w:val="005A0B37"/>
    <w:rsid w:val="005A3A5C"/>
    <w:rsid w:val="005B24B1"/>
    <w:rsid w:val="005B7406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1EC3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33FA8"/>
    <w:rsid w:val="00854B04"/>
    <w:rsid w:val="00860A3A"/>
    <w:rsid w:val="00862030"/>
    <w:rsid w:val="0088184A"/>
    <w:rsid w:val="0089603A"/>
    <w:rsid w:val="008A389C"/>
    <w:rsid w:val="008B6C27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A7A45"/>
    <w:rsid w:val="00AC60AC"/>
    <w:rsid w:val="00AC6620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2EF9"/>
    <w:rsid w:val="00C550B6"/>
    <w:rsid w:val="00C873C5"/>
    <w:rsid w:val="00CA5ED4"/>
    <w:rsid w:val="00CA70EC"/>
    <w:rsid w:val="00CB0934"/>
    <w:rsid w:val="00D23D34"/>
    <w:rsid w:val="00D31BC9"/>
    <w:rsid w:val="00D326EF"/>
    <w:rsid w:val="00D476FB"/>
    <w:rsid w:val="00DA091E"/>
    <w:rsid w:val="00DA413C"/>
    <w:rsid w:val="00DF4610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C5400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1B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1820F0"/>
  <w15:docId w15:val="{F9381F29-205F-483A-A8AD-52511136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A8902-8083-4596-B708-BF8FA0DF2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26</TotalTime>
  <Pages>4</Pages>
  <Words>1369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13</cp:revision>
  <cp:lastPrinted>2024-06-05T14:45:00Z</cp:lastPrinted>
  <dcterms:created xsi:type="dcterms:W3CDTF">2024-03-21T14:29:00Z</dcterms:created>
  <dcterms:modified xsi:type="dcterms:W3CDTF">2024-08-20T12:03:00Z</dcterms:modified>
</cp:coreProperties>
</file>