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DC4881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6F322C" w:rsidRPr="003F2C1D">
        <w:rPr>
          <w:b/>
        </w:rPr>
        <w:t xml:space="preserve">LUERE, ARMANDO CIRO </w:t>
      </w:r>
      <w:r w:rsidR="00ED2337" w:rsidRPr="00011F4D">
        <w:rPr>
          <w:b/>
        </w:rPr>
        <w:t>CUIT</w:t>
      </w:r>
      <w:r w:rsidR="006F322C">
        <w:rPr>
          <w:b/>
        </w:rPr>
        <w:t xml:space="preserve"> 20-28.503.453-2 </w:t>
      </w:r>
      <w:r>
        <w:t xml:space="preserve">con domicilio en </w:t>
      </w:r>
      <w:r w:rsidR="006F322C">
        <w:t xml:space="preserve">Calle Belgrano S/N, </w:t>
      </w:r>
      <w:proofErr w:type="spellStart"/>
      <w:r w:rsidR="006F322C">
        <w:t>Vallle</w:t>
      </w:r>
      <w:proofErr w:type="spellEnd"/>
      <w:r w:rsidR="006F322C">
        <w:t xml:space="preserve"> Colorado,</w:t>
      </w:r>
      <w:r w:rsidR="004F5D22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3D414C" w:rsidRDefault="003D414C" w:rsidP="003D414C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3D414C" w:rsidRDefault="003D414C" w:rsidP="003D414C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341"/>
        <w:gridCol w:w="1553"/>
        <w:gridCol w:w="1927"/>
      </w:tblGrid>
      <w:tr w:rsidR="00B177F8" w:rsidRPr="00B177F8" w:rsidTr="00B177F8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177F8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B177F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7F8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7F8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7F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77F8" w:rsidRPr="00B177F8" w:rsidRDefault="00B177F8" w:rsidP="00794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 xml:space="preserve"> $                 5.</w:t>
            </w:r>
            <w:r w:rsidR="00794D7F">
              <w:rPr>
                <w:rFonts w:ascii="Calibri" w:eastAsia="Times New Roman" w:hAnsi="Calibri" w:cs="Calibri"/>
                <w:color w:val="000000"/>
              </w:rPr>
              <w:t>3</w:t>
            </w:r>
            <w:r w:rsidRPr="00B177F8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794D7F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</w:t>
            </w:r>
            <w:r w:rsidR="00B177F8"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794D7F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14.5</w:t>
            </w:r>
            <w:r w:rsidR="00B177F8"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794D7F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</w:t>
            </w:r>
            <w:r w:rsidR="00B177F8"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794D7F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6.5</w:t>
            </w:r>
            <w:r w:rsidR="00B177F8"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2.300,00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B177F8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B177F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77F8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B177F8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B177F8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20.000,00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4.300,00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B177F8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794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</w:t>
            </w:r>
            <w:r w:rsidR="00794D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  <w:bookmarkStart w:id="0" w:name="_GoBack"/>
            <w:bookmarkEnd w:id="0"/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3.300,00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B177F8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B177F8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7F8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77F8" w:rsidRPr="00B177F8" w:rsidRDefault="00B177F8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794D7F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D7F" w:rsidRPr="00B177F8" w:rsidRDefault="00794D7F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D7F" w:rsidRPr="00B177F8" w:rsidRDefault="00794D7F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D7F" w:rsidRPr="00B177F8" w:rsidRDefault="00794D7F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D7F" w:rsidRPr="00B177F8" w:rsidRDefault="00794D7F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1.900,00 </w:t>
            </w:r>
          </w:p>
        </w:tc>
      </w:tr>
      <w:tr w:rsidR="00794D7F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D7F" w:rsidRPr="00B177F8" w:rsidRDefault="00794D7F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D7F" w:rsidRPr="00B177F8" w:rsidRDefault="00794D7F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D7F" w:rsidRPr="00B177F8" w:rsidRDefault="00794D7F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D7F" w:rsidRPr="00B177F8" w:rsidRDefault="00794D7F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8.800,00 </w:t>
            </w:r>
          </w:p>
        </w:tc>
      </w:tr>
      <w:tr w:rsidR="00794D7F" w:rsidRPr="00B177F8" w:rsidTr="00B177F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D7F" w:rsidRPr="00B177F8" w:rsidRDefault="00794D7F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D7F" w:rsidRPr="00B177F8" w:rsidRDefault="00794D7F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D7F" w:rsidRPr="00B177F8" w:rsidRDefault="00794D7F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77F8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B177F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D7F" w:rsidRPr="00B177F8" w:rsidRDefault="00794D7F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2.600,00 </w:t>
            </w:r>
          </w:p>
        </w:tc>
      </w:tr>
      <w:tr w:rsidR="00794D7F" w:rsidRPr="00B177F8" w:rsidTr="00101F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D7F" w:rsidRPr="00B177F8" w:rsidRDefault="00794D7F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D7F" w:rsidRPr="00B177F8" w:rsidRDefault="00794D7F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D7F" w:rsidRPr="00B177F8" w:rsidRDefault="00794D7F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D7F" w:rsidRPr="00B177F8" w:rsidRDefault="00794D7F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 xml:space="preserve"> $                 2.100,00 </w:t>
            </w:r>
          </w:p>
        </w:tc>
      </w:tr>
      <w:tr w:rsidR="00794D7F" w:rsidRPr="00B177F8" w:rsidTr="00101FC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D7F" w:rsidRPr="00B177F8" w:rsidRDefault="00794D7F" w:rsidP="00B17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D7F" w:rsidRPr="00B177F8" w:rsidRDefault="00794D7F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D7F" w:rsidRPr="00B177F8" w:rsidRDefault="00794D7F" w:rsidP="00B17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7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D7F" w:rsidRPr="00B177F8" w:rsidRDefault="00794D7F" w:rsidP="00B17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7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</w:tbl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70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3"/>
        <w:gridCol w:w="5164"/>
        <w:gridCol w:w="2382"/>
      </w:tblGrid>
      <w:tr w:rsidR="00581365" w:rsidRPr="00581365" w:rsidTr="00581365">
        <w:trPr>
          <w:trHeight w:val="934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65" w:rsidRPr="00581365" w:rsidRDefault="00581365" w:rsidP="00581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365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65" w:rsidRPr="00581365" w:rsidRDefault="00581365" w:rsidP="00581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365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65" w:rsidRPr="00581365" w:rsidRDefault="00581365" w:rsidP="00581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365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81365" w:rsidRPr="00581365" w:rsidTr="00581365">
        <w:trPr>
          <w:trHeight w:val="697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365" w:rsidRPr="00581365" w:rsidRDefault="00581365" w:rsidP="0058136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81365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1365" w:rsidRPr="00581365" w:rsidRDefault="00581365" w:rsidP="0058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365">
              <w:rPr>
                <w:rFonts w:ascii="Calibri" w:eastAsia="Times New Roman" w:hAnsi="Calibri" w:cs="Calibri"/>
                <w:color w:val="000000"/>
              </w:rPr>
              <w:t>Escuela Primaria N° 179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1365" w:rsidRPr="00581365" w:rsidRDefault="00581365" w:rsidP="0058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365">
              <w:rPr>
                <w:rFonts w:ascii="Calibri" w:eastAsia="Times New Roman" w:hAnsi="Calibri" w:cs="Calibri"/>
                <w:color w:val="000000"/>
              </w:rPr>
              <w:t>Valle Colorado</w:t>
            </w:r>
          </w:p>
        </w:tc>
      </w:tr>
      <w:tr w:rsidR="00581365" w:rsidRPr="00581365" w:rsidTr="00581365">
        <w:trPr>
          <w:trHeight w:val="697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365" w:rsidRPr="00581365" w:rsidRDefault="00581365" w:rsidP="0058136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81365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1365" w:rsidRPr="00581365" w:rsidRDefault="00581365" w:rsidP="0058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365">
              <w:rPr>
                <w:rFonts w:ascii="Calibri" w:eastAsia="Times New Roman" w:hAnsi="Calibri" w:cs="Calibri"/>
                <w:color w:val="000000"/>
              </w:rPr>
              <w:t>Escuela Secundaria Rural Nº 1 - EV - Sede Valle Colorado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1365" w:rsidRPr="00581365" w:rsidRDefault="00581365" w:rsidP="0058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365">
              <w:rPr>
                <w:rFonts w:ascii="Calibri" w:eastAsia="Times New Roman" w:hAnsi="Calibri" w:cs="Calibri"/>
                <w:color w:val="000000"/>
              </w:rPr>
              <w:t>Valle Colorado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5D7" w:rsidRDefault="00F765D7" w:rsidP="00363EFE">
      <w:pPr>
        <w:spacing w:after="0" w:line="240" w:lineRule="auto"/>
      </w:pPr>
      <w:r>
        <w:separator/>
      </w:r>
    </w:p>
  </w:endnote>
  <w:endnote w:type="continuationSeparator" w:id="0">
    <w:p w:rsidR="00F765D7" w:rsidRDefault="00F765D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05C" w:rsidRDefault="0080705C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D6D3B34" wp14:editId="228500ED">
          <wp:simplePos x="0" y="0"/>
          <wp:positionH relativeFrom="margin">
            <wp:posOffset>4002405</wp:posOffset>
          </wp:positionH>
          <wp:positionV relativeFrom="paragraph">
            <wp:posOffset>-429573</wp:posOffset>
          </wp:positionV>
          <wp:extent cx="1412875" cy="9779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875" cy="97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5D7" w:rsidRDefault="00F765D7" w:rsidP="00363EFE">
      <w:pPr>
        <w:spacing w:after="0" w:line="240" w:lineRule="auto"/>
      </w:pPr>
      <w:r>
        <w:separator/>
      </w:r>
    </w:p>
  </w:footnote>
  <w:footnote w:type="continuationSeparator" w:id="0">
    <w:p w:rsidR="00F765D7" w:rsidRDefault="00F765D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D414C" w:rsidRDefault="003D414C" w:rsidP="003D414C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65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07A21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414C"/>
    <w:rsid w:val="003D7BF0"/>
    <w:rsid w:val="003E2D74"/>
    <w:rsid w:val="003E39A0"/>
    <w:rsid w:val="003F2C1D"/>
    <w:rsid w:val="004010C3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365"/>
    <w:rsid w:val="005863A4"/>
    <w:rsid w:val="005A0B37"/>
    <w:rsid w:val="005A3A5C"/>
    <w:rsid w:val="005B24B1"/>
    <w:rsid w:val="005E10F3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F322C"/>
    <w:rsid w:val="006F6E83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94D7F"/>
    <w:rsid w:val="007A32A5"/>
    <w:rsid w:val="007B351B"/>
    <w:rsid w:val="007D15E2"/>
    <w:rsid w:val="007D338A"/>
    <w:rsid w:val="007E4D88"/>
    <w:rsid w:val="0080212D"/>
    <w:rsid w:val="00802952"/>
    <w:rsid w:val="00803726"/>
    <w:rsid w:val="0080705C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177F8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DC4881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37331"/>
    <w:rsid w:val="00F4485D"/>
    <w:rsid w:val="00F52827"/>
    <w:rsid w:val="00F53E8C"/>
    <w:rsid w:val="00F65506"/>
    <w:rsid w:val="00F765D7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663A55"/>
  <w15:docId w15:val="{3338EB0A-BC41-4B44-A17B-00BB8091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243DE-BCA7-43DB-9097-BCA8F6778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9</TotalTime>
  <Pages>5</Pages>
  <Words>1639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2022-04-08T16:53:00Z</cp:lastPrinted>
  <dcterms:created xsi:type="dcterms:W3CDTF">2024-03-22T12:41:00Z</dcterms:created>
  <dcterms:modified xsi:type="dcterms:W3CDTF">2024-09-25T12:28:00Z</dcterms:modified>
</cp:coreProperties>
</file>