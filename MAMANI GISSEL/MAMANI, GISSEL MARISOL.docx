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70A40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A79E6" w:rsidRPr="00E7299B">
        <w:rPr>
          <w:b/>
        </w:rPr>
        <w:t>MAMANI, GISSEL MABEL MARISOL</w:t>
      </w:r>
      <w:r w:rsidR="006A79E6">
        <w:t xml:space="preserve"> </w:t>
      </w:r>
      <w:r w:rsidR="00ED2337" w:rsidRPr="00011F4D">
        <w:rPr>
          <w:b/>
        </w:rPr>
        <w:t>CUIT</w:t>
      </w:r>
      <w:r w:rsidR="006A79E6">
        <w:rPr>
          <w:b/>
        </w:rPr>
        <w:t xml:space="preserve"> 23-41.654.269-4 </w:t>
      </w:r>
      <w:r>
        <w:t>con domicilio en</w:t>
      </w:r>
      <w:r w:rsidR="006A79E6">
        <w:t xml:space="preserve"> Formosa S/N,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1E1E6B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1E1E6B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1E1E6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6A79E6" w:rsidRDefault="001D65F2" w:rsidP="008833F6">
      <w:pPr>
        <w:pStyle w:val="TableParagraph"/>
        <w:spacing w:before="112"/>
        <w:ind w:right="163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20DC2" w:rsidRPr="00920DC2" w:rsidTr="00920DC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0D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20DC2" w:rsidRDefault="00920DC2" w:rsidP="00920DC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5.700,00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3.600,00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5.300,00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1.990,00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4.230,00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3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 w:rsidR="003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4.3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44,00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4.890,00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19.000,00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3.560,00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9.850,00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4.150,00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</w:t>
            </w:r>
            <w:r w:rsidR="003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10.530,00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920DC2" w:rsidRPr="00920DC2" w:rsidTr="00920DC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20DC2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20DC2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0DC2" w:rsidRPr="00920DC2" w:rsidRDefault="00920DC2" w:rsidP="00920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0DC2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0DC2" w:rsidRPr="00920DC2" w:rsidRDefault="00920DC2" w:rsidP="00920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20D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8833F6" w:rsidRPr="008833F6" w:rsidRDefault="008833F6" w:rsidP="008833F6">
      <w:pPr>
        <w:pStyle w:val="TableParagraph"/>
        <w:spacing w:before="112"/>
        <w:ind w:right="163"/>
        <w:rPr>
          <w:b/>
          <w:sz w:val="20"/>
          <w:lang w:eastAsia="en-US"/>
        </w:rPr>
      </w:pPr>
    </w:p>
    <w:p w:rsidR="008833F6" w:rsidRDefault="008833F6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4584"/>
        <w:gridCol w:w="3584"/>
      </w:tblGrid>
      <w:tr w:rsidR="00A33AC0" w:rsidRPr="00A33AC0" w:rsidTr="00A33AC0">
        <w:trPr>
          <w:trHeight w:val="554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4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3AC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33AC0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A33AC0" w:rsidRPr="00A33AC0" w:rsidTr="00A33AC0">
        <w:trPr>
          <w:trHeight w:val="413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4B7" w:rsidRDefault="000824B7" w:rsidP="00A33A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:rsidR="00A33AC0" w:rsidRPr="00A33AC0" w:rsidRDefault="00A33AC0" w:rsidP="000824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1</w:t>
            </w:r>
            <w:r w:rsidR="000824B7">
              <w:rPr>
                <w:rFonts w:ascii="Calibri" w:eastAsia="Times New Roman" w:hAnsi="Calibri" w:cs="Calibri"/>
                <w:color w:val="000000"/>
              </w:rPr>
              <w:t>8</w:t>
            </w:r>
            <w:bookmarkStart w:id="0" w:name="_GoBack"/>
            <w:bookmarkEnd w:id="0"/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A33AC0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A33AC0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3AC0" w:rsidRPr="00A33AC0" w:rsidRDefault="00A33AC0" w:rsidP="00A33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3AC0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EA9" w:rsidRDefault="00BE1EA9" w:rsidP="00363EFE">
      <w:pPr>
        <w:spacing w:after="0" w:line="240" w:lineRule="auto"/>
      </w:pPr>
      <w:r>
        <w:separator/>
      </w:r>
    </w:p>
  </w:endnote>
  <w:endnote w:type="continuationSeparator" w:id="0">
    <w:p w:rsidR="00BE1EA9" w:rsidRDefault="00BE1EA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BE5" w:rsidRDefault="00486BE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6E1C4A" wp14:editId="3540269D">
          <wp:simplePos x="0" y="0"/>
          <wp:positionH relativeFrom="margin">
            <wp:posOffset>4124960</wp:posOffset>
          </wp:positionH>
          <wp:positionV relativeFrom="margin">
            <wp:posOffset>7936392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EA9" w:rsidRDefault="00BE1EA9" w:rsidP="00363EFE">
      <w:pPr>
        <w:spacing w:after="0" w:line="240" w:lineRule="auto"/>
      </w:pPr>
      <w:r>
        <w:separator/>
      </w:r>
    </w:p>
  </w:footnote>
  <w:footnote w:type="continuationSeparator" w:id="0">
    <w:p w:rsidR="00BE1EA9" w:rsidRDefault="00BE1EA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1E1E6B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E6"/>
    <w:rsid w:val="000042B2"/>
    <w:rsid w:val="00007BF1"/>
    <w:rsid w:val="00011F4D"/>
    <w:rsid w:val="00021D9A"/>
    <w:rsid w:val="00027223"/>
    <w:rsid w:val="00040BD1"/>
    <w:rsid w:val="00053C2B"/>
    <w:rsid w:val="00080671"/>
    <w:rsid w:val="00081F8D"/>
    <w:rsid w:val="000824B7"/>
    <w:rsid w:val="0008292F"/>
    <w:rsid w:val="00091F55"/>
    <w:rsid w:val="00092C2B"/>
    <w:rsid w:val="00096C42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4EEA"/>
    <w:rsid w:val="001D5FF9"/>
    <w:rsid w:val="001D65F2"/>
    <w:rsid w:val="001E1E6B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133"/>
    <w:rsid w:val="00314884"/>
    <w:rsid w:val="00331C45"/>
    <w:rsid w:val="003462A7"/>
    <w:rsid w:val="00363EFE"/>
    <w:rsid w:val="003B0146"/>
    <w:rsid w:val="003C2AF4"/>
    <w:rsid w:val="003D0C8B"/>
    <w:rsid w:val="003D2039"/>
    <w:rsid w:val="003D7BF0"/>
    <w:rsid w:val="003E2D74"/>
    <w:rsid w:val="003E39A0"/>
    <w:rsid w:val="00444389"/>
    <w:rsid w:val="0045433C"/>
    <w:rsid w:val="00470A40"/>
    <w:rsid w:val="00471E73"/>
    <w:rsid w:val="00486BE5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151B"/>
    <w:rsid w:val="005863A4"/>
    <w:rsid w:val="005A0B37"/>
    <w:rsid w:val="005A3A5C"/>
    <w:rsid w:val="005B24B1"/>
    <w:rsid w:val="005E4FC8"/>
    <w:rsid w:val="005F65DE"/>
    <w:rsid w:val="00600229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79E6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833F6"/>
    <w:rsid w:val="00883CB7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0DC2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3AC0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E1EA9"/>
    <w:rsid w:val="00BF3284"/>
    <w:rsid w:val="00C051FC"/>
    <w:rsid w:val="00C068C4"/>
    <w:rsid w:val="00C13A26"/>
    <w:rsid w:val="00C47193"/>
    <w:rsid w:val="00C550B6"/>
    <w:rsid w:val="00C7319B"/>
    <w:rsid w:val="00C873C5"/>
    <w:rsid w:val="00CA5ED4"/>
    <w:rsid w:val="00CB008D"/>
    <w:rsid w:val="00D23D34"/>
    <w:rsid w:val="00D31BC9"/>
    <w:rsid w:val="00D326EF"/>
    <w:rsid w:val="00D476FB"/>
    <w:rsid w:val="00D619D0"/>
    <w:rsid w:val="00DA091E"/>
    <w:rsid w:val="00DA413C"/>
    <w:rsid w:val="00E00807"/>
    <w:rsid w:val="00E134AF"/>
    <w:rsid w:val="00E21378"/>
    <w:rsid w:val="00E357CD"/>
    <w:rsid w:val="00E37C67"/>
    <w:rsid w:val="00E56384"/>
    <w:rsid w:val="00E610EC"/>
    <w:rsid w:val="00E7299B"/>
    <w:rsid w:val="00E72F89"/>
    <w:rsid w:val="00E7662B"/>
    <w:rsid w:val="00E8245F"/>
    <w:rsid w:val="00E9464C"/>
    <w:rsid w:val="00EA7C32"/>
    <w:rsid w:val="00EC4EED"/>
    <w:rsid w:val="00ED2337"/>
    <w:rsid w:val="00EE0762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9CD8D"/>
  <w15:docId w15:val="{AD2F7143-F3A4-4AB4-8BF3-624A6DB3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6766-F50A-49E8-B616-E93EE4AB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46</TotalTime>
  <Pages>6</Pages>
  <Words>1915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2022-04-08T16:53:00Z</cp:lastPrinted>
  <dcterms:created xsi:type="dcterms:W3CDTF">2024-03-19T12:47:00Z</dcterms:created>
  <dcterms:modified xsi:type="dcterms:W3CDTF">2024-07-03T14:07:00Z</dcterms:modified>
</cp:coreProperties>
</file>