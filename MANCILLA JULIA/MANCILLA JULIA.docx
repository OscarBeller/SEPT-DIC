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2F0D9F">
        <w:t xml:space="preserve">Sr. Rodolfo Orlando Nieto </w:t>
      </w:r>
      <w:r w:rsidR="001019CE">
        <w:t xml:space="preserve"> 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A109A9">
        <w:t>MANCILLA, JU</w:t>
      </w:r>
      <w:r w:rsidR="004C3C76">
        <w:t>L</w:t>
      </w:r>
      <w:r w:rsidR="00A109A9">
        <w:t xml:space="preserve">IA </w:t>
      </w:r>
      <w:r w:rsidR="00ED2337" w:rsidRPr="00011F4D">
        <w:rPr>
          <w:b/>
        </w:rPr>
        <w:t>CUIT</w:t>
      </w:r>
      <w:r w:rsidR="00A109A9">
        <w:rPr>
          <w:b/>
        </w:rPr>
        <w:t xml:space="preserve"> 27-11.781.719-4 </w:t>
      </w:r>
      <w:r>
        <w:t xml:space="preserve">con domicilio en </w:t>
      </w:r>
      <w:r w:rsidR="00A109A9">
        <w:t xml:space="preserve">Coronel Arena N° 1000 B° Rio Blanco, Perico,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:rsidR="00B4602B" w:rsidRDefault="00B4602B" w:rsidP="00B4602B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:rsidR="00B4602B" w:rsidRDefault="00B4602B" w:rsidP="00B4602B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:rsidR="0016667D" w:rsidRPr="00E134AF" w:rsidRDefault="0016667D" w:rsidP="00331C45">
      <w:pPr>
        <w:spacing w:after="360"/>
        <w:jc w:val="both"/>
      </w:pPr>
      <w:bookmarkStart w:id="0" w:name="_GoBack"/>
      <w:bookmarkEnd w:id="0"/>
    </w:p>
    <w:p w:rsidR="00BA79E3" w:rsidRDefault="00BA79E3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AF7B94" w:rsidRDefault="00AF7B94" w:rsidP="00EC4EED">
      <w:pPr>
        <w:spacing w:after="360"/>
        <w:jc w:val="both"/>
      </w:pPr>
    </w:p>
    <w:p w:rsidR="00A278C6" w:rsidRDefault="00A278C6" w:rsidP="00EC4EED">
      <w:pPr>
        <w:spacing w:after="360"/>
        <w:jc w:val="both"/>
      </w:pPr>
    </w:p>
    <w:p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0" w:type="auto"/>
        <w:tblInd w:w="-1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88"/>
        <w:gridCol w:w="3638"/>
        <w:gridCol w:w="1553"/>
        <w:gridCol w:w="1909"/>
      </w:tblGrid>
      <w:tr w:rsidR="00B4602B" w:rsidRPr="00B4602B" w:rsidTr="00B4602B">
        <w:trPr>
          <w:trHeight w:val="300"/>
        </w:trPr>
        <w:tc>
          <w:tcPr>
            <w:tcW w:w="0" w:type="auto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B4602B"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 w:rsidRPr="00B46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602B"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602B"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0" w:type="auto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B4602B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 Precio Unitario 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5.200,00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15.500,00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14.000,00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15.500,00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5.500,00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    850,00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Manzana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 w:rsidRPr="00B4602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 w:rsidRPr="00B4602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1.000,00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1.700,00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4602B"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 w:rsidRPr="00B4602B"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 w:rsidRPr="00B4602B"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1.800,00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4.000,00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4.300,00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4.000,00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 w:rsidRPr="00B4602B"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1.200,00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1.500,00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1.100,00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2.700,00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2.900,00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3.200,00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3.000,00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lastRenderedPageBreak/>
              <w:t>34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16.000,00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16.000,00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16.000,00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1.600,00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2.000,00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1.400,00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2.400,00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2.400,00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7.800,00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3.300,00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 w:rsidRPr="00B4602B"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 w:rsidRPr="00B4602B"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3.200,00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2.800,00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4602B"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 w:rsidRPr="00B4602B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2.200,00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1.700,00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8.300,00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 w:rsidRPr="00B4602B"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 w:rsidRPr="00B4602B"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 w:rsidRPr="00B4602B"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 w:rsidRPr="00B4602B"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             -   </w:t>
            </w:r>
          </w:p>
        </w:tc>
      </w:tr>
      <w:tr w:rsidR="00B4602B" w:rsidRPr="00B4602B" w:rsidTr="00B4602B">
        <w:trPr>
          <w:trHeight w:val="300"/>
        </w:trPr>
        <w:tc>
          <w:tcPr>
            <w:tcW w:w="0" w:type="auto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B4602B" w:rsidRPr="00B4602B" w:rsidRDefault="00B4602B" w:rsidP="00B4602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B4602B"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 w:rsidRPr="00B4602B"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4602B" w:rsidRPr="00B4602B" w:rsidRDefault="00B4602B" w:rsidP="00B4602B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4602B">
              <w:rPr>
                <w:rFonts w:ascii="Calibri" w:eastAsia="Times New Roman" w:hAnsi="Calibri" w:cs="Calibri"/>
                <w:color w:val="000000"/>
              </w:rPr>
              <w:t xml:space="preserve"> $                2.400,00 </w:t>
            </w:r>
          </w:p>
        </w:tc>
      </w:tr>
    </w:tbl>
    <w:p w:rsidR="00361E57" w:rsidRDefault="00361E57">
      <w:pPr>
        <w:rPr>
          <w:b/>
        </w:rPr>
      </w:pPr>
    </w:p>
    <w:p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t>ANEXO II</w:t>
      </w:r>
    </w:p>
    <w:p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Style w:val="Tablaconcuadrcula"/>
        <w:tblW w:w="9519" w:type="dxa"/>
        <w:jc w:val="center"/>
        <w:tblLook w:val="04A0" w:firstRow="1" w:lastRow="0" w:firstColumn="1" w:lastColumn="0" w:noHBand="0" w:noVBand="1"/>
      </w:tblPr>
      <w:tblGrid>
        <w:gridCol w:w="1048"/>
        <w:gridCol w:w="4678"/>
        <w:gridCol w:w="3793"/>
      </w:tblGrid>
      <w:tr w:rsidR="001D65F2" w:rsidTr="001B4CE9">
        <w:trPr>
          <w:trHeight w:val="567"/>
          <w:jc w:val="center"/>
        </w:trPr>
        <w:tc>
          <w:tcPr>
            <w:tcW w:w="1048" w:type="dxa"/>
            <w:shd w:val="clear" w:color="auto" w:fill="auto"/>
            <w:vAlign w:val="center"/>
          </w:tcPr>
          <w:p w:rsidR="001D65F2" w:rsidRDefault="001D65F2" w:rsidP="001B4CE9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Nº de Orden</w:t>
            </w:r>
          </w:p>
        </w:tc>
        <w:tc>
          <w:tcPr>
            <w:tcW w:w="4678" w:type="dxa"/>
            <w:vAlign w:val="center"/>
          </w:tcPr>
          <w:p w:rsidR="001D65F2" w:rsidRPr="00A278C6" w:rsidRDefault="001D65F2" w:rsidP="001B4CE9">
            <w:pPr>
              <w:spacing w:after="360"/>
              <w:jc w:val="center"/>
              <w:rPr>
                <w:b/>
              </w:rPr>
            </w:pPr>
            <w:r>
              <w:rPr>
                <w:b/>
              </w:rPr>
              <w:t>Nombre de la Escuela</w:t>
            </w:r>
          </w:p>
        </w:tc>
        <w:tc>
          <w:tcPr>
            <w:tcW w:w="3793" w:type="dxa"/>
            <w:vAlign w:val="center"/>
          </w:tcPr>
          <w:p w:rsidR="001D65F2" w:rsidRPr="00A278C6" w:rsidRDefault="001D65F2" w:rsidP="001B4CE9">
            <w:pPr>
              <w:spacing w:after="360"/>
              <w:jc w:val="center"/>
              <w:rPr>
                <w:b/>
              </w:rPr>
            </w:pPr>
            <w:r w:rsidRPr="00A278C6">
              <w:rPr>
                <w:b/>
              </w:rPr>
              <w:t>Dirección</w:t>
            </w:r>
          </w:p>
        </w:tc>
      </w:tr>
      <w:tr w:rsidR="001B4CE9" w:rsidTr="001B4CE9">
        <w:trPr>
          <w:trHeight w:val="567"/>
          <w:jc w:val="center"/>
        </w:trPr>
        <w:tc>
          <w:tcPr>
            <w:tcW w:w="1048" w:type="dxa"/>
            <w:shd w:val="clear" w:color="auto" w:fill="auto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678" w:type="dxa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247 "Nicolás Avellaneda"</w:t>
            </w:r>
          </w:p>
        </w:tc>
        <w:tc>
          <w:tcPr>
            <w:tcW w:w="3793" w:type="dxa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Coronel Arias</w:t>
            </w:r>
          </w:p>
        </w:tc>
      </w:tr>
      <w:tr w:rsidR="001B4CE9" w:rsidTr="001B4CE9">
        <w:trPr>
          <w:trHeight w:val="567"/>
          <w:jc w:val="center"/>
        </w:trPr>
        <w:tc>
          <w:tcPr>
            <w:tcW w:w="1048" w:type="dxa"/>
            <w:shd w:val="clear" w:color="auto" w:fill="auto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678" w:type="dxa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SECUNDARIA RURAL Nº 4 -SAN JUANCITO</w:t>
            </w:r>
          </w:p>
        </w:tc>
        <w:tc>
          <w:tcPr>
            <w:tcW w:w="3793" w:type="dxa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San Juancito</w:t>
            </w:r>
          </w:p>
        </w:tc>
      </w:tr>
      <w:tr w:rsidR="001B4CE9" w:rsidTr="001B4CE9">
        <w:trPr>
          <w:trHeight w:val="567"/>
          <w:jc w:val="center"/>
        </w:trPr>
        <w:tc>
          <w:tcPr>
            <w:tcW w:w="1048" w:type="dxa"/>
            <w:shd w:val="clear" w:color="auto" w:fill="auto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678" w:type="dxa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Escuela Nº 298 "Dr. Plinio Zabala"</w:t>
            </w:r>
          </w:p>
        </w:tc>
        <w:tc>
          <w:tcPr>
            <w:tcW w:w="3793" w:type="dxa"/>
            <w:vAlign w:val="center"/>
          </w:tcPr>
          <w:p w:rsidR="001B4CE9" w:rsidRDefault="001B4CE9" w:rsidP="001B4CE9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El Pongo</w:t>
            </w:r>
          </w:p>
        </w:tc>
      </w:tr>
    </w:tbl>
    <w:p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2553" w:rsidRDefault="000F2553" w:rsidP="00363EFE">
      <w:pPr>
        <w:spacing w:after="0" w:line="240" w:lineRule="auto"/>
      </w:pPr>
      <w:r>
        <w:separator/>
      </w:r>
    </w:p>
  </w:endnote>
  <w:endnote w:type="continuationSeparator" w:id="0">
    <w:p w:rsidR="000F2553" w:rsidRDefault="000F2553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82CD1" w:rsidRDefault="00F82CD1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305333D1" wp14:editId="02F79420">
          <wp:simplePos x="0" y="0"/>
          <wp:positionH relativeFrom="margin">
            <wp:posOffset>4258310</wp:posOffset>
          </wp:positionH>
          <wp:positionV relativeFrom="margin">
            <wp:posOffset>7914478</wp:posOffset>
          </wp:positionV>
          <wp:extent cx="1409524" cy="980952"/>
          <wp:effectExtent l="0" t="0" r="635" b="0"/>
          <wp:wrapSquare wrapText="bothSides"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09524" cy="98095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2553" w:rsidRDefault="000F2553" w:rsidP="00363EFE">
      <w:pPr>
        <w:spacing w:after="0" w:line="240" w:lineRule="auto"/>
      </w:pPr>
      <w:r>
        <w:separator/>
      </w:r>
    </w:p>
  </w:footnote>
  <w:footnote w:type="continuationSeparator" w:id="0">
    <w:p w:rsidR="000F2553" w:rsidRDefault="000F2553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5961" w:rsidRDefault="009A59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B4602B" w:rsidRDefault="00B4602B" w:rsidP="00B4602B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  <w:p w:rsidR="00B84795" w:rsidRPr="00B84795" w:rsidRDefault="00B84795" w:rsidP="00B84795">
    <w:pPr>
      <w:pStyle w:val="Encabezado"/>
      <w:jc w:val="center"/>
      <w:rPr>
        <w:b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9A9"/>
    <w:rsid w:val="000042B2"/>
    <w:rsid w:val="00007BF1"/>
    <w:rsid w:val="00011F4D"/>
    <w:rsid w:val="00027223"/>
    <w:rsid w:val="00040BD1"/>
    <w:rsid w:val="00053C2B"/>
    <w:rsid w:val="00080671"/>
    <w:rsid w:val="00081F8D"/>
    <w:rsid w:val="0008292F"/>
    <w:rsid w:val="00091F55"/>
    <w:rsid w:val="00092C2B"/>
    <w:rsid w:val="000C1C5F"/>
    <w:rsid w:val="000C52BD"/>
    <w:rsid w:val="000C6200"/>
    <w:rsid w:val="000E6538"/>
    <w:rsid w:val="000F2553"/>
    <w:rsid w:val="001019CE"/>
    <w:rsid w:val="00117D19"/>
    <w:rsid w:val="0016036C"/>
    <w:rsid w:val="00161017"/>
    <w:rsid w:val="001645E3"/>
    <w:rsid w:val="0016667D"/>
    <w:rsid w:val="001862CB"/>
    <w:rsid w:val="001A3667"/>
    <w:rsid w:val="001B4CE9"/>
    <w:rsid w:val="001D5FF9"/>
    <w:rsid w:val="001D65F2"/>
    <w:rsid w:val="001E5B20"/>
    <w:rsid w:val="002100BA"/>
    <w:rsid w:val="00223A56"/>
    <w:rsid w:val="00224FF0"/>
    <w:rsid w:val="00225F4F"/>
    <w:rsid w:val="00261957"/>
    <w:rsid w:val="002624B8"/>
    <w:rsid w:val="002B014F"/>
    <w:rsid w:val="002C347A"/>
    <w:rsid w:val="002D3B60"/>
    <w:rsid w:val="002F0D9F"/>
    <w:rsid w:val="002F3577"/>
    <w:rsid w:val="00314884"/>
    <w:rsid w:val="00331C45"/>
    <w:rsid w:val="003462A7"/>
    <w:rsid w:val="00361E57"/>
    <w:rsid w:val="00363EFE"/>
    <w:rsid w:val="003B0146"/>
    <w:rsid w:val="003C2AF4"/>
    <w:rsid w:val="003D0C8B"/>
    <w:rsid w:val="003D7BF0"/>
    <w:rsid w:val="003E2D74"/>
    <w:rsid w:val="003E39A0"/>
    <w:rsid w:val="00444389"/>
    <w:rsid w:val="0045433C"/>
    <w:rsid w:val="00471E73"/>
    <w:rsid w:val="00492008"/>
    <w:rsid w:val="004C2B34"/>
    <w:rsid w:val="004C3C76"/>
    <w:rsid w:val="004F00C8"/>
    <w:rsid w:val="004F27F5"/>
    <w:rsid w:val="004F2D6A"/>
    <w:rsid w:val="004F5D22"/>
    <w:rsid w:val="00513CF2"/>
    <w:rsid w:val="005157D8"/>
    <w:rsid w:val="00527784"/>
    <w:rsid w:val="00531718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7109C6"/>
    <w:rsid w:val="00732868"/>
    <w:rsid w:val="00736D9A"/>
    <w:rsid w:val="00742908"/>
    <w:rsid w:val="00750DB6"/>
    <w:rsid w:val="00751984"/>
    <w:rsid w:val="00754588"/>
    <w:rsid w:val="007742A7"/>
    <w:rsid w:val="007824CB"/>
    <w:rsid w:val="00782642"/>
    <w:rsid w:val="007A32A5"/>
    <w:rsid w:val="007B351B"/>
    <w:rsid w:val="007D15E2"/>
    <w:rsid w:val="007D338A"/>
    <w:rsid w:val="007E107E"/>
    <w:rsid w:val="007E4D88"/>
    <w:rsid w:val="0080212D"/>
    <w:rsid w:val="00802952"/>
    <w:rsid w:val="00803726"/>
    <w:rsid w:val="008244A2"/>
    <w:rsid w:val="00854B04"/>
    <w:rsid w:val="00862030"/>
    <w:rsid w:val="0088184A"/>
    <w:rsid w:val="0089603A"/>
    <w:rsid w:val="008A389C"/>
    <w:rsid w:val="008E1A22"/>
    <w:rsid w:val="008E465C"/>
    <w:rsid w:val="008F0BD7"/>
    <w:rsid w:val="008F10AD"/>
    <w:rsid w:val="00904877"/>
    <w:rsid w:val="00913263"/>
    <w:rsid w:val="00913751"/>
    <w:rsid w:val="00914A49"/>
    <w:rsid w:val="00947E23"/>
    <w:rsid w:val="009A5961"/>
    <w:rsid w:val="009B54B5"/>
    <w:rsid w:val="009C5AFB"/>
    <w:rsid w:val="009D0470"/>
    <w:rsid w:val="009D264F"/>
    <w:rsid w:val="009D571D"/>
    <w:rsid w:val="009D7DD6"/>
    <w:rsid w:val="009F00B8"/>
    <w:rsid w:val="009F28C5"/>
    <w:rsid w:val="00A0002B"/>
    <w:rsid w:val="00A109A9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7077"/>
    <w:rsid w:val="00AF44FD"/>
    <w:rsid w:val="00AF7B94"/>
    <w:rsid w:val="00B2123F"/>
    <w:rsid w:val="00B412D3"/>
    <w:rsid w:val="00B4602B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5BE3"/>
    <w:rsid w:val="00C068C4"/>
    <w:rsid w:val="00C13A26"/>
    <w:rsid w:val="00C47193"/>
    <w:rsid w:val="00C550B6"/>
    <w:rsid w:val="00C873C5"/>
    <w:rsid w:val="00CA5ED4"/>
    <w:rsid w:val="00D23D34"/>
    <w:rsid w:val="00D31BC9"/>
    <w:rsid w:val="00D326EF"/>
    <w:rsid w:val="00D476FB"/>
    <w:rsid w:val="00DA091E"/>
    <w:rsid w:val="00DA413C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32F0B"/>
    <w:rsid w:val="00F4485D"/>
    <w:rsid w:val="00F52827"/>
    <w:rsid w:val="00F53E8C"/>
    <w:rsid w:val="00F65506"/>
    <w:rsid w:val="00F748BD"/>
    <w:rsid w:val="00F82CD1"/>
    <w:rsid w:val="00F9006F"/>
    <w:rsid w:val="00FA137A"/>
    <w:rsid w:val="00FA37A5"/>
    <w:rsid w:val="00FB60A6"/>
    <w:rsid w:val="00FC0EA9"/>
    <w:rsid w:val="00FC4F99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B206C8"/>
  <w15:docId w15:val="{BF377AE4-2E19-4D2D-AB93-8950F0DBC5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09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8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CCDB32-EEF9-4751-8680-C2D7D19EE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29</TotalTime>
  <Pages>5</Pages>
  <Words>1682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10</cp:revision>
  <cp:lastPrinted>2022-04-08T16:53:00Z</cp:lastPrinted>
  <dcterms:created xsi:type="dcterms:W3CDTF">2024-03-20T14:18:00Z</dcterms:created>
  <dcterms:modified xsi:type="dcterms:W3CDTF">2024-08-26T13:04:00Z</dcterms:modified>
</cp:coreProperties>
</file>