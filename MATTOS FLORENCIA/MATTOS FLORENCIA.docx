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E561F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07FAAD12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EF5EE5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233100">
        <w:t xml:space="preserve">MATTOS FLORENCIA VALERIA </w:t>
      </w:r>
      <w:r w:rsidR="00ED2337" w:rsidRPr="00011F4D">
        <w:rPr>
          <w:b/>
        </w:rPr>
        <w:t>CUIT</w:t>
      </w:r>
      <w:r w:rsidR="00233100">
        <w:rPr>
          <w:b/>
        </w:rPr>
        <w:t xml:space="preserve"> 27-39.989.378-5 </w:t>
      </w:r>
      <w:r>
        <w:t xml:space="preserve">con domicilio en </w:t>
      </w:r>
      <w:r w:rsidR="00233100">
        <w:t xml:space="preserve">Teniente Tuco N° 437 B° Ciudad de Nieva, San Salvador de 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6CE3BCB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20D8B3B0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347231B8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1BEA1DF6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F8C3018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3691A54E" w14:textId="77777777" w:rsidR="00822FAD" w:rsidRDefault="00822FAD" w:rsidP="00822FAD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59C22911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8AE68E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25FB9687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3FCA7164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546CD39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6DFDD531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3DE89F61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0371957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7CD3F4EB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A67E529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2ECF5799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63604C2A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056E152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00EB62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6F6E7B7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7C844EA9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7ACAAB1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4C12A1BE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1D3D0C4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35FCA168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37C8E116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06FCC5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4BFF7DD9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6E414B2D" w14:textId="77777777" w:rsidR="00822FAD" w:rsidRDefault="00822FAD" w:rsidP="00822FAD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45B414EE" w14:textId="77777777" w:rsidR="0016667D" w:rsidRPr="00E134AF" w:rsidRDefault="0016667D" w:rsidP="00331C45">
      <w:pPr>
        <w:spacing w:after="360"/>
        <w:jc w:val="both"/>
      </w:pPr>
    </w:p>
    <w:p w14:paraId="2893CEE5" w14:textId="77777777" w:rsidR="00BA79E3" w:rsidRDefault="00BA79E3" w:rsidP="00EC4EED">
      <w:pPr>
        <w:spacing w:after="360"/>
        <w:jc w:val="both"/>
      </w:pPr>
    </w:p>
    <w:p w14:paraId="4974F843" w14:textId="77777777" w:rsidR="00A278C6" w:rsidRDefault="00A278C6" w:rsidP="00EC4EED">
      <w:pPr>
        <w:spacing w:after="360"/>
        <w:jc w:val="both"/>
      </w:pPr>
    </w:p>
    <w:p w14:paraId="276510B6" w14:textId="77777777" w:rsidR="00AF7B94" w:rsidRDefault="00AF7B94" w:rsidP="00EC4EED">
      <w:pPr>
        <w:spacing w:after="360"/>
        <w:jc w:val="both"/>
      </w:pPr>
    </w:p>
    <w:p w14:paraId="6B3EDEF2" w14:textId="77777777" w:rsidR="00A278C6" w:rsidRDefault="00A278C6" w:rsidP="00EC4EED">
      <w:pPr>
        <w:spacing w:after="360"/>
        <w:jc w:val="both"/>
      </w:pPr>
    </w:p>
    <w:p w14:paraId="65FBD908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9C1F023" w14:textId="637CB6BC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97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3990"/>
        <w:gridCol w:w="1256"/>
        <w:gridCol w:w="2404"/>
      </w:tblGrid>
      <w:tr w:rsidR="006D0D34" w:rsidRPr="006D0D34" w14:paraId="309847C9" w14:textId="77777777" w:rsidTr="006D0D34">
        <w:trPr>
          <w:trHeight w:val="27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41018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D0D34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6D0D3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A62DB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D34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F21E3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D34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3A907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D3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6D0D34" w:rsidRPr="006D0D34" w14:paraId="3D252B39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6C67B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93C11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23AC8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E5FF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6D0D34" w:rsidRPr="006D0D34" w14:paraId="51378BE3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7FD67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12E23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3C6C2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FCB5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6D0D34" w:rsidRPr="006D0D34" w14:paraId="7ABC36DC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E5F07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06808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3E89B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32CA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6D0D34" w:rsidRPr="006D0D34" w14:paraId="3A9DE2E6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1A111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CC87D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44FE8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51B8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6D0D34" w:rsidRPr="006D0D34" w14:paraId="3A6F2583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67057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08AD4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ABCF6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E9F5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6D0D34" w:rsidRPr="006D0D34" w14:paraId="5E78BAA6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EE456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A9799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B90D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F3D9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6D0D34" w:rsidRPr="006D0D34" w14:paraId="6378D30A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D64F2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6E4F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290BC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5370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6D0D34" w:rsidRPr="006D0D34" w14:paraId="53AADC1A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5214B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AFAFC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6D0D3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6D0D3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B6CFD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FEC6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6D0D34" w:rsidRPr="006D0D34" w14:paraId="6C1A3FFC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ABA0B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027B6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06AA6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53F9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6D0D34" w:rsidRPr="006D0D34" w14:paraId="021AF92F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5A028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F0E1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EB31E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5565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6D0D34" w:rsidRPr="006D0D34" w14:paraId="3F3258D2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62C5B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08650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D8115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CA2F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6D0D34" w:rsidRPr="006D0D34" w14:paraId="0CC1A485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651ED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19837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0D34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6D0D34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6D0D3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9226A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0B55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6D0D34" w:rsidRPr="006D0D34" w14:paraId="12F96535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13C15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AF38E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E673A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F157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6D0D34" w:rsidRPr="006D0D34" w14:paraId="106D9295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C6A7D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DF4C8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47F6A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C86C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2.200,00 </w:t>
            </w:r>
          </w:p>
        </w:tc>
      </w:tr>
      <w:tr w:rsidR="006D0D34" w:rsidRPr="006D0D34" w14:paraId="344878AD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D0C35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A424A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0671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1D08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  <w:tr w:rsidR="006D0D34" w:rsidRPr="006D0D34" w14:paraId="1E5B7335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A443C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8A543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58D1A8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FD75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2.500,00 </w:t>
            </w:r>
          </w:p>
        </w:tc>
      </w:tr>
      <w:tr w:rsidR="006D0D34" w:rsidRPr="006D0D34" w14:paraId="0C293713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F7BEA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19AAC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378A15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1A0D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6D0D34" w:rsidRPr="006D0D34" w14:paraId="376A7DAD" w14:textId="77777777" w:rsidTr="006D0D34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278EB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9EDF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CA023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15D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6D0D34" w:rsidRPr="006D0D34" w14:paraId="4561DF49" w14:textId="77777777" w:rsidTr="007971EC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414DE" w14:textId="77777777" w:rsidR="006D0D34" w:rsidRPr="006D0D34" w:rsidRDefault="006D0D34" w:rsidP="006D0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0" w:colLast="3"/>
            <w:r w:rsidRPr="006D0D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132E9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AD935" w14:textId="77777777" w:rsidR="006D0D34" w:rsidRPr="006D0D34" w:rsidRDefault="006D0D34" w:rsidP="006D0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8172" w14:textId="77777777" w:rsidR="006D0D34" w:rsidRPr="006D0D34" w:rsidRDefault="006D0D34" w:rsidP="006D0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D34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7971EC" w:rsidRPr="006D0D34" w14:paraId="769D988F" w14:textId="77777777" w:rsidTr="00210D35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42785" w14:textId="4D95B378" w:rsidR="007971EC" w:rsidRPr="006D0D34" w:rsidRDefault="007971EC" w:rsidP="007971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6CF806" w14:textId="5D4430DD" w:rsidR="007971EC" w:rsidRPr="006D0D34" w:rsidRDefault="007971EC" w:rsidP="00797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73EECC" w14:textId="1C138739" w:rsidR="007971EC" w:rsidRPr="006D0D34" w:rsidRDefault="007971EC" w:rsidP="00797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CE22D" w14:textId="34374FA1" w:rsidR="007971EC" w:rsidRPr="006D0D34" w:rsidRDefault="007971EC" w:rsidP="00797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1EC">
              <w:rPr>
                <w:rFonts w:ascii="Calibri" w:eastAsia="Times New Roman" w:hAnsi="Calibri" w:cs="Calibri"/>
                <w:color w:val="000000"/>
              </w:rPr>
              <w:t xml:space="preserve"> $        2.500,00 </w:t>
            </w:r>
          </w:p>
        </w:tc>
      </w:tr>
      <w:tr w:rsidR="007971EC" w:rsidRPr="006D0D34" w14:paraId="66BCD1BD" w14:textId="77777777" w:rsidTr="00210D35">
        <w:trPr>
          <w:trHeight w:val="2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3D892F" w14:textId="07D2C6A7" w:rsidR="007971EC" w:rsidRPr="006D0D34" w:rsidRDefault="007971EC" w:rsidP="007971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48E0B" w14:textId="48F696A0" w:rsidR="007971EC" w:rsidRPr="006D0D34" w:rsidRDefault="007971EC" w:rsidP="00797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689F7CA" w14:textId="36FD4860" w:rsidR="007971EC" w:rsidRPr="006D0D34" w:rsidRDefault="007971EC" w:rsidP="007971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3D846" w14:textId="2DCE52F5" w:rsidR="007971EC" w:rsidRPr="006D0D34" w:rsidRDefault="007971EC" w:rsidP="007971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1EC">
              <w:rPr>
                <w:rFonts w:ascii="Calibri" w:eastAsia="Times New Roman" w:hAnsi="Calibri" w:cs="Calibri"/>
                <w:color w:val="000000"/>
              </w:rPr>
              <w:t xml:space="preserve"> $        2.100,00 </w:t>
            </w:r>
          </w:p>
        </w:tc>
      </w:tr>
    </w:tbl>
    <w:bookmarkEnd w:id="0"/>
    <w:p w14:paraId="71A6AA91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21EA6BCC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1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4844"/>
        <w:gridCol w:w="2234"/>
      </w:tblGrid>
      <w:tr w:rsidR="004309C3" w:rsidRPr="004309C3" w14:paraId="69AF4989" w14:textId="77777777" w:rsidTr="004309C3">
        <w:trPr>
          <w:trHeight w:val="720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32F9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309C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4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4755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309C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6FA8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309C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309C3" w:rsidRPr="004309C3" w14:paraId="640E0050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4EDE1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693CD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Escuela N° 307 "San José de Calasanz"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0E8C1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 xml:space="preserve">El </w:t>
            </w:r>
            <w:proofErr w:type="spellStart"/>
            <w:r w:rsidRPr="004309C3">
              <w:rPr>
                <w:rFonts w:ascii="Calibri" w:eastAsia="Times New Roman" w:hAnsi="Calibri" w:cs="Calibri"/>
              </w:rPr>
              <w:t>Sunchal</w:t>
            </w:r>
            <w:proofErr w:type="spellEnd"/>
          </w:p>
        </w:tc>
      </w:tr>
      <w:tr w:rsidR="004309C3" w:rsidRPr="004309C3" w14:paraId="5991C1BE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F2DA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75D5B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 xml:space="preserve">Escuela Nº 312 "Agua y </w:t>
            </w:r>
            <w:proofErr w:type="spellStart"/>
            <w:r w:rsidRPr="004309C3">
              <w:rPr>
                <w:rFonts w:ascii="Calibri" w:eastAsia="Times New Roman" w:hAnsi="Calibri" w:cs="Calibri"/>
              </w:rPr>
              <w:t>Energia</w:t>
            </w:r>
            <w:proofErr w:type="spellEnd"/>
            <w:r w:rsidRPr="004309C3">
              <w:rPr>
                <w:rFonts w:ascii="Calibri" w:eastAsia="Times New Roman" w:hAnsi="Calibri" w:cs="Calibri"/>
              </w:rPr>
              <w:t xml:space="preserve"> Eléctrica"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1C76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La Ciénaga</w:t>
            </w:r>
          </w:p>
        </w:tc>
      </w:tr>
      <w:tr w:rsidR="004309C3" w:rsidRPr="004309C3" w14:paraId="4A700BAC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7EEC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C08F7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 xml:space="preserve">Escuela Nº 411 "Mayor Enrique Carlos </w:t>
            </w:r>
            <w:proofErr w:type="spellStart"/>
            <w:r w:rsidRPr="004309C3">
              <w:rPr>
                <w:rFonts w:ascii="Calibri" w:eastAsia="Times New Roman" w:hAnsi="Calibri" w:cs="Calibri"/>
              </w:rPr>
              <w:t>Lutteral</w:t>
            </w:r>
            <w:proofErr w:type="spellEnd"/>
            <w:r w:rsidRPr="004309C3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0AE6B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Palpalá</w:t>
            </w:r>
          </w:p>
        </w:tc>
      </w:tr>
      <w:tr w:rsidR="004309C3" w:rsidRPr="004309C3" w14:paraId="00375315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A64B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458CD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Jardín Materno Infantil Luna de Cristal (INCORPORACION CONTINGENCIA)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F63E1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Palpalá</w:t>
            </w:r>
          </w:p>
        </w:tc>
      </w:tr>
      <w:tr w:rsidR="004309C3" w:rsidRPr="004309C3" w14:paraId="67AD953B" w14:textId="77777777" w:rsidTr="004309C3">
        <w:trPr>
          <w:trHeight w:val="53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03C6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lastRenderedPageBreak/>
              <w:t>5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CB725" w14:textId="77777777" w:rsidR="004309C3" w:rsidRPr="004309C3" w:rsidRDefault="004309C3" w:rsidP="004309C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J.I.N. Nº 17 - PALPALA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AE41B" w14:textId="77777777" w:rsidR="004309C3" w:rsidRPr="004309C3" w:rsidRDefault="004309C3" w:rsidP="004309C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309C3">
              <w:rPr>
                <w:rFonts w:ascii="Calibri" w:eastAsia="Times New Roman" w:hAnsi="Calibri" w:cs="Calibri"/>
              </w:rPr>
              <w:t>Palpalá</w:t>
            </w:r>
          </w:p>
        </w:tc>
      </w:tr>
    </w:tbl>
    <w:p w14:paraId="0942E5D5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6838F" w14:textId="77777777" w:rsidR="00060237" w:rsidRDefault="00060237" w:rsidP="00363EFE">
      <w:pPr>
        <w:spacing w:after="0" w:line="240" w:lineRule="auto"/>
      </w:pPr>
      <w:r>
        <w:separator/>
      </w:r>
    </w:p>
  </w:endnote>
  <w:endnote w:type="continuationSeparator" w:id="0">
    <w:p w14:paraId="23446A10" w14:textId="77777777" w:rsidR="00060237" w:rsidRDefault="0006023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FE3A6" w14:textId="77777777" w:rsidR="0067781B" w:rsidRDefault="0067781B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CC14BA" wp14:editId="79441D8D">
          <wp:simplePos x="0" y="0"/>
          <wp:positionH relativeFrom="margin">
            <wp:posOffset>4351020</wp:posOffset>
          </wp:positionH>
          <wp:positionV relativeFrom="paragraph">
            <wp:posOffset>-435448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B3D2D" w14:textId="77777777" w:rsidR="00060237" w:rsidRDefault="00060237" w:rsidP="00363EFE">
      <w:pPr>
        <w:spacing w:after="0" w:line="240" w:lineRule="auto"/>
      </w:pPr>
      <w:r>
        <w:separator/>
      </w:r>
    </w:p>
  </w:footnote>
  <w:footnote w:type="continuationSeparator" w:id="0">
    <w:p w14:paraId="26EF4694" w14:textId="77777777" w:rsidR="00060237" w:rsidRDefault="0006023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208F0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5A7AE3C3" wp14:editId="3780A87A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0BFFA4" w14:textId="77777777" w:rsidR="00822FAD" w:rsidRDefault="00822FAD" w:rsidP="00822FAD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14:paraId="652B3146" w14:textId="00EE53A8" w:rsidR="00B84795" w:rsidRPr="00B84795" w:rsidRDefault="00B84795" w:rsidP="00822FAD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C3"/>
    <w:rsid w:val="000042B2"/>
    <w:rsid w:val="00007BF1"/>
    <w:rsid w:val="00011F4D"/>
    <w:rsid w:val="00027223"/>
    <w:rsid w:val="00040BD1"/>
    <w:rsid w:val="00053C2B"/>
    <w:rsid w:val="00060237"/>
    <w:rsid w:val="00080671"/>
    <w:rsid w:val="00081F8D"/>
    <w:rsid w:val="0008292F"/>
    <w:rsid w:val="00091F55"/>
    <w:rsid w:val="00092C2B"/>
    <w:rsid w:val="000A76B5"/>
    <w:rsid w:val="000C1C5F"/>
    <w:rsid w:val="000C4AE8"/>
    <w:rsid w:val="000C52BD"/>
    <w:rsid w:val="000C6200"/>
    <w:rsid w:val="000D1B74"/>
    <w:rsid w:val="000E6538"/>
    <w:rsid w:val="001019CE"/>
    <w:rsid w:val="00117D19"/>
    <w:rsid w:val="0016036C"/>
    <w:rsid w:val="00161017"/>
    <w:rsid w:val="0016336B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3310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B347D"/>
    <w:rsid w:val="003C2AF4"/>
    <w:rsid w:val="003D0C8B"/>
    <w:rsid w:val="003D7BF0"/>
    <w:rsid w:val="003E2D74"/>
    <w:rsid w:val="003E39A0"/>
    <w:rsid w:val="004309C3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65445"/>
    <w:rsid w:val="0067781B"/>
    <w:rsid w:val="0068718E"/>
    <w:rsid w:val="00697417"/>
    <w:rsid w:val="006A0779"/>
    <w:rsid w:val="006A3087"/>
    <w:rsid w:val="006D0D34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971EC"/>
    <w:rsid w:val="007A32A5"/>
    <w:rsid w:val="007B351B"/>
    <w:rsid w:val="007D15E2"/>
    <w:rsid w:val="007D338A"/>
    <w:rsid w:val="007E4D88"/>
    <w:rsid w:val="0080212D"/>
    <w:rsid w:val="00802952"/>
    <w:rsid w:val="00803726"/>
    <w:rsid w:val="00822FAD"/>
    <w:rsid w:val="00845260"/>
    <w:rsid w:val="00854B04"/>
    <w:rsid w:val="00862030"/>
    <w:rsid w:val="0088184A"/>
    <w:rsid w:val="0089603A"/>
    <w:rsid w:val="008A389C"/>
    <w:rsid w:val="008E1A22"/>
    <w:rsid w:val="008F0BD7"/>
    <w:rsid w:val="008F10AD"/>
    <w:rsid w:val="009028FB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2662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0270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EF5EE5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37C7D"/>
  <w15:docId w15:val="{50C206A5-9718-4C53-AE88-2B602B48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F04CA-2435-4E93-9EA2-2095EB22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20</TotalTime>
  <Pages>5</Pages>
  <Words>1365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14</cp:revision>
  <cp:lastPrinted>2022-04-08T16:53:00Z</cp:lastPrinted>
  <dcterms:created xsi:type="dcterms:W3CDTF">2024-03-21T16:15:00Z</dcterms:created>
  <dcterms:modified xsi:type="dcterms:W3CDTF">2024-10-04T12:37:00Z</dcterms:modified>
</cp:coreProperties>
</file>