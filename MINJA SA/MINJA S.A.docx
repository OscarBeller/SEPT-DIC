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B74A51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F850EB">
        <w:t xml:space="preserve"> MINJA S.A.</w:t>
      </w:r>
      <w:r w:rsidR="004F5D22">
        <w:t xml:space="preserve"> </w:t>
      </w:r>
      <w:r w:rsidR="00ED2337" w:rsidRPr="00011F4D">
        <w:rPr>
          <w:b/>
        </w:rPr>
        <w:t>CUIT</w:t>
      </w:r>
      <w:r w:rsidR="00F850EB">
        <w:rPr>
          <w:b/>
        </w:rPr>
        <w:t xml:space="preserve"> 33-71715033-9 </w:t>
      </w:r>
      <w:r>
        <w:t xml:space="preserve">con domicilio en </w:t>
      </w:r>
      <w:proofErr w:type="spellStart"/>
      <w:r w:rsidR="00F850EB">
        <w:t>Gral</w:t>
      </w:r>
      <w:proofErr w:type="spellEnd"/>
      <w:r w:rsidR="00F850EB">
        <w:t xml:space="preserve"> Arenales 1233 </w:t>
      </w:r>
      <w:proofErr w:type="spellStart"/>
      <w:r w:rsidR="00F850EB">
        <w:t>Depto</w:t>
      </w:r>
      <w:proofErr w:type="spellEnd"/>
      <w:r w:rsidR="00F850EB">
        <w:t xml:space="preserve"> 10 C,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90A7F" w:rsidRDefault="00B90A7F" w:rsidP="00B90A7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B90A7F" w:rsidRDefault="00B90A7F" w:rsidP="00B90A7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902"/>
        <w:gridCol w:w="2545"/>
        <w:gridCol w:w="1664"/>
      </w:tblGrid>
      <w:tr w:rsidR="00B90A7F" w:rsidTr="0067627F">
        <w:trPr>
          <w:trHeight w:val="283"/>
        </w:trPr>
        <w:tc>
          <w:tcPr>
            <w:tcW w:w="525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 w:rsidP="00EE7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EE79DD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recio </w:t>
            </w:r>
            <w:r w:rsidR="00EE79DD">
              <w:rPr>
                <w:rFonts w:ascii="Calibri" w:eastAsia="Times New Roman" w:hAnsi="Calibri" w:cs="Calibri"/>
                <w:b/>
                <w:bCs/>
                <w:color w:val="000000"/>
              </w:rPr>
              <w:t>unitario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bottom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5.500,00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16.500,00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7.000,00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850,00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Manzana/pera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21.800,00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4.550,00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1.350,00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4.700,00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1.950,00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1.400,00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3.350,00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8.250,00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6.400,00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6.750,00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4.400,00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3.100,00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1.100,00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5.100,00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4.100,00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7.500,00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10.700,00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5.000,00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2.300,00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6.600,00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nalga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batata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descremada por 800 gr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 descremado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Vinagre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900 ml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1.700,00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Coreanito 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Remolacha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 </w:t>
            </w:r>
          </w:p>
        </w:tc>
      </w:tr>
      <w:tr w:rsidR="00B90A7F" w:rsidTr="0067627F">
        <w:trPr>
          <w:trHeight w:val="283"/>
        </w:trPr>
        <w:tc>
          <w:tcPr>
            <w:tcW w:w="525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53" w:type="pct"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Tomate</w:t>
            </w:r>
          </w:p>
        </w:tc>
        <w:tc>
          <w:tcPr>
            <w:tcW w:w="1404" w:type="pct"/>
            <w:vAlign w:val="center"/>
            <w:hideMark/>
          </w:tcPr>
          <w:p w:rsidR="00B90A7F" w:rsidRDefault="00B90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:rsidR="00B90A7F" w:rsidRDefault="00B90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4.600,00 </w:t>
            </w:r>
          </w:p>
        </w:tc>
      </w:tr>
    </w:tbl>
    <w:p w:rsidR="00F850EB" w:rsidRDefault="00F850EB" w:rsidP="001D65F2">
      <w:pPr>
        <w:spacing w:after="360"/>
        <w:jc w:val="right"/>
        <w:rPr>
          <w:b/>
        </w:rPr>
      </w:pPr>
    </w:p>
    <w:p w:rsidR="00170446" w:rsidRDefault="00170446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F850EB" w:rsidTr="002819A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1 "Crucero Gral. Belgrano"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850EB" w:rsidTr="002819A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461 "Bicentenario de la Patria"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850EB" w:rsidTr="002819A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468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850EB" w:rsidTr="00F850EB">
        <w:trPr>
          <w:trHeight w:val="677"/>
        </w:trPr>
        <w:tc>
          <w:tcPr>
            <w:tcW w:w="1048" w:type="dxa"/>
            <w:shd w:val="clear" w:color="auto" w:fill="auto"/>
            <w:vAlign w:val="bottom"/>
          </w:tcPr>
          <w:p w:rsidR="00F850EB" w:rsidRDefault="00F850EB" w:rsidP="00F850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J.I..Nº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4 -</w:t>
            </w:r>
            <w:proofErr w:type="spellStart"/>
            <w:r>
              <w:rPr>
                <w:rFonts w:ascii="Calibri" w:hAnsi="Calibri" w:cs="Calibri"/>
                <w:color w:val="000000"/>
              </w:rPr>
              <w:t>ESC.Nº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461-</w:t>
            </w:r>
          </w:p>
        </w:tc>
        <w:tc>
          <w:tcPr>
            <w:tcW w:w="3793" w:type="dxa"/>
            <w:vAlign w:val="bottom"/>
          </w:tcPr>
          <w:p w:rsidR="00F850EB" w:rsidRDefault="00F850EB" w:rsidP="00F850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21" w:rsidRDefault="00691021" w:rsidP="00363EFE">
      <w:pPr>
        <w:spacing w:after="0" w:line="240" w:lineRule="auto"/>
      </w:pPr>
      <w:r>
        <w:separator/>
      </w:r>
    </w:p>
  </w:endnote>
  <w:endnote w:type="continuationSeparator" w:id="0">
    <w:p w:rsidR="00691021" w:rsidRDefault="0069102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E72" w:rsidRDefault="00360E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E72" w:rsidRDefault="00360E72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1CBBEAE5" wp14:editId="702F22FD">
          <wp:simplePos x="0" y="0"/>
          <wp:positionH relativeFrom="margin">
            <wp:posOffset>234315</wp:posOffset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E72" w:rsidRDefault="00360E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21" w:rsidRDefault="00691021" w:rsidP="00363EFE">
      <w:pPr>
        <w:spacing w:after="0" w:line="240" w:lineRule="auto"/>
      </w:pPr>
      <w:r>
        <w:separator/>
      </w:r>
    </w:p>
  </w:footnote>
  <w:footnote w:type="continuationSeparator" w:id="0">
    <w:p w:rsidR="00691021" w:rsidRDefault="0069102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E72" w:rsidRDefault="00360E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B90A7F" w:rsidP="00B90A7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E72" w:rsidRDefault="00360E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EB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0446"/>
    <w:rsid w:val="001862CB"/>
    <w:rsid w:val="001945F6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65EEA"/>
    <w:rsid w:val="002C347A"/>
    <w:rsid w:val="002D3B60"/>
    <w:rsid w:val="002F3577"/>
    <w:rsid w:val="002F63D1"/>
    <w:rsid w:val="00314884"/>
    <w:rsid w:val="00331C45"/>
    <w:rsid w:val="003462A7"/>
    <w:rsid w:val="00360E72"/>
    <w:rsid w:val="00363EFE"/>
    <w:rsid w:val="003B0146"/>
    <w:rsid w:val="003B500E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86667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7627F"/>
    <w:rsid w:val="0068718E"/>
    <w:rsid w:val="00691021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054FC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466AC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4A51"/>
    <w:rsid w:val="00B84795"/>
    <w:rsid w:val="00B90A7F"/>
    <w:rsid w:val="00BA79E3"/>
    <w:rsid w:val="00BB096F"/>
    <w:rsid w:val="00BB1767"/>
    <w:rsid w:val="00BB43A5"/>
    <w:rsid w:val="00BC6C6E"/>
    <w:rsid w:val="00BD1B7C"/>
    <w:rsid w:val="00BF3284"/>
    <w:rsid w:val="00C051FC"/>
    <w:rsid w:val="00C053B2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E79DD"/>
    <w:rsid w:val="00EF016A"/>
    <w:rsid w:val="00EF4D6F"/>
    <w:rsid w:val="00F019E7"/>
    <w:rsid w:val="00F247EF"/>
    <w:rsid w:val="00F2525B"/>
    <w:rsid w:val="00F4485D"/>
    <w:rsid w:val="00F52827"/>
    <w:rsid w:val="00F53E8C"/>
    <w:rsid w:val="00F60C24"/>
    <w:rsid w:val="00F65506"/>
    <w:rsid w:val="00F850EB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1360C0-0E2E-472B-A84C-2066D132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1163C-AEFD-4427-BA1E-81CFDE5E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11</TotalTime>
  <Pages>6</Pages>
  <Words>1795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2024-03-20T15:31:00Z</dcterms:created>
  <dcterms:modified xsi:type="dcterms:W3CDTF">2024-09-16T12:25:00Z</dcterms:modified>
</cp:coreProperties>
</file>