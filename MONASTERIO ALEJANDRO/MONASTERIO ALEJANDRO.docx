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227E8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E91C78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5CCE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712F0">
        <w:t xml:space="preserve">MONASTERIO, ALEJANDRO CRISTIAN </w:t>
      </w:r>
      <w:r w:rsidR="00ED2337" w:rsidRPr="00011F4D">
        <w:rPr>
          <w:b/>
        </w:rPr>
        <w:t>CUIT</w:t>
      </w:r>
      <w:r w:rsidR="001712F0">
        <w:rPr>
          <w:b/>
        </w:rPr>
        <w:t xml:space="preserve"> 20-25.448.516-1 </w:t>
      </w:r>
      <w:r>
        <w:t xml:space="preserve">con domicilio en </w:t>
      </w:r>
      <w:proofErr w:type="spellStart"/>
      <w:r w:rsidR="001712F0">
        <w:t>Ascasubi</w:t>
      </w:r>
      <w:proofErr w:type="spellEnd"/>
      <w:r w:rsidR="001712F0">
        <w:t xml:space="preserve"> N° 145 B° Bajo La Viña,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A11EA6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521A995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773ACD2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BB9B927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F00BDDF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CC57183" w14:textId="77777777" w:rsidR="0045526E" w:rsidRDefault="0045526E" w:rsidP="0045526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1A80F067" w14:textId="076159FA" w:rsidR="00AA4226" w:rsidRDefault="00A0002B" w:rsidP="00645772">
      <w:pPr>
        <w:spacing w:after="360"/>
        <w:jc w:val="both"/>
      </w:pPr>
      <w:r>
        <w:t>.</w:t>
      </w:r>
    </w:p>
    <w:p w14:paraId="5F93517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31A94F52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754D7C0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CE5CE3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72522A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26AEE7CA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EFEEDAD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34F0CFA7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55B104A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18C9975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9E80EA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686B46D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8C45CF6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02F3F6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F9F496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CCEB940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1A589C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6A302E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6B39544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32720568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5B4626FE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D52D1A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5D42361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19D69C33" w14:textId="77777777" w:rsidR="0045526E" w:rsidRDefault="0045526E" w:rsidP="0045526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592F514F" w14:textId="77777777" w:rsidR="0016667D" w:rsidRPr="00E134AF" w:rsidRDefault="0016667D" w:rsidP="00331C45">
      <w:pPr>
        <w:spacing w:after="360"/>
        <w:jc w:val="both"/>
      </w:pPr>
    </w:p>
    <w:p w14:paraId="074F2A34" w14:textId="77777777" w:rsidR="00BA79E3" w:rsidRDefault="00BA79E3" w:rsidP="00EC4EED">
      <w:pPr>
        <w:spacing w:after="360"/>
        <w:jc w:val="both"/>
      </w:pPr>
    </w:p>
    <w:p w14:paraId="0312D2F4" w14:textId="77777777" w:rsidR="00A278C6" w:rsidRDefault="00A278C6" w:rsidP="00EC4EED">
      <w:pPr>
        <w:spacing w:after="360"/>
        <w:jc w:val="both"/>
      </w:pPr>
    </w:p>
    <w:p w14:paraId="043387C0" w14:textId="77777777" w:rsidR="00AF7B94" w:rsidRDefault="00AF7B94" w:rsidP="00EC4EED">
      <w:pPr>
        <w:spacing w:after="360"/>
        <w:jc w:val="both"/>
      </w:pPr>
    </w:p>
    <w:p w14:paraId="47EB9191" w14:textId="77777777" w:rsidR="00A278C6" w:rsidRDefault="00A278C6" w:rsidP="00EC4EED">
      <w:pPr>
        <w:spacing w:after="360"/>
        <w:jc w:val="both"/>
      </w:pPr>
    </w:p>
    <w:p w14:paraId="333C36B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80BED3D" w14:textId="5C6B6370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1553"/>
        <w:gridCol w:w="1909"/>
      </w:tblGrid>
      <w:tr w:rsidR="008C626F" w:rsidRPr="008C626F" w14:paraId="3B3BC5B6" w14:textId="77777777" w:rsidTr="008C626F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205B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1E42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A2ECB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1E2F0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26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8C626F" w:rsidRPr="008C626F" w14:paraId="5187F11E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CBD9E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3" w:colLast="3"/>
            <w:r w:rsidRPr="008C626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342D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745D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EA86" w14:textId="0740DED9" w:rsidR="008C626F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5.5</w:t>
            </w:r>
            <w:r w:rsidR="008C626F"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8C626F" w:rsidRPr="008C626F" w14:paraId="2F6F6363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9EEF4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0E56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E57D2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E93B" w14:textId="3E254169" w:rsidR="008C626F" w:rsidRPr="008C626F" w:rsidRDefault="008C626F" w:rsidP="00284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15.</w:t>
            </w:r>
            <w:r w:rsidR="00284CE4">
              <w:rPr>
                <w:rFonts w:ascii="Calibri" w:eastAsia="Times New Roman" w:hAnsi="Calibri" w:cs="Calibri"/>
                <w:color w:val="000000"/>
              </w:rPr>
              <w:t>5</w:t>
            </w:r>
            <w:r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8C626F" w:rsidRPr="008C626F" w14:paraId="7245F86F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49678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D5AB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D6E7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216C" w14:textId="0FFBC4F3" w:rsidR="008C626F" w:rsidRPr="008C626F" w:rsidRDefault="00284CE4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14.5</w:t>
            </w:r>
            <w:r w:rsidR="008C626F"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8C626F" w:rsidRPr="008C626F" w14:paraId="1193C3D7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8B01E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910B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2D1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D783" w14:textId="032CEA1E" w:rsidR="008C626F" w:rsidRPr="008C626F" w:rsidRDefault="00284CE4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15.5</w:t>
            </w:r>
            <w:r w:rsidR="008C626F" w:rsidRPr="008C626F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bookmarkEnd w:id="0"/>
      <w:tr w:rsidR="008C626F" w:rsidRPr="008C626F" w14:paraId="1AEE3984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BD55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868DC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B6084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8251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5.100,00 </w:t>
            </w:r>
          </w:p>
        </w:tc>
      </w:tr>
      <w:tr w:rsidR="008C626F" w:rsidRPr="008C626F" w14:paraId="0CAEE628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1397F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8DFC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ED604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649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8C626F" w:rsidRPr="008C626F" w14:paraId="0B31EFEA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03285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EF5A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3D420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A723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8C626F" w:rsidRPr="008C626F" w14:paraId="31A9D773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DA3C6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0AC8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6DF4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7247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8C626F" w:rsidRPr="008C626F" w14:paraId="1995EA31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B1F75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2ACB0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A5F7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E040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8C626F" w:rsidRPr="008C626F" w14:paraId="450EF8F5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625B4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1444E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63CFB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1817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8C626F" w:rsidRPr="008C626F" w14:paraId="73685B53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1973C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3B689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E6229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A82A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8C626F" w:rsidRPr="008C626F" w14:paraId="37ADA2A0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479F7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7A11E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CD21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ABAC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8C626F" w:rsidRPr="008C626F" w14:paraId="4E22EFAD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B65C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49FEB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D290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B022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8C626F" w:rsidRPr="008C626F" w14:paraId="6E993AE5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1AC45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AA68A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BCF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6E54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8C626F" w:rsidRPr="008C626F" w14:paraId="144D9600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54DBE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30E4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45D8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5DC0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8C626F" w:rsidRPr="008C626F" w14:paraId="582CC557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02C3A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B00B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7835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94DE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8C626F" w:rsidRPr="008C626F" w14:paraId="1FCFC420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B7964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CC28E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12B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3F35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1.550,00 </w:t>
            </w:r>
          </w:p>
        </w:tc>
      </w:tr>
      <w:tr w:rsidR="008C626F" w:rsidRPr="008C626F" w14:paraId="67F3D3DD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3BA5F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1919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A7DB0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7A47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8C626F" w:rsidRPr="008C626F" w14:paraId="5FEB7E82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3B42F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41BF4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15846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6034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8C626F" w:rsidRPr="008C626F" w14:paraId="58D458C3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13656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E7DC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BEA6C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14D1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8C626F" w:rsidRPr="008C626F" w14:paraId="04B1212F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E0B93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F0554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C5C2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236E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8C626F" w:rsidRPr="008C626F" w14:paraId="67A87157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2C2F8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E7517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EDAC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116D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2.650,00 </w:t>
            </w:r>
          </w:p>
        </w:tc>
      </w:tr>
      <w:tr w:rsidR="008C626F" w:rsidRPr="008C626F" w14:paraId="30F06254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026D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6F80C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6C624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2E7F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4.600,00 </w:t>
            </w:r>
          </w:p>
        </w:tc>
      </w:tr>
      <w:tr w:rsidR="008C626F" w:rsidRPr="008C626F" w14:paraId="239D1E71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0018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5487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9324E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9B99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8C626F" w:rsidRPr="008C626F" w14:paraId="11494457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5A812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D9E4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D8DD6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439A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8C626F" w:rsidRPr="008C626F" w14:paraId="43ECADB9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F6578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7859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9BA4E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4994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8C626F" w:rsidRPr="008C626F" w14:paraId="63857925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6ED1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53540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88C40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4F57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8C626F" w:rsidRPr="008C626F" w14:paraId="39CFC420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577A8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C1B22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9BC8B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0E7E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8C626F" w:rsidRPr="008C626F" w14:paraId="5CC5AE15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3DCFC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195D4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D973F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0C54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8C626F" w:rsidRPr="008C626F" w14:paraId="3AA431F1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444FB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71EF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8BA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2A44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8C626F" w:rsidRPr="008C626F" w14:paraId="3B581DE7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CD014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76DD4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1A5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112F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8C626F" w:rsidRPr="008C626F" w14:paraId="520233AB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FFAFD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C8E1B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859E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AFC7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8C626F" w:rsidRPr="008C626F" w14:paraId="35CB62CC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500D0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CEF4C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5183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D000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8C626F" w:rsidRPr="008C626F" w14:paraId="7E020394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9FAEF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C7FF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5D1B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23B1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8C626F" w:rsidRPr="008C626F" w14:paraId="1FCBEAF5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05381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056C0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EA40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85AC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8C626F" w:rsidRPr="008C626F" w14:paraId="21DBFBBF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179D1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B255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428FC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362C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8C626F" w:rsidRPr="008C626F" w14:paraId="5B11846B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585FD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1E5D8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B6C6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A813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8C626F" w:rsidRPr="008C626F" w14:paraId="5371E3E2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DA75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8F5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52E4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474B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8C626F" w:rsidRPr="008C626F" w14:paraId="4A5CB120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0348F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D3B85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15AE6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ED85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8C626F" w:rsidRPr="008C626F" w14:paraId="53D71FE1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40019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4B95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80F69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F4E8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2.350,00 </w:t>
            </w:r>
          </w:p>
        </w:tc>
      </w:tr>
      <w:tr w:rsidR="008C626F" w:rsidRPr="008C626F" w14:paraId="21B77F76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ECC08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6522F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B918B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4B61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2.350,00 </w:t>
            </w:r>
          </w:p>
        </w:tc>
      </w:tr>
      <w:tr w:rsidR="008C626F" w:rsidRPr="008C626F" w14:paraId="046EF2C0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1A6B0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47918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6485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008D" w14:textId="601341CD" w:rsidR="008C626F" w:rsidRPr="008C626F" w:rsidRDefault="008C626F" w:rsidP="00F0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8.</w:t>
            </w:r>
            <w:r w:rsidR="00F02FC2">
              <w:rPr>
                <w:rFonts w:ascii="Calibri" w:eastAsia="Times New Roman" w:hAnsi="Calibri" w:cs="Calibri"/>
                <w:color w:val="000000"/>
              </w:rPr>
              <w:t>500</w:t>
            </w:r>
            <w:r w:rsidRPr="008C626F">
              <w:rPr>
                <w:rFonts w:ascii="Calibri" w:eastAsia="Times New Roman" w:hAnsi="Calibri" w:cs="Calibri"/>
                <w:color w:val="000000"/>
              </w:rPr>
              <w:t xml:space="preserve">,00 </w:t>
            </w:r>
          </w:p>
        </w:tc>
      </w:tr>
      <w:tr w:rsidR="008C626F" w:rsidRPr="008C626F" w14:paraId="49032034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354D7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A9293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5DC67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54CD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8C626F" w:rsidRPr="008C626F" w14:paraId="0F55CB2B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73BBE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B9B2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EFD1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12EC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8C626F" w:rsidRPr="008C626F" w14:paraId="21F3921F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E585" w14:textId="77777777" w:rsidR="008C626F" w:rsidRPr="008C626F" w:rsidRDefault="008C626F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5024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5F56D" w14:textId="77777777" w:rsidR="008C626F" w:rsidRPr="008C626F" w:rsidRDefault="008C626F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2BF1" w14:textId="77777777" w:rsidR="008C626F" w:rsidRPr="008C626F" w:rsidRDefault="008C626F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F02FC2" w:rsidRPr="008C626F" w14:paraId="2B8599CA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97360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BE19E" w14:textId="57BCE46B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B6FFF" w14:textId="33002857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5E62" w14:textId="4AD0923E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F02FC2" w:rsidRPr="008C626F" w14:paraId="0952D4A9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99919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32F32" w14:textId="6388F1C4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66635" w14:textId="4ECE9456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DF50" w14:textId="1857ACFD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2FC2" w:rsidRPr="008C626F" w14:paraId="4D210869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50DA4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939E6" w14:textId="2C8766A7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F06EB" w14:textId="1C2D5502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4176" w14:textId="5F4E97C0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2FC2" w:rsidRPr="008C626F" w14:paraId="1E929928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C74FF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10DBE" w14:textId="2CD4A475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8E0DB" w14:textId="7FF84AD5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F930" w14:textId="232727AC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F02FC2" w:rsidRPr="008C626F" w14:paraId="4B580990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4A87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0353" w14:textId="4B67A37C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E3862" w14:textId="735C15E1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C809" w14:textId="1FBA19FF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2FC2" w:rsidRPr="008C626F" w14:paraId="09F01F2A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3C2BD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295F0" w14:textId="0179DAB8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F0AC1" w14:textId="3597AC2A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5D9D" w14:textId="29759AB0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2FC2" w:rsidRPr="008C626F" w14:paraId="5496B9A1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83A8A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AA762" w14:textId="0F5B94D1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3FFB" w14:textId="18EF5282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50E1" w14:textId="2FD88F26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F02FC2" w:rsidRPr="008C626F" w14:paraId="7A4A1FFC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C32ED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A74FB" w14:textId="51EEF657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69494" w14:textId="184EA33D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D1F8" w14:textId="751E2654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2FC2" w:rsidRPr="008C626F" w14:paraId="76FACF14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A015C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2CECE" w14:textId="4C83A5DB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4B15E" w14:textId="1FECB61E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38A4" w14:textId="1F719156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2FC2" w:rsidRPr="008C626F" w14:paraId="050D5447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73ADD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9E8DB" w14:textId="7984DDC4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6F8B7" w14:textId="28B35CE8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626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8C626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788B" w14:textId="0EDC2C98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F02FC2" w:rsidRPr="008C626F" w14:paraId="7754411B" w14:textId="77777777" w:rsidTr="008C626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6CADB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1340F" w14:textId="48530763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71112" w14:textId="5C2E5DEC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AF69" w14:textId="2641E6A4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F02FC2" w:rsidRPr="008C626F" w14:paraId="047AAFA4" w14:textId="77777777" w:rsidTr="00F8355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2B3A6" w14:textId="77777777" w:rsidR="00F02FC2" w:rsidRPr="008C626F" w:rsidRDefault="00F02FC2" w:rsidP="008C6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2D779" w14:textId="4B39458D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113A7" w14:textId="539A5E9B" w:rsidR="00F02FC2" w:rsidRPr="008C626F" w:rsidRDefault="00F02FC2" w:rsidP="008C6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BA736" w14:textId="110D067A" w:rsidR="00F02FC2" w:rsidRPr="008C626F" w:rsidRDefault="00F02FC2" w:rsidP="008C6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2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</w:tbl>
    <w:p w14:paraId="31FFF4E7" w14:textId="3BBE3E07" w:rsidR="00282136" w:rsidRDefault="00282136">
      <w:pPr>
        <w:rPr>
          <w:b/>
        </w:rPr>
      </w:pPr>
    </w:p>
    <w:p w14:paraId="3A4C9528" w14:textId="6FCD4C95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2702FE3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2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5"/>
        <w:gridCol w:w="4995"/>
        <w:gridCol w:w="2304"/>
      </w:tblGrid>
      <w:tr w:rsidR="001712F0" w:rsidRPr="001712F0" w14:paraId="1E4DCD3E" w14:textId="77777777" w:rsidTr="001712F0">
        <w:trPr>
          <w:trHeight w:val="803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5AC7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712F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5E5C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712F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AFA3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712F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712F0" w:rsidRPr="001712F0" w14:paraId="5BEF1A07" w14:textId="77777777" w:rsidTr="001712F0">
        <w:trPr>
          <w:trHeight w:val="599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92E0" w14:textId="77777777" w:rsidR="001712F0" w:rsidRPr="001712F0" w:rsidRDefault="001712F0" w:rsidP="001712F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712F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A5C8F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Escuela Nº 225 "</w:t>
            </w:r>
            <w:proofErr w:type="spellStart"/>
            <w:r w:rsidRPr="001712F0">
              <w:rPr>
                <w:rFonts w:ascii="Calibri" w:eastAsia="Times New Roman" w:hAnsi="Calibri" w:cs="Calibri"/>
                <w:color w:val="000000"/>
              </w:rPr>
              <w:t>Felix</w:t>
            </w:r>
            <w:proofErr w:type="spellEnd"/>
            <w:r w:rsidRPr="001712F0">
              <w:rPr>
                <w:rFonts w:ascii="Calibri" w:eastAsia="Times New Roman" w:hAnsi="Calibri" w:cs="Calibri"/>
                <w:color w:val="000000"/>
              </w:rPr>
              <w:t xml:space="preserve"> Infante"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DDB33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La Almona</w:t>
            </w:r>
          </w:p>
        </w:tc>
      </w:tr>
      <w:tr w:rsidR="001712F0" w:rsidRPr="001712F0" w14:paraId="67D2F78A" w14:textId="77777777" w:rsidTr="001712F0">
        <w:trPr>
          <w:trHeight w:val="599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6AF6" w14:textId="77777777" w:rsidR="001712F0" w:rsidRPr="001712F0" w:rsidRDefault="001712F0" w:rsidP="001712F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712F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25934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Escuela Secundaria Rural Nº 2 - EV - Sede La Almona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4E0DA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La Almona</w:t>
            </w:r>
          </w:p>
        </w:tc>
      </w:tr>
      <w:tr w:rsidR="001712F0" w:rsidRPr="001712F0" w14:paraId="27105699" w14:textId="77777777" w:rsidTr="001712F0">
        <w:trPr>
          <w:trHeight w:val="599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5C26" w14:textId="77777777" w:rsidR="001712F0" w:rsidRPr="001712F0" w:rsidRDefault="001712F0" w:rsidP="001712F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712F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EF0AE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Colegio Secundario Nº 23 "Dr. Rene Favaloro"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3F2A4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12F0">
              <w:rPr>
                <w:rFonts w:ascii="Calibri" w:eastAsia="Times New Roman" w:hAnsi="Calibri" w:cs="Calibri"/>
                <w:color w:val="000000"/>
              </w:rPr>
              <w:t>Ocloyas</w:t>
            </w:r>
            <w:proofErr w:type="spellEnd"/>
          </w:p>
        </w:tc>
      </w:tr>
      <w:tr w:rsidR="001712F0" w:rsidRPr="001712F0" w14:paraId="6E52A73E" w14:textId="77777777" w:rsidTr="001712F0">
        <w:trPr>
          <w:trHeight w:val="599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EDF8" w14:textId="77777777" w:rsidR="001712F0" w:rsidRPr="001712F0" w:rsidRDefault="001712F0" w:rsidP="001712F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712F0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41A63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Escuela Nº 285 "Prov. De San Luis"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512E6" w14:textId="77777777" w:rsidR="001712F0" w:rsidRPr="001712F0" w:rsidRDefault="001712F0" w:rsidP="00171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2F0">
              <w:rPr>
                <w:rFonts w:ascii="Calibri" w:eastAsia="Times New Roman" w:hAnsi="Calibri" w:cs="Calibri"/>
                <w:color w:val="000000"/>
              </w:rPr>
              <w:t>La Toma</w:t>
            </w:r>
          </w:p>
        </w:tc>
      </w:tr>
    </w:tbl>
    <w:p w14:paraId="73E6DD5F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54919" w14:textId="77777777" w:rsidR="00386FB0" w:rsidRDefault="00386FB0" w:rsidP="00363EFE">
      <w:pPr>
        <w:spacing w:after="0" w:line="240" w:lineRule="auto"/>
      </w:pPr>
      <w:r>
        <w:separator/>
      </w:r>
    </w:p>
  </w:endnote>
  <w:endnote w:type="continuationSeparator" w:id="0">
    <w:p w14:paraId="3101792F" w14:textId="77777777" w:rsidR="00386FB0" w:rsidRDefault="00386FB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D1D8C" w14:textId="74C526BD" w:rsidR="00253005" w:rsidRPr="00253005" w:rsidRDefault="00253005" w:rsidP="0025300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6C2608" wp14:editId="1B9518A5">
          <wp:simplePos x="0" y="0"/>
          <wp:positionH relativeFrom="margin">
            <wp:posOffset>0</wp:posOffset>
          </wp:positionH>
          <wp:positionV relativeFrom="paragraph">
            <wp:posOffset>-419573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FC17D" w14:textId="77777777" w:rsidR="00386FB0" w:rsidRDefault="00386FB0" w:rsidP="00363EFE">
      <w:pPr>
        <w:spacing w:after="0" w:line="240" w:lineRule="auto"/>
      </w:pPr>
      <w:r>
        <w:separator/>
      </w:r>
    </w:p>
  </w:footnote>
  <w:footnote w:type="continuationSeparator" w:id="0">
    <w:p w14:paraId="3188D8C2" w14:textId="77777777" w:rsidR="00386FB0" w:rsidRDefault="00386FB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E1167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6E415CB" wp14:editId="3724DF51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90EDB8" w14:textId="265F9B92" w:rsidR="00B84795" w:rsidRPr="00B84795" w:rsidRDefault="0045526E" w:rsidP="0045526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0"/>
    <w:rsid w:val="000042B2"/>
    <w:rsid w:val="00007BF1"/>
    <w:rsid w:val="00011F4D"/>
    <w:rsid w:val="00027223"/>
    <w:rsid w:val="00040BD1"/>
    <w:rsid w:val="0004249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12F0"/>
    <w:rsid w:val="001862CB"/>
    <w:rsid w:val="001A3667"/>
    <w:rsid w:val="001C5167"/>
    <w:rsid w:val="001D5FF9"/>
    <w:rsid w:val="001D65F2"/>
    <w:rsid w:val="001E5B20"/>
    <w:rsid w:val="002100BA"/>
    <w:rsid w:val="00223A56"/>
    <w:rsid w:val="00225F4F"/>
    <w:rsid w:val="00253005"/>
    <w:rsid w:val="00261957"/>
    <w:rsid w:val="002624B8"/>
    <w:rsid w:val="00282136"/>
    <w:rsid w:val="00284CE4"/>
    <w:rsid w:val="002C347A"/>
    <w:rsid w:val="002C5AD1"/>
    <w:rsid w:val="002D3B60"/>
    <w:rsid w:val="002F3577"/>
    <w:rsid w:val="00314884"/>
    <w:rsid w:val="00331C45"/>
    <w:rsid w:val="003462A7"/>
    <w:rsid w:val="00363EFE"/>
    <w:rsid w:val="00386FB0"/>
    <w:rsid w:val="003B0146"/>
    <w:rsid w:val="003C2AF4"/>
    <w:rsid w:val="003D0C8B"/>
    <w:rsid w:val="003D7BF0"/>
    <w:rsid w:val="003E0386"/>
    <w:rsid w:val="003E2D74"/>
    <w:rsid w:val="003E39A0"/>
    <w:rsid w:val="00444389"/>
    <w:rsid w:val="0045433C"/>
    <w:rsid w:val="0045526E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4BC6"/>
    <w:rsid w:val="005863A4"/>
    <w:rsid w:val="005A0B37"/>
    <w:rsid w:val="005A3A5C"/>
    <w:rsid w:val="005B24B1"/>
    <w:rsid w:val="005E4FC8"/>
    <w:rsid w:val="005F65DE"/>
    <w:rsid w:val="00605A5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0565D"/>
    <w:rsid w:val="007109C6"/>
    <w:rsid w:val="00732868"/>
    <w:rsid w:val="00736D9A"/>
    <w:rsid w:val="00742908"/>
    <w:rsid w:val="00750DB6"/>
    <w:rsid w:val="00751984"/>
    <w:rsid w:val="00754588"/>
    <w:rsid w:val="007742A7"/>
    <w:rsid w:val="0077549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C626F"/>
    <w:rsid w:val="008E1A22"/>
    <w:rsid w:val="008F0BD7"/>
    <w:rsid w:val="008F10AD"/>
    <w:rsid w:val="008F1D49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524CA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F5BE4"/>
    <w:rsid w:val="00D23D34"/>
    <w:rsid w:val="00D31BC9"/>
    <w:rsid w:val="00D326EF"/>
    <w:rsid w:val="00D476FB"/>
    <w:rsid w:val="00D81941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2FC2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5CCE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3742"/>
  <w15:docId w15:val="{28A99875-2F52-4A5A-94DA-D9729A5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31A89-ABEF-420D-B98C-26698EA6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1445</TotalTime>
  <Pages>5</Pages>
  <Words>1681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2022-04-08T16:53:00Z</cp:lastPrinted>
  <dcterms:created xsi:type="dcterms:W3CDTF">2024-03-22T14:14:00Z</dcterms:created>
  <dcterms:modified xsi:type="dcterms:W3CDTF">2024-09-13T15:56:00Z</dcterms:modified>
</cp:coreProperties>
</file>