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A39E4">
        <w:t>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3A28D4">
        <w:t xml:space="preserve"> </w:t>
      </w:r>
      <w:r w:rsidR="003A28D4" w:rsidRPr="003A28D4">
        <w:rPr>
          <w:b/>
        </w:rPr>
        <w:t>NIEVE, MARIA TERESA</w:t>
      </w:r>
      <w:r w:rsidR="000737D7">
        <w:t xml:space="preserve"> </w:t>
      </w:r>
      <w:r w:rsidR="00ED2337" w:rsidRPr="00011F4D">
        <w:rPr>
          <w:b/>
        </w:rPr>
        <w:t>CUIT</w:t>
      </w:r>
      <w:r w:rsidR="003A28D4">
        <w:rPr>
          <w:b/>
        </w:rPr>
        <w:t xml:space="preserve"> 27-22</w:t>
      </w:r>
      <w:r w:rsidR="000737D7">
        <w:rPr>
          <w:b/>
        </w:rPr>
        <w:t>.</w:t>
      </w:r>
      <w:r w:rsidR="003A28D4">
        <w:rPr>
          <w:b/>
        </w:rPr>
        <w:t>900.832-9</w:t>
      </w:r>
      <w:r w:rsidR="000737D7">
        <w:rPr>
          <w:b/>
        </w:rPr>
        <w:t xml:space="preserve"> </w:t>
      </w:r>
      <w:r>
        <w:t>con domicilio en</w:t>
      </w:r>
      <w:r w:rsidR="003A28D4">
        <w:t xml:space="preserve"> Hipólito Irigoyen N° 149</w:t>
      </w:r>
      <w:r w:rsidR="000737D7">
        <w:t>, La Quiaca</w:t>
      </w:r>
      <w:r w:rsidR="003A28D4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D16EA7" w:rsidRDefault="00D16EA7" w:rsidP="00D16EA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16EA7" w:rsidRDefault="00D16EA7" w:rsidP="00D16EA7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3A28D4" w:rsidRDefault="001D65F2" w:rsidP="00560E75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1"/>
        <w:gridCol w:w="3918"/>
        <w:gridCol w:w="1821"/>
        <w:gridCol w:w="2272"/>
      </w:tblGrid>
      <w:tr w:rsidR="00560E75" w:rsidRPr="00560E75" w:rsidTr="00265715">
        <w:trPr>
          <w:trHeight w:val="300"/>
        </w:trPr>
        <w:tc>
          <w:tcPr>
            <w:tcW w:w="5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0E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560E7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560E7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560E7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560E7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560E7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5.800,00 </w:t>
            </w:r>
          </w:p>
        </w:tc>
      </w:tr>
      <w:tr w:rsidR="00560E7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8.500,00 </w:t>
            </w:r>
          </w:p>
        </w:tc>
      </w:tr>
      <w:tr w:rsidR="00560E7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560E7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560E7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60E75" w:rsidRPr="00560E75" w:rsidRDefault="00560E7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E75" w:rsidRPr="00560E75" w:rsidRDefault="00560E7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60E7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2.200,00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60E75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1.600,00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560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560E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560E75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560E75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1.200,00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2.250,00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4.000,00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3.800,00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3.200,00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16.000,00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16.000,00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16.000,00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1.900,00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1.200,00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8.500,00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1.900,00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10.000,00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0E75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60E7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2.7</w:t>
            </w:r>
            <w:r w:rsidRPr="00560E75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265715" w:rsidRPr="00560E75" w:rsidTr="00265715">
        <w:trPr>
          <w:trHeight w:val="300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5715" w:rsidRPr="00560E75" w:rsidRDefault="00265715" w:rsidP="00140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715" w:rsidRPr="00560E75" w:rsidRDefault="00265715" w:rsidP="00140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0E75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</w:tbl>
    <w:p w:rsidR="00265715" w:rsidRDefault="00265715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5546"/>
        <w:gridCol w:w="2089"/>
      </w:tblGrid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center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A28D4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46" w:type="dxa"/>
            <w:shd w:val="clear" w:color="auto" w:fill="auto"/>
            <w:vAlign w:val="center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A28D4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89" w:type="dxa"/>
            <w:shd w:val="clear" w:color="auto" w:fill="auto"/>
            <w:vAlign w:val="center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A28D4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Frontera Nº 4 "Capital Federal"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>Escuela N° 382 "Narciso Laprida"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Casti</w:t>
            </w:r>
            <w:bookmarkStart w:id="0" w:name="_GoBack"/>
            <w:bookmarkEnd w:id="0"/>
            <w:proofErr w:type="spellEnd"/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 xml:space="preserve">Escuela N° 303 "Teniente de </w:t>
            </w:r>
            <w:proofErr w:type="spellStart"/>
            <w:r w:rsidRPr="003A28D4">
              <w:rPr>
                <w:rFonts w:ascii="Calibri" w:eastAsia="Times New Roman" w:hAnsi="Calibri" w:cs="Calibri"/>
              </w:rPr>
              <w:t>Navio</w:t>
            </w:r>
            <w:proofErr w:type="spellEnd"/>
            <w:r w:rsidRPr="003A28D4">
              <w:rPr>
                <w:rFonts w:ascii="Calibri" w:eastAsia="Times New Roman" w:hAnsi="Calibri" w:cs="Calibri"/>
              </w:rPr>
              <w:t xml:space="preserve"> Marcelo Gustavo </w:t>
            </w:r>
            <w:proofErr w:type="spellStart"/>
            <w:r w:rsidRPr="003A28D4">
              <w:rPr>
                <w:rFonts w:ascii="Calibri" w:eastAsia="Times New Roman" w:hAnsi="Calibri" w:cs="Calibri"/>
              </w:rPr>
              <w:t>Marquez</w:t>
            </w:r>
            <w:proofErr w:type="spellEnd"/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Inticancha</w:t>
            </w:r>
            <w:proofErr w:type="spellEnd"/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Escuela N° 113 "</w:t>
            </w: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Maternal Los Patitos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>Escuela N° 134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Larcas</w:t>
            </w:r>
            <w:proofErr w:type="spellEnd"/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>Escuela Nº 208 "2 de Junio"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Quirquinchos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Escuela Nº 183 "José Hernández"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Norte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A28D4">
              <w:rPr>
                <w:rFonts w:ascii="Calibri" w:eastAsia="Times New Roman" w:hAnsi="Calibri" w:cs="Calibri"/>
              </w:rPr>
              <w:t>Escuela Nº 170 "</w:t>
            </w:r>
            <w:proofErr w:type="spellStart"/>
            <w:r w:rsidRPr="003A28D4">
              <w:rPr>
                <w:rFonts w:ascii="Calibri" w:eastAsia="Times New Roman" w:hAnsi="Calibri" w:cs="Calibri"/>
              </w:rPr>
              <w:t>Exodo</w:t>
            </w:r>
            <w:proofErr w:type="spellEnd"/>
            <w:r w:rsidRPr="003A28D4">
              <w:rPr>
                <w:rFonts w:ascii="Calibri" w:eastAsia="Times New Roman" w:hAnsi="Calibri" w:cs="Calibri"/>
              </w:rPr>
              <w:t xml:space="preserve"> Jujeño"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3A28D4" w:rsidRPr="003A28D4" w:rsidTr="003A28D4">
        <w:trPr>
          <w:trHeight w:val="414"/>
        </w:trPr>
        <w:tc>
          <w:tcPr>
            <w:tcW w:w="1215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46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D4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3A28D4">
              <w:rPr>
                <w:rFonts w:ascii="Calibri" w:eastAsia="Times New Roman" w:hAnsi="Calibri" w:cs="Calibri"/>
                <w:color w:val="000000"/>
              </w:rPr>
              <w:t xml:space="preserve"> Nº 15 (Ex Secundario Nº 24)</w:t>
            </w:r>
          </w:p>
        </w:tc>
        <w:tc>
          <w:tcPr>
            <w:tcW w:w="2089" w:type="dxa"/>
            <w:shd w:val="clear" w:color="auto" w:fill="auto"/>
            <w:vAlign w:val="bottom"/>
            <w:hideMark/>
          </w:tcPr>
          <w:p w:rsidR="003A28D4" w:rsidRPr="003A28D4" w:rsidRDefault="003A28D4" w:rsidP="003A28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D4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A81" w:rsidRDefault="00583A81" w:rsidP="00363EFE">
      <w:pPr>
        <w:spacing w:after="0" w:line="240" w:lineRule="auto"/>
      </w:pPr>
      <w:r>
        <w:separator/>
      </w:r>
    </w:p>
  </w:endnote>
  <w:endnote w:type="continuationSeparator" w:id="0">
    <w:p w:rsidR="00583A81" w:rsidRDefault="00583A8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071" w:rsidRDefault="00926071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1554081</wp:posOffset>
          </wp:positionH>
          <wp:positionV relativeFrom="paragraph">
            <wp:posOffset>-498002</wp:posOffset>
          </wp:positionV>
          <wp:extent cx="1409524" cy="980952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A81" w:rsidRDefault="00583A81" w:rsidP="00363EFE">
      <w:pPr>
        <w:spacing w:after="0" w:line="240" w:lineRule="auto"/>
      </w:pPr>
      <w:r>
        <w:separator/>
      </w:r>
    </w:p>
  </w:footnote>
  <w:footnote w:type="continuationSeparator" w:id="0">
    <w:p w:rsidR="00583A81" w:rsidRDefault="00583A8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D16EA7" w:rsidP="00D16EA7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D4"/>
    <w:rsid w:val="000042B2"/>
    <w:rsid w:val="00007BF1"/>
    <w:rsid w:val="00011F4D"/>
    <w:rsid w:val="00027223"/>
    <w:rsid w:val="00030521"/>
    <w:rsid w:val="00040BD1"/>
    <w:rsid w:val="00053C2B"/>
    <w:rsid w:val="00063BB2"/>
    <w:rsid w:val="000737D7"/>
    <w:rsid w:val="00080671"/>
    <w:rsid w:val="00081F8D"/>
    <w:rsid w:val="0008292F"/>
    <w:rsid w:val="00091F55"/>
    <w:rsid w:val="00092C2B"/>
    <w:rsid w:val="000A5878"/>
    <w:rsid w:val="000C1C5F"/>
    <w:rsid w:val="000C52BD"/>
    <w:rsid w:val="000C6200"/>
    <w:rsid w:val="000E6538"/>
    <w:rsid w:val="001019CE"/>
    <w:rsid w:val="00117D19"/>
    <w:rsid w:val="001406FE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65715"/>
    <w:rsid w:val="0029253F"/>
    <w:rsid w:val="002C347A"/>
    <w:rsid w:val="002D3B60"/>
    <w:rsid w:val="002F3577"/>
    <w:rsid w:val="00314884"/>
    <w:rsid w:val="00331C45"/>
    <w:rsid w:val="003462A7"/>
    <w:rsid w:val="00363EFE"/>
    <w:rsid w:val="003A28D4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A39E4"/>
    <w:rsid w:val="004C1388"/>
    <w:rsid w:val="004C2B34"/>
    <w:rsid w:val="004F00C8"/>
    <w:rsid w:val="004F27F5"/>
    <w:rsid w:val="004F2D6A"/>
    <w:rsid w:val="004F5D22"/>
    <w:rsid w:val="005007C4"/>
    <w:rsid w:val="00513CF2"/>
    <w:rsid w:val="005157D8"/>
    <w:rsid w:val="00527784"/>
    <w:rsid w:val="00531718"/>
    <w:rsid w:val="00560E75"/>
    <w:rsid w:val="00567CD4"/>
    <w:rsid w:val="00583A81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07CA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6206C"/>
    <w:rsid w:val="0088184A"/>
    <w:rsid w:val="0089603A"/>
    <w:rsid w:val="008A389C"/>
    <w:rsid w:val="008E1A22"/>
    <w:rsid w:val="008F0BD7"/>
    <w:rsid w:val="008F10AD"/>
    <w:rsid w:val="00904877"/>
    <w:rsid w:val="00907DC2"/>
    <w:rsid w:val="00913263"/>
    <w:rsid w:val="00913751"/>
    <w:rsid w:val="00914A49"/>
    <w:rsid w:val="00926071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1DAD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6EA7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267C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5956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F2696"/>
  <w15:docId w15:val="{0DF06347-7448-4285-97F8-A002C0B2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63C17-830B-4EF7-910E-9EA16574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114</TotalTime>
  <Pages>5</Pages>
  <Words>1675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2024-04-08T11:44:00Z</cp:lastPrinted>
  <dcterms:created xsi:type="dcterms:W3CDTF">2024-04-08T11:32:00Z</dcterms:created>
  <dcterms:modified xsi:type="dcterms:W3CDTF">2024-09-26T13:07:00Z</dcterms:modified>
</cp:coreProperties>
</file>