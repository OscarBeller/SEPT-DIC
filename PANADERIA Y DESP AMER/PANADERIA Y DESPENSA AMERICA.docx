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720052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D112D8" w:rsidRPr="002A76C4">
        <w:rPr>
          <w:b/>
        </w:rPr>
        <w:t>PANADERIA Y DESPENSA AMERICA S.R.L</w:t>
      </w:r>
      <w:r w:rsidR="00D112D8">
        <w:t xml:space="preserve"> </w:t>
      </w:r>
      <w:r w:rsidR="00ED2337" w:rsidRPr="00011F4D">
        <w:rPr>
          <w:b/>
        </w:rPr>
        <w:t>CUIT</w:t>
      </w:r>
      <w:r w:rsidR="00D112D8">
        <w:rPr>
          <w:b/>
        </w:rPr>
        <w:t xml:space="preserve"> </w:t>
      </w:r>
      <w:r w:rsidR="00D112D8" w:rsidRPr="00D112D8">
        <w:rPr>
          <w:b/>
        </w:rPr>
        <w:t>30-68742610-6</w:t>
      </w:r>
      <w:r w:rsidR="00D112D8">
        <w:rPr>
          <w:b/>
        </w:rPr>
        <w:t xml:space="preserve"> </w:t>
      </w:r>
      <w:r>
        <w:t xml:space="preserve">con domicilio en </w:t>
      </w:r>
      <w:r w:rsidR="00D112D8">
        <w:t xml:space="preserve">Av. Reducción N° 24 Fraile Pintado,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52D17" w:rsidRDefault="008D064C" w:rsidP="00B52D1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8D064C" w:rsidRDefault="008D064C" w:rsidP="008D064C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1553"/>
        <w:gridCol w:w="1909"/>
      </w:tblGrid>
      <w:tr w:rsidR="00482804" w:rsidRPr="00482804" w:rsidTr="00482804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8280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4.800,00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13.000,00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13.500,00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6.000,00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  -  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2.100,00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48280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48280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1.000,00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3.000,00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2804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482804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482804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1.100,00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1.800,00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1.500,00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482804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1.350,00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16.500,00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1.900,00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2.300,00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7.900,00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82804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82804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3.100,00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2.500,00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8.400,00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82804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48280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2.600,00 </w:t>
            </w:r>
          </w:p>
        </w:tc>
      </w:tr>
      <w:tr w:rsidR="00482804" w:rsidRPr="00482804" w:rsidTr="00482804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 xml:space="preserve"> $                2.100,00 </w:t>
            </w:r>
          </w:p>
        </w:tc>
      </w:tr>
      <w:tr w:rsidR="00482804" w:rsidRPr="00482804" w:rsidTr="00640BE8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2804" w:rsidRPr="00482804" w:rsidRDefault="00482804" w:rsidP="004828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82804" w:rsidRPr="00482804" w:rsidRDefault="00482804" w:rsidP="00482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82804" w:rsidRPr="00482804" w:rsidRDefault="00482804" w:rsidP="00482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828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2.500,00 </w:t>
            </w:r>
          </w:p>
        </w:tc>
      </w:tr>
    </w:tbl>
    <w:p w:rsidR="002A76C4" w:rsidRDefault="002A76C4" w:rsidP="001D65F2">
      <w:pPr>
        <w:spacing w:after="360"/>
        <w:jc w:val="right"/>
        <w:rPr>
          <w:b/>
        </w:rPr>
      </w:pPr>
      <w:bookmarkStart w:id="0" w:name="_GoBack"/>
      <w:bookmarkEnd w:id="0"/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877B24">
        <w:trPr>
          <w:trHeight w:val="567"/>
        </w:trPr>
        <w:tc>
          <w:tcPr>
            <w:tcW w:w="1048" w:type="dxa"/>
            <w:shd w:val="clear" w:color="auto" w:fill="auto"/>
          </w:tcPr>
          <w:p w:rsidR="001D65F2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877B24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Colegio Secundario Nº 37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Chalicán</w:t>
            </w:r>
            <w:proofErr w:type="spellEnd"/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Escuela </w:t>
            </w:r>
            <w:proofErr w:type="spellStart"/>
            <w:r>
              <w:rPr>
                <w:rFonts w:ascii="Calibri" w:hAnsi="Calibri" w:cs="Calibri"/>
                <w:color w:val="000000"/>
              </w:rPr>
              <w:t>Agrotécnica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N° 5 "Julio Francisco Bracamonte"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661 "</w:t>
            </w:r>
            <w:proofErr w:type="spellStart"/>
            <w:r>
              <w:rPr>
                <w:rFonts w:ascii="Calibri" w:hAnsi="Calibri" w:cs="Calibri"/>
                <w:color w:val="000000"/>
              </w:rPr>
              <w:t>Jardin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Infantes Integral - Niño Jesús"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bottom"/>
          </w:tcPr>
          <w:p w:rsidR="002A76C4" w:rsidRPr="002A76C4" w:rsidRDefault="002A76C4" w:rsidP="002A76C4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2A76C4">
              <w:rPr>
                <w:rFonts w:ascii="Calibri" w:hAnsi="Calibri" w:cs="Calibri"/>
                <w:color w:val="000000"/>
                <w:lang w:val="en-US"/>
              </w:rPr>
              <w:t>Bachillerato Prov. Nº 1 "</w:t>
            </w:r>
            <w:proofErr w:type="spellStart"/>
            <w:r w:rsidRPr="002A76C4">
              <w:rPr>
                <w:rFonts w:ascii="Calibri" w:hAnsi="Calibri" w:cs="Calibri"/>
                <w:color w:val="000000"/>
                <w:lang w:val="en-US"/>
              </w:rPr>
              <w:t>Ing</w:t>
            </w:r>
            <w:proofErr w:type="spellEnd"/>
            <w:r w:rsidRPr="002A76C4">
              <w:rPr>
                <w:rFonts w:ascii="Calibri" w:hAnsi="Calibri" w:cs="Calibri"/>
                <w:color w:val="000000"/>
                <w:lang w:val="en-US"/>
              </w:rPr>
              <w:t xml:space="preserve">. Alberto L. </w:t>
            </w:r>
            <w:proofErr w:type="spellStart"/>
            <w:r w:rsidRPr="002A76C4">
              <w:rPr>
                <w:rFonts w:ascii="Calibri" w:hAnsi="Calibri" w:cs="Calibri"/>
                <w:color w:val="000000"/>
                <w:lang w:val="en-US"/>
              </w:rPr>
              <w:t>Iturbe</w:t>
            </w:r>
            <w:proofErr w:type="spellEnd"/>
            <w:r w:rsidRPr="002A76C4">
              <w:rPr>
                <w:rFonts w:ascii="Calibri" w:hAnsi="Calibri" w:cs="Calibri"/>
                <w:color w:val="000000"/>
                <w:lang w:val="en-US"/>
              </w:rPr>
              <w:t>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106 Nocturna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6E13C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123 "Gral. Manuel Belgrano" (CONTINGENCIA)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0F1E1B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40 "9 de Julio"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  <w:tr w:rsidR="002A76C4" w:rsidTr="000F1E1B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2A76C4" w:rsidRDefault="002A76C4" w:rsidP="002A76C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N° 466 "Ntra. Sra. de Fátima"</w:t>
            </w:r>
          </w:p>
        </w:tc>
        <w:tc>
          <w:tcPr>
            <w:tcW w:w="3793" w:type="dxa"/>
            <w:vAlign w:val="bottom"/>
          </w:tcPr>
          <w:p w:rsidR="002A76C4" w:rsidRDefault="002A76C4" w:rsidP="002A76C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Fraile Pintado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E6D" w:rsidRDefault="001B3E6D" w:rsidP="00363EFE">
      <w:pPr>
        <w:spacing w:after="0" w:line="240" w:lineRule="auto"/>
      </w:pPr>
      <w:r>
        <w:separator/>
      </w:r>
    </w:p>
  </w:endnote>
  <w:endnote w:type="continuationSeparator" w:id="0">
    <w:p w:rsidR="001B3E6D" w:rsidRDefault="001B3E6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D17" w:rsidRDefault="00B52D17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2EB468" wp14:editId="54CBA8D6">
          <wp:simplePos x="0" y="0"/>
          <wp:positionH relativeFrom="margin">
            <wp:align>left</wp:align>
          </wp:positionH>
          <wp:positionV relativeFrom="paragraph">
            <wp:posOffset>-438150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E6D" w:rsidRDefault="001B3E6D" w:rsidP="00363EFE">
      <w:pPr>
        <w:spacing w:after="0" w:line="240" w:lineRule="auto"/>
      </w:pPr>
      <w:r>
        <w:separator/>
      </w:r>
    </w:p>
  </w:footnote>
  <w:footnote w:type="continuationSeparator" w:id="0">
    <w:p w:rsidR="001B3E6D" w:rsidRDefault="001B3E6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064C" w:rsidRDefault="008D064C" w:rsidP="008D064C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D8"/>
    <w:rsid w:val="000042B2"/>
    <w:rsid w:val="00007BF1"/>
    <w:rsid w:val="00011CCD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B10E9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B3E6D"/>
    <w:rsid w:val="001D5FF9"/>
    <w:rsid w:val="001D65F2"/>
    <w:rsid w:val="001E5B20"/>
    <w:rsid w:val="002100BA"/>
    <w:rsid w:val="00223A56"/>
    <w:rsid w:val="00225F4F"/>
    <w:rsid w:val="00261957"/>
    <w:rsid w:val="002624B8"/>
    <w:rsid w:val="002A0D19"/>
    <w:rsid w:val="002A76C4"/>
    <w:rsid w:val="002C347A"/>
    <w:rsid w:val="002D3B60"/>
    <w:rsid w:val="002E4A40"/>
    <w:rsid w:val="002F2689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66E69"/>
    <w:rsid w:val="00471E73"/>
    <w:rsid w:val="0047307B"/>
    <w:rsid w:val="00482804"/>
    <w:rsid w:val="00492008"/>
    <w:rsid w:val="004A608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20052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D064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77A96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52D17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12D8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A5F8F"/>
  <w15:docId w15:val="{E55006BC-E63F-4E2D-BB70-BD30E4AD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2CB28-89A6-439A-B961-C72FB80DC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1211</TotalTime>
  <Pages>5</Pages>
  <Words>1687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9</cp:revision>
  <cp:lastPrinted>2022-04-08T16:53:00Z</cp:lastPrinted>
  <dcterms:created xsi:type="dcterms:W3CDTF">2024-03-21T12:40:00Z</dcterms:created>
  <dcterms:modified xsi:type="dcterms:W3CDTF">2024-09-03T14:51:00Z</dcterms:modified>
</cp:coreProperties>
</file>