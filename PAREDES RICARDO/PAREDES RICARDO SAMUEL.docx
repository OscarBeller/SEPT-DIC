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8DAA6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288D80F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619C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D546A8">
        <w:t xml:space="preserve">PAREDES, SAMUEL RICARDO </w:t>
      </w:r>
      <w:r w:rsidR="00ED2337" w:rsidRPr="00011F4D">
        <w:rPr>
          <w:b/>
        </w:rPr>
        <w:t>CUIT</w:t>
      </w:r>
      <w:r w:rsidR="00D546A8">
        <w:rPr>
          <w:b/>
        </w:rPr>
        <w:t xml:space="preserve"> 20-31.864.568-0 </w:t>
      </w:r>
      <w:r>
        <w:t xml:space="preserve">con domicilio en </w:t>
      </w:r>
      <w:r w:rsidR="00D546A8">
        <w:t xml:space="preserve">Leopoldo </w:t>
      </w:r>
      <w:proofErr w:type="spellStart"/>
      <w:r w:rsidR="00D546A8">
        <w:t>Barcena</w:t>
      </w:r>
      <w:proofErr w:type="spellEnd"/>
      <w:r w:rsidR="00D546A8">
        <w:t xml:space="preserve"> T4 Piso 2 </w:t>
      </w:r>
      <w:proofErr w:type="spellStart"/>
      <w:r w:rsidR="00D546A8">
        <w:t>Depto</w:t>
      </w:r>
      <w:proofErr w:type="spellEnd"/>
      <w:r w:rsidR="00D546A8">
        <w:t xml:space="preserve"> 4,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6D5BBC7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0916C60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5F789B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46B58CC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53A54D1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5F1C6B4" w14:textId="77777777" w:rsidR="00710C42" w:rsidRDefault="00710C42" w:rsidP="00710C4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6A34DFC0" w14:textId="77777777"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978BE77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82F9C6A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5908FC2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25E7EC0E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D57A21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35F301E3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469C22A7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EA3B8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AFB9D1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11C6416B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DC852F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9242800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B1F401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8EBC0F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756F6E2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E4A218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CF61C2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8A3D126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F9B80BC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BA695A6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0C7C39D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AA854B8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56C70C41" w14:textId="246DF240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10C42">
        <w:rPr>
          <w:rFonts w:cstheme="minorHAnsi"/>
        </w:rPr>
        <w:t xml:space="preserve">septiembre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2D2E0BA8" w14:textId="77777777" w:rsidR="0016667D" w:rsidRPr="00E134AF" w:rsidRDefault="0016667D" w:rsidP="00331C45">
      <w:pPr>
        <w:spacing w:after="360"/>
        <w:jc w:val="both"/>
      </w:pPr>
    </w:p>
    <w:p w14:paraId="5A81F10A" w14:textId="77777777" w:rsidR="00BA79E3" w:rsidRDefault="00BA79E3" w:rsidP="00EC4EED">
      <w:pPr>
        <w:spacing w:after="360"/>
        <w:jc w:val="both"/>
      </w:pPr>
    </w:p>
    <w:p w14:paraId="4608F1A3" w14:textId="77777777" w:rsidR="00A278C6" w:rsidRDefault="00A278C6" w:rsidP="00EC4EED">
      <w:pPr>
        <w:spacing w:after="360"/>
        <w:jc w:val="both"/>
      </w:pPr>
    </w:p>
    <w:p w14:paraId="602ACE5C" w14:textId="77777777" w:rsidR="00AF7B94" w:rsidRDefault="00AF7B94" w:rsidP="00EC4EED">
      <w:pPr>
        <w:spacing w:after="360"/>
        <w:jc w:val="both"/>
      </w:pPr>
    </w:p>
    <w:p w14:paraId="653B7896" w14:textId="77777777" w:rsidR="00A278C6" w:rsidRDefault="00A278C6" w:rsidP="00EC4EED">
      <w:pPr>
        <w:spacing w:after="360"/>
        <w:jc w:val="both"/>
      </w:pPr>
    </w:p>
    <w:p w14:paraId="358DF22D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1908077" w14:textId="54AAE8A5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5543E0" w:rsidRPr="00E61D8E" w14:paraId="55A066E8" w14:textId="77777777" w:rsidTr="00FC3904">
        <w:trPr>
          <w:trHeight w:val="300"/>
        </w:trPr>
        <w:tc>
          <w:tcPr>
            <w:tcW w:w="7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3D3C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9323D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92959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41757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543E0" w:rsidRPr="00E61D8E" w14:paraId="72637563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A754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7FB36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D1B36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C33B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5543E0" w:rsidRPr="00E61D8E" w14:paraId="715DB3AE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57B0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FD8A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E61B0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6C83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5543E0" w:rsidRPr="00E61D8E" w14:paraId="1A9E8AFB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30F1A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719B6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169B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410F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5543E0" w:rsidRPr="00E61D8E" w14:paraId="4991FF97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6914E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13A2C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185D9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A3D6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5543E0" w:rsidRPr="00E61D8E" w14:paraId="107E93C1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71C33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189ED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01D1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A785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5543E0" w:rsidRPr="00E61D8E" w14:paraId="7F335012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6FF18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52D76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DD75E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0045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5543E0" w:rsidRPr="00E61D8E" w14:paraId="7BBAE653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03A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82D7E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60E51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2793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5543E0" w:rsidRPr="00E61D8E" w14:paraId="3C8D537C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2F9A2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FA2E0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86236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8EC1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5543E0" w:rsidRPr="00E61D8E" w14:paraId="3A789D57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9FEE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C25CE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4074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7C47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5543E0" w:rsidRPr="00E61D8E" w14:paraId="13311461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DB83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0050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AE118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1C00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5543E0" w:rsidRPr="00E61D8E" w14:paraId="0EA8F4E7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781B0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71C79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C1822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C9CF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5543E0" w:rsidRPr="00E61D8E" w14:paraId="254DB083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7E836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0C20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1FD6B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E1E3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5543E0" w:rsidRPr="00E61D8E" w14:paraId="4A51FABD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94C69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5222D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CDD83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90CF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5543E0" w:rsidRPr="00E61D8E" w14:paraId="688C696E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D0A13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84B39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BF1E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D403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5543E0" w:rsidRPr="00E61D8E" w14:paraId="1D151FC0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581D7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30FFC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C9328E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3CAA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5543E0" w:rsidRPr="00E61D8E" w14:paraId="30E91777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FC1FF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24C9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FA01FF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585A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5543E0" w:rsidRPr="00E61D8E" w14:paraId="2A54C5BF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EE7F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6CCF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59FF9D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0FA4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5543E0" w:rsidRPr="00E61D8E" w14:paraId="6843415E" w14:textId="77777777" w:rsidTr="00FC390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2E896" w14:textId="77777777" w:rsidR="005543E0" w:rsidRPr="00E61D8E" w:rsidRDefault="005543E0" w:rsidP="00FC3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17ECF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3AAD81" w14:textId="77777777" w:rsidR="005543E0" w:rsidRPr="00E61D8E" w:rsidRDefault="005543E0" w:rsidP="00FC3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13B0" w14:textId="77777777" w:rsidR="005543E0" w:rsidRPr="00E61D8E" w:rsidRDefault="005543E0" w:rsidP="00FC3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</w:tbl>
    <w:p w14:paraId="7ECAB123" w14:textId="7ADB228E" w:rsidR="00BC2BCA" w:rsidRDefault="00BC2BCA">
      <w:pPr>
        <w:rPr>
          <w:b/>
        </w:rPr>
      </w:pPr>
    </w:p>
    <w:p w14:paraId="660E6558" w14:textId="3C074ABB" w:rsidR="001D65F2" w:rsidRDefault="001D65F2" w:rsidP="00D546A8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5152D927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205"/>
        <w:gridCol w:w="4521"/>
        <w:gridCol w:w="3793"/>
      </w:tblGrid>
      <w:tr w:rsidR="00D546A8" w14:paraId="73E292E0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7261947E" w14:textId="77777777" w:rsidR="00D546A8" w:rsidRDefault="00D546A8" w:rsidP="00D546A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521" w:type="dxa"/>
            <w:vAlign w:val="center"/>
          </w:tcPr>
          <w:p w14:paraId="248A921F" w14:textId="77777777" w:rsidR="00D546A8" w:rsidRDefault="00D546A8" w:rsidP="00D546A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73147BE9" w14:textId="77777777" w:rsidR="00D546A8" w:rsidRDefault="00D546A8" w:rsidP="00D546A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D546A8" w14:paraId="744B04D6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562997AE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21" w:type="dxa"/>
            <w:vAlign w:val="center"/>
          </w:tcPr>
          <w:p w14:paraId="14ACD53E" w14:textId="77777777" w:rsidR="00D546A8" w:rsidRDefault="00D546A8" w:rsidP="00D546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J.I.N. N° 30 (Escuela N° 464)</w:t>
            </w:r>
          </w:p>
        </w:tc>
        <w:tc>
          <w:tcPr>
            <w:tcW w:w="3793" w:type="dxa"/>
            <w:vAlign w:val="center"/>
          </w:tcPr>
          <w:p w14:paraId="457D55A2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D546A8" w14:paraId="7C451C91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7D056F8A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521" w:type="dxa"/>
            <w:vAlign w:val="center"/>
          </w:tcPr>
          <w:p w14:paraId="5494ED41" w14:textId="77777777" w:rsidR="00D546A8" w:rsidRDefault="00D546A8" w:rsidP="00D546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CDI Carita de Luna - CIC Che Guevara</w:t>
            </w:r>
          </w:p>
        </w:tc>
        <w:tc>
          <w:tcPr>
            <w:tcW w:w="3793" w:type="dxa"/>
            <w:vAlign w:val="center"/>
          </w:tcPr>
          <w:p w14:paraId="705EB4A5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D546A8" w14:paraId="1CB04475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0265E5FC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521" w:type="dxa"/>
            <w:vAlign w:val="center"/>
          </w:tcPr>
          <w:p w14:paraId="1A34990A" w14:textId="77777777" w:rsidR="00D546A8" w:rsidRDefault="00D546A8" w:rsidP="00D546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CDI Mimitos - CIC Copacabana</w:t>
            </w:r>
          </w:p>
        </w:tc>
        <w:tc>
          <w:tcPr>
            <w:tcW w:w="3793" w:type="dxa"/>
            <w:vAlign w:val="center"/>
          </w:tcPr>
          <w:p w14:paraId="6EDFD9B7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D546A8" w14:paraId="61467838" w14:textId="77777777" w:rsidTr="00D546A8">
        <w:trPr>
          <w:trHeight w:val="567"/>
        </w:trPr>
        <w:tc>
          <w:tcPr>
            <w:tcW w:w="1205" w:type="dxa"/>
            <w:shd w:val="clear" w:color="auto" w:fill="auto"/>
            <w:vAlign w:val="center"/>
          </w:tcPr>
          <w:p w14:paraId="313F0376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521" w:type="dxa"/>
            <w:vAlign w:val="center"/>
          </w:tcPr>
          <w:p w14:paraId="5974A03B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407 "Prof. Pablo Arroyo"</w:t>
            </w:r>
          </w:p>
        </w:tc>
        <w:tc>
          <w:tcPr>
            <w:tcW w:w="3793" w:type="dxa"/>
            <w:vAlign w:val="center"/>
          </w:tcPr>
          <w:p w14:paraId="6A33D385" w14:textId="77777777" w:rsidR="00D546A8" w:rsidRDefault="00D546A8" w:rsidP="00D546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14:paraId="677EF38D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8C25A" w14:textId="77777777" w:rsidR="00683B4C" w:rsidRDefault="00683B4C" w:rsidP="00363EFE">
      <w:pPr>
        <w:spacing w:after="0" w:line="240" w:lineRule="auto"/>
      </w:pPr>
      <w:r>
        <w:separator/>
      </w:r>
    </w:p>
  </w:endnote>
  <w:endnote w:type="continuationSeparator" w:id="0">
    <w:p w14:paraId="74032DB9" w14:textId="77777777" w:rsidR="00683B4C" w:rsidRDefault="00683B4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0F24C" w14:textId="77777777" w:rsidR="00861741" w:rsidRDefault="0086174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359FD7" wp14:editId="4741FDDB">
          <wp:simplePos x="0" y="0"/>
          <wp:positionH relativeFrom="margin">
            <wp:align>right</wp:align>
          </wp:positionH>
          <wp:positionV relativeFrom="margin">
            <wp:posOffset>7803648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94113" w14:textId="77777777" w:rsidR="00683B4C" w:rsidRDefault="00683B4C" w:rsidP="00363EFE">
      <w:pPr>
        <w:spacing w:after="0" w:line="240" w:lineRule="auto"/>
      </w:pPr>
      <w:r>
        <w:separator/>
      </w:r>
    </w:p>
  </w:footnote>
  <w:footnote w:type="continuationSeparator" w:id="0">
    <w:p w14:paraId="52B0A163" w14:textId="77777777" w:rsidR="00683B4C" w:rsidRDefault="00683B4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C994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30E0782" wp14:editId="0C42F174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43765D" w14:textId="74806287" w:rsidR="00B84795" w:rsidRPr="00B84795" w:rsidRDefault="00710C42" w:rsidP="00710C4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A8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809D5"/>
    <w:rsid w:val="003B0146"/>
    <w:rsid w:val="003C2AF4"/>
    <w:rsid w:val="003D0C8B"/>
    <w:rsid w:val="003D7BF0"/>
    <w:rsid w:val="003E2D74"/>
    <w:rsid w:val="003E39A0"/>
    <w:rsid w:val="004149A8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43E0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3B4C"/>
    <w:rsid w:val="0068718E"/>
    <w:rsid w:val="00697417"/>
    <w:rsid w:val="006A0779"/>
    <w:rsid w:val="006A3087"/>
    <w:rsid w:val="007109C6"/>
    <w:rsid w:val="00710C42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5425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1741"/>
    <w:rsid w:val="008619C3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2A2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2BCA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46A8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86822"/>
    <w:rsid w:val="00E9464C"/>
    <w:rsid w:val="00EA7C32"/>
    <w:rsid w:val="00EC4EED"/>
    <w:rsid w:val="00ED2337"/>
    <w:rsid w:val="00EF016A"/>
    <w:rsid w:val="00EF326B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A210E"/>
  <w15:docId w15:val="{5C352E9B-055E-4544-B51B-FEDD3A3E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BA454-9AC2-4D87-8948-8663AEC4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11</TotalTime>
  <Pages>4</Pages>
  <Words>1340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2024-03-21T11:44:00Z</dcterms:created>
  <dcterms:modified xsi:type="dcterms:W3CDTF">2024-08-20T12:26:00Z</dcterms:modified>
</cp:coreProperties>
</file>