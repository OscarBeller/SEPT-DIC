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C8F7C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08F972E6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C55DD5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BD71F3">
        <w:t xml:space="preserve">PEREIRA, MAXIMILIANO GABRIEL </w:t>
      </w:r>
      <w:r w:rsidR="00ED2337" w:rsidRPr="00011F4D">
        <w:rPr>
          <w:b/>
        </w:rPr>
        <w:t>CUIT</w:t>
      </w:r>
      <w:r w:rsidR="00BD71F3">
        <w:rPr>
          <w:b/>
        </w:rPr>
        <w:t xml:space="preserve"> 20-33.757.877-3 </w:t>
      </w:r>
      <w:r>
        <w:t xml:space="preserve">con domicilio en </w:t>
      </w:r>
      <w:r w:rsidR="00BD71F3">
        <w:t xml:space="preserve">Los Manantiales N° 739 B° </w:t>
      </w:r>
      <w:proofErr w:type="spellStart"/>
      <w:r w:rsidR="00BD71F3">
        <w:t>Chijra</w:t>
      </w:r>
      <w:proofErr w:type="spellEnd"/>
      <w:r w:rsidR="00BD71F3">
        <w:t xml:space="preserve">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64B995C7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3EB3E449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16499B11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20CE86C9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2E159BEC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1A1F1B16" w14:textId="77777777" w:rsidR="0025528E" w:rsidRDefault="0025528E" w:rsidP="0025528E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67009792" w14:textId="229F277B" w:rsidR="004F5D22" w:rsidRPr="00AF7B94" w:rsidRDefault="002F2016" w:rsidP="002F2016">
      <w:pPr>
        <w:spacing w:after="360"/>
        <w:jc w:val="both"/>
      </w:pPr>
      <w:bookmarkStart w:id="0" w:name="_GoBack"/>
      <w:bookmarkEnd w:id="0"/>
      <w:r>
        <w:rPr>
          <w:b/>
          <w:u w:val="single"/>
        </w:rPr>
        <w:lastRenderedPageBreak/>
        <w:t xml:space="preserve"> </w:t>
      </w:r>
      <w:r w:rsidR="00AC60AC">
        <w:rPr>
          <w:b/>
          <w:u w:val="single"/>
        </w:rPr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1CC3A04C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17E93870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6926D655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11F97D2F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2B4422AE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14:paraId="6FF3464C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62DCD0B0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4C3ECC2C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202BA4D4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455F219F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14:paraId="6D99AAF9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3B4106F9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48B54351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6CE4517D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0E172B2A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29DF9C63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027F494D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682BBF73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715C8C9F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068BAB8C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3740D009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4C79A942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14:paraId="1AD0A4DC" w14:textId="77777777" w:rsidR="00F009BA" w:rsidRDefault="00F009BA" w:rsidP="00F009BA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4779B594" w14:textId="77777777" w:rsidR="0016667D" w:rsidRPr="00E134AF" w:rsidRDefault="0016667D" w:rsidP="00331C45">
      <w:pPr>
        <w:spacing w:after="360"/>
        <w:jc w:val="both"/>
      </w:pPr>
    </w:p>
    <w:p w14:paraId="2337D532" w14:textId="77777777" w:rsidR="00BA79E3" w:rsidRDefault="00BA79E3" w:rsidP="00EC4EED">
      <w:pPr>
        <w:spacing w:after="360"/>
        <w:jc w:val="both"/>
      </w:pPr>
    </w:p>
    <w:p w14:paraId="2FFA9E41" w14:textId="77777777" w:rsidR="00A278C6" w:rsidRDefault="00A278C6" w:rsidP="00EC4EED">
      <w:pPr>
        <w:spacing w:after="360"/>
        <w:jc w:val="both"/>
      </w:pPr>
    </w:p>
    <w:p w14:paraId="3C95FB34" w14:textId="77777777" w:rsidR="00AF7B94" w:rsidRDefault="00AF7B94" w:rsidP="00EC4EED">
      <w:pPr>
        <w:spacing w:after="360"/>
        <w:jc w:val="both"/>
      </w:pPr>
    </w:p>
    <w:p w14:paraId="60D2E0B1" w14:textId="77777777" w:rsidR="00A278C6" w:rsidRDefault="00A278C6" w:rsidP="00EC4EED">
      <w:pPr>
        <w:spacing w:after="360"/>
        <w:jc w:val="both"/>
      </w:pPr>
    </w:p>
    <w:p w14:paraId="1502C83C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26C868C9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7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500"/>
        <w:gridCol w:w="1380"/>
        <w:gridCol w:w="1420"/>
      </w:tblGrid>
      <w:tr w:rsidR="00F009BA" w:rsidRPr="00F009BA" w14:paraId="3AA7E5F1" w14:textId="77777777" w:rsidTr="00F009BA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AB0E2" w14:textId="77777777" w:rsidR="00F009BA" w:rsidRPr="00F009BA" w:rsidRDefault="00F009BA" w:rsidP="00F00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RENGLON</w:t>
            </w:r>
          </w:p>
        </w:tc>
        <w:tc>
          <w:tcPr>
            <w:tcW w:w="3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08866" w14:textId="77777777" w:rsidR="00F009BA" w:rsidRPr="00F009BA" w:rsidRDefault="00F009BA" w:rsidP="00F009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009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D70AC" w14:textId="77777777" w:rsidR="00F009BA" w:rsidRPr="00F009BA" w:rsidRDefault="00F009BA" w:rsidP="00F009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09B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MEDIDA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83221" w14:textId="77777777" w:rsidR="00F009BA" w:rsidRPr="00F009BA" w:rsidRDefault="00F009BA" w:rsidP="00F009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009B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F009BA" w:rsidRPr="00F009BA" w14:paraId="78CAD21A" w14:textId="77777777" w:rsidTr="00F009BA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D331B" w14:textId="77777777" w:rsidR="00F009BA" w:rsidRPr="00F009BA" w:rsidRDefault="00F009BA" w:rsidP="00F0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E6382" w14:textId="77777777" w:rsidR="00F009BA" w:rsidRPr="00F009BA" w:rsidRDefault="00F009BA" w:rsidP="00F00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C3DC2" w14:textId="77777777" w:rsidR="00F009BA" w:rsidRPr="00F009BA" w:rsidRDefault="00F009BA" w:rsidP="00F009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9F28D" w14:textId="77777777" w:rsidR="00F009BA" w:rsidRPr="00F009BA" w:rsidRDefault="00F009BA" w:rsidP="00F009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09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$ 1.100,00</w:t>
            </w:r>
          </w:p>
        </w:tc>
      </w:tr>
      <w:tr w:rsidR="00F009BA" w:rsidRPr="00F009BA" w14:paraId="6885F5C3" w14:textId="77777777" w:rsidTr="00F009BA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B2935" w14:textId="77777777" w:rsidR="00F009BA" w:rsidRPr="00F009BA" w:rsidRDefault="00F009BA" w:rsidP="00F0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8902D" w14:textId="77777777" w:rsidR="00F009BA" w:rsidRPr="00F009BA" w:rsidRDefault="00F009BA" w:rsidP="00F00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FD17B" w14:textId="77777777" w:rsidR="00F009BA" w:rsidRPr="00F009BA" w:rsidRDefault="00F009BA" w:rsidP="00F009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 xml:space="preserve">KG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4524B" w14:textId="77777777" w:rsidR="00F009BA" w:rsidRPr="00F009BA" w:rsidRDefault="00F009BA" w:rsidP="00F009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09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$ 2.000,00</w:t>
            </w:r>
          </w:p>
        </w:tc>
      </w:tr>
      <w:tr w:rsidR="00F009BA" w:rsidRPr="00F009BA" w14:paraId="76FE2B92" w14:textId="77777777" w:rsidTr="00F009BA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2370B" w14:textId="77777777" w:rsidR="00F009BA" w:rsidRPr="00F009BA" w:rsidRDefault="00F009BA" w:rsidP="00F0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68ED6" w14:textId="77777777" w:rsidR="00F009BA" w:rsidRPr="00F009BA" w:rsidRDefault="00F009BA" w:rsidP="00F00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2B30A" w14:textId="77777777" w:rsidR="00F009BA" w:rsidRPr="00F009BA" w:rsidRDefault="00F009BA" w:rsidP="00F009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CAJA X 50 UN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B2D85" w14:textId="77777777" w:rsidR="00F009BA" w:rsidRPr="00F009BA" w:rsidRDefault="00F009BA" w:rsidP="00F009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09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$ 2.500,00</w:t>
            </w:r>
          </w:p>
        </w:tc>
      </w:tr>
      <w:tr w:rsidR="00F009BA" w:rsidRPr="00F009BA" w14:paraId="1A92A164" w14:textId="77777777" w:rsidTr="00F009BA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A723C" w14:textId="77777777" w:rsidR="00F009BA" w:rsidRPr="00F009BA" w:rsidRDefault="00F009BA" w:rsidP="00F0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D1461" w14:textId="77777777" w:rsidR="00F009BA" w:rsidRPr="00F009BA" w:rsidRDefault="00F009BA" w:rsidP="00F00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3A9FF" w14:textId="77777777" w:rsidR="00F009BA" w:rsidRPr="00F009BA" w:rsidRDefault="00F009BA" w:rsidP="00F009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CAJA X 50 UN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D96E6" w14:textId="77777777" w:rsidR="00F009BA" w:rsidRPr="00F009BA" w:rsidRDefault="00F009BA" w:rsidP="00F009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09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$ 2.500,00</w:t>
            </w:r>
          </w:p>
        </w:tc>
      </w:tr>
      <w:tr w:rsidR="00F009BA" w:rsidRPr="00F009BA" w14:paraId="3DF5A8F4" w14:textId="77777777" w:rsidTr="00F009BA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636C6" w14:textId="77777777" w:rsidR="00F009BA" w:rsidRPr="00F009BA" w:rsidRDefault="00F009BA" w:rsidP="00F0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FFB4F" w14:textId="77777777" w:rsidR="00F009BA" w:rsidRPr="00F009BA" w:rsidRDefault="00F009BA" w:rsidP="00F00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8D413" w14:textId="77777777" w:rsidR="00F009BA" w:rsidRPr="00F009BA" w:rsidRDefault="00F009BA" w:rsidP="00F009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CB698" w14:textId="77777777" w:rsidR="00F009BA" w:rsidRPr="00F009BA" w:rsidRDefault="00F009BA" w:rsidP="00F009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09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$ 8.000,00</w:t>
            </w:r>
          </w:p>
        </w:tc>
      </w:tr>
      <w:tr w:rsidR="00F009BA" w:rsidRPr="00F009BA" w14:paraId="6F87C07D" w14:textId="77777777" w:rsidTr="00F009BA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F7A46" w14:textId="77777777" w:rsidR="00F009BA" w:rsidRPr="00F009BA" w:rsidRDefault="00F009BA" w:rsidP="00F0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29CE8" w14:textId="77777777" w:rsidR="00F009BA" w:rsidRPr="00F009BA" w:rsidRDefault="00F009BA" w:rsidP="00F00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A4313" w14:textId="77777777" w:rsidR="00F009BA" w:rsidRPr="00F009BA" w:rsidRDefault="00F009BA" w:rsidP="00F009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C2517" w14:textId="77777777" w:rsidR="00F009BA" w:rsidRPr="00F009BA" w:rsidRDefault="00F009BA" w:rsidP="00F009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09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$ 3.300,00</w:t>
            </w:r>
          </w:p>
        </w:tc>
      </w:tr>
      <w:tr w:rsidR="00F009BA" w:rsidRPr="00F009BA" w14:paraId="0F1EF496" w14:textId="77777777" w:rsidTr="00F009BA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07325" w14:textId="77777777" w:rsidR="00F009BA" w:rsidRPr="00F009BA" w:rsidRDefault="00F009BA" w:rsidP="00F0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E3679" w14:textId="77777777" w:rsidR="00F009BA" w:rsidRPr="00F009BA" w:rsidRDefault="00F009BA" w:rsidP="00F00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F009BA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F009BA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C863D" w14:textId="77777777" w:rsidR="00F009BA" w:rsidRPr="00F009BA" w:rsidRDefault="00F009BA" w:rsidP="00F009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6BA89" w14:textId="77777777" w:rsidR="00F009BA" w:rsidRPr="00F009BA" w:rsidRDefault="00F009BA" w:rsidP="00F009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09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$ 3.200,00</w:t>
            </w:r>
          </w:p>
        </w:tc>
      </w:tr>
      <w:tr w:rsidR="00F009BA" w:rsidRPr="00F009BA" w14:paraId="75265214" w14:textId="77777777" w:rsidTr="00F009BA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9D7AA" w14:textId="77777777" w:rsidR="00F009BA" w:rsidRPr="00F009BA" w:rsidRDefault="00F009BA" w:rsidP="00F0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35EEF" w14:textId="77777777" w:rsidR="00F009BA" w:rsidRPr="00F009BA" w:rsidRDefault="00F009BA" w:rsidP="00F00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DF049" w14:textId="77777777" w:rsidR="00F009BA" w:rsidRPr="00F009BA" w:rsidRDefault="00F009BA" w:rsidP="00F009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7E4EE" w14:textId="77777777" w:rsidR="00F009BA" w:rsidRPr="00F009BA" w:rsidRDefault="00F009BA" w:rsidP="00F009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09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$ 3.000,00</w:t>
            </w:r>
          </w:p>
        </w:tc>
      </w:tr>
      <w:tr w:rsidR="00F009BA" w:rsidRPr="00F009BA" w14:paraId="162EDF43" w14:textId="77777777" w:rsidTr="00F009BA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7BE61" w14:textId="77777777" w:rsidR="00F009BA" w:rsidRPr="00F009BA" w:rsidRDefault="00F009BA" w:rsidP="00F0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F657B" w14:textId="77777777" w:rsidR="00F009BA" w:rsidRPr="00F009BA" w:rsidRDefault="00F009BA" w:rsidP="00F00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4FC25" w14:textId="77777777" w:rsidR="00F009BA" w:rsidRPr="00F009BA" w:rsidRDefault="00F009BA" w:rsidP="00F009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9F6D3" w14:textId="77777777" w:rsidR="00F009BA" w:rsidRPr="00F009BA" w:rsidRDefault="00F009BA" w:rsidP="00F009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09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$ 8.800,00</w:t>
            </w:r>
          </w:p>
        </w:tc>
      </w:tr>
      <w:tr w:rsidR="00F009BA" w:rsidRPr="00F009BA" w14:paraId="2A9DA3B5" w14:textId="77777777" w:rsidTr="00F009BA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7C251" w14:textId="77777777" w:rsidR="00F009BA" w:rsidRPr="00F009BA" w:rsidRDefault="00F009BA" w:rsidP="00F0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66103" w14:textId="77777777" w:rsidR="00F009BA" w:rsidRPr="00F009BA" w:rsidRDefault="00F009BA" w:rsidP="00F00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09BA">
              <w:rPr>
                <w:rFonts w:ascii="Calibri" w:eastAsia="Times New Roman" w:hAnsi="Calibri" w:cs="Calibri"/>
                <w:color w:val="000000"/>
              </w:rPr>
              <w:t>Limon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483CA" w14:textId="77777777" w:rsidR="00F009BA" w:rsidRPr="00F009BA" w:rsidRDefault="00F009BA" w:rsidP="00F009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08BBC" w14:textId="77777777" w:rsidR="00F009BA" w:rsidRPr="00F009BA" w:rsidRDefault="00F009BA" w:rsidP="00F009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09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$ 850,00</w:t>
            </w:r>
          </w:p>
        </w:tc>
      </w:tr>
      <w:tr w:rsidR="00F009BA" w:rsidRPr="00F009BA" w14:paraId="25E83763" w14:textId="77777777" w:rsidTr="00F009BA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E2CB1" w14:textId="77777777" w:rsidR="00F009BA" w:rsidRPr="00F009BA" w:rsidRDefault="00F009BA" w:rsidP="00F0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58F9D" w14:textId="77777777" w:rsidR="00F009BA" w:rsidRPr="00F009BA" w:rsidRDefault="00F009BA" w:rsidP="00F00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Cacao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36A0D" w14:textId="77777777" w:rsidR="00F009BA" w:rsidRPr="00F009BA" w:rsidRDefault="00F009BA" w:rsidP="00F009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180 gr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863C4" w14:textId="77777777" w:rsidR="00F009BA" w:rsidRPr="00F009BA" w:rsidRDefault="00F009BA" w:rsidP="00F009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009B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$ 1.900,00</w:t>
            </w:r>
          </w:p>
        </w:tc>
      </w:tr>
      <w:tr w:rsidR="00F009BA" w:rsidRPr="00F009BA" w14:paraId="22382006" w14:textId="77777777" w:rsidTr="00F009BA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19AFE" w14:textId="77777777" w:rsidR="00F009BA" w:rsidRPr="00F009BA" w:rsidRDefault="00F009BA" w:rsidP="00F0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3EDCC" w14:textId="77777777" w:rsidR="00F009BA" w:rsidRPr="00F009BA" w:rsidRDefault="00F009BA" w:rsidP="00F00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677AF" w14:textId="77777777" w:rsidR="00F009BA" w:rsidRPr="00F009BA" w:rsidRDefault="00F009BA" w:rsidP="00F009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A66D8" w14:textId="77777777" w:rsidR="00F009BA" w:rsidRPr="00F009BA" w:rsidRDefault="00F009BA" w:rsidP="00F00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09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2.800,00 </w:t>
            </w:r>
          </w:p>
        </w:tc>
      </w:tr>
      <w:tr w:rsidR="00F009BA" w:rsidRPr="00F009BA" w14:paraId="33A982F4" w14:textId="77777777" w:rsidTr="00F009BA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13874" w14:textId="77777777" w:rsidR="00F009BA" w:rsidRPr="00F009BA" w:rsidRDefault="00F009BA" w:rsidP="00F00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FB5C6" w14:textId="77777777" w:rsidR="00F009BA" w:rsidRPr="00F009BA" w:rsidRDefault="00F009BA" w:rsidP="00F00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9BA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D3B88" w14:textId="77777777" w:rsidR="00F009BA" w:rsidRPr="00F009BA" w:rsidRDefault="00F009BA" w:rsidP="00F009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09BA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F009B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198A3" w14:textId="77777777" w:rsidR="00F009BA" w:rsidRPr="00F009BA" w:rsidRDefault="00F009BA" w:rsidP="00F00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009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2.300,00 </w:t>
            </w:r>
          </w:p>
        </w:tc>
      </w:tr>
    </w:tbl>
    <w:p w14:paraId="45C0E4C7" w14:textId="4E9853CD" w:rsidR="00BD71F3" w:rsidRDefault="00BD71F3">
      <w:pPr>
        <w:rPr>
          <w:b/>
        </w:rPr>
      </w:pPr>
    </w:p>
    <w:p w14:paraId="141574E5" w14:textId="77777777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16323D6D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14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1"/>
        <w:gridCol w:w="5422"/>
        <w:gridCol w:w="2501"/>
      </w:tblGrid>
      <w:tr w:rsidR="00BD71F3" w:rsidRPr="00BD71F3" w14:paraId="0C8D5885" w14:textId="77777777" w:rsidTr="00BD71F3">
        <w:trPr>
          <w:trHeight w:val="644"/>
        </w:trPr>
        <w:tc>
          <w:tcPr>
            <w:tcW w:w="1221" w:type="dxa"/>
            <w:shd w:val="clear" w:color="auto" w:fill="auto"/>
            <w:vAlign w:val="center"/>
            <w:hideMark/>
          </w:tcPr>
          <w:p w14:paraId="206B35F9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D71F3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422" w:type="dxa"/>
            <w:shd w:val="clear" w:color="auto" w:fill="auto"/>
            <w:vAlign w:val="center"/>
            <w:hideMark/>
          </w:tcPr>
          <w:p w14:paraId="4C024DD9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D71F3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501" w:type="dxa"/>
            <w:shd w:val="clear" w:color="auto" w:fill="auto"/>
            <w:vAlign w:val="center"/>
            <w:hideMark/>
          </w:tcPr>
          <w:p w14:paraId="0F71671C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D71F3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BD71F3" w:rsidRPr="00BD71F3" w14:paraId="6ADE45F7" w14:textId="77777777" w:rsidTr="00BD71F3">
        <w:trPr>
          <w:trHeight w:val="481"/>
        </w:trPr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25899466" w14:textId="77777777" w:rsidR="00BD71F3" w:rsidRPr="00BD71F3" w:rsidRDefault="00BD71F3" w:rsidP="00BD71F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D71F3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422" w:type="dxa"/>
            <w:shd w:val="clear" w:color="auto" w:fill="auto"/>
            <w:vAlign w:val="bottom"/>
            <w:hideMark/>
          </w:tcPr>
          <w:p w14:paraId="2A0EDBBB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1F3">
              <w:rPr>
                <w:rFonts w:ascii="Calibri" w:eastAsia="Times New Roman" w:hAnsi="Calibri" w:cs="Calibri"/>
                <w:color w:val="000000"/>
              </w:rPr>
              <w:t>Colegio Secundario Nº 6</w:t>
            </w:r>
          </w:p>
        </w:tc>
        <w:tc>
          <w:tcPr>
            <w:tcW w:w="2501" w:type="dxa"/>
            <w:shd w:val="clear" w:color="auto" w:fill="auto"/>
            <w:vAlign w:val="bottom"/>
            <w:hideMark/>
          </w:tcPr>
          <w:p w14:paraId="17106423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1F3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BD71F3" w:rsidRPr="00BD71F3" w14:paraId="1F10175C" w14:textId="77777777" w:rsidTr="00BD71F3">
        <w:trPr>
          <w:trHeight w:val="481"/>
        </w:trPr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6C2EF7DC" w14:textId="77777777" w:rsidR="00BD71F3" w:rsidRPr="00BD71F3" w:rsidRDefault="00BD71F3" w:rsidP="00BD71F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D71F3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422" w:type="dxa"/>
            <w:shd w:val="clear" w:color="auto" w:fill="auto"/>
            <w:vAlign w:val="bottom"/>
            <w:hideMark/>
          </w:tcPr>
          <w:p w14:paraId="60E798BF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1F3">
              <w:rPr>
                <w:rFonts w:ascii="Calibri" w:eastAsia="Times New Roman" w:hAnsi="Calibri" w:cs="Calibri"/>
                <w:color w:val="000000"/>
              </w:rPr>
              <w:t>Escuela N° 464 "Provincia de Jujuy"</w:t>
            </w:r>
          </w:p>
        </w:tc>
        <w:tc>
          <w:tcPr>
            <w:tcW w:w="2501" w:type="dxa"/>
            <w:shd w:val="clear" w:color="auto" w:fill="auto"/>
            <w:vAlign w:val="bottom"/>
            <w:hideMark/>
          </w:tcPr>
          <w:p w14:paraId="2FDBD1E5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1F3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BD71F3" w:rsidRPr="00BD71F3" w14:paraId="7F7B92E8" w14:textId="77777777" w:rsidTr="00BD71F3">
        <w:trPr>
          <w:trHeight w:val="481"/>
        </w:trPr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475CDDBE" w14:textId="77777777" w:rsidR="00BD71F3" w:rsidRPr="00BD71F3" w:rsidRDefault="00BD71F3" w:rsidP="00BD71F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D71F3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422" w:type="dxa"/>
            <w:shd w:val="clear" w:color="auto" w:fill="auto"/>
            <w:vAlign w:val="bottom"/>
            <w:hideMark/>
          </w:tcPr>
          <w:p w14:paraId="50B39A23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D71F3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BD71F3">
              <w:rPr>
                <w:rFonts w:ascii="Calibri" w:eastAsia="Times New Roman" w:hAnsi="Calibri" w:cs="Calibri"/>
                <w:color w:val="000000"/>
              </w:rPr>
              <w:t xml:space="preserve"> Independiente N° 3 (Escuela Nº 434)</w:t>
            </w:r>
          </w:p>
        </w:tc>
        <w:tc>
          <w:tcPr>
            <w:tcW w:w="2501" w:type="dxa"/>
            <w:shd w:val="clear" w:color="auto" w:fill="auto"/>
            <w:vAlign w:val="bottom"/>
            <w:hideMark/>
          </w:tcPr>
          <w:p w14:paraId="152D21EF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1F3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BD71F3" w:rsidRPr="00BD71F3" w14:paraId="713AF72A" w14:textId="77777777" w:rsidTr="00BD71F3">
        <w:trPr>
          <w:trHeight w:val="481"/>
        </w:trPr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42BFBA41" w14:textId="77777777" w:rsidR="00BD71F3" w:rsidRPr="00BD71F3" w:rsidRDefault="00BD71F3" w:rsidP="00BD71F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D71F3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422" w:type="dxa"/>
            <w:shd w:val="clear" w:color="auto" w:fill="auto"/>
            <w:vAlign w:val="bottom"/>
            <w:hideMark/>
          </w:tcPr>
          <w:p w14:paraId="50591FB6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1F3">
              <w:rPr>
                <w:rFonts w:ascii="Calibri" w:eastAsia="Times New Roman" w:hAnsi="Calibri" w:cs="Calibri"/>
                <w:color w:val="000000"/>
              </w:rPr>
              <w:t xml:space="preserve">Centro Polivalente de Artes "Prof. Luis A. </w:t>
            </w:r>
            <w:proofErr w:type="spellStart"/>
            <w:r w:rsidRPr="00BD71F3">
              <w:rPr>
                <w:rFonts w:ascii="Calibri" w:eastAsia="Times New Roman" w:hAnsi="Calibri" w:cs="Calibri"/>
                <w:color w:val="000000"/>
              </w:rPr>
              <w:t>Martinez</w:t>
            </w:r>
            <w:proofErr w:type="spellEnd"/>
            <w:r w:rsidRPr="00BD71F3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501" w:type="dxa"/>
            <w:shd w:val="clear" w:color="auto" w:fill="auto"/>
            <w:vAlign w:val="bottom"/>
            <w:hideMark/>
          </w:tcPr>
          <w:p w14:paraId="062269A1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1F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D71F3" w:rsidRPr="00BD71F3" w14:paraId="4B807425" w14:textId="77777777" w:rsidTr="00BD71F3">
        <w:trPr>
          <w:trHeight w:val="481"/>
        </w:trPr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7E28F081" w14:textId="77777777" w:rsidR="00BD71F3" w:rsidRPr="00BD71F3" w:rsidRDefault="00BD71F3" w:rsidP="00BD71F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D71F3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422" w:type="dxa"/>
            <w:shd w:val="clear" w:color="auto" w:fill="auto"/>
            <w:vAlign w:val="bottom"/>
            <w:hideMark/>
          </w:tcPr>
          <w:p w14:paraId="039F7496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1F3">
              <w:rPr>
                <w:rFonts w:ascii="Calibri" w:eastAsia="Times New Roman" w:hAnsi="Calibri" w:cs="Calibri"/>
                <w:color w:val="000000"/>
              </w:rPr>
              <w:t>Colegio Polimodal Nº 3</w:t>
            </w:r>
          </w:p>
        </w:tc>
        <w:tc>
          <w:tcPr>
            <w:tcW w:w="2501" w:type="dxa"/>
            <w:shd w:val="clear" w:color="auto" w:fill="auto"/>
            <w:vAlign w:val="bottom"/>
            <w:hideMark/>
          </w:tcPr>
          <w:p w14:paraId="17484B61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1F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D71F3" w:rsidRPr="00BD71F3" w14:paraId="52EAF7D5" w14:textId="77777777" w:rsidTr="00BD71F3">
        <w:trPr>
          <w:trHeight w:val="481"/>
        </w:trPr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19F49A38" w14:textId="77777777" w:rsidR="00BD71F3" w:rsidRPr="00BD71F3" w:rsidRDefault="00BD71F3" w:rsidP="00BD71F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D71F3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422" w:type="dxa"/>
            <w:shd w:val="clear" w:color="auto" w:fill="auto"/>
            <w:vAlign w:val="bottom"/>
            <w:hideMark/>
          </w:tcPr>
          <w:p w14:paraId="57CD0399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1F3">
              <w:rPr>
                <w:rFonts w:ascii="Calibri" w:eastAsia="Times New Roman" w:hAnsi="Calibri" w:cs="Calibri"/>
                <w:color w:val="000000"/>
              </w:rPr>
              <w:t>Escuela de Comercio "Eusebio Ibarra"</w:t>
            </w:r>
          </w:p>
        </w:tc>
        <w:tc>
          <w:tcPr>
            <w:tcW w:w="2501" w:type="dxa"/>
            <w:shd w:val="clear" w:color="auto" w:fill="auto"/>
            <w:vAlign w:val="bottom"/>
            <w:hideMark/>
          </w:tcPr>
          <w:p w14:paraId="6F0FF9B1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1F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D71F3" w:rsidRPr="00BD71F3" w14:paraId="67CBF169" w14:textId="77777777" w:rsidTr="00BD71F3">
        <w:trPr>
          <w:trHeight w:val="481"/>
        </w:trPr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1B327C06" w14:textId="77777777" w:rsidR="00BD71F3" w:rsidRPr="00BD71F3" w:rsidRDefault="00BD71F3" w:rsidP="00BD71F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D71F3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5422" w:type="dxa"/>
            <w:shd w:val="clear" w:color="auto" w:fill="auto"/>
            <w:vAlign w:val="bottom"/>
            <w:hideMark/>
          </w:tcPr>
          <w:p w14:paraId="7ACCBD41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1F3">
              <w:rPr>
                <w:rFonts w:ascii="Calibri" w:eastAsia="Times New Roman" w:hAnsi="Calibri" w:cs="Calibri"/>
                <w:color w:val="000000"/>
              </w:rPr>
              <w:t>Escuela N° 68 " Maestra Concepción Cicarelli"</w:t>
            </w:r>
          </w:p>
        </w:tc>
        <w:tc>
          <w:tcPr>
            <w:tcW w:w="2501" w:type="dxa"/>
            <w:shd w:val="clear" w:color="auto" w:fill="auto"/>
            <w:vAlign w:val="bottom"/>
            <w:hideMark/>
          </w:tcPr>
          <w:p w14:paraId="1B8566F8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1F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D71F3" w:rsidRPr="00BD71F3" w14:paraId="59D8FDAC" w14:textId="77777777" w:rsidTr="00BD71F3">
        <w:trPr>
          <w:trHeight w:val="481"/>
        </w:trPr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15F947A0" w14:textId="77777777" w:rsidR="00BD71F3" w:rsidRPr="00BD71F3" w:rsidRDefault="00BD71F3" w:rsidP="00BD71F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D71F3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5422" w:type="dxa"/>
            <w:shd w:val="clear" w:color="auto" w:fill="auto"/>
            <w:vAlign w:val="bottom"/>
            <w:hideMark/>
          </w:tcPr>
          <w:p w14:paraId="173D8FFB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1F3">
              <w:rPr>
                <w:rFonts w:ascii="Calibri" w:eastAsia="Times New Roman" w:hAnsi="Calibri" w:cs="Calibri"/>
                <w:color w:val="000000"/>
              </w:rPr>
              <w:t>Escuela Nº 1 "Gral. Manuel Belgrano"</w:t>
            </w:r>
          </w:p>
        </w:tc>
        <w:tc>
          <w:tcPr>
            <w:tcW w:w="2501" w:type="dxa"/>
            <w:shd w:val="clear" w:color="auto" w:fill="auto"/>
            <w:vAlign w:val="bottom"/>
            <w:hideMark/>
          </w:tcPr>
          <w:p w14:paraId="2FC95545" w14:textId="77777777" w:rsidR="00BD71F3" w:rsidRPr="00BD71F3" w:rsidRDefault="00BD71F3" w:rsidP="00BD71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71F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</w:tbl>
    <w:p w14:paraId="7488A5DE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82BC86" w14:textId="77777777" w:rsidR="0029621F" w:rsidRDefault="0029621F" w:rsidP="00363EFE">
      <w:pPr>
        <w:spacing w:after="0" w:line="240" w:lineRule="auto"/>
      </w:pPr>
      <w:r>
        <w:separator/>
      </w:r>
    </w:p>
  </w:endnote>
  <w:endnote w:type="continuationSeparator" w:id="0">
    <w:p w14:paraId="332DD0E6" w14:textId="77777777" w:rsidR="0029621F" w:rsidRDefault="0029621F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60364" w14:textId="77777777" w:rsidR="002121AA" w:rsidRPr="002121AA" w:rsidRDefault="002121AA" w:rsidP="002121AA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068D699" wp14:editId="67DCBF59">
          <wp:simplePos x="0" y="0"/>
          <wp:positionH relativeFrom="column">
            <wp:posOffset>4427220</wp:posOffset>
          </wp:positionH>
          <wp:positionV relativeFrom="paragraph">
            <wp:posOffset>-555625</wp:posOffset>
          </wp:positionV>
          <wp:extent cx="1409065" cy="980440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06ED4" w14:textId="77777777" w:rsidR="0029621F" w:rsidRDefault="0029621F" w:rsidP="00363EFE">
      <w:pPr>
        <w:spacing w:after="0" w:line="240" w:lineRule="auto"/>
      </w:pPr>
      <w:r>
        <w:separator/>
      </w:r>
    </w:p>
  </w:footnote>
  <w:footnote w:type="continuationSeparator" w:id="0">
    <w:p w14:paraId="3D7322AA" w14:textId="77777777" w:rsidR="0029621F" w:rsidRDefault="0029621F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52A855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14ACA0AF" wp14:editId="3D9D2387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B4645F" w14:textId="77777777" w:rsidR="00F009BA" w:rsidRDefault="00F009BA" w:rsidP="00F009BA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F3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121AA"/>
    <w:rsid w:val="00223A56"/>
    <w:rsid w:val="00225F4F"/>
    <w:rsid w:val="0025528E"/>
    <w:rsid w:val="00261957"/>
    <w:rsid w:val="002624B8"/>
    <w:rsid w:val="0029621F"/>
    <w:rsid w:val="002B10D9"/>
    <w:rsid w:val="002C347A"/>
    <w:rsid w:val="002D3B60"/>
    <w:rsid w:val="002F2016"/>
    <w:rsid w:val="002F3577"/>
    <w:rsid w:val="00314884"/>
    <w:rsid w:val="00314DB2"/>
    <w:rsid w:val="00331C45"/>
    <w:rsid w:val="003462A7"/>
    <w:rsid w:val="00363EFE"/>
    <w:rsid w:val="003B0146"/>
    <w:rsid w:val="003C2AF4"/>
    <w:rsid w:val="003C70B9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4792"/>
    <w:rsid w:val="009A5961"/>
    <w:rsid w:val="009B54B5"/>
    <w:rsid w:val="009C5AFB"/>
    <w:rsid w:val="009D0470"/>
    <w:rsid w:val="009D571D"/>
    <w:rsid w:val="009D7DD6"/>
    <w:rsid w:val="009E11DE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D71F3"/>
    <w:rsid w:val="00BF3284"/>
    <w:rsid w:val="00C051FC"/>
    <w:rsid w:val="00C068C4"/>
    <w:rsid w:val="00C13A26"/>
    <w:rsid w:val="00C47193"/>
    <w:rsid w:val="00C550B6"/>
    <w:rsid w:val="00C55DD5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09BA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689403"/>
  <w15:docId w15:val="{6A2F8690-4B29-4E73-82DA-C076C214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09F5F-520A-42C1-9E07-0251E3129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10</TotalTime>
  <Pages>4</Pages>
  <Words>1349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7</cp:revision>
  <cp:lastPrinted>2022-04-08T16:53:00Z</cp:lastPrinted>
  <dcterms:created xsi:type="dcterms:W3CDTF">2024-03-25T14:08:00Z</dcterms:created>
  <dcterms:modified xsi:type="dcterms:W3CDTF">2024-08-20T13:07:00Z</dcterms:modified>
</cp:coreProperties>
</file>