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B16CBA">
        <w:t xml:space="preserve">Sr. Rodolfo Orlando Nieto </w:t>
      </w:r>
      <w:r w:rsidR="001019CE">
        <w:t xml:space="preserve"> 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3530F6">
        <w:t xml:space="preserve">. </w:t>
      </w:r>
      <w:r w:rsidR="003530F6" w:rsidRPr="003530F6">
        <w:t>PM FACTORY EN FORMACION S.R.L.</w:t>
      </w:r>
      <w:r w:rsidR="006A43F3">
        <w:t xml:space="preserve"> </w:t>
      </w:r>
      <w:r w:rsidR="00ED2337" w:rsidRPr="00011F4D">
        <w:rPr>
          <w:b/>
        </w:rPr>
        <w:t>CUIT</w:t>
      </w:r>
      <w:r w:rsidR="006A43F3">
        <w:rPr>
          <w:b/>
        </w:rPr>
        <w:t xml:space="preserve"> </w:t>
      </w:r>
      <w:r w:rsidR="003530F6" w:rsidRPr="003530F6">
        <w:rPr>
          <w:b/>
        </w:rPr>
        <w:t>30</w:t>
      </w:r>
      <w:r w:rsidR="003530F6">
        <w:rPr>
          <w:b/>
        </w:rPr>
        <w:t>-</w:t>
      </w:r>
      <w:r w:rsidR="003530F6" w:rsidRPr="003530F6">
        <w:rPr>
          <w:b/>
        </w:rPr>
        <w:t>71</w:t>
      </w:r>
      <w:r w:rsidR="003530F6">
        <w:rPr>
          <w:b/>
        </w:rPr>
        <w:t>.</w:t>
      </w:r>
      <w:r w:rsidR="003530F6" w:rsidRPr="003530F6">
        <w:rPr>
          <w:b/>
        </w:rPr>
        <w:t>848</w:t>
      </w:r>
      <w:r w:rsidR="003530F6">
        <w:rPr>
          <w:b/>
        </w:rPr>
        <w:t>.</w:t>
      </w:r>
      <w:r w:rsidR="003530F6" w:rsidRPr="003530F6">
        <w:rPr>
          <w:b/>
        </w:rPr>
        <w:t>483</w:t>
      </w:r>
      <w:r w:rsidR="003530F6">
        <w:rPr>
          <w:b/>
        </w:rPr>
        <w:t>-</w:t>
      </w:r>
      <w:r w:rsidR="003530F6" w:rsidRPr="003530F6">
        <w:rPr>
          <w:b/>
        </w:rPr>
        <w:t>5</w:t>
      </w:r>
      <w:r w:rsidR="006A43F3">
        <w:rPr>
          <w:b/>
        </w:rPr>
        <w:t xml:space="preserve"> </w:t>
      </w:r>
      <w:r>
        <w:t xml:space="preserve">con domicilio en </w:t>
      </w:r>
      <w:r w:rsidR="003530F6" w:rsidRPr="003530F6">
        <w:t xml:space="preserve"> MANUEL PEREZ 456 DPTO UF1 Bajo la Viña,</w:t>
      </w:r>
      <w:r w:rsidR="003530F6">
        <w:t xml:space="preserve"> San salvador de Jujuy,</w:t>
      </w:r>
      <w:r w:rsidR="006A43F3">
        <w:t xml:space="preserve"> </w:t>
      </w:r>
      <w:r w:rsidR="004F5D22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DD4C23" w:rsidRDefault="00DD4C23" w:rsidP="00DD4C23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DD4C23" w:rsidRDefault="00DD4C23" w:rsidP="00DD4C23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8"/>
        <w:gridCol w:w="3341"/>
        <w:gridCol w:w="1553"/>
        <w:gridCol w:w="1959"/>
      </w:tblGrid>
      <w:tr w:rsidR="000771FE" w:rsidRPr="000771FE" w:rsidTr="000771FE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771FE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0771F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71FE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71FE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71F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0771FE" w:rsidRPr="000771FE" w:rsidTr="000771F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1FE" w:rsidRPr="000771FE" w:rsidRDefault="000771FE" w:rsidP="0007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 xml:space="preserve"> $                 4.800,00 </w:t>
            </w:r>
          </w:p>
        </w:tc>
      </w:tr>
      <w:tr w:rsidR="000771FE" w:rsidRPr="000771FE" w:rsidTr="000771F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71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13.500,00 </w:t>
            </w:r>
          </w:p>
        </w:tc>
      </w:tr>
      <w:tr w:rsidR="000771FE" w:rsidRPr="000771FE" w:rsidTr="000771F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71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13.000,00 </w:t>
            </w:r>
          </w:p>
        </w:tc>
      </w:tr>
      <w:tr w:rsidR="000771FE" w:rsidRPr="000771FE" w:rsidTr="000771F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71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13.500,00 </w:t>
            </w:r>
          </w:p>
        </w:tc>
      </w:tr>
      <w:tr w:rsidR="000771FE" w:rsidRPr="000771FE" w:rsidTr="000771F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1FE" w:rsidRPr="000771FE" w:rsidRDefault="000771FE" w:rsidP="0007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 xml:space="preserve"> $                 6.000,00 </w:t>
            </w:r>
          </w:p>
        </w:tc>
      </w:tr>
      <w:tr w:rsidR="000771FE" w:rsidRPr="000771FE" w:rsidTr="000771F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1FE" w:rsidRPr="000771FE" w:rsidRDefault="000771FE" w:rsidP="0007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 xml:space="preserve"> $                     850,00 </w:t>
            </w:r>
          </w:p>
        </w:tc>
      </w:tr>
      <w:tr w:rsidR="000771FE" w:rsidRPr="000771FE" w:rsidTr="000771F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1FE" w:rsidRPr="000771FE" w:rsidRDefault="000771FE" w:rsidP="0007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 xml:space="preserve"> $                 2.800,00 </w:t>
            </w:r>
          </w:p>
        </w:tc>
      </w:tr>
      <w:tr w:rsidR="000771FE" w:rsidRPr="000771FE" w:rsidTr="000771F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1FE" w:rsidRPr="000771FE" w:rsidRDefault="000771FE" w:rsidP="0007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 xml:space="preserve"> $                 2.800,00 </w:t>
            </w:r>
          </w:p>
        </w:tc>
      </w:tr>
      <w:tr w:rsidR="000771FE" w:rsidRPr="000771FE" w:rsidTr="000771F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1FE" w:rsidRPr="000771FE" w:rsidRDefault="000771FE" w:rsidP="0007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 xml:space="preserve"> $                 2.800,00 </w:t>
            </w:r>
          </w:p>
        </w:tc>
      </w:tr>
      <w:tr w:rsidR="000771FE" w:rsidRPr="000771FE" w:rsidTr="000771F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1FE" w:rsidRPr="000771FE" w:rsidRDefault="000771FE" w:rsidP="0007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 xml:space="preserve"> $                              -   </w:t>
            </w:r>
          </w:p>
        </w:tc>
      </w:tr>
      <w:tr w:rsidR="000771FE" w:rsidRPr="000771FE" w:rsidTr="000771F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1FE" w:rsidRPr="000771FE" w:rsidRDefault="000771FE" w:rsidP="0007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 xml:space="preserve"> $                 2.100,00 </w:t>
            </w:r>
          </w:p>
        </w:tc>
      </w:tr>
      <w:tr w:rsidR="000771FE" w:rsidRPr="000771FE" w:rsidTr="000771F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0771FE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0771FE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1FE" w:rsidRPr="000771FE" w:rsidRDefault="000771FE" w:rsidP="0007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 xml:space="preserve"> $                     900,00 </w:t>
            </w:r>
          </w:p>
        </w:tc>
      </w:tr>
      <w:tr w:rsidR="000771FE" w:rsidRPr="000771FE" w:rsidTr="000771F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1FE" w:rsidRPr="000771FE" w:rsidRDefault="000771FE" w:rsidP="0007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 xml:space="preserve"> $                 1.800,00 </w:t>
            </w:r>
          </w:p>
        </w:tc>
      </w:tr>
      <w:tr w:rsidR="000771FE" w:rsidRPr="000771FE" w:rsidTr="000771F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1FE" w:rsidRPr="000771FE" w:rsidRDefault="000771FE" w:rsidP="0007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 xml:space="preserve"> $                 3.000,00 </w:t>
            </w:r>
          </w:p>
        </w:tc>
      </w:tr>
      <w:tr w:rsidR="000771FE" w:rsidRPr="000771FE" w:rsidTr="000771F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71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0771FE" w:rsidRPr="000771FE" w:rsidTr="000771F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771FE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0771FE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0771FE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71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1.100,00 </w:t>
            </w:r>
          </w:p>
        </w:tc>
      </w:tr>
      <w:tr w:rsidR="000771FE" w:rsidRPr="000771FE" w:rsidTr="000771F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71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0771FE" w:rsidRPr="000771FE" w:rsidTr="000771F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1FE" w:rsidRPr="000771FE" w:rsidRDefault="000771FE" w:rsidP="0007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 xml:space="preserve"> $                 2.500,00 </w:t>
            </w:r>
          </w:p>
        </w:tc>
      </w:tr>
      <w:tr w:rsidR="000771FE" w:rsidRPr="000771FE" w:rsidTr="000771F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1FE" w:rsidRPr="000771FE" w:rsidRDefault="000771FE" w:rsidP="0007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 xml:space="preserve"> $                 1.600,00 </w:t>
            </w:r>
          </w:p>
        </w:tc>
      </w:tr>
      <w:tr w:rsidR="000771FE" w:rsidRPr="000771FE" w:rsidTr="000771F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1FE" w:rsidRPr="000771FE" w:rsidRDefault="000771FE" w:rsidP="0007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 xml:space="preserve"> $                 3.500,00 </w:t>
            </w:r>
          </w:p>
        </w:tc>
      </w:tr>
      <w:tr w:rsidR="000771FE" w:rsidRPr="000771FE" w:rsidTr="000771F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71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4.300,00 </w:t>
            </w:r>
          </w:p>
        </w:tc>
      </w:tr>
      <w:tr w:rsidR="000771FE" w:rsidRPr="000771FE" w:rsidTr="000771F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71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2.600,00 </w:t>
            </w:r>
          </w:p>
        </w:tc>
      </w:tr>
      <w:tr w:rsidR="000771FE" w:rsidRPr="000771FE" w:rsidTr="000771F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71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3.800,00 </w:t>
            </w:r>
          </w:p>
        </w:tc>
      </w:tr>
      <w:tr w:rsidR="000771FE" w:rsidRPr="000771FE" w:rsidTr="000771F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0771FE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71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2.600,00 </w:t>
            </w:r>
          </w:p>
        </w:tc>
      </w:tr>
      <w:tr w:rsidR="000771FE" w:rsidRPr="000771FE" w:rsidTr="000771F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71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2.600,00 </w:t>
            </w:r>
          </w:p>
        </w:tc>
      </w:tr>
      <w:tr w:rsidR="000771FE" w:rsidRPr="000771FE" w:rsidTr="000771F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71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1.350,00 </w:t>
            </w:r>
          </w:p>
        </w:tc>
      </w:tr>
      <w:tr w:rsidR="000771FE" w:rsidRPr="000771FE" w:rsidTr="000771F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1FE" w:rsidRPr="000771FE" w:rsidRDefault="000771FE" w:rsidP="0007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 xml:space="preserve"> $                              -   </w:t>
            </w:r>
          </w:p>
        </w:tc>
      </w:tr>
      <w:tr w:rsidR="000771FE" w:rsidRPr="000771FE" w:rsidTr="000771F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71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2.200,00 </w:t>
            </w:r>
          </w:p>
        </w:tc>
      </w:tr>
      <w:tr w:rsidR="000771FE" w:rsidRPr="000771FE" w:rsidTr="000771F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71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1.100,00 </w:t>
            </w:r>
          </w:p>
        </w:tc>
      </w:tr>
      <w:tr w:rsidR="000771FE" w:rsidRPr="000771FE" w:rsidTr="000771F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1FE" w:rsidRPr="000771FE" w:rsidRDefault="000771FE" w:rsidP="0007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 xml:space="preserve"> $                 2.800,00 </w:t>
            </w:r>
          </w:p>
        </w:tc>
      </w:tr>
      <w:tr w:rsidR="000771FE" w:rsidRPr="000771FE" w:rsidTr="000771F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1FE" w:rsidRPr="000771FE" w:rsidRDefault="000771FE" w:rsidP="0007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 xml:space="preserve"> $                 3.200,00 </w:t>
            </w:r>
          </w:p>
        </w:tc>
      </w:tr>
      <w:tr w:rsidR="000771FE" w:rsidRPr="000771FE" w:rsidTr="000771F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1FE" w:rsidRPr="000771FE" w:rsidRDefault="000771FE" w:rsidP="0007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 xml:space="preserve"> $                 2.900,00 </w:t>
            </w:r>
          </w:p>
        </w:tc>
      </w:tr>
      <w:tr w:rsidR="000771FE" w:rsidRPr="000771FE" w:rsidTr="000771F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1FE" w:rsidRPr="000771FE" w:rsidRDefault="000771FE" w:rsidP="0007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 xml:space="preserve"> $                 2.900,00 </w:t>
            </w:r>
          </w:p>
        </w:tc>
      </w:tr>
      <w:tr w:rsidR="000771FE" w:rsidRPr="000771FE" w:rsidTr="000771F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1FE" w:rsidRPr="000771FE" w:rsidRDefault="000771FE" w:rsidP="0007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 xml:space="preserve"> $               17.000,00 </w:t>
            </w:r>
          </w:p>
        </w:tc>
      </w:tr>
      <w:tr w:rsidR="000771FE" w:rsidRPr="000771FE" w:rsidTr="000771F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1FE" w:rsidRPr="000771FE" w:rsidRDefault="000771FE" w:rsidP="0007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 xml:space="preserve"> $               17.000,00 </w:t>
            </w:r>
          </w:p>
        </w:tc>
      </w:tr>
      <w:tr w:rsidR="000771FE" w:rsidRPr="000771FE" w:rsidTr="000771F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lastRenderedPageBreak/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1FE" w:rsidRPr="000771FE" w:rsidRDefault="000771FE" w:rsidP="0007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 xml:space="preserve"> $               17.000,00 </w:t>
            </w:r>
          </w:p>
        </w:tc>
      </w:tr>
      <w:tr w:rsidR="000771FE" w:rsidRPr="000771FE" w:rsidTr="000771F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1FE" w:rsidRPr="000771FE" w:rsidRDefault="000771FE" w:rsidP="0007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 xml:space="preserve"> $                 1.600,00 </w:t>
            </w:r>
          </w:p>
        </w:tc>
      </w:tr>
      <w:tr w:rsidR="000771FE" w:rsidRPr="000771FE" w:rsidTr="000771F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1FE" w:rsidRPr="000771FE" w:rsidRDefault="000771FE" w:rsidP="0007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 xml:space="preserve"> $                 2.000,00 </w:t>
            </w:r>
          </w:p>
        </w:tc>
      </w:tr>
      <w:tr w:rsidR="000771FE" w:rsidRPr="000771FE" w:rsidTr="000771F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1FE" w:rsidRPr="000771FE" w:rsidRDefault="000771FE" w:rsidP="0007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 xml:space="preserve"> $                              -   </w:t>
            </w:r>
          </w:p>
        </w:tc>
      </w:tr>
      <w:tr w:rsidR="000771FE" w:rsidRPr="000771FE" w:rsidTr="000771F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1FE" w:rsidRPr="000771FE" w:rsidRDefault="000771FE" w:rsidP="0007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 xml:space="preserve"> $                 2.300,00 </w:t>
            </w:r>
          </w:p>
        </w:tc>
      </w:tr>
      <w:tr w:rsidR="000771FE" w:rsidRPr="000771FE" w:rsidTr="000771F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1FE" w:rsidRPr="000771FE" w:rsidRDefault="000771FE" w:rsidP="0007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 xml:space="preserve"> $                 2.300,00 </w:t>
            </w:r>
          </w:p>
        </w:tc>
      </w:tr>
      <w:tr w:rsidR="000771FE" w:rsidRPr="000771FE" w:rsidTr="000771F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1FE" w:rsidRPr="000771FE" w:rsidRDefault="000771FE" w:rsidP="0007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 xml:space="preserve"> $                 8.000,00 </w:t>
            </w:r>
          </w:p>
        </w:tc>
      </w:tr>
      <w:tr w:rsidR="000771FE" w:rsidRPr="000771FE" w:rsidTr="000771F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1FE" w:rsidRPr="000771FE" w:rsidRDefault="000771FE" w:rsidP="0007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 xml:space="preserve"> $                 3.200,00 </w:t>
            </w:r>
          </w:p>
        </w:tc>
      </w:tr>
      <w:tr w:rsidR="000771FE" w:rsidRPr="000771FE" w:rsidTr="000771F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0771FE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0771FE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1FE" w:rsidRPr="000771FE" w:rsidRDefault="000771FE" w:rsidP="0007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 xml:space="preserve"> $                 3.100,00 </w:t>
            </w:r>
          </w:p>
        </w:tc>
      </w:tr>
      <w:tr w:rsidR="000771FE" w:rsidRPr="000771FE" w:rsidTr="000771F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1FE" w:rsidRPr="000771FE" w:rsidRDefault="000771FE" w:rsidP="0007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 xml:space="preserve"> $                 2.700,00 </w:t>
            </w:r>
          </w:p>
        </w:tc>
      </w:tr>
      <w:tr w:rsidR="000771FE" w:rsidRPr="000771FE" w:rsidTr="000771F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1FE" w:rsidRPr="000771FE" w:rsidRDefault="000771FE" w:rsidP="0007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 xml:space="preserve"> $                 2.800,00 </w:t>
            </w:r>
          </w:p>
        </w:tc>
      </w:tr>
      <w:tr w:rsidR="000771FE" w:rsidRPr="000771FE" w:rsidTr="000771F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1FE" w:rsidRPr="000771FE" w:rsidRDefault="000771FE" w:rsidP="0007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 xml:space="preserve"> $                              -   </w:t>
            </w:r>
          </w:p>
        </w:tc>
      </w:tr>
      <w:tr w:rsidR="000771FE" w:rsidRPr="000771FE" w:rsidTr="000771F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1FE" w:rsidRPr="000771FE" w:rsidRDefault="000771FE" w:rsidP="0007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 xml:space="preserve"> $                              -   </w:t>
            </w:r>
          </w:p>
        </w:tc>
      </w:tr>
      <w:tr w:rsidR="000771FE" w:rsidRPr="000771FE" w:rsidTr="000771F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1FE" w:rsidRPr="000771FE" w:rsidRDefault="000771FE" w:rsidP="0007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 xml:space="preserve"> $                 1.800,00 </w:t>
            </w:r>
          </w:p>
        </w:tc>
      </w:tr>
      <w:tr w:rsidR="000771FE" w:rsidRPr="000771FE" w:rsidTr="000771F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1FE" w:rsidRPr="000771FE" w:rsidRDefault="000771FE" w:rsidP="0007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 xml:space="preserve"> $                 8.700,00 </w:t>
            </w:r>
          </w:p>
        </w:tc>
      </w:tr>
      <w:tr w:rsidR="000771FE" w:rsidRPr="000771FE" w:rsidTr="000771F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771FE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0771FE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1FE" w:rsidRPr="000771FE" w:rsidRDefault="000771FE" w:rsidP="0007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 xml:space="preserve"> $                 2.600,00 </w:t>
            </w:r>
          </w:p>
        </w:tc>
      </w:tr>
      <w:tr w:rsidR="000771FE" w:rsidRPr="000771FE" w:rsidTr="000771F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1FE" w:rsidRPr="000771FE" w:rsidRDefault="000771FE" w:rsidP="0007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 xml:space="preserve"> $                 2.100,00 </w:t>
            </w:r>
          </w:p>
        </w:tc>
      </w:tr>
      <w:tr w:rsidR="000771FE" w:rsidRPr="000771FE" w:rsidTr="000771F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1FE" w:rsidRPr="000771FE" w:rsidRDefault="000771FE" w:rsidP="000771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1FE" w:rsidRPr="000771FE" w:rsidRDefault="000771FE" w:rsidP="0007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71FE">
              <w:rPr>
                <w:rFonts w:ascii="Calibri" w:eastAsia="Times New Roman" w:hAnsi="Calibri" w:cs="Calibri"/>
                <w:color w:val="000000"/>
              </w:rPr>
              <w:t xml:space="preserve"> $                 2.500,00 </w:t>
            </w:r>
          </w:p>
        </w:tc>
      </w:tr>
    </w:tbl>
    <w:p w:rsidR="00B05C54" w:rsidRDefault="00B05C54" w:rsidP="001D65F2">
      <w:pPr>
        <w:spacing w:after="360"/>
        <w:jc w:val="right"/>
        <w:rPr>
          <w:b/>
        </w:rPr>
      </w:pPr>
    </w:p>
    <w:p w:rsidR="004A442A" w:rsidRDefault="004A442A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18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6980"/>
      </w:tblGrid>
      <w:tr w:rsidR="005D0EB2" w:rsidRPr="005D0EB2" w:rsidTr="005D0EB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 xml:space="preserve">RENGLON </w:t>
            </w:r>
          </w:p>
        </w:tc>
        <w:tc>
          <w:tcPr>
            <w:tcW w:w="6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ESTABLECIMIENTO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Escuela Nº 305 "</w:t>
            </w:r>
            <w:proofErr w:type="spellStart"/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Ejercito</w:t>
            </w:r>
            <w:proofErr w:type="spellEnd"/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Argentino"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Escuela Nº 277 "General Juan Galo Lavalle"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Escuela Normal "</w:t>
            </w:r>
            <w:proofErr w:type="spellStart"/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HeroesHumahuaqueños</w:t>
            </w:r>
            <w:proofErr w:type="spellEnd"/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J.I.N. N° 2 - Escuela Normal "</w:t>
            </w:r>
            <w:proofErr w:type="spellStart"/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HeroesHumahuaqueños</w:t>
            </w:r>
            <w:proofErr w:type="spellEnd"/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Escuela Nº 27 "Juan Galo Lavalle"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Escuela N° 296 "Modesta </w:t>
            </w:r>
            <w:proofErr w:type="spellStart"/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Lizarraga</w:t>
            </w:r>
            <w:proofErr w:type="spellEnd"/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Lerma"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Escuela Provincial </w:t>
            </w:r>
            <w:proofErr w:type="spellStart"/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Agrotécnica</w:t>
            </w:r>
            <w:proofErr w:type="spellEnd"/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N° 10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Escuela N° 272 "Provincia de La Rioja"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Escuela N° 13 "Dr. Ernesto Eudoro Padilla"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E.E.T. N° 1 "Gral. Manuel Belgrano"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Escuela Normal </w:t>
            </w:r>
            <w:proofErr w:type="spellStart"/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Sup</w:t>
            </w:r>
            <w:proofErr w:type="spellEnd"/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"Dr. Eduardo Casanova" - Secundario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Colegio Secundario de Artes N° 49 (CONTINGENCIA)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Escuela Normal - Dr. Eduardo Casanova - Primario - JIN 13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Escuela N° 427 "Juan José Paso" (Incluye Nivel Inicial y Anexo)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Escuela Primaria N° 310 "</w:t>
            </w:r>
            <w:proofErr w:type="spellStart"/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Aeronaútica</w:t>
            </w:r>
            <w:proofErr w:type="spellEnd"/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Argentina" (Incluye Nivel inicial)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Bachillerato Prov. N° 7 "Dr. Carlos A. Alvarado"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Escuela Núcleo N° 36 (Esc. 57 y 231)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Colegio Secundario N° 47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Esc. Provincial </w:t>
            </w:r>
            <w:proofErr w:type="spellStart"/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Agrotécnica</w:t>
            </w:r>
            <w:proofErr w:type="spellEnd"/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Nº 4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Escuela Especial N° 10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Escuela Municipal Especial "Sagrado Corazón"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Escuela N° 107 "San Martin de Porres"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Escuela N° 112 "Cnel. Manuel Dorrego"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Escuela N° 213 "Martin Raúl Galán" (CONTINGENCIA)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Escuela N° 261 "Provincia de Tucumán"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Escuela N° 311 "Bernardino Rivadavia"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Escuela N° 73 "Miguel Estanislao Soler"</w:t>
            </w:r>
          </w:p>
        </w:tc>
      </w:tr>
      <w:tr w:rsidR="005D0EB2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EB2" w:rsidRPr="005D0EB2" w:rsidRDefault="005D0EB2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EB2" w:rsidRPr="005D0EB2" w:rsidRDefault="005D0EB2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Escuela Nº 3 "Enrique </w:t>
            </w:r>
            <w:proofErr w:type="spellStart"/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Wollmann</w:t>
            </w:r>
            <w:proofErr w:type="spellEnd"/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</w:t>
            </w:r>
          </w:p>
        </w:tc>
      </w:tr>
      <w:tr w:rsidR="00674F4C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F4C" w:rsidRPr="005D0EB2" w:rsidRDefault="00674F4C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4F4C" w:rsidRPr="005D0EB2" w:rsidRDefault="00674F4C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Escuela Normal N° 900 - Nivel Inicial</w:t>
            </w:r>
          </w:p>
        </w:tc>
      </w:tr>
      <w:tr w:rsidR="00674F4C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F4C" w:rsidRPr="005D0EB2" w:rsidRDefault="00674F4C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4F4C" w:rsidRPr="005D0EB2" w:rsidRDefault="00674F4C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Jardin</w:t>
            </w:r>
            <w:proofErr w:type="spellEnd"/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Independiente Nº 1 "Tierra de Colores"</w:t>
            </w:r>
          </w:p>
        </w:tc>
      </w:tr>
      <w:tr w:rsidR="00674F4C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F4C" w:rsidRPr="005D0EB2" w:rsidRDefault="00674F4C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4F4C" w:rsidRPr="005D0EB2" w:rsidRDefault="00674F4C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Bachillerato Prov. N° 9 "San Francisco de </w:t>
            </w:r>
            <w:proofErr w:type="spellStart"/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Asis</w:t>
            </w:r>
            <w:proofErr w:type="spellEnd"/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</w:t>
            </w:r>
          </w:p>
        </w:tc>
      </w:tr>
      <w:tr w:rsidR="00674F4C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F4C" w:rsidRPr="005D0EB2" w:rsidRDefault="00674F4C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4F4C" w:rsidRPr="005D0EB2" w:rsidRDefault="00674F4C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Escuela N° 66 "Martin Miguel de Güemes" (incluye Anexo) (CONTINGENCIA)</w:t>
            </w:r>
          </w:p>
        </w:tc>
      </w:tr>
      <w:tr w:rsidR="00674F4C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F4C" w:rsidRPr="005D0EB2" w:rsidRDefault="00674F4C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4F4C" w:rsidRPr="005D0EB2" w:rsidRDefault="00674F4C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Escuela N° 200</w:t>
            </w:r>
          </w:p>
        </w:tc>
      </w:tr>
      <w:tr w:rsidR="00674F4C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F4C" w:rsidRPr="005D0EB2" w:rsidRDefault="00674F4C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4F4C" w:rsidRPr="005D0EB2" w:rsidRDefault="00674F4C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Escuela Nº 286 "Francisco N. Laprida"</w:t>
            </w:r>
          </w:p>
        </w:tc>
      </w:tr>
      <w:tr w:rsidR="00674F4C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F4C" w:rsidRPr="005D0EB2" w:rsidRDefault="00674F4C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4F4C" w:rsidRPr="005D0EB2" w:rsidRDefault="00674F4C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Escuela Prov. </w:t>
            </w:r>
            <w:proofErr w:type="spellStart"/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Agrotécnica</w:t>
            </w:r>
            <w:proofErr w:type="spellEnd"/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N° 11</w:t>
            </w:r>
          </w:p>
        </w:tc>
      </w:tr>
      <w:tr w:rsidR="00674F4C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F4C" w:rsidRPr="005D0EB2" w:rsidRDefault="00674F4C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4F4C" w:rsidRPr="005D0EB2" w:rsidRDefault="00674F4C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Colegio Secundario N° 21</w:t>
            </w:r>
          </w:p>
        </w:tc>
      </w:tr>
      <w:tr w:rsidR="00674F4C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F4C" w:rsidRPr="005D0EB2" w:rsidRDefault="00674F4C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4F4C" w:rsidRPr="005D0EB2" w:rsidRDefault="00674F4C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C.D.I CAIMANCITO</w:t>
            </w:r>
          </w:p>
        </w:tc>
      </w:tr>
      <w:tr w:rsidR="00674F4C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F4C" w:rsidRPr="005D0EB2" w:rsidRDefault="00674F4C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4F4C" w:rsidRPr="005D0EB2" w:rsidRDefault="00674F4C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ESCUELA PROVINCIAL DE COMERCIO Nº 6 - L.G.S.M. -</w:t>
            </w:r>
          </w:p>
        </w:tc>
      </w:tr>
      <w:tr w:rsidR="00674F4C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F4C" w:rsidRPr="005D0EB2" w:rsidRDefault="00674F4C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4F4C" w:rsidRPr="005D0EB2" w:rsidRDefault="00674F4C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J.I.N. Nº 24 - CALILEGUA</w:t>
            </w:r>
          </w:p>
        </w:tc>
      </w:tr>
      <w:tr w:rsidR="00674F4C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F4C" w:rsidRPr="005D0EB2" w:rsidRDefault="00674F4C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4F4C" w:rsidRPr="005D0EB2" w:rsidRDefault="00674F4C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JARDIN INDEPENDIENTE Nº 64 - HUMAHUACA</w:t>
            </w:r>
          </w:p>
        </w:tc>
      </w:tr>
      <w:tr w:rsidR="00674F4C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F4C" w:rsidRPr="005D0EB2" w:rsidRDefault="00674F4C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4F4C" w:rsidRPr="005D0EB2" w:rsidRDefault="00674F4C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JARDIN INDEPENDIENTE Nº 26</w:t>
            </w:r>
          </w:p>
        </w:tc>
      </w:tr>
      <w:tr w:rsidR="00674F4C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F4C" w:rsidRPr="005D0EB2" w:rsidRDefault="00674F4C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4F4C" w:rsidRPr="005D0EB2" w:rsidRDefault="00674F4C" w:rsidP="005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 xml:space="preserve">Escuela N*408 Simón </w:t>
            </w:r>
            <w:proofErr w:type="spellStart"/>
            <w:r w:rsidRPr="005D0EB2">
              <w:rPr>
                <w:rFonts w:ascii="Calibri" w:eastAsia="Times New Roman" w:hAnsi="Calibri" w:cs="Calibri"/>
                <w:color w:val="000000"/>
              </w:rPr>
              <w:t>Bolivar</w:t>
            </w:r>
            <w:proofErr w:type="spellEnd"/>
          </w:p>
        </w:tc>
      </w:tr>
      <w:tr w:rsidR="00674F4C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F4C" w:rsidRPr="005D0EB2" w:rsidRDefault="00674F4C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4F4C" w:rsidRPr="005D0EB2" w:rsidRDefault="00674F4C" w:rsidP="005D0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Colegio Secundario N*26-Uquia</w:t>
            </w:r>
          </w:p>
        </w:tc>
      </w:tr>
      <w:tr w:rsidR="00674F4C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F4C" w:rsidRPr="005D0EB2" w:rsidRDefault="00674F4C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4F4C" w:rsidRPr="005D0EB2" w:rsidRDefault="00674F4C" w:rsidP="005D0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 xml:space="preserve">Escuela </w:t>
            </w:r>
            <w:proofErr w:type="spellStart"/>
            <w:r w:rsidRPr="005D0EB2">
              <w:rPr>
                <w:rFonts w:ascii="Calibri" w:eastAsia="Times New Roman" w:hAnsi="Calibri" w:cs="Calibri"/>
                <w:color w:val="000000"/>
              </w:rPr>
              <w:t>Agrotecnica</w:t>
            </w:r>
            <w:proofErr w:type="spellEnd"/>
            <w:r w:rsidRPr="005D0EB2">
              <w:rPr>
                <w:rFonts w:ascii="Calibri" w:eastAsia="Times New Roman" w:hAnsi="Calibri" w:cs="Calibri"/>
                <w:color w:val="000000"/>
              </w:rPr>
              <w:t xml:space="preserve"> N*3 Coronel Arias</w:t>
            </w:r>
          </w:p>
        </w:tc>
      </w:tr>
      <w:tr w:rsidR="00674F4C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F4C" w:rsidRPr="005D0EB2" w:rsidRDefault="00674F4C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4F4C" w:rsidRPr="005D0EB2" w:rsidRDefault="00674F4C" w:rsidP="005D0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Colegio Polimodal N*8 Juana Azurduy</w:t>
            </w:r>
          </w:p>
        </w:tc>
      </w:tr>
      <w:tr w:rsidR="00674F4C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F4C" w:rsidRPr="005D0EB2" w:rsidRDefault="00674F4C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4F4C" w:rsidRPr="005D0EB2" w:rsidRDefault="00674F4C" w:rsidP="005D0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Colegio Secundario N*25 -Humahuaca</w:t>
            </w:r>
          </w:p>
        </w:tc>
      </w:tr>
      <w:tr w:rsidR="00674F4C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F4C" w:rsidRPr="005D0EB2" w:rsidRDefault="00674F4C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4F4C" w:rsidRPr="005D0EB2" w:rsidRDefault="00674F4C" w:rsidP="005D0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Escuela N*77 Bernardino Rivadavia</w:t>
            </w:r>
          </w:p>
        </w:tc>
      </w:tr>
      <w:tr w:rsidR="00674F4C" w:rsidRPr="005D0EB2" w:rsidTr="005D0E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F4C" w:rsidRPr="005D0EB2" w:rsidRDefault="00674F4C" w:rsidP="005D0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4F4C" w:rsidRPr="005D0EB2" w:rsidRDefault="00674F4C" w:rsidP="005D0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0EB2">
              <w:rPr>
                <w:rFonts w:ascii="Calibri" w:eastAsia="Times New Roman" w:hAnsi="Calibri" w:cs="Calibri"/>
                <w:color w:val="000000"/>
              </w:rPr>
              <w:t xml:space="preserve">Escuela Normal </w:t>
            </w:r>
            <w:proofErr w:type="spellStart"/>
            <w:r w:rsidRPr="005D0EB2">
              <w:rPr>
                <w:rFonts w:ascii="Calibri" w:eastAsia="Times New Roman" w:hAnsi="Calibri" w:cs="Calibri"/>
                <w:color w:val="000000"/>
              </w:rPr>
              <w:t>Republica</w:t>
            </w:r>
            <w:proofErr w:type="spellEnd"/>
            <w:r w:rsidRPr="005D0EB2">
              <w:rPr>
                <w:rFonts w:ascii="Calibri" w:eastAsia="Times New Roman" w:hAnsi="Calibri" w:cs="Calibri"/>
                <w:color w:val="000000"/>
              </w:rPr>
              <w:t xml:space="preserve"> de Bolivia</w:t>
            </w:r>
          </w:p>
        </w:tc>
      </w:tr>
    </w:tbl>
    <w:p w:rsidR="00A278C6" w:rsidRPr="00FF05F5" w:rsidRDefault="00A278C6" w:rsidP="00EC4EED">
      <w:pPr>
        <w:spacing w:after="360"/>
        <w:jc w:val="both"/>
      </w:pPr>
      <w:bookmarkStart w:id="0" w:name="_GoBack"/>
      <w:bookmarkEnd w:id="0"/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05D" w:rsidRDefault="004D505D" w:rsidP="00363EFE">
      <w:pPr>
        <w:spacing w:after="0" w:line="240" w:lineRule="auto"/>
      </w:pPr>
      <w:r>
        <w:separator/>
      </w:r>
    </w:p>
  </w:endnote>
  <w:endnote w:type="continuationSeparator" w:id="0">
    <w:p w:rsidR="004D505D" w:rsidRDefault="004D505D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4D4" w:rsidRDefault="008D34D4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1F7C109" wp14:editId="28B55102">
          <wp:simplePos x="0" y="0"/>
          <wp:positionH relativeFrom="margin">
            <wp:posOffset>2901315</wp:posOffset>
          </wp:positionH>
          <wp:positionV relativeFrom="paragraph">
            <wp:posOffset>-480060</wp:posOffset>
          </wp:positionV>
          <wp:extent cx="1409065" cy="980440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065" cy="980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05D" w:rsidRDefault="004D505D" w:rsidP="00363EFE">
      <w:pPr>
        <w:spacing w:after="0" w:line="240" w:lineRule="auto"/>
      </w:pPr>
      <w:r>
        <w:separator/>
      </w:r>
    </w:p>
  </w:footnote>
  <w:footnote w:type="continuationSeparator" w:id="0">
    <w:p w:rsidR="004D505D" w:rsidRDefault="004D505D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3F3" w:rsidRDefault="006A43F3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D4C23" w:rsidRDefault="00DD4C23" w:rsidP="00DD4C23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:rsidR="006A43F3" w:rsidRPr="00B84795" w:rsidRDefault="006A43F3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3F3"/>
    <w:rsid w:val="000042B2"/>
    <w:rsid w:val="00007BF1"/>
    <w:rsid w:val="00011F4D"/>
    <w:rsid w:val="00027223"/>
    <w:rsid w:val="00040BD1"/>
    <w:rsid w:val="00053C2B"/>
    <w:rsid w:val="000771FE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3377A"/>
    <w:rsid w:val="00134BF3"/>
    <w:rsid w:val="0016036C"/>
    <w:rsid w:val="00161017"/>
    <w:rsid w:val="001645E3"/>
    <w:rsid w:val="0016667D"/>
    <w:rsid w:val="001862CB"/>
    <w:rsid w:val="001A3667"/>
    <w:rsid w:val="001D5FF9"/>
    <w:rsid w:val="001D65F2"/>
    <w:rsid w:val="001E297E"/>
    <w:rsid w:val="001E5B20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202BB"/>
    <w:rsid w:val="00331C45"/>
    <w:rsid w:val="003462A7"/>
    <w:rsid w:val="003530F6"/>
    <w:rsid w:val="00363EFE"/>
    <w:rsid w:val="00382DC5"/>
    <w:rsid w:val="003B0146"/>
    <w:rsid w:val="003C2AF4"/>
    <w:rsid w:val="003D0C8B"/>
    <w:rsid w:val="003D7BF0"/>
    <w:rsid w:val="003E2D74"/>
    <w:rsid w:val="003E39A0"/>
    <w:rsid w:val="00444389"/>
    <w:rsid w:val="004465BF"/>
    <w:rsid w:val="0045433C"/>
    <w:rsid w:val="00471E73"/>
    <w:rsid w:val="00492008"/>
    <w:rsid w:val="004A442A"/>
    <w:rsid w:val="004C2B34"/>
    <w:rsid w:val="004D505D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D0EB2"/>
    <w:rsid w:val="005E4FC8"/>
    <w:rsid w:val="005F34E6"/>
    <w:rsid w:val="005F65DE"/>
    <w:rsid w:val="00612EBA"/>
    <w:rsid w:val="00615C71"/>
    <w:rsid w:val="0062621E"/>
    <w:rsid w:val="00635704"/>
    <w:rsid w:val="00645772"/>
    <w:rsid w:val="00657787"/>
    <w:rsid w:val="006618A3"/>
    <w:rsid w:val="00674F4C"/>
    <w:rsid w:val="0068718E"/>
    <w:rsid w:val="00697417"/>
    <w:rsid w:val="006A0779"/>
    <w:rsid w:val="006A3087"/>
    <w:rsid w:val="006A43F3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9302A"/>
    <w:rsid w:val="007A32A5"/>
    <w:rsid w:val="007B351B"/>
    <w:rsid w:val="007D15E2"/>
    <w:rsid w:val="007D338A"/>
    <w:rsid w:val="007E4D88"/>
    <w:rsid w:val="0080212D"/>
    <w:rsid w:val="00802952"/>
    <w:rsid w:val="00803726"/>
    <w:rsid w:val="00835764"/>
    <w:rsid w:val="00854B04"/>
    <w:rsid w:val="00862030"/>
    <w:rsid w:val="0088184A"/>
    <w:rsid w:val="0089603A"/>
    <w:rsid w:val="008A389C"/>
    <w:rsid w:val="008B330B"/>
    <w:rsid w:val="008B3EF7"/>
    <w:rsid w:val="008D34D4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0116"/>
    <w:rsid w:val="00A5189D"/>
    <w:rsid w:val="00A63532"/>
    <w:rsid w:val="00A63D53"/>
    <w:rsid w:val="00A64ACD"/>
    <w:rsid w:val="00A73265"/>
    <w:rsid w:val="00A737D1"/>
    <w:rsid w:val="00A7577F"/>
    <w:rsid w:val="00A954A2"/>
    <w:rsid w:val="00A96BE6"/>
    <w:rsid w:val="00AA4226"/>
    <w:rsid w:val="00AA480A"/>
    <w:rsid w:val="00AC60AC"/>
    <w:rsid w:val="00AD5BEC"/>
    <w:rsid w:val="00AE7077"/>
    <w:rsid w:val="00AF44FD"/>
    <w:rsid w:val="00AF7B94"/>
    <w:rsid w:val="00B05C54"/>
    <w:rsid w:val="00B16CBA"/>
    <w:rsid w:val="00B2123F"/>
    <w:rsid w:val="00B412D3"/>
    <w:rsid w:val="00B67E6D"/>
    <w:rsid w:val="00B84795"/>
    <w:rsid w:val="00BA79E3"/>
    <w:rsid w:val="00BB096F"/>
    <w:rsid w:val="00BB1767"/>
    <w:rsid w:val="00BB43A5"/>
    <w:rsid w:val="00BC0D8A"/>
    <w:rsid w:val="00BC6C6E"/>
    <w:rsid w:val="00BD1B7C"/>
    <w:rsid w:val="00BF3284"/>
    <w:rsid w:val="00C051FC"/>
    <w:rsid w:val="00C068C4"/>
    <w:rsid w:val="00C13A26"/>
    <w:rsid w:val="00C47193"/>
    <w:rsid w:val="00C550B6"/>
    <w:rsid w:val="00C707B2"/>
    <w:rsid w:val="00C873C5"/>
    <w:rsid w:val="00CA5ED4"/>
    <w:rsid w:val="00D10564"/>
    <w:rsid w:val="00D23D34"/>
    <w:rsid w:val="00D31BC9"/>
    <w:rsid w:val="00D326EF"/>
    <w:rsid w:val="00D47127"/>
    <w:rsid w:val="00D476FB"/>
    <w:rsid w:val="00DA091E"/>
    <w:rsid w:val="00DA413C"/>
    <w:rsid w:val="00DD4C23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83F93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2E6318"/>
  <w15:docId w15:val="{268DB52C-AFAE-45DD-AA52-D60E03E7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3734D5-8389-49AE-9157-BEEEA7B96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1256</TotalTime>
  <Pages>7</Pages>
  <Words>1964</Words>
  <Characters>10807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18</cp:revision>
  <cp:lastPrinted>2024-06-11T13:51:00Z</cp:lastPrinted>
  <dcterms:created xsi:type="dcterms:W3CDTF">2024-03-19T16:36:00Z</dcterms:created>
  <dcterms:modified xsi:type="dcterms:W3CDTF">2024-09-09T15:55:00Z</dcterms:modified>
</cp:coreProperties>
</file>