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CD6241">
        <w:t>Sr</w:t>
      </w:r>
      <w:r w:rsidR="00FF4CE3">
        <w:t xml:space="preserve">. </w:t>
      </w:r>
      <w:r w:rsidR="00CD6241">
        <w:t xml:space="preserve">Rolando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985DE4" w:rsidRPr="00985DE4">
        <w:rPr>
          <w:b/>
        </w:rPr>
        <w:t>GUILLERMO SAEZ S.R.L</w:t>
      </w:r>
      <w:r w:rsidR="00985DE4">
        <w:t xml:space="preserve"> </w:t>
      </w:r>
      <w:r w:rsidR="00ED2337" w:rsidRPr="00011F4D">
        <w:rPr>
          <w:b/>
        </w:rPr>
        <w:t>CUIT</w:t>
      </w:r>
      <w:r w:rsidR="00985DE4">
        <w:rPr>
          <w:b/>
        </w:rPr>
        <w:t xml:space="preserve"> </w:t>
      </w:r>
      <w:r w:rsidR="00F23FF8">
        <w:rPr>
          <w:b/>
        </w:rPr>
        <w:t xml:space="preserve"> 33-71112048-</w:t>
      </w:r>
      <w:r w:rsidR="00F23FF8" w:rsidRPr="00F23FF8">
        <w:rPr>
          <w:b/>
        </w:rPr>
        <w:t>9</w:t>
      </w:r>
      <w:r w:rsidR="008B02D5">
        <w:rPr>
          <w:b/>
        </w:rPr>
        <w:t xml:space="preserve"> </w:t>
      </w:r>
      <w:r>
        <w:t xml:space="preserve">con domicilio en </w:t>
      </w:r>
      <w:r w:rsidR="00985DE4" w:rsidRPr="00985DE4">
        <w:rPr>
          <w:b/>
        </w:rPr>
        <w:t>ALSINA N</w:t>
      </w:r>
      <w:r w:rsidR="00985DE4">
        <w:rPr>
          <w:b/>
        </w:rPr>
        <w:t>° 450 Barrio Centro, San Pedro</w:t>
      </w:r>
      <w:r w:rsidR="00985DE4">
        <w:t xml:space="preserve">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0A02E7" w:rsidRDefault="000A02E7" w:rsidP="000A02E7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0A02E7" w:rsidRDefault="000A02E7" w:rsidP="000A02E7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341"/>
        <w:gridCol w:w="2373"/>
        <w:gridCol w:w="1959"/>
      </w:tblGrid>
      <w:tr w:rsidR="008F422D" w:rsidRPr="008F422D" w:rsidTr="008F422D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14.500,00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7.000,00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850,00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2.700,00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1.000,00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1.800,00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20.000,00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2.300,00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8F422D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3.500,00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4.700,00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4.000,00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19.150,00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19.150,00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19.150,00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1.950,00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lastRenderedPageBreak/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1.200,00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2.800,00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9.000,00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3.550,00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3.350,00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064EC4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064EC4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  <w:bookmarkStart w:id="0" w:name="_GoBack"/>
            <w:bookmarkEnd w:id="0"/>
            <w:r w:rsidR="008F422D" w:rsidRPr="008F422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7.000,00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6.300,00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4.900,00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3.400,00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1.000,00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4.100,00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7.200,00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             -  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2.000,00 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12.500,00 </w:t>
            </w:r>
          </w:p>
        </w:tc>
      </w:tr>
      <w:tr w:rsidR="008F422D" w:rsidRPr="008F422D" w:rsidTr="008F422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2.700,00 </w:t>
            </w:r>
          </w:p>
        </w:tc>
      </w:tr>
      <w:tr w:rsidR="008F422D" w:rsidRPr="008F422D" w:rsidTr="008F422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2.100,00 </w:t>
            </w:r>
          </w:p>
        </w:tc>
      </w:tr>
      <w:tr w:rsidR="008F422D" w:rsidRPr="008F422D" w:rsidTr="008F422D">
        <w:trPr>
          <w:trHeight w:val="3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 $                 2.500,00 </w:t>
            </w:r>
          </w:p>
        </w:tc>
      </w:tr>
    </w:tbl>
    <w:p w:rsidR="000A290F" w:rsidRPr="00A278C6" w:rsidRDefault="000A290F" w:rsidP="001D65F2">
      <w:pPr>
        <w:spacing w:after="360"/>
        <w:jc w:val="right"/>
        <w:rPr>
          <w:b/>
        </w:rPr>
      </w:pPr>
    </w:p>
    <w:p w:rsidR="000A290F" w:rsidRDefault="000A290F" w:rsidP="00127E34">
      <w:pPr>
        <w:tabs>
          <w:tab w:val="left" w:pos="1860"/>
          <w:tab w:val="right" w:pos="9072"/>
        </w:tabs>
        <w:spacing w:after="360"/>
        <w:rPr>
          <w:b/>
        </w:rPr>
      </w:pPr>
    </w:p>
    <w:p w:rsidR="000A290F" w:rsidRDefault="00127E34" w:rsidP="00127E34">
      <w:pPr>
        <w:tabs>
          <w:tab w:val="left" w:pos="1860"/>
          <w:tab w:val="right" w:pos="9072"/>
        </w:tabs>
        <w:spacing w:after="360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A290F" w:rsidRDefault="000A290F">
      <w:pPr>
        <w:rPr>
          <w:b/>
        </w:rPr>
      </w:pPr>
      <w:r>
        <w:rPr>
          <w:b/>
        </w:rPr>
        <w:br w:type="page"/>
      </w:r>
    </w:p>
    <w:p w:rsidR="00127E34" w:rsidRDefault="001D65F2" w:rsidP="000A290F">
      <w:pPr>
        <w:tabs>
          <w:tab w:val="left" w:pos="1860"/>
          <w:tab w:val="right" w:pos="9072"/>
        </w:tabs>
        <w:spacing w:after="360"/>
        <w:rPr>
          <w:b/>
        </w:rPr>
      </w:pPr>
      <w:r w:rsidRPr="00A278C6">
        <w:rPr>
          <w:b/>
        </w:rPr>
        <w:lastRenderedPageBreak/>
        <w:t>ANEXO II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5467"/>
        <w:gridCol w:w="2424"/>
      </w:tblGrid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F422D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Centro Socio Educativo para Adolescentes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de Comercio N° 1 "Dr. José Ingenieros"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Colegio Centro de Polivalente de Arte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Normal "Gral. José de San Martin" - Nivel Primario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Bachillerato Prov. N° 11 "Monseñor Sixto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Villoldo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Colegio Secundario N° 15 "Padre Miguel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Angel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Aquino"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J.I.N. Nº 32 - ESCUELA Nº 445 -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independiente Nº 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Colegio Secundario N° 52 EJERCITO DEL NORTE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Colegio Secundario Nº 60 (INCORPORACION 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201 - Salvador Canuto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Martinez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- JIN N°6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203 "S. S. de Juan XXIII"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212 "San Francisco de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Asis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217 "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Aeronaútica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221 "Unión Latinoamericana"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413 "Dra. Alicia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Moreau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de Justo"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443 "Dr. Roberto Rubén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Dominguez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445 "Ntra. Sra. de la Merced"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Anexo San Pedro - Esc. Bartolina Sisa 471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Secundaria Rural N° 1 - E.V - Sede LOBATON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Lobatón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N° 2 "Ing. Carlos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Esc. Prov.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N° 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Colegio Secundario N° 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independiente Nº 53 - (Escuela Nº 356 José Hernández)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82 "República de Venezuela"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Lote Don Emilio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98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Lote Don David-La Mendieta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139 "Sgto. Juan Bautista Cabral"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Acheral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151 "José Antonio de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Tezanos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Pinto"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El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Lobatón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163 "Dr. Gustavo M.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Zuviria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256 "José Manuel Estrada"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304 "Arq. Carlos A.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Franzini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313 "Constancio Cecilio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Vigil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Paraje San Lucas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337 "Zoilo Rocha"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Palmar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338 "Dr. Carlos Alberto Alvarado"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Piquete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lastRenderedPageBreak/>
              <w:t>35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356 "José Hernández"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383 "Fray Mamerto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Esquiú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Rodeito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PRIMARIA Nº 472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SANTA CLARA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4 "Esteban H.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Leach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Bachillerato Prov. N° 4 "Armada Argentina"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Colegio Secundario Nº 25 "Provincia de Misiones"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JIN Nº 38 (Esc. Nº 156- Esc. Nº 4) - La Esperanza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39 "Pablo Soria"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Chalicán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87 "Gabriela Mistral"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92 "Padre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TarcisioRubin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Mendieta - El Sauzal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125 "Zafra"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N° 156 "Dr. Guillermo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Cleland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Paterson"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229 "Provincia de Entre Ríos"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Mendieta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230 "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Antartida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Argentina"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294 "Patricias Argentinas"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 Esperanza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Pampichuela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Pampichuela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N° 13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Valle Grande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35 "Dr. Héctor Quintana"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Francisco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148 "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Policia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de la Prov. de Jujuy"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Lucas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233 "Maestro José Amancio Aparicio"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Monterrico-Santa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Barbara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234 "Parques Nacionales"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Pampichuela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320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Valle Grande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Prov. N° 12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Fuerte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309 "Pedro Ortiz de Zárate"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Fuerte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318 "Villa Monte"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Villa Monte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Provincial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Agrotécnica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Nº 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Brete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Bachillerato Prov. Nº 20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Aguas Calientes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30 "Juana Azurduy de Padilla"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Colegio Secundario N° 45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Los Lapachos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54 "Prof. Filiberto Urbano Carrizo"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Vicente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ENET Nº 1 "Ing. Luis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Michaud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J.I. Nº 5 "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Independiente" (Escuela Nº 412 "Ing. Carlos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Sonpek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6 "Dr.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Joaquin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Carrillo"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Compl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Educ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Agrotécnico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"Ing. Ricardo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Hueda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ESP. Nº 8 "Guillermo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Salim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Quintar"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Especial Nº 9 "Ntra. Sra. Del Carmen"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19 "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DelfinPuch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Antonio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168 "Adelina Ruiz de Chagra"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Las Pichanas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298 "Dr. Plinio Zabala"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Pongo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lastRenderedPageBreak/>
              <w:t>74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327 "Islas Malvinas"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San Juancito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Nº 412 "Ing. Carlos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Snopek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460 "Héroes de Malvinas"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467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40 "9 de Julio"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123 "Gral. Manuel Belgrano" (CONTINGENCIA)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336 "La Bajada"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466 "Ntra. Sra. de Fátima"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661 "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Jardin</w:t>
            </w:r>
            <w:proofErr w:type="spellEnd"/>
            <w:r w:rsidRPr="008F422D">
              <w:rPr>
                <w:rFonts w:ascii="Calibri" w:eastAsia="Times New Roman" w:hAnsi="Calibri" w:cs="Calibri"/>
                <w:color w:val="000000"/>
              </w:rPr>
              <w:t xml:space="preserve"> de Infantes Integral - Niño Jesús"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Fraile Pintado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 xml:space="preserve">Escuela Secundaria Rural N° 1 - E.V - Sede </w:t>
            </w: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Normenta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Normenta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Bachillerato Prov. N° 8 "Salvador Mazza"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Caimancito</w:t>
            </w:r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Nº 231 "Provincia de Corrientes"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Calilegua</w:t>
            </w:r>
            <w:proofErr w:type="spellEnd"/>
          </w:p>
        </w:tc>
      </w:tr>
      <w:tr w:rsidR="008F422D" w:rsidRPr="008F422D" w:rsidTr="008F422D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F422D">
              <w:rPr>
                <w:rFonts w:ascii="Calibri" w:eastAsia="Times New Roman" w:hAnsi="Calibri" w:cs="Calibri"/>
                <w:color w:val="000000"/>
              </w:rPr>
              <w:t>Escuela N° 232 "Mariano Moreno"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F422D" w:rsidRPr="008F422D" w:rsidRDefault="008F422D" w:rsidP="008F4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F422D">
              <w:rPr>
                <w:rFonts w:ascii="Calibri" w:eastAsia="Times New Roman" w:hAnsi="Calibri" w:cs="Calibri"/>
                <w:color w:val="000000"/>
              </w:rPr>
              <w:t>Normenta</w:t>
            </w:r>
            <w:proofErr w:type="spellEnd"/>
          </w:p>
        </w:tc>
      </w:tr>
    </w:tbl>
    <w:p w:rsidR="001D65F2" w:rsidRDefault="001D65F2" w:rsidP="00011F4D">
      <w:pPr>
        <w:spacing w:after="360"/>
        <w:rPr>
          <w:b/>
        </w:rPr>
      </w:pPr>
    </w:p>
    <w:p w:rsidR="00EE64C5" w:rsidRDefault="00EE64C5"/>
    <w:sectPr w:rsidR="00EE64C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019" w:rsidRDefault="005B1019" w:rsidP="00363EFE">
      <w:pPr>
        <w:spacing w:after="0" w:line="240" w:lineRule="auto"/>
      </w:pPr>
      <w:r>
        <w:separator/>
      </w:r>
    </w:p>
  </w:endnote>
  <w:endnote w:type="continuationSeparator" w:id="0">
    <w:p w:rsidR="005B1019" w:rsidRDefault="005B101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C3" w:rsidRDefault="00D759C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83D" w:rsidRPr="001E083D" w:rsidRDefault="001E083D" w:rsidP="001E083D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208726</wp:posOffset>
          </wp:positionH>
          <wp:positionV relativeFrom="paragraph">
            <wp:posOffset>-571471</wp:posOffset>
          </wp:positionV>
          <wp:extent cx="1412949" cy="978196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C3" w:rsidRDefault="00D759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019" w:rsidRDefault="005B1019" w:rsidP="00363EFE">
      <w:pPr>
        <w:spacing w:after="0" w:line="240" w:lineRule="auto"/>
      </w:pPr>
      <w:r>
        <w:separator/>
      </w:r>
    </w:p>
  </w:footnote>
  <w:footnote w:type="continuationSeparator" w:id="0">
    <w:p w:rsidR="005B1019" w:rsidRDefault="005B101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C3" w:rsidRDefault="00D759C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6241" w:rsidRDefault="00CD624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02E7" w:rsidRDefault="000A02E7" w:rsidP="000A02E7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CD6241" w:rsidRPr="00B84795" w:rsidRDefault="00CD6241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59C3" w:rsidRDefault="00D759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DE4"/>
    <w:rsid w:val="000042B2"/>
    <w:rsid w:val="00007BF1"/>
    <w:rsid w:val="00011F4D"/>
    <w:rsid w:val="00027223"/>
    <w:rsid w:val="00030A55"/>
    <w:rsid w:val="00040BD1"/>
    <w:rsid w:val="00053C2B"/>
    <w:rsid w:val="00064EC4"/>
    <w:rsid w:val="000664B4"/>
    <w:rsid w:val="000767DA"/>
    <w:rsid w:val="00080671"/>
    <w:rsid w:val="00081F8D"/>
    <w:rsid w:val="0008292F"/>
    <w:rsid w:val="0008346A"/>
    <w:rsid w:val="00091F55"/>
    <w:rsid w:val="00092C2B"/>
    <w:rsid w:val="000A02E7"/>
    <w:rsid w:val="000A290F"/>
    <w:rsid w:val="000C1C5F"/>
    <w:rsid w:val="000C52BD"/>
    <w:rsid w:val="000C6200"/>
    <w:rsid w:val="000E6538"/>
    <w:rsid w:val="001019CE"/>
    <w:rsid w:val="00117D19"/>
    <w:rsid w:val="00127E34"/>
    <w:rsid w:val="00131574"/>
    <w:rsid w:val="0016036C"/>
    <w:rsid w:val="00161017"/>
    <w:rsid w:val="001645E3"/>
    <w:rsid w:val="0016667D"/>
    <w:rsid w:val="00173C34"/>
    <w:rsid w:val="001862CB"/>
    <w:rsid w:val="001948B5"/>
    <w:rsid w:val="001A3667"/>
    <w:rsid w:val="001D5FF9"/>
    <w:rsid w:val="001D65F2"/>
    <w:rsid w:val="001E083D"/>
    <w:rsid w:val="001E5B20"/>
    <w:rsid w:val="002100BA"/>
    <w:rsid w:val="00223A56"/>
    <w:rsid w:val="00225F4F"/>
    <w:rsid w:val="00261957"/>
    <w:rsid w:val="002624B8"/>
    <w:rsid w:val="00280E30"/>
    <w:rsid w:val="002A0872"/>
    <w:rsid w:val="002C347A"/>
    <w:rsid w:val="002D3B60"/>
    <w:rsid w:val="002F3577"/>
    <w:rsid w:val="00314884"/>
    <w:rsid w:val="00331C45"/>
    <w:rsid w:val="003462A7"/>
    <w:rsid w:val="00363EFE"/>
    <w:rsid w:val="003668B0"/>
    <w:rsid w:val="003B0146"/>
    <w:rsid w:val="003C2AF4"/>
    <w:rsid w:val="003D0C8B"/>
    <w:rsid w:val="003D7BF0"/>
    <w:rsid w:val="003E2D74"/>
    <w:rsid w:val="003E39A0"/>
    <w:rsid w:val="003F6A37"/>
    <w:rsid w:val="00444389"/>
    <w:rsid w:val="0045348A"/>
    <w:rsid w:val="0045433C"/>
    <w:rsid w:val="00471E73"/>
    <w:rsid w:val="00492008"/>
    <w:rsid w:val="004A64FD"/>
    <w:rsid w:val="004C2B34"/>
    <w:rsid w:val="004F00C8"/>
    <w:rsid w:val="004F27F5"/>
    <w:rsid w:val="004F2D6A"/>
    <w:rsid w:val="004F5D22"/>
    <w:rsid w:val="00507E9D"/>
    <w:rsid w:val="00513CF2"/>
    <w:rsid w:val="005157D8"/>
    <w:rsid w:val="00527784"/>
    <w:rsid w:val="00531718"/>
    <w:rsid w:val="00547C3F"/>
    <w:rsid w:val="00567CD4"/>
    <w:rsid w:val="00584F53"/>
    <w:rsid w:val="005863A4"/>
    <w:rsid w:val="00587498"/>
    <w:rsid w:val="005A0B37"/>
    <w:rsid w:val="005A3A5C"/>
    <w:rsid w:val="005B1019"/>
    <w:rsid w:val="005B24B1"/>
    <w:rsid w:val="005E4FC8"/>
    <w:rsid w:val="005F65DE"/>
    <w:rsid w:val="00612EBA"/>
    <w:rsid w:val="00615C71"/>
    <w:rsid w:val="0062621E"/>
    <w:rsid w:val="00635704"/>
    <w:rsid w:val="00645772"/>
    <w:rsid w:val="0065273D"/>
    <w:rsid w:val="00657787"/>
    <w:rsid w:val="006618A3"/>
    <w:rsid w:val="0068718E"/>
    <w:rsid w:val="0069103A"/>
    <w:rsid w:val="00697417"/>
    <w:rsid w:val="006A0779"/>
    <w:rsid w:val="006A3087"/>
    <w:rsid w:val="006E0DF3"/>
    <w:rsid w:val="007109C6"/>
    <w:rsid w:val="00732066"/>
    <w:rsid w:val="00732868"/>
    <w:rsid w:val="00736D9A"/>
    <w:rsid w:val="00742908"/>
    <w:rsid w:val="00746888"/>
    <w:rsid w:val="00750DB6"/>
    <w:rsid w:val="00751984"/>
    <w:rsid w:val="00754588"/>
    <w:rsid w:val="00773DAE"/>
    <w:rsid w:val="007742A7"/>
    <w:rsid w:val="007824CB"/>
    <w:rsid w:val="00782642"/>
    <w:rsid w:val="007A32A5"/>
    <w:rsid w:val="007B351B"/>
    <w:rsid w:val="007D15E2"/>
    <w:rsid w:val="007D338A"/>
    <w:rsid w:val="007D4A68"/>
    <w:rsid w:val="007E4D88"/>
    <w:rsid w:val="007F0771"/>
    <w:rsid w:val="007F6783"/>
    <w:rsid w:val="0080212D"/>
    <w:rsid w:val="00802952"/>
    <w:rsid w:val="00803726"/>
    <w:rsid w:val="00854B04"/>
    <w:rsid w:val="00855EBB"/>
    <w:rsid w:val="00862030"/>
    <w:rsid w:val="0088184A"/>
    <w:rsid w:val="0089603A"/>
    <w:rsid w:val="008A389C"/>
    <w:rsid w:val="008B02D5"/>
    <w:rsid w:val="008E1A22"/>
    <w:rsid w:val="008F0BD7"/>
    <w:rsid w:val="008F10AD"/>
    <w:rsid w:val="008F422D"/>
    <w:rsid w:val="00904877"/>
    <w:rsid w:val="00913263"/>
    <w:rsid w:val="00913751"/>
    <w:rsid w:val="00914A49"/>
    <w:rsid w:val="00947E23"/>
    <w:rsid w:val="0096536E"/>
    <w:rsid w:val="00985DE4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163CD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B4FAE"/>
    <w:rsid w:val="00AC60AC"/>
    <w:rsid w:val="00AD5BEC"/>
    <w:rsid w:val="00AE7077"/>
    <w:rsid w:val="00AF44FD"/>
    <w:rsid w:val="00AF7B94"/>
    <w:rsid w:val="00B2123F"/>
    <w:rsid w:val="00B412D3"/>
    <w:rsid w:val="00B47556"/>
    <w:rsid w:val="00B61580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BF42B0"/>
    <w:rsid w:val="00C051FC"/>
    <w:rsid w:val="00C068C4"/>
    <w:rsid w:val="00C13A26"/>
    <w:rsid w:val="00C44613"/>
    <w:rsid w:val="00C47193"/>
    <w:rsid w:val="00C550B6"/>
    <w:rsid w:val="00C65414"/>
    <w:rsid w:val="00C75751"/>
    <w:rsid w:val="00C873C5"/>
    <w:rsid w:val="00CA5ED4"/>
    <w:rsid w:val="00CD6241"/>
    <w:rsid w:val="00D23D34"/>
    <w:rsid w:val="00D24C30"/>
    <w:rsid w:val="00D31304"/>
    <w:rsid w:val="00D31BC9"/>
    <w:rsid w:val="00D326EF"/>
    <w:rsid w:val="00D476FB"/>
    <w:rsid w:val="00D759C3"/>
    <w:rsid w:val="00DA091E"/>
    <w:rsid w:val="00DA413C"/>
    <w:rsid w:val="00DF4B99"/>
    <w:rsid w:val="00E00807"/>
    <w:rsid w:val="00E12C4B"/>
    <w:rsid w:val="00E134AF"/>
    <w:rsid w:val="00E21378"/>
    <w:rsid w:val="00E357CD"/>
    <w:rsid w:val="00E56384"/>
    <w:rsid w:val="00E610EC"/>
    <w:rsid w:val="00E72F89"/>
    <w:rsid w:val="00E73205"/>
    <w:rsid w:val="00E7662B"/>
    <w:rsid w:val="00E77A71"/>
    <w:rsid w:val="00E8245F"/>
    <w:rsid w:val="00E9464C"/>
    <w:rsid w:val="00EA7C32"/>
    <w:rsid w:val="00EC4EED"/>
    <w:rsid w:val="00ED2337"/>
    <w:rsid w:val="00EE64C5"/>
    <w:rsid w:val="00EF016A"/>
    <w:rsid w:val="00EF4D6F"/>
    <w:rsid w:val="00F019E7"/>
    <w:rsid w:val="00F23FF8"/>
    <w:rsid w:val="00F247EF"/>
    <w:rsid w:val="00F2525B"/>
    <w:rsid w:val="00F4485D"/>
    <w:rsid w:val="00F52827"/>
    <w:rsid w:val="00F53E8C"/>
    <w:rsid w:val="00F631D2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0FB040"/>
  <w15:docId w15:val="{C0CE4132-3897-4BE0-9CAC-2AFDB56E3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ownloads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36242-8BED-4940-9844-B555CC9B4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0</TotalTime>
  <Pages>8</Pages>
  <Words>2502</Words>
  <Characters>13765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2024-04-03T15:41:00Z</cp:lastPrinted>
  <dcterms:created xsi:type="dcterms:W3CDTF">2024-09-06T15:31:00Z</dcterms:created>
  <dcterms:modified xsi:type="dcterms:W3CDTF">2024-09-06T15:31:00Z</dcterms:modified>
</cp:coreProperties>
</file>