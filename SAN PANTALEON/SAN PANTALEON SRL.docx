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A85B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D0E532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D404BF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73B02" w:rsidRPr="00A73B02">
        <w:rPr>
          <w:b/>
        </w:rPr>
        <w:t>SAN PANTALEON S</w:t>
      </w:r>
      <w:r w:rsidR="00A73B02">
        <w:rPr>
          <w:b/>
        </w:rPr>
        <w:t>.</w:t>
      </w:r>
      <w:r w:rsidR="00A73B02" w:rsidRPr="00A73B02">
        <w:rPr>
          <w:b/>
        </w:rPr>
        <w:t>R</w:t>
      </w:r>
      <w:r w:rsidR="00A73B02">
        <w:rPr>
          <w:b/>
        </w:rPr>
        <w:t>.</w:t>
      </w:r>
      <w:r w:rsidR="00A73B02" w:rsidRPr="00A73B02">
        <w:rPr>
          <w:b/>
        </w:rPr>
        <w:t>L</w:t>
      </w:r>
      <w:r w:rsidR="00A73B02">
        <w:t xml:space="preserve"> </w:t>
      </w:r>
      <w:r w:rsidR="00ED2337" w:rsidRPr="00011F4D">
        <w:rPr>
          <w:b/>
        </w:rPr>
        <w:t>CUIT</w:t>
      </w:r>
      <w:r w:rsidR="00A73B02">
        <w:rPr>
          <w:b/>
        </w:rPr>
        <w:t xml:space="preserve"> 30-71.192.778-2 </w:t>
      </w:r>
      <w:r>
        <w:t xml:space="preserve">con domicilio en </w:t>
      </w:r>
      <w:r w:rsidR="00A73B02">
        <w:t xml:space="preserve">Gdor. Tello N° 397,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998931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D501786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4A349AA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74E04BB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7184B15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F644A51" w14:textId="77777777" w:rsidR="00963339" w:rsidRDefault="00963339" w:rsidP="00963339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04998606" w14:textId="77777777"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0B736F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FC3C68B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74A49A29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9BB04AA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6AECBA5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3AC74345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96C8F1A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24BA948A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24E13F89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04F369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9EE5E8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8AD3DE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92BBC99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4DEF2DF2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BC27A1F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1ED3F5F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448FE490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5F404E5D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10B2EC3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650DB4A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9D90F6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73122AE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2D3D49A7" w14:textId="77777777" w:rsidR="00963339" w:rsidRDefault="00963339" w:rsidP="00963339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F52874D" w14:textId="77777777" w:rsidR="0016667D" w:rsidRPr="00E134AF" w:rsidRDefault="0016667D" w:rsidP="00331C45">
      <w:pPr>
        <w:spacing w:after="360"/>
        <w:jc w:val="both"/>
      </w:pPr>
    </w:p>
    <w:p w14:paraId="1C1D9DF2" w14:textId="77777777" w:rsidR="00BA79E3" w:rsidRDefault="00BA79E3" w:rsidP="00EC4EED">
      <w:pPr>
        <w:spacing w:after="360"/>
        <w:jc w:val="both"/>
      </w:pPr>
    </w:p>
    <w:p w14:paraId="374101E4" w14:textId="77777777" w:rsidR="00A278C6" w:rsidRDefault="00A278C6" w:rsidP="00EC4EED">
      <w:pPr>
        <w:spacing w:after="360"/>
        <w:jc w:val="both"/>
      </w:pPr>
    </w:p>
    <w:p w14:paraId="53F24B6A" w14:textId="77777777" w:rsidR="00AF7B94" w:rsidRDefault="00AF7B94" w:rsidP="00EC4EED">
      <w:pPr>
        <w:spacing w:after="360"/>
        <w:jc w:val="both"/>
      </w:pPr>
    </w:p>
    <w:p w14:paraId="1143F535" w14:textId="77777777" w:rsidR="00A278C6" w:rsidRDefault="00A278C6" w:rsidP="00EC4EED">
      <w:pPr>
        <w:spacing w:after="360"/>
        <w:jc w:val="both"/>
      </w:pPr>
    </w:p>
    <w:p w14:paraId="7722A19B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069EAFB9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47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500"/>
        <w:gridCol w:w="1821"/>
        <w:gridCol w:w="2126"/>
      </w:tblGrid>
      <w:tr w:rsidR="00D23C1F" w:rsidRPr="00D23C1F" w14:paraId="6A0DEAC2" w14:textId="77777777" w:rsidTr="008C0231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B21FA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54A0" w14:textId="77777777" w:rsidR="00D23C1F" w:rsidRPr="00D23C1F" w:rsidRDefault="00D23C1F" w:rsidP="00D23C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2720B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DC366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23C1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D23C1F" w:rsidRPr="00D23C1F" w14:paraId="2DC5AEFC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3F1F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744C3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BC1D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E851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$ 1.100,00</w:t>
            </w:r>
          </w:p>
        </w:tc>
      </w:tr>
      <w:tr w:rsidR="00D23C1F" w:rsidRPr="00D23C1F" w14:paraId="0D6D306E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6C048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B4F9E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A227C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 xml:space="preserve">KG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9D0D5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$ 2.000,00</w:t>
            </w:r>
          </w:p>
        </w:tc>
      </w:tr>
      <w:tr w:rsidR="00D23C1F" w:rsidRPr="00D23C1F" w14:paraId="5E16A6C9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7B684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1B587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DD224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3573D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$ 2.500,00</w:t>
            </w:r>
          </w:p>
        </w:tc>
      </w:tr>
      <w:tr w:rsidR="00D23C1F" w:rsidRPr="00D23C1F" w14:paraId="1823B0CB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94EE1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3C9C1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FDDE9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50 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10397" w14:textId="3E8D6295" w:rsidR="00D23C1F" w:rsidRPr="00D23C1F" w:rsidRDefault="00D23C1F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</w:t>
            </w:r>
            <w:r w:rsidR="008521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794F9392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215D1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BC3FF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AFC02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1A2" w14:textId="024D5BAB" w:rsidR="00D23C1F" w:rsidRPr="00D23C1F" w:rsidRDefault="0085218A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06D25FBF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526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032AE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52CA0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FA26" w14:textId="6B018EBD" w:rsidR="00D23C1F" w:rsidRPr="00D23C1F" w:rsidRDefault="00D23C1F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</w:t>
            </w:r>
            <w:r w:rsidR="008521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21372424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FD0F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1795D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D23C1F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9BD81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7B3BD" w14:textId="215C5428" w:rsidR="00D23C1F" w:rsidRPr="00D23C1F" w:rsidRDefault="0085218A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$ 3.0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2E650ED6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7241AF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EB0CA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10388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1638E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$ 2.700,00</w:t>
            </w:r>
          </w:p>
        </w:tc>
      </w:tr>
      <w:tr w:rsidR="00D23C1F" w:rsidRPr="00D23C1F" w14:paraId="111E93C9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EFD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B4174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C3D9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84B53" w14:textId="667DAE07" w:rsidR="00D23C1F" w:rsidRPr="00D23C1F" w:rsidRDefault="0085218A" w:rsidP="008521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$ 9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  <w:r w:rsidR="00D23C1F"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00,00</w:t>
            </w:r>
          </w:p>
        </w:tc>
      </w:tr>
      <w:tr w:rsidR="00D23C1F" w:rsidRPr="00D23C1F" w14:paraId="7764F2AD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83752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F3290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Limon</w:t>
            </w:r>
            <w:proofErr w:type="spellEnd"/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375C3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97D34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$ 850,00</w:t>
            </w:r>
          </w:p>
        </w:tc>
      </w:tr>
      <w:tr w:rsidR="00D23C1F" w:rsidRPr="00D23C1F" w14:paraId="45775FFE" w14:textId="77777777" w:rsidTr="008C0231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DF4A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9113F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Cacao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75F01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180 gr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456EB" w14:textId="77777777" w:rsidR="00D23C1F" w:rsidRPr="00D23C1F" w:rsidRDefault="00D23C1F" w:rsidP="00D23C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23C1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$ 1.800,00</w:t>
            </w:r>
          </w:p>
        </w:tc>
      </w:tr>
      <w:tr w:rsidR="00D23C1F" w:rsidRPr="00D23C1F" w14:paraId="37CB5469" w14:textId="77777777" w:rsidTr="008C0231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A7F66" w14:textId="7907E505" w:rsidR="00D23C1F" w:rsidRPr="00D23C1F" w:rsidRDefault="00D23C1F" w:rsidP="00D23C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623A7" w14:textId="77777777" w:rsidR="00D23C1F" w:rsidRPr="00D23C1F" w:rsidRDefault="00D23C1F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3C1F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28EF8" w14:textId="77777777" w:rsidR="00D23C1F" w:rsidRPr="00D23C1F" w:rsidRDefault="00D23C1F" w:rsidP="00D23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23C1F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D23C1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376A4" w14:textId="7951834C" w:rsidR="00D23C1F" w:rsidRPr="00D23C1F" w:rsidRDefault="0085218A" w:rsidP="00D23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2.7</w:t>
            </w:r>
            <w:r w:rsidR="00D23C1F" w:rsidRPr="00D23C1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14:paraId="01CA125F" w14:textId="125B78C8" w:rsidR="001D65F2" w:rsidRDefault="001D65F2" w:rsidP="003477C6">
      <w:pPr>
        <w:jc w:val="right"/>
        <w:rPr>
          <w:b/>
        </w:rPr>
      </w:pPr>
      <w:r w:rsidRPr="00A278C6">
        <w:rPr>
          <w:b/>
        </w:rPr>
        <w:t>ANEXO II</w:t>
      </w:r>
    </w:p>
    <w:p w14:paraId="402F8A2C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680"/>
        <w:gridCol w:w="2620"/>
      </w:tblGrid>
      <w:tr w:rsidR="00D01E8F" w:rsidRPr="00D01E8F" w14:paraId="6D726562" w14:textId="77777777" w:rsidTr="00D01E8F">
        <w:trPr>
          <w:trHeight w:val="567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94A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8CE8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569A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D01E8F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D01E8F" w:rsidRPr="00D01E8F" w14:paraId="7D53B22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8524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8E9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 Colores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45B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5661F7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5393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DF2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Colegio Polimodal Nº 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7CB12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99EE1A9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25B2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CF51B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de Comercio "Eusebio Ibarra"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E5A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5594F1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D2B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73A15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Escuela N° 79 "Estanislao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Zeballos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E0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0890CE7A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83D1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9CDE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Normal "Juan I. Gorriti" (Nivel Inicial)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DF79A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3496C4CF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D7C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C466F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01E8F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D01E8F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D01E8F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6F94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58F660FD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F7C4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5E76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Independiente N° 6 (Esc. Nº 388)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A5186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D01E8F" w:rsidRPr="00D01E8F" w14:paraId="6F4AB2F5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A58B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D01E8F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CB51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118 "Juan Manuel de Arismendi"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ECC27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Termas de Reyes</w:t>
            </w:r>
          </w:p>
        </w:tc>
      </w:tr>
      <w:tr w:rsidR="00D01E8F" w:rsidRPr="00D01E8F" w14:paraId="1C000204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4316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A73FE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Escuela N° 48 "Dr. Manuel Padilla"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09850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  <w:tr w:rsidR="00D01E8F" w:rsidRPr="00D01E8F" w14:paraId="06AEB6D3" w14:textId="77777777" w:rsidTr="00D01E8F">
        <w:trPr>
          <w:trHeight w:val="42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1BD5" w14:textId="77777777" w:rsidR="00D01E8F" w:rsidRPr="00D01E8F" w:rsidRDefault="00D01E8F" w:rsidP="00D01E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AA60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>J.I. Nº 28 - ESCUELA Nº 48 DR. MANUEL PADILLA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11B3C" w14:textId="77777777" w:rsidR="00D01E8F" w:rsidRPr="00D01E8F" w:rsidRDefault="00D01E8F" w:rsidP="00D01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1E8F">
              <w:rPr>
                <w:rFonts w:ascii="Calibri" w:eastAsia="Times New Roman" w:hAnsi="Calibri" w:cs="Calibri"/>
                <w:color w:val="000000"/>
              </w:rPr>
              <w:t xml:space="preserve">Villa </w:t>
            </w:r>
            <w:proofErr w:type="spellStart"/>
            <w:r w:rsidRPr="00D01E8F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D01E8F">
              <w:rPr>
                <w:rFonts w:ascii="Calibri" w:eastAsia="Times New Roman" w:hAnsi="Calibri" w:cs="Calibri"/>
                <w:color w:val="000000"/>
              </w:rPr>
              <w:t xml:space="preserve"> de Reyes</w:t>
            </w:r>
          </w:p>
        </w:tc>
      </w:tr>
    </w:tbl>
    <w:p w14:paraId="77A870F3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ABC8F" w14:textId="77777777" w:rsidR="00053776" w:rsidRDefault="00053776" w:rsidP="00363EFE">
      <w:pPr>
        <w:spacing w:after="0" w:line="240" w:lineRule="auto"/>
      </w:pPr>
      <w:r>
        <w:separator/>
      </w:r>
    </w:p>
  </w:endnote>
  <w:endnote w:type="continuationSeparator" w:id="0">
    <w:p w14:paraId="30A68858" w14:textId="77777777" w:rsidR="00053776" w:rsidRDefault="00053776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3D3D7" w14:textId="77777777" w:rsidR="00CA39F0" w:rsidRDefault="00CA39F0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63EDF4F" wp14:editId="5509A8AC">
          <wp:simplePos x="0" y="0"/>
          <wp:positionH relativeFrom="margin">
            <wp:posOffset>4489243</wp:posOffset>
          </wp:positionH>
          <wp:positionV relativeFrom="margin">
            <wp:posOffset>7856811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9B797" w14:textId="77777777" w:rsidR="00053776" w:rsidRDefault="00053776" w:rsidP="00363EFE">
      <w:pPr>
        <w:spacing w:after="0" w:line="240" w:lineRule="auto"/>
      </w:pPr>
      <w:r>
        <w:separator/>
      </w:r>
    </w:p>
  </w:footnote>
  <w:footnote w:type="continuationSeparator" w:id="0">
    <w:p w14:paraId="6064D246" w14:textId="77777777" w:rsidR="00053776" w:rsidRDefault="00053776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C3816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2268D116" wp14:editId="2A29F23D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A3802D" w14:textId="3C7266F0" w:rsidR="00B84795" w:rsidRPr="00B84795" w:rsidRDefault="00963339" w:rsidP="00963339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02"/>
    <w:rsid w:val="000042B2"/>
    <w:rsid w:val="00007BF1"/>
    <w:rsid w:val="00011F4D"/>
    <w:rsid w:val="00027223"/>
    <w:rsid w:val="00040BD1"/>
    <w:rsid w:val="00053776"/>
    <w:rsid w:val="00053C2B"/>
    <w:rsid w:val="00061895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71B6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7C6"/>
    <w:rsid w:val="00353A4F"/>
    <w:rsid w:val="00363EFE"/>
    <w:rsid w:val="003A30C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204DA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218A"/>
    <w:rsid w:val="00854B04"/>
    <w:rsid w:val="00862030"/>
    <w:rsid w:val="0088184A"/>
    <w:rsid w:val="0089603A"/>
    <w:rsid w:val="008A389C"/>
    <w:rsid w:val="008C0231"/>
    <w:rsid w:val="008E1A22"/>
    <w:rsid w:val="008F0BD7"/>
    <w:rsid w:val="008F10AD"/>
    <w:rsid w:val="00904877"/>
    <w:rsid w:val="00913263"/>
    <w:rsid w:val="00913751"/>
    <w:rsid w:val="00914A49"/>
    <w:rsid w:val="00947E23"/>
    <w:rsid w:val="00963339"/>
    <w:rsid w:val="009670E9"/>
    <w:rsid w:val="00983DAF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05548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3B02"/>
    <w:rsid w:val="00A7577F"/>
    <w:rsid w:val="00A96BE6"/>
    <w:rsid w:val="00A97B6E"/>
    <w:rsid w:val="00AA4226"/>
    <w:rsid w:val="00AA480A"/>
    <w:rsid w:val="00AC60AC"/>
    <w:rsid w:val="00AD2C2B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39F0"/>
    <w:rsid w:val="00CA5ED4"/>
    <w:rsid w:val="00D01E8F"/>
    <w:rsid w:val="00D032AD"/>
    <w:rsid w:val="00D23C1F"/>
    <w:rsid w:val="00D23D34"/>
    <w:rsid w:val="00D31BC9"/>
    <w:rsid w:val="00D326EF"/>
    <w:rsid w:val="00D404B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560BB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36C14"/>
  <w15:docId w15:val="{3A1D0A5B-8823-4D7C-BC99-43321AA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066AC-D3A5-4BE9-B32D-B4EE2796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55</TotalTime>
  <Pages>4</Pages>
  <Words>1357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17</cp:revision>
  <cp:lastPrinted>2024-07-04T12:40:00Z</cp:lastPrinted>
  <dcterms:created xsi:type="dcterms:W3CDTF">2024-03-22T15:50:00Z</dcterms:created>
  <dcterms:modified xsi:type="dcterms:W3CDTF">2024-10-03T11:33:00Z</dcterms:modified>
</cp:coreProperties>
</file>