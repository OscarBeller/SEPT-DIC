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752555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263036">
        <w:t xml:space="preserve">SANCHEZ, PEDRO CESAR </w:t>
      </w:r>
      <w:r w:rsidR="00ED2337" w:rsidRPr="00011F4D">
        <w:rPr>
          <w:b/>
        </w:rPr>
        <w:t>CUIT</w:t>
      </w:r>
      <w:r w:rsidR="00263036">
        <w:rPr>
          <w:b/>
        </w:rPr>
        <w:t xml:space="preserve"> 20-23.946.</w:t>
      </w:r>
      <w:r w:rsidR="008E4AA8">
        <w:rPr>
          <w:b/>
        </w:rPr>
        <w:t>0</w:t>
      </w:r>
      <w:r w:rsidR="00263036">
        <w:rPr>
          <w:b/>
        </w:rPr>
        <w:t xml:space="preserve">32-2 </w:t>
      </w:r>
      <w:r>
        <w:t xml:space="preserve">con domicilio en </w:t>
      </w:r>
      <w:proofErr w:type="spellStart"/>
      <w:r w:rsidR="00263036">
        <w:t>Olavarria</w:t>
      </w:r>
      <w:proofErr w:type="spellEnd"/>
      <w:r w:rsidR="00263036">
        <w:t xml:space="preserve"> N° 355,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675C9" w:rsidRDefault="001675C9" w:rsidP="001675C9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1675C9" w:rsidRDefault="001675C9" w:rsidP="001675C9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7"/>
        <w:gridCol w:w="4029"/>
        <w:gridCol w:w="1269"/>
        <w:gridCol w:w="2427"/>
      </w:tblGrid>
      <w:tr w:rsidR="001675C9" w:rsidRPr="00E61D8E" w:rsidTr="00FF6B12">
        <w:trPr>
          <w:trHeight w:val="300"/>
        </w:trPr>
        <w:tc>
          <w:tcPr>
            <w:tcW w:w="7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33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1D8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1675C9" w:rsidRPr="00E61D8E" w:rsidTr="00FF6B12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C9" w:rsidRPr="00E61D8E" w:rsidRDefault="001675C9" w:rsidP="00FF6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5.500,00 </w:t>
            </w:r>
          </w:p>
        </w:tc>
      </w:tr>
      <w:tr w:rsidR="001675C9" w:rsidRPr="00E61D8E" w:rsidTr="00FF6B12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C9" w:rsidRPr="00E61D8E" w:rsidRDefault="001675C9" w:rsidP="00FF6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   850,00 </w:t>
            </w:r>
          </w:p>
        </w:tc>
      </w:tr>
      <w:tr w:rsidR="001675C9" w:rsidRPr="00E61D8E" w:rsidTr="00FF6B12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C9" w:rsidRPr="00E61D8E" w:rsidRDefault="001675C9" w:rsidP="00FF6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1675C9" w:rsidRPr="00E61D8E" w:rsidTr="00FF6B12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C9" w:rsidRPr="00E61D8E" w:rsidRDefault="001675C9" w:rsidP="00FF6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1675C9" w:rsidRPr="00E61D8E" w:rsidTr="00FF6B12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C9" w:rsidRPr="00E61D8E" w:rsidRDefault="001675C9" w:rsidP="00FF6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1675C9" w:rsidRPr="00E61D8E" w:rsidTr="00FF6B12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C9" w:rsidRPr="00E61D8E" w:rsidRDefault="001675C9" w:rsidP="00FF6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2.300,00 </w:t>
            </w:r>
          </w:p>
        </w:tc>
      </w:tr>
      <w:tr w:rsidR="001675C9" w:rsidRPr="00E61D8E" w:rsidTr="00FF6B12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E61D8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E61D8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C9" w:rsidRPr="00E61D8E" w:rsidRDefault="001675C9" w:rsidP="00FF6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1.000,00 </w:t>
            </w:r>
          </w:p>
        </w:tc>
      </w:tr>
      <w:tr w:rsidR="001675C9" w:rsidRPr="00E61D8E" w:rsidTr="00FF6B12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C9" w:rsidRPr="00E61D8E" w:rsidRDefault="001675C9" w:rsidP="00FF6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1675C9" w:rsidRPr="00E61D8E" w:rsidTr="00FF6B12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C9" w:rsidRPr="00E61D8E" w:rsidRDefault="001675C9" w:rsidP="00FF6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1675C9" w:rsidRPr="00E61D8E" w:rsidTr="00FF6B12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C9" w:rsidRPr="00E61D8E" w:rsidRDefault="001675C9" w:rsidP="00FF6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1675C9" w:rsidRPr="00E61D8E" w:rsidTr="00FF6B12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61D8E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E61D8E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E61D8E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C9" w:rsidRPr="00E61D8E" w:rsidRDefault="001675C9" w:rsidP="00FF6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1.100,00 </w:t>
            </w:r>
          </w:p>
        </w:tc>
      </w:tr>
      <w:tr w:rsidR="001675C9" w:rsidRPr="00E61D8E" w:rsidTr="00FF6B12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C9" w:rsidRPr="00E61D8E" w:rsidRDefault="001675C9" w:rsidP="00FF6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1675C9" w:rsidRPr="00E61D8E" w:rsidTr="00FF6B12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C9" w:rsidRPr="00E61D8E" w:rsidRDefault="001675C9" w:rsidP="00FF6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2.200,00 </w:t>
            </w:r>
          </w:p>
        </w:tc>
      </w:tr>
      <w:tr w:rsidR="001675C9" w:rsidRPr="00E61D8E" w:rsidTr="00FF6B12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C9" w:rsidRPr="00E61D8E" w:rsidRDefault="001675C9" w:rsidP="00FF6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1.600,00 </w:t>
            </w:r>
          </w:p>
        </w:tc>
      </w:tr>
      <w:tr w:rsidR="001675C9" w:rsidRPr="00E61D8E" w:rsidTr="00FF6B12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C9" w:rsidRPr="00E61D8E" w:rsidRDefault="001675C9" w:rsidP="00FF6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2.500,00 </w:t>
            </w:r>
          </w:p>
        </w:tc>
      </w:tr>
      <w:tr w:rsidR="001675C9" w:rsidRPr="00E61D8E" w:rsidTr="00FF6B12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C9" w:rsidRPr="00E61D8E" w:rsidRDefault="001675C9" w:rsidP="00FF6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1675C9" w:rsidRPr="00E61D8E" w:rsidTr="00FF6B12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C9" w:rsidRPr="00E61D8E" w:rsidRDefault="001675C9" w:rsidP="00FF6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1675C9" w:rsidRPr="00E61D8E" w:rsidTr="00FF6B12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675C9" w:rsidRPr="00E61D8E" w:rsidRDefault="001675C9" w:rsidP="00FF6B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5C9" w:rsidRPr="00E61D8E" w:rsidRDefault="001675C9" w:rsidP="00FF6B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1D8E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</w:tbl>
    <w:p w:rsidR="001675C9" w:rsidRDefault="001675C9" w:rsidP="001D65F2">
      <w:pPr>
        <w:spacing w:after="360"/>
        <w:jc w:val="right"/>
        <w:rPr>
          <w:b/>
        </w:rPr>
      </w:pPr>
    </w:p>
    <w:p w:rsidR="001675C9" w:rsidRDefault="001675C9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5894"/>
        <w:gridCol w:w="1943"/>
      </w:tblGrid>
      <w:tr w:rsidR="001675C9" w:rsidRPr="001675C9" w:rsidTr="001675C9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75C9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75C9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75C9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1675C9" w:rsidRPr="001675C9" w:rsidTr="001675C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 xml:space="preserve">Escuela N° 451 "Pte. Cristina </w:t>
            </w:r>
            <w:proofErr w:type="spellStart"/>
            <w:r w:rsidRPr="001675C9">
              <w:rPr>
                <w:rFonts w:ascii="Calibri" w:eastAsia="Times New Roman" w:hAnsi="Calibri" w:cs="Calibri"/>
                <w:color w:val="000000"/>
              </w:rPr>
              <w:t>Fernandez</w:t>
            </w:r>
            <w:proofErr w:type="spellEnd"/>
            <w:r w:rsidRPr="001675C9">
              <w:rPr>
                <w:rFonts w:ascii="Calibri" w:eastAsia="Times New Roman" w:hAnsi="Calibri" w:cs="Calibri"/>
                <w:color w:val="000000"/>
              </w:rPr>
              <w:t xml:space="preserve"> de Kirchner"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1675C9" w:rsidRPr="001675C9" w:rsidTr="001675C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 xml:space="preserve">Escuela N° 458 "Bandera </w:t>
            </w:r>
            <w:proofErr w:type="spellStart"/>
            <w:r w:rsidRPr="001675C9">
              <w:rPr>
                <w:rFonts w:ascii="Calibri" w:eastAsia="Times New Roman" w:hAnsi="Calibri" w:cs="Calibri"/>
                <w:color w:val="000000"/>
              </w:rPr>
              <w:t>Nac</w:t>
            </w:r>
            <w:proofErr w:type="spellEnd"/>
            <w:r w:rsidRPr="001675C9">
              <w:rPr>
                <w:rFonts w:ascii="Calibri" w:eastAsia="Times New Roman" w:hAnsi="Calibri" w:cs="Calibri"/>
                <w:color w:val="000000"/>
              </w:rPr>
              <w:t>. De Ntra. Libertad Civil" (CONTINGENCIA)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1675C9" w:rsidRPr="001675C9" w:rsidTr="001675C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Escuela N° 465 "</w:t>
            </w:r>
            <w:proofErr w:type="spellStart"/>
            <w:r w:rsidRPr="001675C9">
              <w:rPr>
                <w:rFonts w:ascii="Calibri" w:eastAsia="Times New Roman" w:hAnsi="Calibri" w:cs="Calibri"/>
                <w:color w:val="000000"/>
              </w:rPr>
              <w:t>Nestor</w:t>
            </w:r>
            <w:proofErr w:type="spellEnd"/>
            <w:r w:rsidRPr="001675C9">
              <w:rPr>
                <w:rFonts w:ascii="Calibri" w:eastAsia="Times New Roman" w:hAnsi="Calibri" w:cs="Calibri"/>
                <w:color w:val="000000"/>
              </w:rPr>
              <w:t xml:space="preserve"> Carlos Kirchner" (CONTINGENCIA)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1675C9" w:rsidRPr="001675C9" w:rsidTr="001675C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 xml:space="preserve">Casa del Niño Del </w:t>
            </w:r>
            <w:proofErr w:type="spellStart"/>
            <w:r w:rsidRPr="001675C9">
              <w:rPr>
                <w:rFonts w:ascii="Calibri" w:eastAsia="Times New Roman" w:hAnsi="Calibri" w:cs="Calibri"/>
                <w:color w:val="000000"/>
              </w:rPr>
              <w:t>Frari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1675C9" w:rsidRPr="001675C9" w:rsidTr="001675C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 xml:space="preserve">Escuela N° 111 "San Francisco de </w:t>
            </w:r>
            <w:proofErr w:type="spellStart"/>
            <w:r w:rsidRPr="001675C9">
              <w:rPr>
                <w:rFonts w:ascii="Calibri" w:eastAsia="Times New Roman" w:hAnsi="Calibri" w:cs="Calibri"/>
                <w:color w:val="000000"/>
              </w:rPr>
              <w:t>Alava</w:t>
            </w:r>
            <w:proofErr w:type="spellEnd"/>
            <w:r w:rsidRPr="001675C9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1675C9" w:rsidRPr="001675C9" w:rsidTr="001675C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Escuela Nº 321 "Provincia de Buenos Aires"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1675C9" w:rsidRPr="001675C9" w:rsidTr="001675C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Santa Rita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1675C9" w:rsidRPr="001675C9" w:rsidTr="001675C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Tiempo de Juego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5C9" w:rsidRPr="001675C9" w:rsidRDefault="001675C9" w:rsidP="001675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75C9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608" w:rsidRDefault="001E4608" w:rsidP="00363EFE">
      <w:pPr>
        <w:spacing w:after="0" w:line="240" w:lineRule="auto"/>
      </w:pPr>
      <w:r>
        <w:separator/>
      </w:r>
    </w:p>
  </w:endnote>
  <w:endnote w:type="continuationSeparator" w:id="0">
    <w:p w:rsidR="001E4608" w:rsidRDefault="001E4608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8D7" w:rsidRDefault="00DE48D7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4457065</wp:posOffset>
          </wp:positionH>
          <wp:positionV relativeFrom="margin">
            <wp:posOffset>7812567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608" w:rsidRDefault="001E4608" w:rsidP="00363EFE">
      <w:pPr>
        <w:spacing w:after="0" w:line="240" w:lineRule="auto"/>
      </w:pPr>
      <w:r>
        <w:separator/>
      </w:r>
    </w:p>
  </w:footnote>
  <w:footnote w:type="continuationSeparator" w:id="0">
    <w:p w:rsidR="001E4608" w:rsidRDefault="001E4608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675C9" w:rsidRDefault="001675C9" w:rsidP="001675C9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36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A719D"/>
    <w:rsid w:val="000C1C5F"/>
    <w:rsid w:val="000C52BD"/>
    <w:rsid w:val="000C6200"/>
    <w:rsid w:val="000D34D7"/>
    <w:rsid w:val="000E6538"/>
    <w:rsid w:val="001019CE"/>
    <w:rsid w:val="00117D19"/>
    <w:rsid w:val="0016036C"/>
    <w:rsid w:val="00161017"/>
    <w:rsid w:val="001645E3"/>
    <w:rsid w:val="0016667D"/>
    <w:rsid w:val="001675C9"/>
    <w:rsid w:val="001862CB"/>
    <w:rsid w:val="001A3667"/>
    <w:rsid w:val="001D5FF9"/>
    <w:rsid w:val="001D65F2"/>
    <w:rsid w:val="001E4608"/>
    <w:rsid w:val="001E52D4"/>
    <w:rsid w:val="001E5B20"/>
    <w:rsid w:val="002100BA"/>
    <w:rsid w:val="00223A56"/>
    <w:rsid w:val="00225F4F"/>
    <w:rsid w:val="00261957"/>
    <w:rsid w:val="002624B8"/>
    <w:rsid w:val="00263036"/>
    <w:rsid w:val="002C347A"/>
    <w:rsid w:val="002D3B60"/>
    <w:rsid w:val="002F3577"/>
    <w:rsid w:val="00314884"/>
    <w:rsid w:val="00331C45"/>
    <w:rsid w:val="003462A7"/>
    <w:rsid w:val="00363EFE"/>
    <w:rsid w:val="003763FC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A4779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D7B30"/>
    <w:rsid w:val="007109C6"/>
    <w:rsid w:val="00732868"/>
    <w:rsid w:val="00736D9A"/>
    <w:rsid w:val="00742908"/>
    <w:rsid w:val="00750DB6"/>
    <w:rsid w:val="00751984"/>
    <w:rsid w:val="00752555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C7D52"/>
    <w:rsid w:val="008E1A22"/>
    <w:rsid w:val="008E4AA8"/>
    <w:rsid w:val="008F0BD7"/>
    <w:rsid w:val="008F10AD"/>
    <w:rsid w:val="00904877"/>
    <w:rsid w:val="00913263"/>
    <w:rsid w:val="00913751"/>
    <w:rsid w:val="00914A49"/>
    <w:rsid w:val="00916A65"/>
    <w:rsid w:val="00947E23"/>
    <w:rsid w:val="009A5961"/>
    <w:rsid w:val="009B54B5"/>
    <w:rsid w:val="009C5AFB"/>
    <w:rsid w:val="009D0470"/>
    <w:rsid w:val="009D571D"/>
    <w:rsid w:val="009D7DD6"/>
    <w:rsid w:val="009E1892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959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E48D7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A3B8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CA76B"/>
  <w15:docId w15:val="{2AED81D1-F88B-4820-A5FE-D4745E01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78175-D7C7-4F45-802D-00CF8E30B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27</TotalTime>
  <Pages>5</Pages>
  <Words>1378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12</cp:revision>
  <cp:lastPrinted>2024-04-10T13:38:00Z</cp:lastPrinted>
  <dcterms:created xsi:type="dcterms:W3CDTF">2024-03-20T16:07:00Z</dcterms:created>
  <dcterms:modified xsi:type="dcterms:W3CDTF">2024-08-20T12:22:00Z</dcterms:modified>
</cp:coreProperties>
</file>