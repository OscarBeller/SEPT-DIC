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2B2A88" w14:textId="77777777"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14:paraId="370BA568" w14:textId="77777777"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1D1BB0">
        <w:t xml:space="preserve">Sr. Rodolfo Orlando Nieto </w:t>
      </w:r>
      <w:r w:rsidR="001019CE">
        <w:t xml:space="preserve"> 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 xml:space="preserve">/a. </w:t>
      </w:r>
      <w:r w:rsidR="00E60828" w:rsidRPr="00E60828">
        <w:rPr>
          <w:b/>
        </w:rPr>
        <w:t>SAPAG, BENITO EDGARDO</w:t>
      </w:r>
      <w:r w:rsidR="00E60828">
        <w:t xml:space="preserve"> </w:t>
      </w:r>
      <w:r w:rsidR="00ED2337" w:rsidRPr="00011F4D">
        <w:rPr>
          <w:b/>
        </w:rPr>
        <w:t>CUIT</w:t>
      </w:r>
      <w:r w:rsidR="00E60828">
        <w:rPr>
          <w:b/>
        </w:rPr>
        <w:t xml:space="preserve"> 20-17.840.897-7 </w:t>
      </w:r>
      <w:r>
        <w:t xml:space="preserve">con domicilio en </w:t>
      </w:r>
      <w:r w:rsidR="00E60828">
        <w:t xml:space="preserve">Pasaje </w:t>
      </w:r>
      <w:proofErr w:type="spellStart"/>
      <w:r w:rsidR="00E60828">
        <w:t>Bruni</w:t>
      </w:r>
      <w:proofErr w:type="spellEnd"/>
      <w:r w:rsidR="00E60828">
        <w:t xml:space="preserve"> 289 esquina </w:t>
      </w:r>
      <w:proofErr w:type="spellStart"/>
      <w:r w:rsidR="00E60828">
        <w:t>Guemes</w:t>
      </w:r>
      <w:proofErr w:type="spellEnd"/>
      <w:r w:rsidR="00E60828">
        <w:t xml:space="preserve">, Perico,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14:paraId="54D56650" w14:textId="77777777"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14:paraId="19C2FB9C" w14:textId="77777777"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14:paraId="683B3C67" w14:textId="77777777"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14:paraId="4389261E" w14:textId="77777777"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14:paraId="7F88198C" w14:textId="77777777"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14:paraId="0EC471ED" w14:textId="77777777" w:rsidR="006852E8" w:rsidRDefault="006852E8" w:rsidP="006852E8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cuatro meses, desde el 1 de septiembre de 2024 hasta el 31 de diciembre de 2024. Queda expresamente establecido que no opera la renovación automática.</w:t>
      </w:r>
    </w:p>
    <w:p w14:paraId="43EEB3A9" w14:textId="77777777"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14:paraId="376F4159" w14:textId="77777777"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14:paraId="422ABCD6" w14:textId="77777777"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14:paraId="7C9B3ED9" w14:textId="77777777"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14:paraId="6AC6F441" w14:textId="77777777"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14:paraId="6D955154" w14:textId="77777777"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14:paraId="145DFD21" w14:textId="77777777"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14:paraId="74C486F8" w14:textId="77777777"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14:paraId="327AC9D6" w14:textId="77777777"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14:paraId="2B9DE664" w14:textId="77777777"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14:paraId="639C6763" w14:textId="77777777"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14:paraId="023731BC" w14:textId="77777777"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14:paraId="1A7BBAF0" w14:textId="77777777"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14:paraId="17BF412A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14:paraId="1F33A6AD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14:paraId="1B8DFA17" w14:textId="77777777"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14:paraId="30C00385" w14:textId="77777777"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14:paraId="5153E3E0" w14:textId="77777777"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14:paraId="1A59EB0F" w14:textId="77777777"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14:paraId="069B5A65" w14:textId="77777777"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14:paraId="10E79429" w14:textId="77777777"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1F2B969A" w14:textId="77777777"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14:paraId="663D6424" w14:textId="77777777"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14:paraId="3F342594" w14:textId="77777777" w:rsidR="006852E8" w:rsidRDefault="006852E8" w:rsidP="006852E8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septiembre del año 2024.-</w:t>
      </w:r>
    </w:p>
    <w:p w14:paraId="5C8A61D7" w14:textId="77777777" w:rsidR="0016667D" w:rsidRPr="00E134AF" w:rsidRDefault="0016667D" w:rsidP="00331C45">
      <w:pPr>
        <w:spacing w:after="360"/>
        <w:jc w:val="both"/>
      </w:pPr>
    </w:p>
    <w:p w14:paraId="43D869D8" w14:textId="77777777" w:rsidR="00BA79E3" w:rsidRDefault="00BA79E3" w:rsidP="00EC4EED">
      <w:pPr>
        <w:spacing w:after="360"/>
        <w:jc w:val="both"/>
      </w:pPr>
    </w:p>
    <w:p w14:paraId="60615D28" w14:textId="77777777" w:rsidR="00A278C6" w:rsidRDefault="00A278C6" w:rsidP="00EC4EED">
      <w:pPr>
        <w:spacing w:after="360"/>
        <w:jc w:val="both"/>
      </w:pPr>
    </w:p>
    <w:p w14:paraId="123FB1A2" w14:textId="77777777" w:rsidR="00AF7B94" w:rsidRDefault="00AF7B94" w:rsidP="00EC4EED">
      <w:pPr>
        <w:spacing w:after="360"/>
        <w:jc w:val="both"/>
      </w:pPr>
    </w:p>
    <w:p w14:paraId="308E4F1F" w14:textId="77777777" w:rsidR="00A278C6" w:rsidRDefault="00A278C6" w:rsidP="00EC4EED">
      <w:pPr>
        <w:spacing w:after="360"/>
        <w:jc w:val="both"/>
      </w:pPr>
    </w:p>
    <w:p w14:paraId="5E7E25BC" w14:textId="77777777"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14:paraId="287A9675" w14:textId="77777777"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8"/>
        <w:gridCol w:w="3813"/>
        <w:gridCol w:w="2290"/>
        <w:gridCol w:w="1901"/>
      </w:tblGrid>
      <w:tr w:rsidR="00CB0D0A" w:rsidRPr="00CB0D0A" w14:paraId="73F4F19F" w14:textId="77777777" w:rsidTr="006852E8">
        <w:trPr>
          <w:trHeight w:val="300"/>
        </w:trPr>
        <w:tc>
          <w:tcPr>
            <w:tcW w:w="57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3986CC" w14:textId="77777777" w:rsidR="00CB0D0A" w:rsidRPr="00CB0D0A" w:rsidRDefault="00CB0D0A" w:rsidP="00CB0D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CB0D0A"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 w:rsidRPr="00CB0D0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210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F500ED" w14:textId="77777777" w:rsidR="00CB0D0A" w:rsidRPr="00CB0D0A" w:rsidRDefault="00CB0D0A" w:rsidP="00CB0D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B0D0A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126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313C24" w14:textId="77777777" w:rsidR="00CB0D0A" w:rsidRPr="00CB0D0A" w:rsidRDefault="00CB0D0A" w:rsidP="00CB0D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B0D0A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10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DD2C2F" w14:textId="77777777" w:rsidR="00CB0D0A" w:rsidRPr="00CB0D0A" w:rsidRDefault="00CB0D0A" w:rsidP="00CB0D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B0D0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Precio Unitario  </w:t>
            </w:r>
          </w:p>
        </w:tc>
      </w:tr>
      <w:tr w:rsidR="00CB0D0A" w:rsidRPr="00CB0D0A" w14:paraId="69A89DF9" w14:textId="77777777" w:rsidTr="006852E8">
        <w:trPr>
          <w:trHeight w:val="300"/>
        </w:trPr>
        <w:tc>
          <w:tcPr>
            <w:tcW w:w="57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E645D8" w14:textId="77777777" w:rsidR="00CB0D0A" w:rsidRPr="00CB0D0A" w:rsidRDefault="00CB0D0A" w:rsidP="00CB0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D0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12244C" w14:textId="77777777" w:rsidR="00CB0D0A" w:rsidRPr="00CB0D0A" w:rsidRDefault="00CB0D0A" w:rsidP="00CB0D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D0A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1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072D43" w14:textId="77777777" w:rsidR="00CB0D0A" w:rsidRPr="00CB0D0A" w:rsidRDefault="00CB0D0A" w:rsidP="00CB0D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D0A"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6018EB" w14:textId="77777777" w:rsidR="00CB0D0A" w:rsidRPr="00CB0D0A" w:rsidRDefault="00CB0D0A" w:rsidP="00CB0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B0D0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6.000,00 </w:t>
            </w:r>
          </w:p>
        </w:tc>
      </w:tr>
      <w:tr w:rsidR="00CB0D0A" w:rsidRPr="00CB0D0A" w14:paraId="6C9916FA" w14:textId="77777777" w:rsidTr="006852E8">
        <w:trPr>
          <w:trHeight w:val="300"/>
        </w:trPr>
        <w:tc>
          <w:tcPr>
            <w:tcW w:w="57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C158EA" w14:textId="77777777" w:rsidR="00CB0D0A" w:rsidRPr="00CB0D0A" w:rsidRDefault="00CB0D0A" w:rsidP="00CB0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D0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1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7CBB5D" w14:textId="77777777" w:rsidR="00CB0D0A" w:rsidRPr="00CB0D0A" w:rsidRDefault="00CB0D0A" w:rsidP="00CB0D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D0A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1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2C94A9" w14:textId="77777777" w:rsidR="00CB0D0A" w:rsidRPr="00CB0D0A" w:rsidRDefault="00CB0D0A" w:rsidP="00CB0D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D0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4FE1E0" w14:textId="77777777" w:rsidR="00CB0D0A" w:rsidRPr="00CB0D0A" w:rsidRDefault="00CB0D0A" w:rsidP="00CB0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B0D0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850,00 </w:t>
            </w:r>
          </w:p>
        </w:tc>
      </w:tr>
      <w:tr w:rsidR="00CB0D0A" w:rsidRPr="00CB0D0A" w14:paraId="21307772" w14:textId="77777777" w:rsidTr="006852E8">
        <w:trPr>
          <w:trHeight w:val="300"/>
        </w:trPr>
        <w:tc>
          <w:tcPr>
            <w:tcW w:w="57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137566" w14:textId="77777777" w:rsidR="00CB0D0A" w:rsidRPr="00CB0D0A" w:rsidRDefault="00CB0D0A" w:rsidP="00CB0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D0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1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8B9835" w14:textId="77777777" w:rsidR="00CB0D0A" w:rsidRPr="00CB0D0A" w:rsidRDefault="00CB0D0A" w:rsidP="00CB0D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D0A"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1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5AEE09" w14:textId="77777777" w:rsidR="00CB0D0A" w:rsidRPr="00CB0D0A" w:rsidRDefault="00CB0D0A" w:rsidP="00CB0D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D0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6AC5BB" w14:textId="77777777" w:rsidR="00CB0D0A" w:rsidRPr="00CB0D0A" w:rsidRDefault="00CB0D0A" w:rsidP="00CB0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B0D0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2.700,00 </w:t>
            </w:r>
          </w:p>
        </w:tc>
      </w:tr>
      <w:tr w:rsidR="00CB0D0A" w:rsidRPr="00CB0D0A" w14:paraId="4227155E" w14:textId="77777777" w:rsidTr="006852E8">
        <w:trPr>
          <w:trHeight w:val="300"/>
        </w:trPr>
        <w:tc>
          <w:tcPr>
            <w:tcW w:w="57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630217" w14:textId="77777777" w:rsidR="00CB0D0A" w:rsidRPr="00CB0D0A" w:rsidRDefault="00CB0D0A" w:rsidP="00CB0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D0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1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54169C" w14:textId="77777777" w:rsidR="00CB0D0A" w:rsidRPr="00CB0D0A" w:rsidRDefault="00CB0D0A" w:rsidP="00CB0D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D0A">
              <w:rPr>
                <w:rFonts w:ascii="Calibri" w:eastAsia="Times New Roman" w:hAnsi="Calibri" w:cs="Calibri"/>
                <w:color w:val="000000"/>
              </w:rPr>
              <w:t>Avena arrollada</w:t>
            </w:r>
          </w:p>
        </w:tc>
        <w:tc>
          <w:tcPr>
            <w:tcW w:w="1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F40184" w14:textId="77777777" w:rsidR="00CB0D0A" w:rsidRPr="00CB0D0A" w:rsidRDefault="00CB0D0A" w:rsidP="00CB0D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D0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EAEA31" w14:textId="77777777" w:rsidR="00CB0D0A" w:rsidRPr="00CB0D0A" w:rsidRDefault="00CB0D0A" w:rsidP="00CB0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B0D0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4.600,00 </w:t>
            </w:r>
          </w:p>
        </w:tc>
      </w:tr>
      <w:tr w:rsidR="00CB0D0A" w:rsidRPr="00CB0D0A" w14:paraId="4FF2E764" w14:textId="77777777" w:rsidTr="006852E8">
        <w:trPr>
          <w:trHeight w:val="300"/>
        </w:trPr>
        <w:tc>
          <w:tcPr>
            <w:tcW w:w="57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6BA07F" w14:textId="77777777" w:rsidR="00CB0D0A" w:rsidRPr="00CB0D0A" w:rsidRDefault="00CB0D0A" w:rsidP="00CB0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D0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1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F910CF" w14:textId="77777777" w:rsidR="00CB0D0A" w:rsidRPr="00CB0D0A" w:rsidRDefault="00CB0D0A" w:rsidP="00CB0D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D0A">
              <w:rPr>
                <w:rFonts w:ascii="Calibri" w:eastAsia="Times New Roman" w:hAnsi="Calibri" w:cs="Calibri"/>
                <w:color w:val="000000"/>
              </w:rPr>
              <w:t xml:space="preserve">Fideos </w:t>
            </w:r>
            <w:proofErr w:type="spellStart"/>
            <w:r w:rsidRPr="00CB0D0A">
              <w:rPr>
                <w:rFonts w:ascii="Calibri" w:eastAsia="Times New Roman" w:hAnsi="Calibri" w:cs="Calibri"/>
                <w:color w:val="000000"/>
              </w:rPr>
              <w:t>Guiseros</w:t>
            </w:r>
            <w:proofErr w:type="spellEnd"/>
          </w:p>
        </w:tc>
        <w:tc>
          <w:tcPr>
            <w:tcW w:w="1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06CBF6" w14:textId="77777777" w:rsidR="00CB0D0A" w:rsidRPr="00CB0D0A" w:rsidRDefault="00CB0D0A" w:rsidP="00CB0D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D0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CB7276" w14:textId="77777777" w:rsidR="00CB0D0A" w:rsidRPr="00CB0D0A" w:rsidRDefault="00CB0D0A" w:rsidP="00CB0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B0D0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2.700,00 </w:t>
            </w:r>
          </w:p>
        </w:tc>
      </w:tr>
      <w:tr w:rsidR="00CB0D0A" w:rsidRPr="00CB0D0A" w14:paraId="03381BB4" w14:textId="77777777" w:rsidTr="006852E8">
        <w:trPr>
          <w:trHeight w:val="300"/>
        </w:trPr>
        <w:tc>
          <w:tcPr>
            <w:tcW w:w="57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A3CEF4" w14:textId="77777777" w:rsidR="00CB0D0A" w:rsidRPr="00CB0D0A" w:rsidRDefault="00CB0D0A" w:rsidP="00CB0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D0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1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474880" w14:textId="77777777" w:rsidR="00CB0D0A" w:rsidRPr="00CB0D0A" w:rsidRDefault="00CB0D0A" w:rsidP="00CB0D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D0A">
              <w:rPr>
                <w:rFonts w:ascii="Calibri" w:eastAsia="Times New Roman" w:hAnsi="Calibri" w:cs="Calibri"/>
                <w:color w:val="000000"/>
              </w:rPr>
              <w:t>Fideos Espaguetis</w:t>
            </w:r>
          </w:p>
        </w:tc>
        <w:tc>
          <w:tcPr>
            <w:tcW w:w="1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B51284" w14:textId="77777777" w:rsidR="00CB0D0A" w:rsidRPr="00CB0D0A" w:rsidRDefault="00CB0D0A" w:rsidP="00CB0D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D0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943EBF" w14:textId="77777777" w:rsidR="00CB0D0A" w:rsidRPr="00CB0D0A" w:rsidRDefault="00CB0D0A" w:rsidP="00CB0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B0D0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2.700,00 </w:t>
            </w:r>
          </w:p>
        </w:tc>
      </w:tr>
      <w:tr w:rsidR="00CB0D0A" w:rsidRPr="00CB0D0A" w14:paraId="614D0273" w14:textId="77777777" w:rsidTr="006852E8">
        <w:trPr>
          <w:trHeight w:val="300"/>
        </w:trPr>
        <w:tc>
          <w:tcPr>
            <w:tcW w:w="57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8B749A" w14:textId="77777777" w:rsidR="00CB0D0A" w:rsidRPr="00CB0D0A" w:rsidRDefault="00CB0D0A" w:rsidP="00CB0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D0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1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04F1DD" w14:textId="77777777" w:rsidR="00CB0D0A" w:rsidRPr="00CB0D0A" w:rsidRDefault="00CB0D0A" w:rsidP="00CB0D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D0A">
              <w:rPr>
                <w:rFonts w:ascii="Calibri" w:eastAsia="Times New Roman" w:hAnsi="Calibri" w:cs="Calibri"/>
                <w:color w:val="000000"/>
              </w:rPr>
              <w:t>Harina de trigo 000</w:t>
            </w:r>
          </w:p>
        </w:tc>
        <w:tc>
          <w:tcPr>
            <w:tcW w:w="1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BFABCA" w14:textId="77777777" w:rsidR="00CB0D0A" w:rsidRPr="00CB0D0A" w:rsidRDefault="00CB0D0A" w:rsidP="00CB0D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D0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2E2BA4" w14:textId="77777777" w:rsidR="00CB0D0A" w:rsidRPr="00CB0D0A" w:rsidRDefault="00CB0D0A" w:rsidP="00CB0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B0D0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1.300,00 </w:t>
            </w:r>
          </w:p>
        </w:tc>
      </w:tr>
      <w:tr w:rsidR="00CB0D0A" w:rsidRPr="00CB0D0A" w14:paraId="056845A9" w14:textId="77777777" w:rsidTr="006852E8">
        <w:trPr>
          <w:trHeight w:val="300"/>
        </w:trPr>
        <w:tc>
          <w:tcPr>
            <w:tcW w:w="57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63E7BE" w14:textId="77777777" w:rsidR="00CB0D0A" w:rsidRPr="00CB0D0A" w:rsidRDefault="00CB0D0A" w:rsidP="00CB0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D0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1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BE486E" w14:textId="77777777" w:rsidR="00CB0D0A" w:rsidRPr="00CB0D0A" w:rsidRDefault="00CB0D0A" w:rsidP="00CB0D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D0A">
              <w:rPr>
                <w:rFonts w:ascii="Calibri" w:eastAsia="Times New Roman" w:hAnsi="Calibri" w:cs="Calibri"/>
                <w:color w:val="000000"/>
              </w:rPr>
              <w:t>Lenteja seca</w:t>
            </w:r>
          </w:p>
        </w:tc>
        <w:tc>
          <w:tcPr>
            <w:tcW w:w="1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ED66B8" w14:textId="77777777" w:rsidR="00CB0D0A" w:rsidRPr="00CB0D0A" w:rsidRDefault="00CB0D0A" w:rsidP="00CB0D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D0A">
              <w:rPr>
                <w:rFonts w:ascii="Calibri" w:eastAsia="Times New Roman" w:hAnsi="Calibri" w:cs="Calibri"/>
                <w:color w:val="000000"/>
              </w:rPr>
              <w:t>Paquete 400 gr.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8A9AFA" w14:textId="77777777" w:rsidR="00CB0D0A" w:rsidRPr="00CB0D0A" w:rsidRDefault="00CB0D0A" w:rsidP="00CB0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B0D0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2.200,00 </w:t>
            </w:r>
          </w:p>
        </w:tc>
      </w:tr>
      <w:tr w:rsidR="00CB0D0A" w:rsidRPr="00CB0D0A" w14:paraId="77AE3BB7" w14:textId="77777777" w:rsidTr="006852E8">
        <w:trPr>
          <w:trHeight w:val="300"/>
        </w:trPr>
        <w:tc>
          <w:tcPr>
            <w:tcW w:w="57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4519E6" w14:textId="77777777" w:rsidR="00CB0D0A" w:rsidRPr="00CB0D0A" w:rsidRDefault="00CB0D0A" w:rsidP="00CB0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D0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1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FF3431" w14:textId="77777777" w:rsidR="00CB0D0A" w:rsidRPr="00CB0D0A" w:rsidRDefault="00CB0D0A" w:rsidP="00CB0D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D0A"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1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821903" w14:textId="77777777" w:rsidR="00CB0D0A" w:rsidRPr="00CB0D0A" w:rsidRDefault="00CB0D0A" w:rsidP="00CB0D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D0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06606F" w14:textId="77777777" w:rsidR="00CB0D0A" w:rsidRPr="00CB0D0A" w:rsidRDefault="00CB0D0A" w:rsidP="00CB0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B0D0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1.100,00 </w:t>
            </w:r>
          </w:p>
        </w:tc>
      </w:tr>
      <w:tr w:rsidR="00CB0D0A" w:rsidRPr="00CB0D0A" w14:paraId="009DAF7F" w14:textId="77777777" w:rsidTr="006852E8">
        <w:trPr>
          <w:trHeight w:val="300"/>
        </w:trPr>
        <w:tc>
          <w:tcPr>
            <w:tcW w:w="57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35E0ED" w14:textId="77777777" w:rsidR="00CB0D0A" w:rsidRPr="00CB0D0A" w:rsidRDefault="00CB0D0A" w:rsidP="00CB0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D0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1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02D145" w14:textId="77777777" w:rsidR="00CB0D0A" w:rsidRPr="00CB0D0A" w:rsidRDefault="00CB0D0A" w:rsidP="00CB0D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D0A">
              <w:rPr>
                <w:rFonts w:ascii="Calibri" w:eastAsia="Times New Roman" w:hAnsi="Calibri" w:cs="Calibri"/>
                <w:color w:val="000000"/>
              </w:rPr>
              <w:t>Trigo</w:t>
            </w:r>
          </w:p>
        </w:tc>
        <w:tc>
          <w:tcPr>
            <w:tcW w:w="1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231092" w14:textId="77777777" w:rsidR="00CB0D0A" w:rsidRPr="00CB0D0A" w:rsidRDefault="00CB0D0A" w:rsidP="00CB0D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D0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3F75F9" w14:textId="77777777" w:rsidR="00CB0D0A" w:rsidRPr="00CB0D0A" w:rsidRDefault="00CB0D0A" w:rsidP="00CB0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B0D0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2.800,00 </w:t>
            </w:r>
          </w:p>
        </w:tc>
      </w:tr>
      <w:tr w:rsidR="00CB0D0A" w:rsidRPr="00CB0D0A" w14:paraId="313B4666" w14:textId="77777777" w:rsidTr="006852E8">
        <w:trPr>
          <w:trHeight w:val="300"/>
        </w:trPr>
        <w:tc>
          <w:tcPr>
            <w:tcW w:w="57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624D0A" w14:textId="77777777" w:rsidR="00CB0D0A" w:rsidRPr="00CB0D0A" w:rsidRDefault="00CB0D0A" w:rsidP="00CB0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D0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1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32516D" w14:textId="77777777" w:rsidR="00CB0D0A" w:rsidRPr="00CB0D0A" w:rsidRDefault="00CB0D0A" w:rsidP="00CB0D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D0A">
              <w:rPr>
                <w:rFonts w:ascii="Calibri" w:eastAsia="Times New Roman" w:hAnsi="Calibri" w:cs="Calibri"/>
                <w:color w:val="000000"/>
              </w:rPr>
              <w:t>Triguillo</w:t>
            </w:r>
          </w:p>
        </w:tc>
        <w:tc>
          <w:tcPr>
            <w:tcW w:w="1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6A8AE6" w14:textId="77777777" w:rsidR="00CB0D0A" w:rsidRPr="00CB0D0A" w:rsidRDefault="00CB0D0A" w:rsidP="00CB0D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D0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5FA49F" w14:textId="77777777" w:rsidR="00CB0D0A" w:rsidRPr="00CB0D0A" w:rsidRDefault="00CB0D0A" w:rsidP="00CB0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B0D0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3.000,00 </w:t>
            </w:r>
          </w:p>
        </w:tc>
      </w:tr>
      <w:tr w:rsidR="00CB0D0A" w:rsidRPr="00CB0D0A" w14:paraId="3FA18296" w14:textId="77777777" w:rsidTr="006852E8">
        <w:trPr>
          <w:trHeight w:val="300"/>
        </w:trPr>
        <w:tc>
          <w:tcPr>
            <w:tcW w:w="57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087A57" w14:textId="77777777" w:rsidR="00CB0D0A" w:rsidRPr="00CB0D0A" w:rsidRDefault="00CB0D0A" w:rsidP="00CB0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D0A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1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4A39CA" w14:textId="77777777" w:rsidR="00CB0D0A" w:rsidRPr="00CB0D0A" w:rsidRDefault="00CB0D0A" w:rsidP="00CB0D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D0A">
              <w:rPr>
                <w:rFonts w:ascii="Calibri" w:eastAsia="Times New Roman" w:hAnsi="Calibri" w:cs="Calibri"/>
                <w:color w:val="000000"/>
              </w:rPr>
              <w:t>Frangollo</w:t>
            </w:r>
          </w:p>
        </w:tc>
        <w:tc>
          <w:tcPr>
            <w:tcW w:w="1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97E096" w14:textId="77777777" w:rsidR="00CB0D0A" w:rsidRPr="00CB0D0A" w:rsidRDefault="00CB0D0A" w:rsidP="00CB0D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D0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8FAB0A" w14:textId="77777777" w:rsidR="00CB0D0A" w:rsidRPr="00CB0D0A" w:rsidRDefault="00CB0D0A" w:rsidP="00CB0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B0D0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2.800,00 </w:t>
            </w:r>
          </w:p>
        </w:tc>
      </w:tr>
      <w:tr w:rsidR="00CB0D0A" w:rsidRPr="00CB0D0A" w14:paraId="237CA18C" w14:textId="77777777" w:rsidTr="006852E8">
        <w:trPr>
          <w:trHeight w:val="300"/>
        </w:trPr>
        <w:tc>
          <w:tcPr>
            <w:tcW w:w="57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1B9A2C" w14:textId="77777777" w:rsidR="00CB0D0A" w:rsidRPr="00CB0D0A" w:rsidRDefault="00CB0D0A" w:rsidP="00CB0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D0A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21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F6501D" w14:textId="77777777" w:rsidR="00CB0D0A" w:rsidRPr="00CB0D0A" w:rsidRDefault="00CB0D0A" w:rsidP="00CB0D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D0A">
              <w:rPr>
                <w:rFonts w:ascii="Calibri" w:eastAsia="Times New Roman" w:hAnsi="Calibri" w:cs="Calibri"/>
                <w:color w:val="000000"/>
              </w:rPr>
              <w:t>Aceite</w:t>
            </w:r>
          </w:p>
        </w:tc>
        <w:tc>
          <w:tcPr>
            <w:tcW w:w="1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6C6956" w14:textId="77777777" w:rsidR="00CB0D0A" w:rsidRPr="00CB0D0A" w:rsidRDefault="00CB0D0A" w:rsidP="00CB0D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B0D0A">
              <w:rPr>
                <w:rFonts w:ascii="Calibri" w:eastAsia="Times New Roman" w:hAnsi="Calibri" w:cs="Calibri"/>
                <w:color w:val="000000"/>
              </w:rPr>
              <w:t>Lt</w:t>
            </w:r>
            <w:proofErr w:type="spellEnd"/>
            <w:r w:rsidRPr="00CB0D0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11EB4D" w14:textId="77777777" w:rsidR="00CB0D0A" w:rsidRPr="00CB0D0A" w:rsidRDefault="00CB0D0A" w:rsidP="00CB0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B0D0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3.000,00 </w:t>
            </w:r>
          </w:p>
        </w:tc>
      </w:tr>
      <w:tr w:rsidR="00CB0D0A" w:rsidRPr="00CB0D0A" w14:paraId="6D3A4EDE" w14:textId="77777777" w:rsidTr="006852E8">
        <w:trPr>
          <w:trHeight w:val="300"/>
        </w:trPr>
        <w:tc>
          <w:tcPr>
            <w:tcW w:w="57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4E30A7" w14:textId="77777777" w:rsidR="00CB0D0A" w:rsidRPr="00CB0D0A" w:rsidRDefault="00CB0D0A" w:rsidP="00CB0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D0A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1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AD6ABB" w14:textId="77777777" w:rsidR="00CB0D0A" w:rsidRPr="00CB0D0A" w:rsidRDefault="00CB0D0A" w:rsidP="00CB0D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D0A">
              <w:rPr>
                <w:rFonts w:ascii="Calibri" w:eastAsia="Times New Roman" w:hAnsi="Calibri" w:cs="Calibri"/>
                <w:color w:val="000000"/>
              </w:rPr>
              <w:t>Laurel</w:t>
            </w:r>
          </w:p>
        </w:tc>
        <w:tc>
          <w:tcPr>
            <w:tcW w:w="1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E46FB6" w14:textId="77777777" w:rsidR="00CB0D0A" w:rsidRPr="00CB0D0A" w:rsidRDefault="00CB0D0A" w:rsidP="00CB0D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D0A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9E62A0" w14:textId="77777777" w:rsidR="00CB0D0A" w:rsidRPr="00CB0D0A" w:rsidRDefault="00CB0D0A" w:rsidP="00CB0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B0D0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16.000,00 </w:t>
            </w:r>
          </w:p>
        </w:tc>
      </w:tr>
      <w:tr w:rsidR="00CB0D0A" w:rsidRPr="00CB0D0A" w14:paraId="6DE36ABE" w14:textId="77777777" w:rsidTr="006852E8">
        <w:trPr>
          <w:trHeight w:val="300"/>
        </w:trPr>
        <w:tc>
          <w:tcPr>
            <w:tcW w:w="57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F08412" w14:textId="77777777" w:rsidR="00CB0D0A" w:rsidRPr="00CB0D0A" w:rsidRDefault="00CB0D0A" w:rsidP="00CB0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D0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1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079642" w14:textId="77777777" w:rsidR="00CB0D0A" w:rsidRPr="00CB0D0A" w:rsidRDefault="00CB0D0A" w:rsidP="00CB0D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D0A">
              <w:rPr>
                <w:rFonts w:ascii="Calibri" w:eastAsia="Times New Roman" w:hAnsi="Calibri" w:cs="Calibri"/>
                <w:color w:val="000000"/>
              </w:rPr>
              <w:t>Orégano</w:t>
            </w:r>
          </w:p>
        </w:tc>
        <w:tc>
          <w:tcPr>
            <w:tcW w:w="1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1C3538" w14:textId="77777777" w:rsidR="00CB0D0A" w:rsidRPr="00CB0D0A" w:rsidRDefault="00CB0D0A" w:rsidP="00CB0D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D0A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329DFA" w14:textId="77777777" w:rsidR="00CB0D0A" w:rsidRPr="00CB0D0A" w:rsidRDefault="00CB0D0A" w:rsidP="00CB0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B0D0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16.000,00 </w:t>
            </w:r>
          </w:p>
        </w:tc>
      </w:tr>
      <w:tr w:rsidR="00CB0D0A" w:rsidRPr="00CB0D0A" w14:paraId="6A384989" w14:textId="77777777" w:rsidTr="006852E8">
        <w:trPr>
          <w:trHeight w:val="300"/>
        </w:trPr>
        <w:tc>
          <w:tcPr>
            <w:tcW w:w="57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82DC94" w14:textId="77777777" w:rsidR="00CB0D0A" w:rsidRPr="00CB0D0A" w:rsidRDefault="00CB0D0A" w:rsidP="00CB0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D0A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1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5506C9" w14:textId="77777777" w:rsidR="00CB0D0A" w:rsidRPr="00CB0D0A" w:rsidRDefault="00CB0D0A" w:rsidP="00CB0D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D0A">
              <w:rPr>
                <w:rFonts w:ascii="Calibri" w:eastAsia="Times New Roman" w:hAnsi="Calibri" w:cs="Calibri"/>
                <w:color w:val="000000"/>
              </w:rPr>
              <w:t>Provenzal</w:t>
            </w:r>
          </w:p>
        </w:tc>
        <w:tc>
          <w:tcPr>
            <w:tcW w:w="1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F231DF" w14:textId="77777777" w:rsidR="00CB0D0A" w:rsidRPr="00CB0D0A" w:rsidRDefault="00CB0D0A" w:rsidP="00CB0D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D0A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702494" w14:textId="77777777" w:rsidR="00CB0D0A" w:rsidRPr="00CB0D0A" w:rsidRDefault="00CB0D0A" w:rsidP="00CB0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B0D0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16.000,00 </w:t>
            </w:r>
          </w:p>
        </w:tc>
      </w:tr>
      <w:tr w:rsidR="00CB0D0A" w:rsidRPr="00CB0D0A" w14:paraId="62CB8D26" w14:textId="77777777" w:rsidTr="006852E8">
        <w:trPr>
          <w:trHeight w:val="300"/>
        </w:trPr>
        <w:tc>
          <w:tcPr>
            <w:tcW w:w="57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69EBB5" w14:textId="77777777" w:rsidR="00CB0D0A" w:rsidRPr="00CB0D0A" w:rsidRDefault="00CB0D0A" w:rsidP="00CB0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D0A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21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84378C" w14:textId="77777777" w:rsidR="00CB0D0A" w:rsidRPr="00CB0D0A" w:rsidRDefault="00CB0D0A" w:rsidP="00CB0D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D0A">
              <w:rPr>
                <w:rFonts w:ascii="Calibri" w:eastAsia="Times New Roman" w:hAnsi="Calibri" w:cs="Calibri"/>
                <w:color w:val="000000"/>
              </w:rPr>
              <w:t>Sal fina común</w:t>
            </w:r>
          </w:p>
        </w:tc>
        <w:tc>
          <w:tcPr>
            <w:tcW w:w="1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53E9ED" w14:textId="77777777" w:rsidR="00CB0D0A" w:rsidRPr="00CB0D0A" w:rsidRDefault="00CB0D0A" w:rsidP="00CB0D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D0A">
              <w:rPr>
                <w:rFonts w:ascii="Calibri" w:eastAsia="Times New Roman" w:hAnsi="Calibri" w:cs="Calibri"/>
                <w:color w:val="000000"/>
              </w:rPr>
              <w:t>Paquete x KG.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41EA70" w14:textId="77777777" w:rsidR="00CB0D0A" w:rsidRPr="00CB0D0A" w:rsidRDefault="00CB0D0A" w:rsidP="00CB0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B0D0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1.400,00 </w:t>
            </w:r>
          </w:p>
        </w:tc>
      </w:tr>
      <w:tr w:rsidR="00CB0D0A" w:rsidRPr="00CB0D0A" w14:paraId="3ED6DF2D" w14:textId="77777777" w:rsidTr="006852E8">
        <w:trPr>
          <w:trHeight w:val="300"/>
        </w:trPr>
        <w:tc>
          <w:tcPr>
            <w:tcW w:w="57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F2C911" w14:textId="77777777" w:rsidR="00CB0D0A" w:rsidRPr="00CB0D0A" w:rsidRDefault="00CB0D0A" w:rsidP="00CB0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D0A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21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1857FC" w14:textId="77777777" w:rsidR="00CB0D0A" w:rsidRPr="00CB0D0A" w:rsidRDefault="00CB0D0A" w:rsidP="00CB0D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D0A"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1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F42AF9" w14:textId="77777777" w:rsidR="00CB0D0A" w:rsidRPr="00CB0D0A" w:rsidRDefault="00CB0D0A" w:rsidP="00CB0D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D0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2176CA" w14:textId="77777777" w:rsidR="00CB0D0A" w:rsidRPr="00CB0D0A" w:rsidRDefault="00CB0D0A" w:rsidP="00CB0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B0D0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2.000,00 </w:t>
            </w:r>
          </w:p>
        </w:tc>
      </w:tr>
      <w:tr w:rsidR="00CB0D0A" w:rsidRPr="00CB0D0A" w14:paraId="19E9714B" w14:textId="77777777" w:rsidTr="006852E8">
        <w:trPr>
          <w:trHeight w:val="300"/>
        </w:trPr>
        <w:tc>
          <w:tcPr>
            <w:tcW w:w="57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3C993D" w14:textId="77777777" w:rsidR="00CB0D0A" w:rsidRPr="00CB0D0A" w:rsidRDefault="00CB0D0A" w:rsidP="00CB0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D0A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21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CF9579" w14:textId="77777777" w:rsidR="00CB0D0A" w:rsidRPr="00CB0D0A" w:rsidRDefault="00CB0D0A" w:rsidP="00CB0D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D0A"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1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A61468" w14:textId="77777777" w:rsidR="00CB0D0A" w:rsidRPr="00CB0D0A" w:rsidRDefault="00CB0D0A" w:rsidP="00CB0D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D0A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699E44" w14:textId="77777777" w:rsidR="00CB0D0A" w:rsidRPr="00CB0D0A" w:rsidRDefault="00CB0D0A" w:rsidP="00CB0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B0D0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2.500,00 </w:t>
            </w:r>
          </w:p>
        </w:tc>
      </w:tr>
      <w:tr w:rsidR="00CB0D0A" w:rsidRPr="00CB0D0A" w14:paraId="6697D6C0" w14:textId="77777777" w:rsidTr="006852E8">
        <w:trPr>
          <w:trHeight w:val="300"/>
        </w:trPr>
        <w:tc>
          <w:tcPr>
            <w:tcW w:w="57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AC14E0" w14:textId="77777777" w:rsidR="00CB0D0A" w:rsidRPr="00CB0D0A" w:rsidRDefault="00CB0D0A" w:rsidP="00CB0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D0A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21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A9ABEC" w14:textId="77777777" w:rsidR="00CB0D0A" w:rsidRPr="00CB0D0A" w:rsidRDefault="00CB0D0A" w:rsidP="00CB0D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D0A"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1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352858" w14:textId="77777777" w:rsidR="00CB0D0A" w:rsidRPr="00CB0D0A" w:rsidRDefault="00CB0D0A" w:rsidP="00CB0D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D0A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5986DE" w14:textId="77777777" w:rsidR="00CB0D0A" w:rsidRPr="00CB0D0A" w:rsidRDefault="00CB0D0A" w:rsidP="00CB0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B0D0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2.500,00 </w:t>
            </w:r>
          </w:p>
        </w:tc>
      </w:tr>
      <w:tr w:rsidR="00CB0D0A" w:rsidRPr="00CB0D0A" w14:paraId="4AC2BEC8" w14:textId="77777777" w:rsidTr="006852E8">
        <w:trPr>
          <w:trHeight w:val="300"/>
        </w:trPr>
        <w:tc>
          <w:tcPr>
            <w:tcW w:w="57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16775D" w14:textId="77777777" w:rsidR="00CB0D0A" w:rsidRPr="00CB0D0A" w:rsidRDefault="00CB0D0A" w:rsidP="00CB0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D0A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21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EE0F09" w14:textId="77777777" w:rsidR="00CB0D0A" w:rsidRPr="00CB0D0A" w:rsidRDefault="00CB0D0A" w:rsidP="00CB0D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D0A"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1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C3CDD3" w14:textId="77777777" w:rsidR="00CB0D0A" w:rsidRPr="00CB0D0A" w:rsidRDefault="00CB0D0A" w:rsidP="00CB0D0A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color w:val="000000"/>
              </w:rPr>
            </w:pPr>
            <w:r w:rsidRPr="00CB0D0A">
              <w:rPr>
                <w:rFonts w:ascii="Calibri" w:eastAsia="Times New Roman" w:hAnsi="Calibri" w:cs="Calibri"/>
                <w:color w:val="000000"/>
              </w:rPr>
              <w:t>Caja x 800 gr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BBCD61" w14:textId="77777777" w:rsidR="00CB0D0A" w:rsidRPr="00CB0D0A" w:rsidRDefault="00CB0D0A" w:rsidP="00CB0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B0D0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8.000,00 </w:t>
            </w:r>
          </w:p>
        </w:tc>
      </w:tr>
      <w:tr w:rsidR="00CB0D0A" w:rsidRPr="00CB0D0A" w14:paraId="42C8331A" w14:textId="77777777" w:rsidTr="006852E8">
        <w:trPr>
          <w:trHeight w:val="300"/>
        </w:trPr>
        <w:tc>
          <w:tcPr>
            <w:tcW w:w="57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1DCF81" w14:textId="77777777" w:rsidR="00CB0D0A" w:rsidRPr="00CB0D0A" w:rsidRDefault="00CB0D0A" w:rsidP="00CB0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D0A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21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AE6155" w14:textId="77777777" w:rsidR="00CB0D0A" w:rsidRPr="00CB0D0A" w:rsidRDefault="00CB0D0A" w:rsidP="00CB0D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D0A">
              <w:rPr>
                <w:rFonts w:ascii="Calibri" w:eastAsia="Times New Roman" w:hAnsi="Calibri" w:cs="Calibri"/>
                <w:color w:val="000000"/>
              </w:rPr>
              <w:t>Maíz pelado ***</w:t>
            </w:r>
          </w:p>
        </w:tc>
        <w:tc>
          <w:tcPr>
            <w:tcW w:w="1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D8A8B5" w14:textId="77777777" w:rsidR="00CB0D0A" w:rsidRPr="00CB0D0A" w:rsidRDefault="00CB0D0A" w:rsidP="00CB0D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D0A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CD15BF" w14:textId="77777777" w:rsidR="00CB0D0A" w:rsidRPr="00CB0D0A" w:rsidRDefault="00CB0D0A" w:rsidP="00CB0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B0D0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3.000,00 </w:t>
            </w:r>
          </w:p>
        </w:tc>
      </w:tr>
      <w:tr w:rsidR="00CB0D0A" w:rsidRPr="00CB0D0A" w14:paraId="15E999A4" w14:textId="77777777" w:rsidTr="006852E8">
        <w:trPr>
          <w:trHeight w:val="300"/>
        </w:trPr>
        <w:tc>
          <w:tcPr>
            <w:tcW w:w="57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5D49CF" w14:textId="77777777" w:rsidR="00CB0D0A" w:rsidRPr="00CB0D0A" w:rsidRDefault="00CB0D0A" w:rsidP="00CB0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D0A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21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E54A1D" w14:textId="77777777" w:rsidR="00CB0D0A" w:rsidRPr="00CB0D0A" w:rsidRDefault="00CB0D0A" w:rsidP="00CB0D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D0A">
              <w:rPr>
                <w:rFonts w:ascii="Calibri" w:eastAsia="Times New Roman" w:hAnsi="Calibri" w:cs="Calibri"/>
                <w:color w:val="000000"/>
              </w:rPr>
              <w:t>Cacao ***</w:t>
            </w:r>
          </w:p>
        </w:tc>
        <w:tc>
          <w:tcPr>
            <w:tcW w:w="1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59120E" w14:textId="77777777" w:rsidR="00CB0D0A" w:rsidRPr="00CB0D0A" w:rsidRDefault="00CB0D0A" w:rsidP="00CB0D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D0A">
              <w:rPr>
                <w:rFonts w:ascii="Calibri" w:eastAsia="Times New Roman" w:hAnsi="Calibri" w:cs="Calibri"/>
                <w:color w:val="000000"/>
              </w:rPr>
              <w:t>180 gr.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165C8F" w14:textId="77777777" w:rsidR="00CB0D0A" w:rsidRPr="00CB0D0A" w:rsidRDefault="00CB0D0A" w:rsidP="00CB0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B0D0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1.800,00 </w:t>
            </w:r>
          </w:p>
        </w:tc>
      </w:tr>
      <w:tr w:rsidR="00CB0D0A" w:rsidRPr="00CB0D0A" w14:paraId="10A288AB" w14:textId="77777777" w:rsidTr="006852E8">
        <w:trPr>
          <w:trHeight w:val="300"/>
        </w:trPr>
        <w:tc>
          <w:tcPr>
            <w:tcW w:w="57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B7EB31" w14:textId="77777777" w:rsidR="00CB0D0A" w:rsidRPr="00CB0D0A" w:rsidRDefault="00CB0D0A" w:rsidP="00CB0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D0A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21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C67CA2" w14:textId="77777777" w:rsidR="00CB0D0A" w:rsidRPr="00CB0D0A" w:rsidRDefault="00CB0D0A" w:rsidP="00CB0D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D0A"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1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A837C9" w14:textId="77777777" w:rsidR="00CB0D0A" w:rsidRPr="00CB0D0A" w:rsidRDefault="00CB0D0A" w:rsidP="00CB0D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D0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70C0D5" w14:textId="77777777" w:rsidR="00CB0D0A" w:rsidRPr="00CB0D0A" w:rsidRDefault="00CB0D0A" w:rsidP="00CB0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B0D0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8.700,00 </w:t>
            </w:r>
          </w:p>
        </w:tc>
      </w:tr>
      <w:tr w:rsidR="00CB0D0A" w:rsidRPr="00CB0D0A" w14:paraId="5A372700" w14:textId="77777777" w:rsidTr="006852E8">
        <w:trPr>
          <w:trHeight w:val="300"/>
        </w:trPr>
        <w:tc>
          <w:tcPr>
            <w:tcW w:w="57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61CC88" w14:textId="77777777" w:rsidR="00CB0D0A" w:rsidRPr="00CB0D0A" w:rsidRDefault="00CB0D0A" w:rsidP="00CB0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0D0A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21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F05107" w14:textId="77777777" w:rsidR="00CB0D0A" w:rsidRPr="00CB0D0A" w:rsidRDefault="00CB0D0A" w:rsidP="00CB0D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D0A">
              <w:rPr>
                <w:rFonts w:ascii="Calibri" w:eastAsia="Times New Roman" w:hAnsi="Calibri" w:cs="Calibri"/>
                <w:color w:val="000000"/>
              </w:rPr>
              <w:t>Yogurt</w:t>
            </w:r>
          </w:p>
        </w:tc>
        <w:tc>
          <w:tcPr>
            <w:tcW w:w="1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61484C" w14:textId="77777777" w:rsidR="00CB0D0A" w:rsidRPr="00CB0D0A" w:rsidRDefault="00CB0D0A" w:rsidP="00CB0D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B0D0A">
              <w:rPr>
                <w:rFonts w:ascii="Calibri" w:eastAsia="Times New Roman" w:hAnsi="Calibri" w:cs="Calibri"/>
                <w:color w:val="000000"/>
              </w:rPr>
              <w:t>Ltr</w:t>
            </w:r>
            <w:proofErr w:type="spellEnd"/>
            <w:r w:rsidRPr="00CB0D0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1F3B6A" w14:textId="20C488B1" w:rsidR="00CB0D0A" w:rsidRPr="00CB0D0A" w:rsidRDefault="006852E8" w:rsidP="00CB0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$          </w:t>
            </w:r>
            <w:r w:rsidR="00CB0D0A" w:rsidRPr="00CB0D0A">
              <w:rPr>
                <w:rFonts w:ascii="Calibri" w:eastAsia="Times New Roman" w:hAnsi="Calibri" w:cs="Calibri"/>
                <w:color w:val="000000"/>
              </w:rPr>
              <w:t xml:space="preserve">2.300,00 </w:t>
            </w:r>
          </w:p>
        </w:tc>
      </w:tr>
    </w:tbl>
    <w:p w14:paraId="2BAC1500" w14:textId="77777777" w:rsidR="00CB0D0A" w:rsidRDefault="00CB0D0A" w:rsidP="001D65F2">
      <w:pPr>
        <w:spacing w:after="360"/>
        <w:jc w:val="right"/>
        <w:rPr>
          <w:b/>
        </w:rPr>
      </w:pPr>
    </w:p>
    <w:p w14:paraId="56274D3C" w14:textId="77777777" w:rsidR="00CB0D0A" w:rsidRDefault="00CB0D0A">
      <w:pPr>
        <w:rPr>
          <w:b/>
        </w:rPr>
      </w:pPr>
      <w:r>
        <w:rPr>
          <w:b/>
        </w:rPr>
        <w:br w:type="page"/>
      </w:r>
    </w:p>
    <w:p w14:paraId="74107B65" w14:textId="03AE70BA"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II</w:t>
      </w:r>
    </w:p>
    <w:p w14:paraId="375ACEBF" w14:textId="77777777"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5"/>
        <w:gridCol w:w="6247"/>
        <w:gridCol w:w="1540"/>
      </w:tblGrid>
      <w:tr w:rsidR="00E60828" w:rsidRPr="00E60828" w14:paraId="6FF5C85B" w14:textId="77777777" w:rsidTr="003A1795">
        <w:trPr>
          <w:trHeight w:val="574"/>
        </w:trPr>
        <w:tc>
          <w:tcPr>
            <w:tcW w:w="0" w:type="auto"/>
            <w:shd w:val="clear" w:color="auto" w:fill="auto"/>
            <w:vAlign w:val="center"/>
            <w:hideMark/>
          </w:tcPr>
          <w:p w14:paraId="31BA555F" w14:textId="77777777" w:rsidR="00E60828" w:rsidRPr="00E60828" w:rsidRDefault="00E60828" w:rsidP="00E608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bookmarkStart w:id="0" w:name="_GoBack"/>
            <w:r w:rsidRPr="00E60828">
              <w:rPr>
                <w:rFonts w:ascii="Calibri" w:eastAsia="Times New Roman" w:hAnsi="Calibri" w:cs="Calibri"/>
                <w:b/>
                <w:bCs/>
                <w:color w:val="000000"/>
              </w:rPr>
              <w:t>Nº de Orden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469EB23" w14:textId="77777777" w:rsidR="00E60828" w:rsidRPr="00E60828" w:rsidRDefault="00E60828" w:rsidP="00E608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0828">
              <w:rPr>
                <w:rFonts w:ascii="Calibri" w:eastAsia="Times New Roman" w:hAnsi="Calibri" w:cs="Calibri"/>
                <w:b/>
                <w:bCs/>
                <w:color w:val="000000"/>
              </w:rPr>
              <w:t>Nombre de la Escuela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E6E7E72" w14:textId="77777777" w:rsidR="00E60828" w:rsidRPr="00E60828" w:rsidRDefault="00E60828" w:rsidP="00E608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0828">
              <w:rPr>
                <w:rFonts w:ascii="Calibri" w:eastAsia="Times New Roman" w:hAnsi="Calibri" w:cs="Calibri"/>
                <w:b/>
                <w:bCs/>
                <w:color w:val="000000"/>
              </w:rPr>
              <w:t>Dirección</w:t>
            </w:r>
          </w:p>
        </w:tc>
      </w:tr>
      <w:tr w:rsidR="00E60828" w:rsidRPr="00E60828" w14:paraId="5390014E" w14:textId="77777777" w:rsidTr="003A1795">
        <w:trPr>
          <w:trHeight w:val="42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3144F75" w14:textId="77777777" w:rsidR="00E60828" w:rsidRPr="00E60828" w:rsidRDefault="00E60828" w:rsidP="00E60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082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7D3913D7" w14:textId="77777777" w:rsidR="00E60828" w:rsidRPr="00E60828" w:rsidRDefault="00E60828" w:rsidP="00E60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828">
              <w:rPr>
                <w:rFonts w:ascii="Calibri" w:eastAsia="Times New Roman" w:hAnsi="Calibri" w:cs="Calibri"/>
                <w:color w:val="000000"/>
              </w:rPr>
              <w:t>Bachillerato Prov. Nº 20 (CONTINGENCIA)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11BB253B" w14:textId="77777777" w:rsidR="00E60828" w:rsidRPr="00E60828" w:rsidRDefault="00E60828" w:rsidP="00E60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828">
              <w:rPr>
                <w:rFonts w:ascii="Calibri" w:eastAsia="Times New Roman" w:hAnsi="Calibri" w:cs="Calibri"/>
                <w:color w:val="000000"/>
              </w:rPr>
              <w:t>Aguas Calientes</w:t>
            </w:r>
          </w:p>
        </w:tc>
      </w:tr>
      <w:tr w:rsidR="00E60828" w:rsidRPr="00E60828" w14:paraId="6E18497C" w14:textId="77777777" w:rsidTr="003A1795">
        <w:trPr>
          <w:trHeight w:val="42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68EE201" w14:textId="77777777" w:rsidR="00E60828" w:rsidRPr="00E60828" w:rsidRDefault="00E60828" w:rsidP="00E60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082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428123F1" w14:textId="77777777" w:rsidR="00E60828" w:rsidRPr="00E60828" w:rsidRDefault="00E60828" w:rsidP="00E60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828">
              <w:rPr>
                <w:rFonts w:ascii="Calibri" w:eastAsia="Times New Roman" w:hAnsi="Calibri" w:cs="Calibri"/>
                <w:color w:val="000000"/>
              </w:rPr>
              <w:t>Escuela Nº 247 "Nicolás Avellaneda" (sin medidor de gas)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6F4CBDBF" w14:textId="77777777" w:rsidR="00E60828" w:rsidRPr="00E60828" w:rsidRDefault="00E60828" w:rsidP="00E60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828">
              <w:rPr>
                <w:rFonts w:ascii="Calibri" w:eastAsia="Times New Roman" w:hAnsi="Calibri" w:cs="Calibri"/>
                <w:color w:val="000000"/>
              </w:rPr>
              <w:t>Coronel Arias</w:t>
            </w:r>
          </w:p>
        </w:tc>
      </w:tr>
      <w:tr w:rsidR="00E60828" w:rsidRPr="00E60828" w14:paraId="0ED925A6" w14:textId="77777777" w:rsidTr="003A1795">
        <w:trPr>
          <w:trHeight w:val="42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4C8190D" w14:textId="77777777" w:rsidR="00E60828" w:rsidRPr="00E60828" w:rsidRDefault="00E60828" w:rsidP="00E60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082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7B75DD10" w14:textId="77777777" w:rsidR="00E60828" w:rsidRPr="00E60828" w:rsidRDefault="00E60828" w:rsidP="00E60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828">
              <w:rPr>
                <w:rFonts w:ascii="Calibri" w:eastAsia="Times New Roman" w:hAnsi="Calibri" w:cs="Calibri"/>
                <w:color w:val="000000"/>
              </w:rPr>
              <w:t>Colegio Secundario N° 38 (CONTINGENCIA)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73AEAABE" w14:textId="77777777" w:rsidR="00E60828" w:rsidRPr="00E60828" w:rsidRDefault="00E60828" w:rsidP="00E60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828">
              <w:rPr>
                <w:rFonts w:ascii="Calibri" w:eastAsia="Times New Roman" w:hAnsi="Calibri" w:cs="Calibri"/>
                <w:color w:val="000000"/>
              </w:rPr>
              <w:t>Las Pampitas</w:t>
            </w:r>
          </w:p>
        </w:tc>
      </w:tr>
      <w:tr w:rsidR="00E60828" w:rsidRPr="00E60828" w14:paraId="291C04FC" w14:textId="77777777" w:rsidTr="003A1795">
        <w:trPr>
          <w:trHeight w:val="42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861710" w14:textId="77777777" w:rsidR="00E60828" w:rsidRPr="00E60828" w:rsidRDefault="00E60828" w:rsidP="00E60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082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222F9EC6" w14:textId="77777777" w:rsidR="00E60828" w:rsidRPr="00E60828" w:rsidRDefault="00E60828" w:rsidP="00E60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828">
              <w:rPr>
                <w:rFonts w:ascii="Calibri" w:eastAsia="Times New Roman" w:hAnsi="Calibri" w:cs="Calibri"/>
                <w:color w:val="000000"/>
              </w:rPr>
              <w:t>Escuela N° 314 "Ricardo Santiago Ibazeta"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17EAE33B" w14:textId="77777777" w:rsidR="00E60828" w:rsidRPr="00E60828" w:rsidRDefault="00E60828" w:rsidP="00E60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828">
              <w:rPr>
                <w:rFonts w:ascii="Calibri" w:eastAsia="Times New Roman" w:hAnsi="Calibri" w:cs="Calibri"/>
                <w:color w:val="000000"/>
              </w:rPr>
              <w:t>Las Pampitas</w:t>
            </w:r>
          </w:p>
        </w:tc>
      </w:tr>
      <w:tr w:rsidR="00E60828" w:rsidRPr="00E60828" w14:paraId="0E591B21" w14:textId="77777777" w:rsidTr="003A1795">
        <w:trPr>
          <w:trHeight w:val="42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2F7F404" w14:textId="77777777" w:rsidR="00E60828" w:rsidRPr="00E60828" w:rsidRDefault="00E60828" w:rsidP="00E60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082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6D590754" w14:textId="77777777" w:rsidR="00E60828" w:rsidRPr="00E60828" w:rsidRDefault="00E60828" w:rsidP="00E60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828">
              <w:rPr>
                <w:rFonts w:ascii="Calibri" w:eastAsia="Times New Roman" w:hAnsi="Calibri" w:cs="Calibri"/>
                <w:color w:val="000000"/>
              </w:rPr>
              <w:t xml:space="preserve">Escuela N° 343 "Cabo Humberto César Alemán - </w:t>
            </w:r>
            <w:proofErr w:type="spellStart"/>
            <w:r w:rsidRPr="00E60828">
              <w:rPr>
                <w:rFonts w:ascii="Calibri" w:eastAsia="Times New Roman" w:hAnsi="Calibri" w:cs="Calibri"/>
                <w:color w:val="000000"/>
              </w:rPr>
              <w:t>Heroes</w:t>
            </w:r>
            <w:proofErr w:type="spellEnd"/>
            <w:r w:rsidRPr="00E60828">
              <w:rPr>
                <w:rFonts w:ascii="Calibri" w:eastAsia="Times New Roman" w:hAnsi="Calibri" w:cs="Calibri"/>
                <w:color w:val="000000"/>
              </w:rPr>
              <w:t xml:space="preserve"> de Malvinas"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0B7B2578" w14:textId="77777777" w:rsidR="00E60828" w:rsidRPr="00E60828" w:rsidRDefault="00E60828" w:rsidP="00E60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828">
              <w:rPr>
                <w:rFonts w:ascii="Calibri" w:eastAsia="Times New Roman" w:hAnsi="Calibri" w:cs="Calibri"/>
                <w:color w:val="000000"/>
              </w:rPr>
              <w:t xml:space="preserve">Los </w:t>
            </w:r>
            <w:proofErr w:type="spellStart"/>
            <w:r w:rsidRPr="00E60828">
              <w:rPr>
                <w:rFonts w:ascii="Calibri" w:eastAsia="Times New Roman" w:hAnsi="Calibri" w:cs="Calibri"/>
                <w:color w:val="000000"/>
              </w:rPr>
              <w:t>Manatiales</w:t>
            </w:r>
            <w:proofErr w:type="spellEnd"/>
          </w:p>
        </w:tc>
      </w:tr>
      <w:tr w:rsidR="00E60828" w:rsidRPr="00E60828" w14:paraId="38C7350A" w14:textId="77777777" w:rsidTr="003A1795">
        <w:trPr>
          <w:trHeight w:val="42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B726CC0" w14:textId="77777777" w:rsidR="00E60828" w:rsidRPr="00E60828" w:rsidRDefault="00E60828" w:rsidP="00E60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0828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3FC2B839" w14:textId="77777777" w:rsidR="00E60828" w:rsidRPr="00E60828" w:rsidRDefault="00E60828" w:rsidP="00E60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828">
              <w:rPr>
                <w:rFonts w:ascii="Calibri" w:eastAsia="Times New Roman" w:hAnsi="Calibri" w:cs="Calibri"/>
                <w:color w:val="000000"/>
              </w:rPr>
              <w:t xml:space="preserve">Colegio Secundario Nº 7 "Maestro Mario H </w:t>
            </w:r>
            <w:proofErr w:type="spellStart"/>
            <w:r w:rsidRPr="00E60828">
              <w:rPr>
                <w:rFonts w:ascii="Calibri" w:eastAsia="Times New Roman" w:hAnsi="Calibri" w:cs="Calibri"/>
                <w:color w:val="000000"/>
              </w:rPr>
              <w:t>Perez</w:t>
            </w:r>
            <w:proofErr w:type="spellEnd"/>
            <w:r w:rsidRPr="00E60828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2C223E92" w14:textId="77777777" w:rsidR="00E60828" w:rsidRPr="00E60828" w:rsidRDefault="00E60828" w:rsidP="00E60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828">
              <w:rPr>
                <w:rFonts w:ascii="Calibri" w:eastAsia="Times New Roman" w:hAnsi="Calibri" w:cs="Calibri"/>
                <w:color w:val="000000"/>
              </w:rPr>
              <w:t>Perico</w:t>
            </w:r>
          </w:p>
        </w:tc>
      </w:tr>
      <w:tr w:rsidR="00E60828" w:rsidRPr="00E60828" w14:paraId="3375E117" w14:textId="77777777" w:rsidTr="003A1795">
        <w:trPr>
          <w:trHeight w:val="42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4A9DD8" w14:textId="77777777" w:rsidR="00E60828" w:rsidRPr="00E60828" w:rsidRDefault="00E60828" w:rsidP="00E60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082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42963FCF" w14:textId="77777777" w:rsidR="00E60828" w:rsidRPr="00E60828" w:rsidRDefault="00E60828" w:rsidP="00E60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60828">
              <w:rPr>
                <w:rFonts w:ascii="Calibri" w:eastAsia="Times New Roman" w:hAnsi="Calibri" w:cs="Calibri"/>
                <w:color w:val="000000"/>
              </w:rPr>
              <w:t>Compl</w:t>
            </w:r>
            <w:proofErr w:type="spellEnd"/>
            <w:r w:rsidRPr="00E60828">
              <w:rPr>
                <w:rFonts w:ascii="Calibri" w:eastAsia="Times New Roman" w:hAnsi="Calibri" w:cs="Calibri"/>
                <w:color w:val="000000"/>
              </w:rPr>
              <w:t xml:space="preserve">. </w:t>
            </w:r>
            <w:proofErr w:type="spellStart"/>
            <w:r w:rsidRPr="00E60828">
              <w:rPr>
                <w:rFonts w:ascii="Calibri" w:eastAsia="Times New Roman" w:hAnsi="Calibri" w:cs="Calibri"/>
                <w:color w:val="000000"/>
              </w:rPr>
              <w:t>Educ</w:t>
            </w:r>
            <w:proofErr w:type="spellEnd"/>
            <w:r w:rsidRPr="00E60828">
              <w:rPr>
                <w:rFonts w:ascii="Calibri" w:eastAsia="Times New Roman" w:hAnsi="Calibri" w:cs="Calibri"/>
                <w:color w:val="000000"/>
              </w:rPr>
              <w:t xml:space="preserve">. </w:t>
            </w:r>
            <w:proofErr w:type="spellStart"/>
            <w:r w:rsidRPr="00E60828">
              <w:rPr>
                <w:rFonts w:ascii="Calibri" w:eastAsia="Times New Roman" w:hAnsi="Calibri" w:cs="Calibri"/>
                <w:color w:val="000000"/>
              </w:rPr>
              <w:t>Agrotécnico</w:t>
            </w:r>
            <w:proofErr w:type="spellEnd"/>
            <w:r w:rsidRPr="00E60828">
              <w:rPr>
                <w:rFonts w:ascii="Calibri" w:eastAsia="Times New Roman" w:hAnsi="Calibri" w:cs="Calibri"/>
                <w:color w:val="000000"/>
              </w:rPr>
              <w:t xml:space="preserve"> "Ing. Ricardo </w:t>
            </w:r>
            <w:proofErr w:type="spellStart"/>
            <w:r w:rsidRPr="00E60828">
              <w:rPr>
                <w:rFonts w:ascii="Calibri" w:eastAsia="Times New Roman" w:hAnsi="Calibri" w:cs="Calibri"/>
                <w:color w:val="000000"/>
              </w:rPr>
              <w:t>Hueda</w:t>
            </w:r>
            <w:proofErr w:type="spellEnd"/>
            <w:r w:rsidRPr="00E60828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191AC7F6" w14:textId="77777777" w:rsidR="00E60828" w:rsidRPr="00E60828" w:rsidRDefault="00E60828" w:rsidP="00E60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828">
              <w:rPr>
                <w:rFonts w:ascii="Calibri" w:eastAsia="Times New Roman" w:hAnsi="Calibri" w:cs="Calibri"/>
                <w:color w:val="000000"/>
              </w:rPr>
              <w:t>Perico</w:t>
            </w:r>
          </w:p>
        </w:tc>
      </w:tr>
      <w:tr w:rsidR="00E60828" w:rsidRPr="00E60828" w14:paraId="05FB95E0" w14:textId="77777777" w:rsidTr="003A1795">
        <w:trPr>
          <w:trHeight w:val="42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C48F616" w14:textId="77777777" w:rsidR="00E60828" w:rsidRPr="00E60828" w:rsidRDefault="00E60828" w:rsidP="00E60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082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261595D1" w14:textId="77777777" w:rsidR="00E60828" w:rsidRPr="00E60828" w:rsidRDefault="00E60828" w:rsidP="00E60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828">
              <w:rPr>
                <w:rFonts w:ascii="Calibri" w:eastAsia="Times New Roman" w:hAnsi="Calibri" w:cs="Calibri"/>
                <w:color w:val="000000"/>
              </w:rPr>
              <w:t>Escuela Especial Nº 6 "Dr. Vicente Arroyabe"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25213504" w14:textId="77777777" w:rsidR="00E60828" w:rsidRPr="00E60828" w:rsidRDefault="00E60828" w:rsidP="00E60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828">
              <w:rPr>
                <w:rFonts w:ascii="Calibri" w:eastAsia="Times New Roman" w:hAnsi="Calibri" w:cs="Calibri"/>
                <w:color w:val="000000"/>
              </w:rPr>
              <w:t>Perico</w:t>
            </w:r>
          </w:p>
        </w:tc>
      </w:tr>
      <w:tr w:rsidR="00962FD0" w:rsidRPr="00E60828" w14:paraId="7C271D43" w14:textId="77777777" w:rsidTr="003A1795">
        <w:trPr>
          <w:trHeight w:val="42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FB1676D" w14:textId="77777777" w:rsidR="00962FD0" w:rsidRPr="00E60828" w:rsidRDefault="00962FD0" w:rsidP="00E60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0828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73D98B26" w14:textId="121C7D3F" w:rsidR="00962FD0" w:rsidRPr="00E60828" w:rsidRDefault="00962FD0" w:rsidP="00E60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828">
              <w:rPr>
                <w:rFonts w:ascii="Calibri" w:eastAsia="Times New Roman" w:hAnsi="Calibri" w:cs="Calibri"/>
                <w:color w:val="000000"/>
              </w:rPr>
              <w:t>Escuela N° 441 "Jesús Maestro"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7BBC26BD" w14:textId="402D6E8F" w:rsidR="00962FD0" w:rsidRPr="00E60828" w:rsidRDefault="00962FD0" w:rsidP="00E60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828">
              <w:rPr>
                <w:rFonts w:ascii="Calibri" w:eastAsia="Times New Roman" w:hAnsi="Calibri" w:cs="Calibri"/>
                <w:color w:val="000000"/>
              </w:rPr>
              <w:t>Perico</w:t>
            </w:r>
          </w:p>
        </w:tc>
      </w:tr>
      <w:tr w:rsidR="00962FD0" w:rsidRPr="00E60828" w14:paraId="30096682" w14:textId="77777777" w:rsidTr="003A1795">
        <w:trPr>
          <w:trHeight w:val="42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39A963E" w14:textId="77777777" w:rsidR="00962FD0" w:rsidRPr="00E60828" w:rsidRDefault="00962FD0" w:rsidP="00E60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082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5C828896" w14:textId="0DA57913" w:rsidR="00962FD0" w:rsidRPr="00E60828" w:rsidRDefault="00962FD0" w:rsidP="00E60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828">
              <w:rPr>
                <w:rFonts w:ascii="Calibri" w:eastAsia="Times New Roman" w:hAnsi="Calibri" w:cs="Calibri"/>
                <w:color w:val="000000"/>
              </w:rPr>
              <w:t>Escuela N° 64 "Independencia"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16BEC7F3" w14:textId="67DE2B7E" w:rsidR="00962FD0" w:rsidRPr="00E60828" w:rsidRDefault="00962FD0" w:rsidP="00E60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828">
              <w:rPr>
                <w:rFonts w:ascii="Calibri" w:eastAsia="Times New Roman" w:hAnsi="Calibri" w:cs="Calibri"/>
                <w:color w:val="000000"/>
              </w:rPr>
              <w:t>Perico</w:t>
            </w:r>
          </w:p>
        </w:tc>
      </w:tr>
      <w:tr w:rsidR="00962FD0" w:rsidRPr="00E60828" w14:paraId="6AF21E10" w14:textId="77777777" w:rsidTr="003A1795">
        <w:trPr>
          <w:trHeight w:val="42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3AE49A9" w14:textId="77777777" w:rsidR="00962FD0" w:rsidRPr="00E60828" w:rsidRDefault="00962FD0" w:rsidP="00E60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0828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004CE0B1" w14:textId="577E9DF6" w:rsidR="00962FD0" w:rsidRPr="00E60828" w:rsidRDefault="00962FD0" w:rsidP="00E60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828">
              <w:rPr>
                <w:rFonts w:ascii="Calibri" w:eastAsia="Times New Roman" w:hAnsi="Calibri" w:cs="Calibri"/>
                <w:color w:val="000000"/>
              </w:rPr>
              <w:t xml:space="preserve">Escuela Nº 110 "Monseñor Miguel </w:t>
            </w:r>
            <w:proofErr w:type="spellStart"/>
            <w:r w:rsidRPr="00E60828">
              <w:rPr>
                <w:rFonts w:ascii="Calibri" w:eastAsia="Times New Roman" w:hAnsi="Calibri" w:cs="Calibri"/>
                <w:color w:val="000000"/>
              </w:rPr>
              <w:t>Angel</w:t>
            </w:r>
            <w:proofErr w:type="spellEnd"/>
            <w:r w:rsidRPr="00E60828">
              <w:rPr>
                <w:rFonts w:ascii="Calibri" w:eastAsia="Times New Roman" w:hAnsi="Calibri" w:cs="Calibri"/>
                <w:color w:val="000000"/>
              </w:rPr>
              <w:t xml:space="preserve"> Vergara"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2054A95D" w14:textId="2B980ED3" w:rsidR="00962FD0" w:rsidRPr="00E60828" w:rsidRDefault="00962FD0" w:rsidP="00E60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828">
              <w:rPr>
                <w:rFonts w:ascii="Calibri" w:eastAsia="Times New Roman" w:hAnsi="Calibri" w:cs="Calibri"/>
                <w:color w:val="000000"/>
              </w:rPr>
              <w:t>Perico</w:t>
            </w:r>
          </w:p>
        </w:tc>
      </w:tr>
      <w:tr w:rsidR="00962FD0" w:rsidRPr="00E60828" w14:paraId="33776399" w14:textId="77777777" w:rsidTr="003A1795">
        <w:trPr>
          <w:trHeight w:val="42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5784CC3" w14:textId="77777777" w:rsidR="00962FD0" w:rsidRPr="00E60828" w:rsidRDefault="00962FD0" w:rsidP="00E60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0828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5325C5E8" w14:textId="021291FC" w:rsidR="00962FD0" w:rsidRPr="00E60828" w:rsidRDefault="00962FD0" w:rsidP="00E60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828">
              <w:rPr>
                <w:rFonts w:ascii="Calibri" w:eastAsia="Times New Roman" w:hAnsi="Calibri" w:cs="Calibri"/>
                <w:color w:val="000000"/>
              </w:rPr>
              <w:t xml:space="preserve">Escuela Nº 236 "Provincia de Santa </w:t>
            </w:r>
            <w:proofErr w:type="spellStart"/>
            <w:r w:rsidRPr="00E60828">
              <w:rPr>
                <w:rFonts w:ascii="Calibri" w:eastAsia="Times New Roman" w:hAnsi="Calibri" w:cs="Calibri"/>
                <w:color w:val="000000"/>
              </w:rPr>
              <w:t>Fé</w:t>
            </w:r>
            <w:proofErr w:type="spellEnd"/>
            <w:r w:rsidRPr="00E60828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6B2632CA" w14:textId="7F20C6AD" w:rsidR="00962FD0" w:rsidRPr="00E60828" w:rsidRDefault="00962FD0" w:rsidP="00E60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828">
              <w:rPr>
                <w:rFonts w:ascii="Calibri" w:eastAsia="Times New Roman" w:hAnsi="Calibri" w:cs="Calibri"/>
                <w:color w:val="000000"/>
              </w:rPr>
              <w:t>Perico</w:t>
            </w:r>
          </w:p>
        </w:tc>
      </w:tr>
      <w:tr w:rsidR="00962FD0" w:rsidRPr="00E60828" w14:paraId="5F417752" w14:textId="77777777" w:rsidTr="003A1795">
        <w:trPr>
          <w:trHeight w:val="42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634B3EF" w14:textId="77777777" w:rsidR="00962FD0" w:rsidRPr="00E60828" w:rsidRDefault="00962FD0" w:rsidP="00E60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0828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2EE79903" w14:textId="7DF6A01F" w:rsidR="00962FD0" w:rsidRPr="00E60828" w:rsidRDefault="00962FD0" w:rsidP="00E60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828">
              <w:rPr>
                <w:rFonts w:ascii="Calibri" w:eastAsia="Times New Roman" w:hAnsi="Calibri" w:cs="Calibri"/>
                <w:color w:val="000000"/>
              </w:rPr>
              <w:t>Escuela Nº 24 "Brigadier Gral. Cornelio Saavedra"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05E5E2FB" w14:textId="69AF5937" w:rsidR="00962FD0" w:rsidRPr="00E60828" w:rsidRDefault="00962FD0" w:rsidP="00E60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828">
              <w:rPr>
                <w:rFonts w:ascii="Calibri" w:eastAsia="Times New Roman" w:hAnsi="Calibri" w:cs="Calibri"/>
                <w:color w:val="000000"/>
              </w:rPr>
              <w:t>Perico</w:t>
            </w:r>
          </w:p>
        </w:tc>
      </w:tr>
      <w:tr w:rsidR="00962FD0" w:rsidRPr="00E60828" w14:paraId="187A4EC6" w14:textId="77777777" w:rsidTr="003A1795">
        <w:trPr>
          <w:trHeight w:val="42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D8B7135" w14:textId="77777777" w:rsidR="00962FD0" w:rsidRPr="00E60828" w:rsidRDefault="00962FD0" w:rsidP="00E60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0828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1982F817" w14:textId="6B78F0C0" w:rsidR="00962FD0" w:rsidRPr="00E60828" w:rsidRDefault="00962FD0" w:rsidP="00E60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828">
              <w:rPr>
                <w:rFonts w:ascii="Calibri" w:eastAsia="Times New Roman" w:hAnsi="Calibri" w:cs="Calibri"/>
                <w:color w:val="000000"/>
              </w:rPr>
              <w:t>Escuela Nº 449 "Municipalidad Ciudad Perico"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50744B51" w14:textId="6422CD07" w:rsidR="00962FD0" w:rsidRPr="00E60828" w:rsidRDefault="00962FD0" w:rsidP="00E60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828">
              <w:rPr>
                <w:rFonts w:ascii="Calibri" w:eastAsia="Times New Roman" w:hAnsi="Calibri" w:cs="Calibri"/>
                <w:color w:val="000000"/>
              </w:rPr>
              <w:t>Perico</w:t>
            </w:r>
          </w:p>
        </w:tc>
      </w:tr>
      <w:tr w:rsidR="00962FD0" w:rsidRPr="00E60828" w14:paraId="3A0EAA6E" w14:textId="77777777" w:rsidTr="003A1795">
        <w:trPr>
          <w:trHeight w:val="42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72CCE6F" w14:textId="77777777" w:rsidR="00962FD0" w:rsidRPr="00E60828" w:rsidRDefault="00962FD0" w:rsidP="00E60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0828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7CF83D41" w14:textId="475631F7" w:rsidR="00962FD0" w:rsidRPr="00E60828" w:rsidRDefault="00962FD0" w:rsidP="00E60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828">
              <w:rPr>
                <w:rFonts w:ascii="Calibri" w:eastAsia="Times New Roman" w:hAnsi="Calibri" w:cs="Calibri"/>
                <w:color w:val="000000"/>
              </w:rPr>
              <w:t>Escuela Nº 460 "Héroes de Malvinas"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5A52EB03" w14:textId="180F8765" w:rsidR="00962FD0" w:rsidRPr="00E60828" w:rsidRDefault="00962FD0" w:rsidP="00E60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828">
              <w:rPr>
                <w:rFonts w:ascii="Calibri" w:eastAsia="Times New Roman" w:hAnsi="Calibri" w:cs="Calibri"/>
                <w:color w:val="000000"/>
              </w:rPr>
              <w:t>Perico</w:t>
            </w:r>
          </w:p>
        </w:tc>
      </w:tr>
      <w:tr w:rsidR="00962FD0" w:rsidRPr="00E60828" w14:paraId="2DAA9AA0" w14:textId="77777777" w:rsidTr="003A1795">
        <w:trPr>
          <w:trHeight w:val="42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FAD1DB8" w14:textId="77777777" w:rsidR="00962FD0" w:rsidRPr="00E60828" w:rsidRDefault="00962FD0" w:rsidP="00E60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0828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0F59FAEE" w14:textId="295FE557" w:rsidR="00962FD0" w:rsidRPr="00E60828" w:rsidRDefault="00962FD0" w:rsidP="00E60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828">
              <w:rPr>
                <w:rFonts w:ascii="Calibri" w:eastAsia="Times New Roman" w:hAnsi="Calibri" w:cs="Calibri"/>
                <w:color w:val="000000"/>
              </w:rPr>
              <w:t>Escuela Técnica N° 1 "Maestro H.S. Luna"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09FC4332" w14:textId="69D90188" w:rsidR="00962FD0" w:rsidRPr="00E60828" w:rsidRDefault="00962FD0" w:rsidP="00E60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828">
              <w:rPr>
                <w:rFonts w:ascii="Calibri" w:eastAsia="Times New Roman" w:hAnsi="Calibri" w:cs="Calibri"/>
                <w:color w:val="000000"/>
              </w:rPr>
              <w:t>Perico</w:t>
            </w:r>
          </w:p>
        </w:tc>
      </w:tr>
      <w:tr w:rsidR="00962FD0" w:rsidRPr="00E60828" w14:paraId="02D1C127" w14:textId="77777777" w:rsidTr="003A1795">
        <w:trPr>
          <w:trHeight w:val="42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4FAAE37" w14:textId="77777777" w:rsidR="00962FD0" w:rsidRPr="00E60828" w:rsidRDefault="00962FD0" w:rsidP="00E60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0828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1FFA2F67" w14:textId="7642CC76" w:rsidR="00962FD0" w:rsidRPr="00E60828" w:rsidRDefault="00962FD0" w:rsidP="00E60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828">
              <w:rPr>
                <w:rFonts w:ascii="Calibri" w:eastAsia="Times New Roman" w:hAnsi="Calibri" w:cs="Calibri"/>
                <w:color w:val="000000"/>
              </w:rPr>
              <w:t xml:space="preserve">ESP. Nº 8 "Guillermo </w:t>
            </w:r>
            <w:proofErr w:type="spellStart"/>
            <w:r w:rsidRPr="00E60828">
              <w:rPr>
                <w:rFonts w:ascii="Calibri" w:eastAsia="Times New Roman" w:hAnsi="Calibri" w:cs="Calibri"/>
                <w:color w:val="000000"/>
              </w:rPr>
              <w:t>Salim</w:t>
            </w:r>
            <w:proofErr w:type="spellEnd"/>
            <w:r w:rsidRPr="00E60828">
              <w:rPr>
                <w:rFonts w:ascii="Calibri" w:eastAsia="Times New Roman" w:hAnsi="Calibri" w:cs="Calibri"/>
                <w:color w:val="000000"/>
              </w:rPr>
              <w:t xml:space="preserve"> Quintar"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5BF93777" w14:textId="5E189315" w:rsidR="00962FD0" w:rsidRPr="00E60828" w:rsidRDefault="00962FD0" w:rsidP="00E60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828">
              <w:rPr>
                <w:rFonts w:ascii="Calibri" w:eastAsia="Times New Roman" w:hAnsi="Calibri" w:cs="Calibri"/>
                <w:color w:val="000000"/>
              </w:rPr>
              <w:t>Perico</w:t>
            </w:r>
          </w:p>
        </w:tc>
      </w:tr>
      <w:tr w:rsidR="00962FD0" w:rsidRPr="00E60828" w14:paraId="4122FB57" w14:textId="77777777" w:rsidTr="003A1795">
        <w:trPr>
          <w:trHeight w:val="42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3EB9E61" w14:textId="77777777" w:rsidR="00962FD0" w:rsidRPr="00E60828" w:rsidRDefault="00962FD0" w:rsidP="00E60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0828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4127C555" w14:textId="028F5BC9" w:rsidR="00962FD0" w:rsidRPr="00E60828" w:rsidRDefault="00962FD0" w:rsidP="00E60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828">
              <w:rPr>
                <w:rFonts w:ascii="Calibri" w:eastAsia="Times New Roman" w:hAnsi="Calibri" w:cs="Calibri"/>
                <w:color w:val="000000"/>
              </w:rPr>
              <w:t>J.I.N. N° 24 (Escuela N° 460 y N° 441)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2DCA3368" w14:textId="15047AE1" w:rsidR="00962FD0" w:rsidRPr="00E60828" w:rsidRDefault="00962FD0" w:rsidP="00E60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828">
              <w:rPr>
                <w:rFonts w:ascii="Calibri" w:eastAsia="Times New Roman" w:hAnsi="Calibri" w:cs="Calibri"/>
                <w:color w:val="000000"/>
              </w:rPr>
              <w:t>Perico</w:t>
            </w:r>
          </w:p>
        </w:tc>
      </w:tr>
      <w:tr w:rsidR="00962FD0" w:rsidRPr="00E60828" w14:paraId="0C0E9FC2" w14:textId="77777777" w:rsidTr="003A1795">
        <w:trPr>
          <w:trHeight w:val="42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6111B48" w14:textId="77777777" w:rsidR="00962FD0" w:rsidRPr="00E60828" w:rsidRDefault="00962FD0" w:rsidP="00E60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0828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0950A1D4" w14:textId="359FFF2D" w:rsidR="00962FD0" w:rsidRPr="00E60828" w:rsidRDefault="00962FD0" w:rsidP="00E60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828">
              <w:rPr>
                <w:rFonts w:ascii="Calibri" w:eastAsia="Times New Roman" w:hAnsi="Calibri" w:cs="Calibri"/>
                <w:color w:val="000000"/>
              </w:rPr>
              <w:t xml:space="preserve">J.I.N. N° 5 (Escuela N° 110 "Monseñor Miguel </w:t>
            </w:r>
            <w:proofErr w:type="spellStart"/>
            <w:r w:rsidRPr="00E60828">
              <w:rPr>
                <w:rFonts w:ascii="Calibri" w:eastAsia="Times New Roman" w:hAnsi="Calibri" w:cs="Calibri"/>
                <w:color w:val="000000"/>
              </w:rPr>
              <w:t>Angel</w:t>
            </w:r>
            <w:proofErr w:type="spellEnd"/>
            <w:r w:rsidRPr="00E60828">
              <w:rPr>
                <w:rFonts w:ascii="Calibri" w:eastAsia="Times New Roman" w:hAnsi="Calibri" w:cs="Calibri"/>
                <w:color w:val="000000"/>
              </w:rPr>
              <w:t xml:space="preserve"> Vergara")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755D017A" w14:textId="53A49D9E" w:rsidR="00962FD0" w:rsidRPr="00E60828" w:rsidRDefault="00962FD0" w:rsidP="00E60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828">
              <w:rPr>
                <w:rFonts w:ascii="Calibri" w:eastAsia="Times New Roman" w:hAnsi="Calibri" w:cs="Calibri"/>
                <w:color w:val="000000"/>
              </w:rPr>
              <w:t>Perico</w:t>
            </w:r>
          </w:p>
        </w:tc>
      </w:tr>
      <w:tr w:rsidR="00962FD0" w:rsidRPr="00E60828" w14:paraId="68DA3416" w14:textId="77777777" w:rsidTr="003A1795">
        <w:trPr>
          <w:trHeight w:val="42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138176" w14:textId="77777777" w:rsidR="00962FD0" w:rsidRPr="00E60828" w:rsidRDefault="00962FD0" w:rsidP="00E60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0828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0F5A5740" w14:textId="3DB5017E" w:rsidR="00962FD0" w:rsidRPr="00E60828" w:rsidRDefault="00962FD0" w:rsidP="00E60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828">
              <w:rPr>
                <w:rFonts w:ascii="Calibri" w:eastAsia="Times New Roman" w:hAnsi="Calibri" w:cs="Calibri"/>
                <w:color w:val="000000"/>
              </w:rPr>
              <w:t>J.I.N. N° 5 (Escuela N° 405 "Brigadier Juan Manuel de Rosas")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17D1DB63" w14:textId="7E289DA3" w:rsidR="00962FD0" w:rsidRPr="00E60828" w:rsidRDefault="00962FD0" w:rsidP="00E60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828">
              <w:rPr>
                <w:rFonts w:ascii="Calibri" w:eastAsia="Times New Roman" w:hAnsi="Calibri" w:cs="Calibri"/>
                <w:color w:val="000000"/>
              </w:rPr>
              <w:t>Perico</w:t>
            </w:r>
          </w:p>
        </w:tc>
      </w:tr>
      <w:tr w:rsidR="00962FD0" w:rsidRPr="00E60828" w14:paraId="66AE291C" w14:textId="77777777" w:rsidTr="003A1795">
        <w:trPr>
          <w:trHeight w:val="42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0D2901" w14:textId="77777777" w:rsidR="00962FD0" w:rsidRPr="00E60828" w:rsidRDefault="00962FD0" w:rsidP="00E60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0828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11EACC41" w14:textId="31230A77" w:rsidR="00962FD0" w:rsidRPr="00E60828" w:rsidRDefault="00962FD0" w:rsidP="00E60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828">
              <w:rPr>
                <w:rFonts w:ascii="Calibri" w:eastAsia="Times New Roman" w:hAnsi="Calibri" w:cs="Calibri"/>
                <w:color w:val="000000"/>
              </w:rPr>
              <w:t>CDI San José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77AA98A0" w14:textId="6C0E3178" w:rsidR="00962FD0" w:rsidRPr="00E60828" w:rsidRDefault="00962FD0" w:rsidP="00E60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828">
              <w:rPr>
                <w:rFonts w:ascii="Calibri" w:eastAsia="Times New Roman" w:hAnsi="Calibri" w:cs="Calibri"/>
                <w:color w:val="000000"/>
              </w:rPr>
              <w:t>Perico</w:t>
            </w:r>
          </w:p>
        </w:tc>
      </w:tr>
      <w:tr w:rsidR="00962FD0" w:rsidRPr="00E60828" w14:paraId="3003B6E4" w14:textId="77777777" w:rsidTr="003A1795">
        <w:trPr>
          <w:trHeight w:val="42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26C0218" w14:textId="77777777" w:rsidR="00962FD0" w:rsidRPr="00E60828" w:rsidRDefault="00962FD0" w:rsidP="00E60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0828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44993447" w14:textId="6A6B409E" w:rsidR="00962FD0" w:rsidRPr="00E60828" w:rsidRDefault="00962FD0" w:rsidP="00E60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828">
              <w:rPr>
                <w:rFonts w:ascii="Calibri" w:eastAsia="Times New Roman" w:hAnsi="Calibri" w:cs="Calibri"/>
                <w:color w:val="000000"/>
              </w:rPr>
              <w:t>Colegio Secundario Nº 41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44774E4D" w14:textId="6599FE9D" w:rsidR="00962FD0" w:rsidRPr="00E60828" w:rsidRDefault="00962FD0" w:rsidP="00E60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828">
              <w:rPr>
                <w:rFonts w:ascii="Calibri" w:eastAsia="Times New Roman" w:hAnsi="Calibri" w:cs="Calibri"/>
                <w:color w:val="000000"/>
              </w:rPr>
              <w:t>Santo Domingo</w:t>
            </w:r>
          </w:p>
        </w:tc>
      </w:tr>
      <w:bookmarkEnd w:id="0"/>
    </w:tbl>
    <w:p w14:paraId="210F8938" w14:textId="77777777"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D857C3" w14:textId="77777777" w:rsidR="006651E5" w:rsidRDefault="006651E5" w:rsidP="00363EFE">
      <w:pPr>
        <w:spacing w:after="0" w:line="240" w:lineRule="auto"/>
      </w:pPr>
      <w:r>
        <w:separator/>
      </w:r>
    </w:p>
  </w:endnote>
  <w:endnote w:type="continuationSeparator" w:id="0">
    <w:p w14:paraId="3221AA2B" w14:textId="77777777" w:rsidR="006651E5" w:rsidRDefault="006651E5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90C2C8" w14:textId="77777777" w:rsidR="00CD3612" w:rsidRDefault="00CD3612">
    <w:pPr>
      <w:pStyle w:val="Piedepgina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064C808" wp14:editId="355A840B">
          <wp:simplePos x="0" y="0"/>
          <wp:positionH relativeFrom="margin">
            <wp:posOffset>4351020</wp:posOffset>
          </wp:positionH>
          <wp:positionV relativeFrom="paragraph">
            <wp:posOffset>-435448</wp:posOffset>
          </wp:positionV>
          <wp:extent cx="1409524" cy="980952"/>
          <wp:effectExtent l="0" t="0" r="635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524" cy="98095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2D7F77" w14:textId="77777777" w:rsidR="006651E5" w:rsidRDefault="006651E5" w:rsidP="00363EFE">
      <w:pPr>
        <w:spacing w:after="0" w:line="240" w:lineRule="auto"/>
      </w:pPr>
      <w:r>
        <w:separator/>
      </w:r>
    </w:p>
  </w:footnote>
  <w:footnote w:type="continuationSeparator" w:id="0">
    <w:p w14:paraId="4B375101" w14:textId="77777777" w:rsidR="006651E5" w:rsidRDefault="006651E5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C297D8" w14:textId="77777777"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 wp14:anchorId="5AFA5FB2" wp14:editId="523618DD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29BC31B" w14:textId="03C04C7C" w:rsidR="00B84795" w:rsidRPr="00B84795" w:rsidRDefault="006852E8" w:rsidP="006852E8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SEPTIEMBRE - DICIEMBRE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828"/>
    <w:rsid w:val="000042B2"/>
    <w:rsid w:val="00007BF1"/>
    <w:rsid w:val="00011F4D"/>
    <w:rsid w:val="00027223"/>
    <w:rsid w:val="00040BD1"/>
    <w:rsid w:val="00053C2B"/>
    <w:rsid w:val="00080671"/>
    <w:rsid w:val="00081F8D"/>
    <w:rsid w:val="0008292F"/>
    <w:rsid w:val="00091F55"/>
    <w:rsid w:val="00092C2B"/>
    <w:rsid w:val="000C1C5F"/>
    <w:rsid w:val="000C52BD"/>
    <w:rsid w:val="000C6200"/>
    <w:rsid w:val="000E6538"/>
    <w:rsid w:val="001019CE"/>
    <w:rsid w:val="00106100"/>
    <w:rsid w:val="00117D19"/>
    <w:rsid w:val="0016036C"/>
    <w:rsid w:val="00161017"/>
    <w:rsid w:val="001645E3"/>
    <w:rsid w:val="0016667D"/>
    <w:rsid w:val="001862CB"/>
    <w:rsid w:val="001A3667"/>
    <w:rsid w:val="001D1BB0"/>
    <w:rsid w:val="001D5FF9"/>
    <w:rsid w:val="001D65F2"/>
    <w:rsid w:val="001D7708"/>
    <w:rsid w:val="001E5B20"/>
    <w:rsid w:val="002100BA"/>
    <w:rsid w:val="00223A56"/>
    <w:rsid w:val="00225F4F"/>
    <w:rsid w:val="00261957"/>
    <w:rsid w:val="002624B8"/>
    <w:rsid w:val="002C347A"/>
    <w:rsid w:val="002D3B60"/>
    <w:rsid w:val="002F3577"/>
    <w:rsid w:val="00314884"/>
    <w:rsid w:val="003173EE"/>
    <w:rsid w:val="00331C45"/>
    <w:rsid w:val="003462A7"/>
    <w:rsid w:val="00363EFE"/>
    <w:rsid w:val="003A1795"/>
    <w:rsid w:val="003B0146"/>
    <w:rsid w:val="003C2AF4"/>
    <w:rsid w:val="003D0C8B"/>
    <w:rsid w:val="003D7BF0"/>
    <w:rsid w:val="003E2D74"/>
    <w:rsid w:val="003E39A0"/>
    <w:rsid w:val="00444389"/>
    <w:rsid w:val="0045433C"/>
    <w:rsid w:val="00471E73"/>
    <w:rsid w:val="00492008"/>
    <w:rsid w:val="004C2B34"/>
    <w:rsid w:val="004E460D"/>
    <w:rsid w:val="004F00C8"/>
    <w:rsid w:val="004F27F5"/>
    <w:rsid w:val="004F2D6A"/>
    <w:rsid w:val="004F5D22"/>
    <w:rsid w:val="00513CF2"/>
    <w:rsid w:val="005157D8"/>
    <w:rsid w:val="00527784"/>
    <w:rsid w:val="00531718"/>
    <w:rsid w:val="00542038"/>
    <w:rsid w:val="00567CD4"/>
    <w:rsid w:val="005863A4"/>
    <w:rsid w:val="005A0B37"/>
    <w:rsid w:val="005A3A5C"/>
    <w:rsid w:val="005B24B1"/>
    <w:rsid w:val="005E4FC8"/>
    <w:rsid w:val="005F65DE"/>
    <w:rsid w:val="00612EBA"/>
    <w:rsid w:val="00615C71"/>
    <w:rsid w:val="0062621E"/>
    <w:rsid w:val="00635704"/>
    <w:rsid w:val="00645772"/>
    <w:rsid w:val="00657787"/>
    <w:rsid w:val="006618A3"/>
    <w:rsid w:val="006651E5"/>
    <w:rsid w:val="006852E8"/>
    <w:rsid w:val="0068718E"/>
    <w:rsid w:val="00697417"/>
    <w:rsid w:val="006A0779"/>
    <w:rsid w:val="006A3087"/>
    <w:rsid w:val="007109C6"/>
    <w:rsid w:val="00732868"/>
    <w:rsid w:val="00736D9A"/>
    <w:rsid w:val="00742908"/>
    <w:rsid w:val="00750DB6"/>
    <w:rsid w:val="00751984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54B04"/>
    <w:rsid w:val="00862030"/>
    <w:rsid w:val="0088184A"/>
    <w:rsid w:val="0089603A"/>
    <w:rsid w:val="008A389C"/>
    <w:rsid w:val="008E1A22"/>
    <w:rsid w:val="008E7164"/>
    <w:rsid w:val="008F0BD7"/>
    <w:rsid w:val="008F10AD"/>
    <w:rsid w:val="00904877"/>
    <w:rsid w:val="00913263"/>
    <w:rsid w:val="00913751"/>
    <w:rsid w:val="00914A49"/>
    <w:rsid w:val="00947E23"/>
    <w:rsid w:val="00962FD0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96BE6"/>
    <w:rsid w:val="00AA4226"/>
    <w:rsid w:val="00AA480A"/>
    <w:rsid w:val="00AC60AC"/>
    <w:rsid w:val="00AD5BEC"/>
    <w:rsid w:val="00AE7077"/>
    <w:rsid w:val="00AF44FD"/>
    <w:rsid w:val="00AF7B94"/>
    <w:rsid w:val="00B2123F"/>
    <w:rsid w:val="00B412D3"/>
    <w:rsid w:val="00B60EEB"/>
    <w:rsid w:val="00B67E6D"/>
    <w:rsid w:val="00B84795"/>
    <w:rsid w:val="00BA79E3"/>
    <w:rsid w:val="00BB096F"/>
    <w:rsid w:val="00BB1767"/>
    <w:rsid w:val="00BB43A5"/>
    <w:rsid w:val="00BC6C6E"/>
    <w:rsid w:val="00BD1B7C"/>
    <w:rsid w:val="00BF3284"/>
    <w:rsid w:val="00C051FC"/>
    <w:rsid w:val="00C068C4"/>
    <w:rsid w:val="00C13A26"/>
    <w:rsid w:val="00C47193"/>
    <w:rsid w:val="00C550B6"/>
    <w:rsid w:val="00C73E84"/>
    <w:rsid w:val="00C873C5"/>
    <w:rsid w:val="00CA5ED4"/>
    <w:rsid w:val="00CB0D0A"/>
    <w:rsid w:val="00CD3612"/>
    <w:rsid w:val="00D23D34"/>
    <w:rsid w:val="00D31BC9"/>
    <w:rsid w:val="00D326EF"/>
    <w:rsid w:val="00D476FB"/>
    <w:rsid w:val="00DA091E"/>
    <w:rsid w:val="00DA413C"/>
    <w:rsid w:val="00E00807"/>
    <w:rsid w:val="00E134AF"/>
    <w:rsid w:val="00E21378"/>
    <w:rsid w:val="00E357CD"/>
    <w:rsid w:val="00E56384"/>
    <w:rsid w:val="00E60828"/>
    <w:rsid w:val="00E610EC"/>
    <w:rsid w:val="00E72F89"/>
    <w:rsid w:val="00E7662B"/>
    <w:rsid w:val="00E8245F"/>
    <w:rsid w:val="00E9464C"/>
    <w:rsid w:val="00EA7C32"/>
    <w:rsid w:val="00EC4EED"/>
    <w:rsid w:val="00ED2337"/>
    <w:rsid w:val="00EF016A"/>
    <w:rsid w:val="00EF4D6F"/>
    <w:rsid w:val="00F015C1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C0EA9"/>
    <w:rsid w:val="00FC4F99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35AB4B"/>
  <w15:docId w15:val="{7F9240A2-1B86-4BD3-8852-A6D48BF10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CONTRATOS%202024%20MARZO-MAYO\CONTRATO%20P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FC4142-44D5-43C5-AE7B-DFC360C9B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 PL.dotm</Template>
  <TotalTime>66</TotalTime>
  <Pages>5</Pages>
  <Words>1578</Words>
  <Characters>8680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13</cp:revision>
  <cp:lastPrinted>2022-04-08T16:53:00Z</cp:lastPrinted>
  <dcterms:created xsi:type="dcterms:W3CDTF">2024-03-20T15:48:00Z</dcterms:created>
  <dcterms:modified xsi:type="dcterms:W3CDTF">2024-08-26T15:57:00Z</dcterms:modified>
</cp:coreProperties>
</file>