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234ED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43EF7">
        <w:t xml:space="preserve">SOSA, FATIMA GABRIELA </w:t>
      </w:r>
      <w:r w:rsidR="00ED2337" w:rsidRPr="00011F4D">
        <w:rPr>
          <w:b/>
        </w:rPr>
        <w:t>CUIT</w:t>
      </w:r>
      <w:r w:rsidR="00643EF7">
        <w:rPr>
          <w:b/>
        </w:rPr>
        <w:t xml:space="preserve"> 27-34.061.418-1 </w:t>
      </w:r>
      <w:r>
        <w:t xml:space="preserve">con domicilio en </w:t>
      </w:r>
      <w:r w:rsidR="00643EF7">
        <w:t xml:space="preserve">Las Nueces N° 1065, B° Campo Verde,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A262D" w:rsidRDefault="003A262D" w:rsidP="003A262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A262D" w:rsidRDefault="003A262D" w:rsidP="003A262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480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545"/>
        <w:gridCol w:w="1985"/>
      </w:tblGrid>
      <w:tr w:rsidR="00643EF7" w:rsidTr="009644E2">
        <w:trPr>
          <w:trHeight w:val="454"/>
        </w:trPr>
        <w:tc>
          <w:tcPr>
            <w:tcW w:w="1048" w:type="dxa"/>
          </w:tcPr>
          <w:p w:rsidR="00643EF7" w:rsidRDefault="00643EF7" w:rsidP="00643EF7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643EF7" w:rsidRPr="00B052A6" w:rsidRDefault="00643EF7" w:rsidP="00643EF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545" w:type="dxa"/>
          </w:tcPr>
          <w:p w:rsidR="00643EF7" w:rsidRDefault="00643EF7" w:rsidP="00643EF7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985" w:type="dxa"/>
            <w:vAlign w:val="center"/>
          </w:tcPr>
          <w:p w:rsidR="00643EF7" w:rsidRDefault="00643EF7" w:rsidP="009644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</w:p>
        </w:tc>
      </w:tr>
      <w:tr w:rsidR="00643EF7" w:rsidTr="009644E2">
        <w:trPr>
          <w:trHeight w:val="219"/>
        </w:trPr>
        <w:tc>
          <w:tcPr>
            <w:tcW w:w="1048" w:type="dxa"/>
          </w:tcPr>
          <w:p w:rsidR="00643EF7" w:rsidRDefault="00643EF7" w:rsidP="00643EF7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643EF7" w:rsidRPr="00B052A6" w:rsidRDefault="00643EF7" w:rsidP="00643EF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545" w:type="dxa"/>
          </w:tcPr>
          <w:p w:rsidR="00643EF7" w:rsidRDefault="00643EF7" w:rsidP="00643EF7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center"/>
          </w:tcPr>
          <w:p w:rsidR="00643EF7" w:rsidRDefault="009644E2" w:rsidP="009644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$ -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9644E2" w:rsidRPr="00B052A6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9644E2" w:rsidP="003A262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</w:t>
            </w:r>
            <w:r w:rsidR="003A262D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9644E2" w:rsidRPr="00F2525B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3A262D" w:rsidP="009644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$ 14</w:t>
            </w:r>
            <w:r w:rsidR="009644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9644E2" w:rsidRPr="00B052A6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3A262D" w:rsidP="009644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$ 16</w:t>
            </w:r>
            <w:r w:rsidR="009644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643EF7" w:rsidRDefault="00643EF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643EF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643EF7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643EF7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643EF7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43EF7" w:rsidTr="00643EF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43EF7" w:rsidRDefault="00643EF7" w:rsidP="00643EF7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643EF7" w:rsidRDefault="00643EF7" w:rsidP="00643E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3793" w:type="dxa"/>
            <w:vAlign w:val="center"/>
          </w:tcPr>
          <w:p w:rsidR="00643EF7" w:rsidRDefault="00643EF7" w:rsidP="00643E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A97" w:rsidRDefault="007D1A97" w:rsidP="00363EFE">
      <w:pPr>
        <w:spacing w:after="0" w:line="240" w:lineRule="auto"/>
      </w:pPr>
      <w:r>
        <w:separator/>
      </w:r>
    </w:p>
  </w:endnote>
  <w:endnote w:type="continuationSeparator" w:id="0">
    <w:p w:rsidR="007D1A97" w:rsidRDefault="007D1A9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F2F348" wp14:editId="616C0179">
          <wp:simplePos x="0" y="0"/>
          <wp:positionH relativeFrom="margin">
            <wp:align>left</wp:align>
          </wp:positionH>
          <wp:positionV relativeFrom="paragraph">
            <wp:posOffset>-370935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A97" w:rsidRDefault="007D1A97" w:rsidP="00363EFE">
      <w:pPr>
        <w:spacing w:after="0" w:line="240" w:lineRule="auto"/>
      </w:pPr>
      <w:r>
        <w:separator/>
      </w:r>
    </w:p>
  </w:footnote>
  <w:footnote w:type="continuationSeparator" w:id="0">
    <w:p w:rsidR="007D1A97" w:rsidRDefault="007D1A9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262D" w:rsidRDefault="003A262D" w:rsidP="003A262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F7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A262D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3EF7"/>
    <w:rsid w:val="00645772"/>
    <w:rsid w:val="00657787"/>
    <w:rsid w:val="006618A3"/>
    <w:rsid w:val="0068718E"/>
    <w:rsid w:val="00697417"/>
    <w:rsid w:val="006A0779"/>
    <w:rsid w:val="006A3087"/>
    <w:rsid w:val="00706D3F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1A97"/>
    <w:rsid w:val="007D338A"/>
    <w:rsid w:val="007E4D88"/>
    <w:rsid w:val="0080212D"/>
    <w:rsid w:val="00802952"/>
    <w:rsid w:val="00803726"/>
    <w:rsid w:val="008109D6"/>
    <w:rsid w:val="00854B04"/>
    <w:rsid w:val="00862030"/>
    <w:rsid w:val="0088184A"/>
    <w:rsid w:val="0089603A"/>
    <w:rsid w:val="008A389C"/>
    <w:rsid w:val="008C453C"/>
    <w:rsid w:val="008E1A22"/>
    <w:rsid w:val="008F0BD7"/>
    <w:rsid w:val="008F10AD"/>
    <w:rsid w:val="00904877"/>
    <w:rsid w:val="00913263"/>
    <w:rsid w:val="00913751"/>
    <w:rsid w:val="00914A49"/>
    <w:rsid w:val="00947E23"/>
    <w:rsid w:val="009644E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7286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34ED"/>
    <w:rsid w:val="00C47193"/>
    <w:rsid w:val="00C550B6"/>
    <w:rsid w:val="00C873C5"/>
    <w:rsid w:val="00CA5ED4"/>
    <w:rsid w:val="00CF012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0100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2AC5"/>
  <w15:docId w15:val="{8FBD044D-D39C-4947-9904-AD238A6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6BE77-A38E-40FA-87CF-12BE071C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7</TotalTime>
  <Pages>4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2024-03-25T12:13:00Z</dcterms:created>
  <dcterms:modified xsi:type="dcterms:W3CDTF">2024-08-30T11:27:00Z</dcterms:modified>
</cp:coreProperties>
</file>