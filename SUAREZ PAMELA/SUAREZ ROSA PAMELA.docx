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421E6A">
        <w:t xml:space="preserve"> </w:t>
      </w:r>
      <w:r w:rsidR="00421E6A" w:rsidRPr="00421E6A">
        <w:rPr>
          <w:b/>
        </w:rPr>
        <w:t>SUAREZ, ROSA PAMELA</w:t>
      </w:r>
      <w:r w:rsidR="000737D7">
        <w:t xml:space="preserve"> </w:t>
      </w:r>
      <w:r w:rsidR="00ED2337" w:rsidRPr="00011F4D">
        <w:rPr>
          <w:b/>
        </w:rPr>
        <w:t>CUIT</w:t>
      </w:r>
      <w:r w:rsidR="00421E6A">
        <w:rPr>
          <w:b/>
        </w:rPr>
        <w:t xml:space="preserve"> </w:t>
      </w:r>
      <w:r w:rsidR="000737D7">
        <w:rPr>
          <w:b/>
        </w:rPr>
        <w:t>27-</w:t>
      </w:r>
      <w:r w:rsidR="00421E6A">
        <w:rPr>
          <w:b/>
        </w:rPr>
        <w:t>34</w:t>
      </w:r>
      <w:r w:rsidR="000737D7">
        <w:rPr>
          <w:b/>
        </w:rPr>
        <w:t>.</w:t>
      </w:r>
      <w:r w:rsidR="00421E6A">
        <w:rPr>
          <w:b/>
        </w:rPr>
        <w:t>105</w:t>
      </w:r>
      <w:r w:rsidR="000737D7">
        <w:rPr>
          <w:b/>
        </w:rPr>
        <w:t>.</w:t>
      </w:r>
      <w:r w:rsidR="00421E6A">
        <w:rPr>
          <w:b/>
        </w:rPr>
        <w:t>236-5</w:t>
      </w:r>
      <w:r w:rsidR="000737D7">
        <w:rPr>
          <w:b/>
        </w:rPr>
        <w:t xml:space="preserve"> </w:t>
      </w:r>
      <w:r>
        <w:t xml:space="preserve">con domicilio en </w:t>
      </w:r>
      <w:r w:rsidR="00421E6A">
        <w:t>Ruta N</w:t>
      </w:r>
      <w:r w:rsidR="000737D7">
        <w:t xml:space="preserve">° </w:t>
      </w:r>
      <w:r w:rsidR="00421E6A">
        <w:t>80</w:t>
      </w:r>
      <w:r w:rsidR="000737D7">
        <w:t xml:space="preserve">, </w:t>
      </w:r>
      <w:r w:rsidR="00421E6A">
        <w:t xml:space="preserve">Palma Sola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03615F" w:rsidRDefault="0003615F" w:rsidP="0003615F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03615F" w:rsidRDefault="0003615F" w:rsidP="0003615F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09"/>
      </w:tblGrid>
      <w:tr w:rsidR="00C04582" w:rsidRPr="00482804" w:rsidTr="00E9699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4.800,00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13.000,00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  -  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2.100,00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1.000,00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3.000,00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1.100,00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8.400,00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Ltr.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C04582" w:rsidRPr="00482804" w:rsidTr="00E969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582" w:rsidRPr="00482804" w:rsidRDefault="00C04582" w:rsidP="00310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4582" w:rsidRPr="00482804" w:rsidRDefault="00C04582" w:rsidP="00310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4582" w:rsidRPr="00482804" w:rsidRDefault="00C04582" w:rsidP="00310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bookmarkEnd w:id="0"/>
    </w:tbl>
    <w:p w:rsidR="00DB2D64" w:rsidRDefault="00DB2D64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5716"/>
        <w:gridCol w:w="2153"/>
      </w:tblGrid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21E6A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21E6A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21E6A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Bachillerato Prov. N° 5 "Octavio Federico Bernis"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Especial Nº 13 "Prof. Liliana J. Dominguez"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N° 104 "Ojo de Agua"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N° 138 - Pedro Ortiz de Zárate - JIN N° 39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421E6A" w:rsidRPr="00421E6A" w:rsidTr="00421E6A">
        <w:trPr>
          <w:trHeight w:val="428"/>
        </w:trPr>
        <w:tc>
          <w:tcPr>
            <w:tcW w:w="12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Escuela Nº 238 "Santa Bárbara"</w:t>
            </w:r>
          </w:p>
        </w:tc>
        <w:tc>
          <w:tcPr>
            <w:tcW w:w="21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21E6A" w:rsidRPr="00421E6A" w:rsidRDefault="00421E6A" w:rsidP="00421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1E6A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EAE" w:rsidRDefault="00503EAE" w:rsidP="00363EFE">
      <w:pPr>
        <w:spacing w:after="0" w:line="240" w:lineRule="auto"/>
      </w:pPr>
      <w:r>
        <w:separator/>
      </w:r>
    </w:p>
  </w:endnote>
  <w:endnote w:type="continuationSeparator" w:id="0">
    <w:p w:rsidR="00503EAE" w:rsidRDefault="00503EA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AB0" w:rsidRPr="00B97AB0" w:rsidRDefault="00B97AB0" w:rsidP="00B97AB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-452767</wp:posOffset>
          </wp:positionV>
          <wp:extent cx="1412949" cy="978196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EAE" w:rsidRDefault="00503EAE" w:rsidP="00363EFE">
      <w:pPr>
        <w:spacing w:after="0" w:line="240" w:lineRule="auto"/>
      </w:pPr>
      <w:r>
        <w:separator/>
      </w:r>
    </w:p>
  </w:footnote>
  <w:footnote w:type="continuationSeparator" w:id="0">
    <w:p w:rsidR="00503EAE" w:rsidRDefault="00503EA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615F" w:rsidRDefault="0003615F" w:rsidP="0003615F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6A"/>
    <w:rsid w:val="000042B2"/>
    <w:rsid w:val="00007BF1"/>
    <w:rsid w:val="00011F4D"/>
    <w:rsid w:val="00027223"/>
    <w:rsid w:val="0003615F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511"/>
    <w:rsid w:val="00225F4F"/>
    <w:rsid w:val="00250BA0"/>
    <w:rsid w:val="00261957"/>
    <w:rsid w:val="002624B8"/>
    <w:rsid w:val="0028786B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1E6A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03EAE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390F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1C45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97AB0"/>
    <w:rsid w:val="00BA79E3"/>
    <w:rsid w:val="00BB096F"/>
    <w:rsid w:val="00BB1767"/>
    <w:rsid w:val="00BB43A5"/>
    <w:rsid w:val="00BC6C6E"/>
    <w:rsid w:val="00BD1B7C"/>
    <w:rsid w:val="00BF3284"/>
    <w:rsid w:val="00C04582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B2D64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96993"/>
    <w:rsid w:val="00EA7C32"/>
    <w:rsid w:val="00EC4EED"/>
    <w:rsid w:val="00ED2337"/>
    <w:rsid w:val="00EF016A"/>
    <w:rsid w:val="00EF4D6F"/>
    <w:rsid w:val="00F019E7"/>
    <w:rsid w:val="00F047AA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C708CD-0E65-4D78-B8A3-53B61604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B25C9-9CB9-466D-8335-42267714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37</TotalTime>
  <Pages>5</Pages>
  <Words>1655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2024-04-03T15:43:00Z</cp:lastPrinted>
  <dcterms:created xsi:type="dcterms:W3CDTF">2024-04-03T15:29:00Z</dcterms:created>
  <dcterms:modified xsi:type="dcterms:W3CDTF">2024-10-09T16:04:00Z</dcterms:modified>
</cp:coreProperties>
</file>