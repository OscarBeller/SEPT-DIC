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A7AD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52665D9B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619DE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9F3B81">
        <w:t xml:space="preserve"> </w:t>
      </w:r>
      <w:r w:rsidR="009F3B81" w:rsidRPr="009F3B81">
        <w:rPr>
          <w:b/>
        </w:rPr>
        <w:t>SUMBAÑO ESTER</w:t>
      </w:r>
      <w:r w:rsidR="004F5D22" w:rsidRPr="009F3B81">
        <w:rPr>
          <w:b/>
        </w:rPr>
        <w:t xml:space="preserve"> </w:t>
      </w:r>
      <w:r w:rsidR="009F3B81" w:rsidRPr="009F3B81">
        <w:rPr>
          <w:b/>
        </w:rPr>
        <w:t>SILVINA</w:t>
      </w:r>
      <w:r w:rsidR="009F3B81">
        <w:t xml:space="preserve"> </w:t>
      </w:r>
      <w:r w:rsidR="00ED2337" w:rsidRPr="00011F4D">
        <w:rPr>
          <w:b/>
        </w:rPr>
        <w:t>CUIT</w:t>
      </w:r>
      <w:r w:rsidR="009F3B81">
        <w:rPr>
          <w:b/>
        </w:rPr>
        <w:t xml:space="preserve"> 27-25.835.825-8 </w:t>
      </w:r>
      <w:r>
        <w:t xml:space="preserve">con domicilio en </w:t>
      </w:r>
      <w:proofErr w:type="spellStart"/>
      <w:r w:rsidR="009F3B81">
        <w:t>Escolastico</w:t>
      </w:r>
      <w:proofErr w:type="spellEnd"/>
      <w:r w:rsidR="009F3B81">
        <w:t xml:space="preserve"> </w:t>
      </w:r>
      <w:proofErr w:type="spellStart"/>
      <w:r w:rsidR="009F3B81">
        <w:t>Zegada</w:t>
      </w:r>
      <w:proofErr w:type="spellEnd"/>
      <w:r w:rsidR="009F3B81">
        <w:t xml:space="preserve"> N° 1049 Mercado Puesto 27,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C21E14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ACBE55C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B2AFDB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B53787F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C426A18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509D81D3" w14:textId="77777777" w:rsidR="0006310D" w:rsidRDefault="0006310D" w:rsidP="0006310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1B4A335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8A0829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0BDFF72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63FD7B2C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0E6B411F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3ADF896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0426606C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4F4DBF1D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74A997FE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938F10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08832F80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2BC1FD72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C24BDE1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89534CF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4F17BB6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C7CF57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40E2E0E1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5AD9E61D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745DC039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BA434CE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758AA477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2D45D11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8034E7D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0210DF3" w14:textId="77777777" w:rsidR="0006310D" w:rsidRDefault="0006310D" w:rsidP="0006310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0D8C2519" w14:textId="77777777" w:rsidR="0016667D" w:rsidRPr="00E134AF" w:rsidRDefault="0016667D" w:rsidP="00331C45">
      <w:pPr>
        <w:spacing w:after="360"/>
        <w:jc w:val="both"/>
      </w:pPr>
      <w:bookmarkStart w:id="0" w:name="_GoBack"/>
      <w:bookmarkEnd w:id="0"/>
    </w:p>
    <w:p w14:paraId="5477DBD7" w14:textId="77777777" w:rsidR="00BA79E3" w:rsidRDefault="00BA79E3" w:rsidP="00EC4EED">
      <w:pPr>
        <w:spacing w:after="360"/>
        <w:jc w:val="both"/>
      </w:pPr>
    </w:p>
    <w:p w14:paraId="1539BAF3" w14:textId="77777777" w:rsidR="00A278C6" w:rsidRDefault="00A278C6" w:rsidP="00EC4EED">
      <w:pPr>
        <w:spacing w:after="360"/>
        <w:jc w:val="both"/>
      </w:pPr>
    </w:p>
    <w:p w14:paraId="62C5A8B5" w14:textId="77777777" w:rsidR="00AF7B94" w:rsidRDefault="00AF7B94" w:rsidP="00EC4EED">
      <w:pPr>
        <w:spacing w:after="360"/>
        <w:jc w:val="both"/>
      </w:pPr>
    </w:p>
    <w:p w14:paraId="53E61CF1" w14:textId="77777777" w:rsidR="00A278C6" w:rsidRDefault="00A278C6" w:rsidP="00EC4EED">
      <w:pPr>
        <w:spacing w:after="360"/>
        <w:jc w:val="both"/>
      </w:pPr>
    </w:p>
    <w:p w14:paraId="3DF126B0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765FF4F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4029"/>
        <w:gridCol w:w="1269"/>
        <w:gridCol w:w="2427"/>
      </w:tblGrid>
      <w:tr w:rsidR="00BC2D74" w:rsidRPr="00BC2D74" w14:paraId="5CB4FD52" w14:textId="77777777" w:rsidTr="00BC2D74">
        <w:trPr>
          <w:trHeight w:val="300"/>
        </w:trPr>
        <w:tc>
          <w:tcPr>
            <w:tcW w:w="7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9B964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C2D74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C2D7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A33DB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2D74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41C38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2D74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33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B6B02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2D7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C2D74" w:rsidRPr="00BC2D74" w14:paraId="1EA5D889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72B93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F78BF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82922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A67C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BC2D74" w:rsidRPr="00BC2D74" w14:paraId="5432F7A2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0D26A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13C3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3DEDA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482F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BC2D74" w:rsidRPr="00BC2D74" w14:paraId="2DB493AC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2E369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AF9A8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85296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12F2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BC2D74" w:rsidRPr="00BC2D74" w14:paraId="13ECF3C2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20B73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DE5B7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25407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7360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BC2D74" w:rsidRPr="00BC2D74" w14:paraId="1ECF1E5A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010B4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D77D9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B8AFC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C681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BC2D74" w:rsidRPr="00BC2D74" w14:paraId="6B4F7796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C3439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C13CC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04F94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ABC4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BC2D74" w:rsidRPr="00BC2D74" w14:paraId="3070A2D2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B9938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1F08D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6510C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3512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BC2D74" w:rsidRPr="00BC2D74" w14:paraId="10ED4AD7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31D5D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A7924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C2D7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C2D7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1365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082B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BC2D74" w:rsidRPr="00BC2D74" w14:paraId="55DB35F2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CDF30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B2068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72C3D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2708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BC2D74" w:rsidRPr="00BC2D74" w14:paraId="6F7A8F12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16F29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26777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80576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79C7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BC2D74" w:rsidRPr="00BC2D74" w14:paraId="225B6D3C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FA631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77AFE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65045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336C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BC2D74" w:rsidRPr="00BC2D74" w14:paraId="281BA2F9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A56B6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D5BA1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2D74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C2D74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C2D7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135B0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60B3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BC2D74" w:rsidRPr="00BC2D74" w14:paraId="450B8014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7EC2B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C12ED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ED7C0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CFCA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BC2D74" w:rsidRPr="00BC2D74" w14:paraId="101299C2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D574E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B3595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384B2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8C57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BC2D74" w:rsidRPr="00BC2D74" w14:paraId="53DD739A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16B23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7F861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072D5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4E2A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BC2D74" w:rsidRPr="00BC2D74" w14:paraId="52226E44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8CCAF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14B6F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7D6E3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9C27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  <w:tr w:rsidR="00BC2D74" w:rsidRPr="00BC2D74" w14:paraId="6A412B8D" w14:textId="77777777" w:rsidTr="00BC2D74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D0857" w14:textId="77777777" w:rsidR="00BC2D74" w:rsidRPr="00BC2D74" w:rsidRDefault="00BC2D74" w:rsidP="00BC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598B8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09DA4" w14:textId="77777777" w:rsidR="00BC2D74" w:rsidRPr="00BC2D74" w:rsidRDefault="00BC2D74" w:rsidP="00BC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6B68" w14:textId="77777777" w:rsidR="00BC2D74" w:rsidRPr="00BC2D74" w:rsidRDefault="00BC2D74" w:rsidP="00BC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D74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</w:tbl>
    <w:p w14:paraId="33F65703" w14:textId="77777777" w:rsidR="009F3B81" w:rsidRDefault="009F3B81" w:rsidP="001D65F2">
      <w:pPr>
        <w:spacing w:after="360"/>
        <w:jc w:val="both"/>
        <w:rPr>
          <w:b/>
        </w:rPr>
      </w:pPr>
    </w:p>
    <w:p w14:paraId="78CAAB78" w14:textId="3CDD277A" w:rsidR="001D65F2" w:rsidRDefault="001D65F2" w:rsidP="00C12C26">
      <w:pPr>
        <w:ind w:left="1416" w:firstLine="708"/>
        <w:jc w:val="right"/>
        <w:rPr>
          <w:b/>
        </w:rPr>
      </w:pPr>
      <w:r w:rsidRPr="00A278C6">
        <w:rPr>
          <w:b/>
        </w:rPr>
        <w:t>ANEXO II</w:t>
      </w:r>
    </w:p>
    <w:p w14:paraId="12212178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14:paraId="6C8E2315" w14:textId="77777777" w:rsidTr="009F3B81">
        <w:trPr>
          <w:trHeight w:val="753"/>
        </w:trPr>
        <w:tc>
          <w:tcPr>
            <w:tcW w:w="1048" w:type="dxa"/>
            <w:shd w:val="clear" w:color="auto" w:fill="auto"/>
            <w:vAlign w:val="center"/>
          </w:tcPr>
          <w:p w14:paraId="1C0DAA46" w14:textId="77777777" w:rsidR="001D65F2" w:rsidRDefault="001D65F2" w:rsidP="009F3B81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14:paraId="534A0350" w14:textId="77777777" w:rsidR="001D65F2" w:rsidRPr="00A278C6" w:rsidRDefault="001D65F2" w:rsidP="009F3B81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596E03A1" w14:textId="77777777" w:rsidR="001D65F2" w:rsidRPr="00A278C6" w:rsidRDefault="001D65F2" w:rsidP="009F3B81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9F3B81" w14:paraId="2EF70C9F" w14:textId="77777777" w:rsidTr="009F3B81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14:paraId="23E4D68A" w14:textId="77777777" w:rsidR="009F3B81" w:rsidRDefault="009F3B81" w:rsidP="009F3B81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1D0733FE" w14:textId="77777777" w:rsidR="009F3B81" w:rsidRDefault="009F3B81" w:rsidP="009F3B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Escuela Nº 418 "Eva Perón" (CONTINGENCIA)</w:t>
            </w:r>
          </w:p>
        </w:tc>
        <w:tc>
          <w:tcPr>
            <w:tcW w:w="3793" w:type="dxa"/>
            <w:vAlign w:val="center"/>
          </w:tcPr>
          <w:p w14:paraId="3862522B" w14:textId="77777777" w:rsidR="009F3B81" w:rsidRDefault="009F3B81" w:rsidP="009F3B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9F3B81" w14:paraId="4D4C087E" w14:textId="77777777" w:rsidTr="009F3B81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14:paraId="56ABF0CC" w14:textId="77777777" w:rsidR="009F3B81" w:rsidRDefault="009F3B81" w:rsidP="009F3B81">
            <w:pPr>
              <w:spacing w:after="360"/>
              <w:jc w:val="center"/>
            </w:pPr>
            <w:r>
              <w:t>2</w:t>
            </w:r>
          </w:p>
        </w:tc>
        <w:tc>
          <w:tcPr>
            <w:tcW w:w="4678" w:type="dxa"/>
            <w:vAlign w:val="center"/>
          </w:tcPr>
          <w:p w14:paraId="1D41B56D" w14:textId="77777777" w:rsidR="009F3B81" w:rsidRDefault="009F3B81" w:rsidP="009F3B81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Jardin</w:t>
            </w:r>
            <w:proofErr w:type="spellEnd"/>
            <w:r>
              <w:rPr>
                <w:rFonts w:ascii="Calibri" w:hAnsi="Calibri" w:cs="Calibri"/>
              </w:rPr>
              <w:t xml:space="preserve"> de Infantes </w:t>
            </w:r>
            <w:proofErr w:type="spellStart"/>
            <w:r>
              <w:rPr>
                <w:rFonts w:ascii="Calibri" w:hAnsi="Calibri" w:cs="Calibri"/>
              </w:rPr>
              <w:t>Núcleado</w:t>
            </w:r>
            <w:proofErr w:type="spellEnd"/>
            <w:r>
              <w:rPr>
                <w:rFonts w:ascii="Calibri" w:hAnsi="Calibri" w:cs="Calibri"/>
              </w:rPr>
              <w:t xml:space="preserve"> Nº 17 (Esc. 418)</w:t>
            </w:r>
          </w:p>
        </w:tc>
        <w:tc>
          <w:tcPr>
            <w:tcW w:w="3793" w:type="dxa"/>
            <w:vAlign w:val="center"/>
          </w:tcPr>
          <w:p w14:paraId="7CD9DEFA" w14:textId="77777777" w:rsidR="009F3B81" w:rsidRDefault="009F3B81" w:rsidP="009F3B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</w:tbl>
    <w:p w14:paraId="78EEA45C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E533F" w14:textId="77777777" w:rsidR="00CC7AC7" w:rsidRDefault="00CC7AC7" w:rsidP="00363EFE">
      <w:pPr>
        <w:spacing w:after="0" w:line="240" w:lineRule="auto"/>
      </w:pPr>
      <w:r>
        <w:separator/>
      </w:r>
    </w:p>
  </w:endnote>
  <w:endnote w:type="continuationSeparator" w:id="0">
    <w:p w14:paraId="5D4606C7" w14:textId="77777777" w:rsidR="00CC7AC7" w:rsidRDefault="00CC7AC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34D08" w14:textId="77777777" w:rsidR="00AB36A4" w:rsidRDefault="00AB36A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2E32CE" wp14:editId="465FDD94">
          <wp:simplePos x="0" y="0"/>
          <wp:positionH relativeFrom="margin">
            <wp:posOffset>4015740</wp:posOffset>
          </wp:positionH>
          <wp:positionV relativeFrom="margin">
            <wp:posOffset>7861935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0FD93" w14:textId="77777777" w:rsidR="00CC7AC7" w:rsidRDefault="00CC7AC7" w:rsidP="00363EFE">
      <w:pPr>
        <w:spacing w:after="0" w:line="240" w:lineRule="auto"/>
      </w:pPr>
      <w:r>
        <w:separator/>
      </w:r>
    </w:p>
  </w:footnote>
  <w:footnote w:type="continuationSeparator" w:id="0">
    <w:p w14:paraId="264CF78C" w14:textId="77777777" w:rsidR="00CC7AC7" w:rsidRDefault="00CC7AC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E4331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2F543E3" wp14:editId="163A0713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400010" w14:textId="5089818C" w:rsidR="00B84795" w:rsidRPr="00B84795" w:rsidRDefault="0006310D" w:rsidP="0006310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81"/>
    <w:rsid w:val="000042B2"/>
    <w:rsid w:val="00007BF1"/>
    <w:rsid w:val="00011F4D"/>
    <w:rsid w:val="000166F0"/>
    <w:rsid w:val="00027223"/>
    <w:rsid w:val="00040BD1"/>
    <w:rsid w:val="00053C2B"/>
    <w:rsid w:val="0006310D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25EFF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1AAD"/>
    <w:rsid w:val="00223A56"/>
    <w:rsid w:val="00225F4F"/>
    <w:rsid w:val="00261957"/>
    <w:rsid w:val="002624B8"/>
    <w:rsid w:val="002C347A"/>
    <w:rsid w:val="002D3B60"/>
    <w:rsid w:val="002F3577"/>
    <w:rsid w:val="003045A5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058C"/>
    <w:rsid w:val="00513CF2"/>
    <w:rsid w:val="005157D8"/>
    <w:rsid w:val="00524C52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13BD3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53F75"/>
    <w:rsid w:val="009A5961"/>
    <w:rsid w:val="009B54B5"/>
    <w:rsid w:val="009C5AFB"/>
    <w:rsid w:val="009D0470"/>
    <w:rsid w:val="009D104C"/>
    <w:rsid w:val="009D571D"/>
    <w:rsid w:val="009D7DD6"/>
    <w:rsid w:val="009F00B8"/>
    <w:rsid w:val="009F28C5"/>
    <w:rsid w:val="009F3B81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B36A4"/>
    <w:rsid w:val="00AC60AC"/>
    <w:rsid w:val="00AD26C0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2D74"/>
    <w:rsid w:val="00BC6C6E"/>
    <w:rsid w:val="00BD1B7C"/>
    <w:rsid w:val="00BF3284"/>
    <w:rsid w:val="00C051FC"/>
    <w:rsid w:val="00C068C4"/>
    <w:rsid w:val="00C12C26"/>
    <w:rsid w:val="00C13A26"/>
    <w:rsid w:val="00C46CDB"/>
    <w:rsid w:val="00C47193"/>
    <w:rsid w:val="00C550B6"/>
    <w:rsid w:val="00C873C5"/>
    <w:rsid w:val="00CA5ED4"/>
    <w:rsid w:val="00CC7AC7"/>
    <w:rsid w:val="00D23D34"/>
    <w:rsid w:val="00D31BC9"/>
    <w:rsid w:val="00D326EF"/>
    <w:rsid w:val="00D476FB"/>
    <w:rsid w:val="00DA091E"/>
    <w:rsid w:val="00DA413C"/>
    <w:rsid w:val="00DF2294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19DE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61F25"/>
  <w15:docId w15:val="{44C2B2D5-351D-4F5D-8389-9681613F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4EF3F-D16B-4E36-A2B1-17C67097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21</TotalTime>
  <Pages>4</Pages>
  <Words>1321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15</cp:revision>
  <cp:lastPrinted>2022-04-08T16:53:00Z</cp:lastPrinted>
  <dcterms:created xsi:type="dcterms:W3CDTF">2024-03-21T13:52:00Z</dcterms:created>
  <dcterms:modified xsi:type="dcterms:W3CDTF">2024-09-02T14:22:00Z</dcterms:modified>
</cp:coreProperties>
</file>