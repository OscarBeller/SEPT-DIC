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6F7A39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CD1760">
        <w:t>TELAO, JESUS BENIFACIO</w:t>
      </w:r>
      <w:r w:rsidR="004F5D22">
        <w:t xml:space="preserve"> </w:t>
      </w:r>
      <w:r w:rsidR="00ED2337" w:rsidRPr="00011F4D">
        <w:rPr>
          <w:b/>
        </w:rPr>
        <w:t>CUIT</w:t>
      </w:r>
      <w:r w:rsidR="00CD1760">
        <w:rPr>
          <w:b/>
        </w:rPr>
        <w:t xml:space="preserve"> 20-13.618.368-1 </w:t>
      </w:r>
      <w:r>
        <w:t xml:space="preserve">con domicilio en </w:t>
      </w:r>
      <w:r w:rsidR="00CD1760">
        <w:t xml:space="preserve">Av. Juan </w:t>
      </w:r>
      <w:proofErr w:type="spellStart"/>
      <w:r w:rsidR="00CD1760">
        <w:t>Jose</w:t>
      </w:r>
      <w:proofErr w:type="spellEnd"/>
      <w:r w:rsidR="00CD1760">
        <w:t xml:space="preserve"> Castro S/N, Santa Clara,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8356AC" w:rsidRDefault="008356AC" w:rsidP="008356A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8356AC" w:rsidRDefault="008356AC" w:rsidP="008356A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pPr w:leftFromText="141" w:rightFromText="141" w:vertAnchor="page" w:horzAnchor="margin" w:tblpXSpec="right" w:tblpY="4439"/>
        <w:tblW w:w="8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2924"/>
        <w:gridCol w:w="1932"/>
        <w:gridCol w:w="2799"/>
      </w:tblGrid>
      <w:tr w:rsidR="00CD1760" w:rsidRPr="00CD1760" w:rsidTr="00B45840">
        <w:trPr>
          <w:trHeight w:val="689"/>
        </w:trPr>
        <w:tc>
          <w:tcPr>
            <w:tcW w:w="95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4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932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2799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CD1760" w:rsidRPr="00CD1760" w:rsidTr="00B45840">
        <w:trPr>
          <w:trHeight w:val="689"/>
        </w:trPr>
        <w:tc>
          <w:tcPr>
            <w:tcW w:w="95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24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932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99" w:type="dxa"/>
            <w:shd w:val="clear" w:color="auto" w:fill="auto"/>
            <w:noWrap/>
            <w:vAlign w:val="center"/>
            <w:hideMark/>
          </w:tcPr>
          <w:p w:rsidR="00CD1760" w:rsidRPr="00CD1760" w:rsidRDefault="00CD17BB" w:rsidP="008356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3B09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                           3.</w:t>
            </w:r>
            <w:r w:rsidR="008356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</w:t>
            </w:r>
            <w:r w:rsidR="00CD1760"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,00 </w:t>
            </w:r>
          </w:p>
        </w:tc>
      </w:tr>
      <w:tr w:rsidR="00CD1760" w:rsidRPr="00CD1760" w:rsidTr="00B45840">
        <w:trPr>
          <w:trHeight w:val="689"/>
        </w:trPr>
        <w:tc>
          <w:tcPr>
            <w:tcW w:w="95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24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932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99" w:type="dxa"/>
            <w:shd w:val="clear" w:color="auto" w:fill="auto"/>
            <w:noWrap/>
            <w:vAlign w:val="center"/>
            <w:hideMark/>
          </w:tcPr>
          <w:p w:rsidR="00CD1760" w:rsidRPr="00CD1760" w:rsidRDefault="00CD17BB" w:rsidP="00CD1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3</w:t>
            </w:r>
            <w:r w:rsidR="00CD1760"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8356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D1760"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CD1760" w:rsidRPr="00CD1760" w:rsidTr="00B45840">
        <w:trPr>
          <w:trHeight w:val="689"/>
        </w:trPr>
        <w:tc>
          <w:tcPr>
            <w:tcW w:w="95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24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932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99" w:type="dxa"/>
            <w:shd w:val="clear" w:color="auto" w:fill="auto"/>
            <w:noWrap/>
            <w:vAlign w:val="center"/>
            <w:hideMark/>
          </w:tcPr>
          <w:p w:rsidR="00CD1760" w:rsidRPr="00CD1760" w:rsidRDefault="00CD1760" w:rsidP="00CD1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2.</w:t>
            </w:r>
            <w:r w:rsidR="008356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</w:tbl>
    <w:p w:rsidR="00CD1760" w:rsidRDefault="00CD1760" w:rsidP="001D65F2">
      <w:pPr>
        <w:spacing w:after="360"/>
        <w:jc w:val="both"/>
        <w:rPr>
          <w:b/>
        </w:rPr>
      </w:pPr>
    </w:p>
    <w:p w:rsidR="00CD1760" w:rsidRDefault="00CD1760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71" w:type="dxa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4845"/>
        <w:gridCol w:w="2235"/>
      </w:tblGrid>
      <w:tr w:rsidR="00CD1760" w:rsidRPr="00CD1760" w:rsidTr="00CD1760">
        <w:trPr>
          <w:trHeight w:val="604"/>
        </w:trPr>
        <w:tc>
          <w:tcPr>
            <w:tcW w:w="1091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D176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845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D176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35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D176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 xml:space="preserve">Escuela Nº 282 "Tambor de </w:t>
            </w: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Tacuari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Arroyo Colorado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 xml:space="preserve"> N° 2 "Ing. Carlos </w:t>
            </w: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Nº 338 "Dr. Carlos Alberto Alvarado"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 xml:space="preserve">Bachillerato Prov. N° 5 "Octavio Federico </w:t>
            </w: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Bernis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N° 138 - Pedro Ortiz de Zárate - JIN N° 39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Nº 238 "Santa Bárbara"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N° 188 "Ricardo Güiraldes"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Real de los Toros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Nº 356 "José Hernández"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PRIMARIA Nº 472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 xml:space="preserve"> independiente Nº 53 - (Escuela Nº 356 José Hernández)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28" w:rsidRDefault="001D7128" w:rsidP="00363EFE">
      <w:pPr>
        <w:spacing w:after="0" w:line="240" w:lineRule="auto"/>
      </w:pPr>
      <w:r>
        <w:separator/>
      </w:r>
    </w:p>
  </w:endnote>
  <w:endnote w:type="continuationSeparator" w:id="0">
    <w:p w:rsidR="001D7128" w:rsidRDefault="001D712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AC" w:rsidRDefault="008356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A97" w:rsidRDefault="00F62A97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60991F" wp14:editId="08DEEB58">
          <wp:simplePos x="0" y="0"/>
          <wp:positionH relativeFrom="margin">
            <wp:align>left</wp:align>
          </wp:positionH>
          <wp:positionV relativeFrom="page">
            <wp:align>bottom</wp:align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AC" w:rsidRDefault="008356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28" w:rsidRDefault="001D7128" w:rsidP="00363EFE">
      <w:pPr>
        <w:spacing w:after="0" w:line="240" w:lineRule="auto"/>
      </w:pPr>
      <w:r>
        <w:separator/>
      </w:r>
    </w:p>
  </w:footnote>
  <w:footnote w:type="continuationSeparator" w:id="0">
    <w:p w:rsidR="001D7128" w:rsidRDefault="001D712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AC" w:rsidRDefault="008356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56AC" w:rsidRDefault="008356AC" w:rsidP="008356A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AC" w:rsidRDefault="008356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60"/>
    <w:rsid w:val="000042B2"/>
    <w:rsid w:val="00007BF1"/>
    <w:rsid w:val="00010B2F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D7128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B09C1"/>
    <w:rsid w:val="003C2AF4"/>
    <w:rsid w:val="003D0C8B"/>
    <w:rsid w:val="003D7BF0"/>
    <w:rsid w:val="003E2D74"/>
    <w:rsid w:val="003E39A0"/>
    <w:rsid w:val="00444389"/>
    <w:rsid w:val="00447A2A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4070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F5AD4"/>
    <w:rsid w:val="006F7A39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0A03"/>
    <w:rsid w:val="0080212D"/>
    <w:rsid w:val="00802952"/>
    <w:rsid w:val="00803726"/>
    <w:rsid w:val="008356AC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45840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D1760"/>
    <w:rsid w:val="00CD17BB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2A97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A9E969-8E0C-4237-92E7-3871A87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ocuments\Plantillas%20personalizadas%20de%20Office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03114-78AE-4FBE-B973-70482302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13</TotalTime>
  <Pages>4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2024-09-11T15:26:00Z</cp:lastPrinted>
  <dcterms:created xsi:type="dcterms:W3CDTF">2024-03-25T15:15:00Z</dcterms:created>
  <dcterms:modified xsi:type="dcterms:W3CDTF">2024-09-11T15:30:00Z</dcterms:modified>
</cp:coreProperties>
</file>