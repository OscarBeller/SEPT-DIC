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745F5">
        <w:t>S</w:t>
      </w:r>
      <w:r w:rsidR="00FF4CE3">
        <w:t xml:space="preserve">r. </w:t>
      </w:r>
      <w:r w:rsidR="001745F5">
        <w:t xml:space="preserve">Rolando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3A33E3">
        <w:t xml:space="preserve">TOLABA, ADRIAN ERMINDO </w:t>
      </w:r>
      <w:r w:rsidR="00ED2337" w:rsidRPr="00011F4D">
        <w:rPr>
          <w:b/>
        </w:rPr>
        <w:t>CUIT</w:t>
      </w:r>
      <w:r w:rsidR="003A33E3">
        <w:rPr>
          <w:b/>
        </w:rPr>
        <w:t xml:space="preserve"> 23-28.977.459-9 </w:t>
      </w:r>
      <w:r>
        <w:t xml:space="preserve">con domicilio en </w:t>
      </w:r>
      <w:r w:rsidR="003A33E3">
        <w:t>Belgrano S/N</w:t>
      </w:r>
      <w:r w:rsidR="00032898">
        <w:t xml:space="preserve">, </w:t>
      </w:r>
      <w:proofErr w:type="spellStart"/>
      <w:r w:rsidR="00032898">
        <w:t>Purmamarca</w:t>
      </w:r>
      <w:proofErr w:type="spellEnd"/>
      <w:r w:rsidR="00032898">
        <w:t xml:space="preserve"> Centro,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6B2D58" w:rsidRDefault="006B2D58" w:rsidP="006B2D58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6B2D58" w:rsidRDefault="006B2D58" w:rsidP="006B2D58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09"/>
      </w:tblGrid>
      <w:tr w:rsidR="005F7C9D" w:rsidRPr="005F7C9D" w:rsidTr="005F7C9D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7C9D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F7C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C9D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C9D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C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4.800,00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11.000,00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10.000,00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11.000,00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4.800,00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700,00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900,00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1.200,00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F7C9D" w:rsidRPr="005F7C9D" w:rsidTr="005F7C9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C9D" w:rsidRPr="005F7C9D" w:rsidRDefault="005F7C9D" w:rsidP="005F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C9D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F7C9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C9D" w:rsidRPr="005F7C9D" w:rsidRDefault="005F7C9D" w:rsidP="005F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C9D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</w:tbl>
    <w:p w:rsidR="003A33E3" w:rsidRDefault="003A33E3" w:rsidP="003A33E3">
      <w:pPr>
        <w:spacing w:after="360"/>
        <w:rPr>
          <w:b/>
        </w:rPr>
      </w:pPr>
    </w:p>
    <w:p w:rsidR="003A33E3" w:rsidRDefault="003A33E3" w:rsidP="003A33E3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5431"/>
        <w:gridCol w:w="2505"/>
      </w:tblGrid>
      <w:tr w:rsidR="00F541BC" w:rsidRPr="00F541BC" w:rsidTr="00F541BC">
        <w:trPr>
          <w:trHeight w:val="485"/>
        </w:trPr>
        <w:tc>
          <w:tcPr>
            <w:tcW w:w="1223" w:type="dxa"/>
            <w:shd w:val="clear" w:color="auto" w:fill="auto"/>
            <w:vAlign w:val="center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1B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31" w:type="dxa"/>
            <w:shd w:val="clear" w:color="auto" w:fill="auto"/>
            <w:vAlign w:val="center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1B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1B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N° 408 "Simón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Bolivar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Nº 3 "Coronel Arias"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La Banda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N° 341 "Valentina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Alvarez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Prado de Peña"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Hornillos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Colegio Polimodal Nº 6 (CONTINGENCIA)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Huacalera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Nº 31 "Coronel Arias" (comparte con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129 Pachacamac Albergue 6 alumnos y 7 adultos)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Huacalera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378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La Banda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219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Yaquispampa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377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El Porvenir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93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Huachichocana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N° 428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Pozo Colorado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373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Puerta de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Lipan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Bachillerato Provincial Nº 18 "Héctor Cazón"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Purmamarca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Nº 21 "Pedro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Goyena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Purmamarca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53 "Marcelino Vargas"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Purmamarca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350 "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Malon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de la Paz"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San Miguel de Colorados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16 "18 de Noviembre"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Tumbaya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308 "Provincia de San Juan"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Tunalito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Colegio Secundario Nº 1 "Virgen de Punta Corral"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114" w:rsidRDefault="004F7114" w:rsidP="00363EFE">
      <w:pPr>
        <w:spacing w:after="0" w:line="240" w:lineRule="auto"/>
      </w:pPr>
      <w:r>
        <w:separator/>
      </w:r>
    </w:p>
  </w:endnote>
  <w:endnote w:type="continuationSeparator" w:id="0">
    <w:p w:rsidR="004F7114" w:rsidRDefault="004F711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CD" w:rsidRDefault="007E7EC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692C78" wp14:editId="3DDBD867">
          <wp:simplePos x="0" y="0"/>
          <wp:positionH relativeFrom="margin">
            <wp:posOffset>99695</wp:posOffset>
          </wp:positionH>
          <wp:positionV relativeFrom="page">
            <wp:posOffset>9631842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114" w:rsidRDefault="004F7114" w:rsidP="00363EFE">
      <w:pPr>
        <w:spacing w:after="0" w:line="240" w:lineRule="auto"/>
      </w:pPr>
      <w:r>
        <w:separator/>
      </w:r>
    </w:p>
  </w:footnote>
  <w:footnote w:type="continuationSeparator" w:id="0">
    <w:p w:rsidR="004F7114" w:rsidRDefault="004F711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2D58" w:rsidRDefault="006B2D58" w:rsidP="006B2D58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E3"/>
    <w:rsid w:val="000042B2"/>
    <w:rsid w:val="00007BF1"/>
    <w:rsid w:val="00011F4D"/>
    <w:rsid w:val="00027223"/>
    <w:rsid w:val="00032898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45F5"/>
    <w:rsid w:val="00176ABC"/>
    <w:rsid w:val="001862CB"/>
    <w:rsid w:val="00195522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B31FA"/>
    <w:rsid w:val="002C347A"/>
    <w:rsid w:val="002D3B60"/>
    <w:rsid w:val="002F3577"/>
    <w:rsid w:val="00314884"/>
    <w:rsid w:val="00331C45"/>
    <w:rsid w:val="003462A7"/>
    <w:rsid w:val="00363EFE"/>
    <w:rsid w:val="003A33E3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4F7114"/>
    <w:rsid w:val="00513CF2"/>
    <w:rsid w:val="005157D8"/>
    <w:rsid w:val="00527784"/>
    <w:rsid w:val="00531718"/>
    <w:rsid w:val="00567B5D"/>
    <w:rsid w:val="00567CD4"/>
    <w:rsid w:val="005863A4"/>
    <w:rsid w:val="005A0B37"/>
    <w:rsid w:val="005A3A5C"/>
    <w:rsid w:val="005B24B1"/>
    <w:rsid w:val="005E4FC8"/>
    <w:rsid w:val="005F65DE"/>
    <w:rsid w:val="005F7C9D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2D58"/>
    <w:rsid w:val="00705D2F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E7ECD"/>
    <w:rsid w:val="0080212D"/>
    <w:rsid w:val="00802952"/>
    <w:rsid w:val="00803726"/>
    <w:rsid w:val="0083595C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567DE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41BC"/>
    <w:rsid w:val="00F65506"/>
    <w:rsid w:val="00F9006F"/>
    <w:rsid w:val="00FA137A"/>
    <w:rsid w:val="00FA37A5"/>
    <w:rsid w:val="00FB60A6"/>
    <w:rsid w:val="00FC0EA9"/>
    <w:rsid w:val="00FC4F99"/>
    <w:rsid w:val="00FF05F5"/>
    <w:rsid w:val="00FF313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0A687"/>
  <w15:docId w15:val="{EF409727-2037-478C-ADFF-5CA564F8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4A2E8-9DF6-410B-96B6-00C19447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71</TotalTime>
  <Pages>6</Pages>
  <Words>1940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2024-04-10T15:08:00Z</cp:lastPrinted>
  <dcterms:created xsi:type="dcterms:W3CDTF">2024-03-22T13:34:00Z</dcterms:created>
  <dcterms:modified xsi:type="dcterms:W3CDTF">2024-08-19T12:28:00Z</dcterms:modified>
</cp:coreProperties>
</file>