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38044F">
        <w:t xml:space="preserve">Sr. Rodolfo Orlando Nieto </w:t>
      </w:r>
      <w:r w:rsidR="001019CE">
        <w:t xml:space="preserve"> 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EE5D88" w:rsidRPr="00EE5D88">
        <w:rPr>
          <w:b/>
        </w:rPr>
        <w:t>TOLABA PORFIRIO</w:t>
      </w:r>
      <w:r w:rsidR="00EE5D88">
        <w:t xml:space="preserve"> </w:t>
      </w:r>
      <w:r w:rsidR="00ED2337" w:rsidRPr="00011F4D">
        <w:rPr>
          <w:b/>
        </w:rPr>
        <w:t>CUIT</w:t>
      </w:r>
      <w:r w:rsidR="00EE5D88">
        <w:rPr>
          <w:b/>
        </w:rPr>
        <w:t xml:space="preserve"> 20-14.320.780-4 </w:t>
      </w:r>
      <w:r>
        <w:t xml:space="preserve">con domicilio en </w:t>
      </w:r>
      <w:r w:rsidR="00EE5D88">
        <w:t xml:space="preserve">Ruta Provincial N° 79, </w:t>
      </w:r>
      <w:proofErr w:type="spellStart"/>
      <w:r w:rsidR="00EE5D88">
        <w:t>Quebraleña</w:t>
      </w:r>
      <w:proofErr w:type="spellEnd"/>
      <w:r w:rsidR="00EE5D88">
        <w:t xml:space="preserve">, </w:t>
      </w:r>
      <w:proofErr w:type="spellStart"/>
      <w:r w:rsidR="00EE5D88">
        <w:t>Cochinoca</w:t>
      </w:r>
      <w:proofErr w:type="spellEnd"/>
      <w:r w:rsidR="00EE5D88">
        <w:t xml:space="preserve">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1D6CC4" w:rsidRDefault="001D6CC4" w:rsidP="001D6CC4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:rsidR="001D6CC4" w:rsidRDefault="001D6CC4" w:rsidP="001D6CC4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4253"/>
        <w:gridCol w:w="1977"/>
        <w:gridCol w:w="1693"/>
      </w:tblGrid>
      <w:tr w:rsidR="00391669" w:rsidTr="000658AD">
        <w:trPr>
          <w:trHeight w:val="315"/>
        </w:trPr>
        <w:tc>
          <w:tcPr>
            <w:tcW w:w="6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3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10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9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</w:t>
            </w:r>
          </w:p>
        </w:tc>
      </w:tr>
      <w:tr w:rsidR="00391669" w:rsidTr="000658AD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91669" w:rsidRDefault="00391669" w:rsidP="00065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 5.500,00 </w:t>
            </w:r>
          </w:p>
        </w:tc>
      </w:tr>
      <w:tr w:rsidR="00391669" w:rsidTr="000658AD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17.800,00 </w:t>
            </w:r>
          </w:p>
        </w:tc>
      </w:tr>
      <w:tr w:rsidR="00391669" w:rsidTr="000658AD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16.500,00 </w:t>
            </w:r>
          </w:p>
        </w:tc>
      </w:tr>
      <w:tr w:rsidR="00391669" w:rsidTr="000658AD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17.800,00 </w:t>
            </w:r>
          </w:p>
        </w:tc>
      </w:tr>
      <w:tr w:rsidR="00391669" w:rsidTr="000658AD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7.000,00 </w:t>
            </w:r>
          </w:p>
        </w:tc>
      </w:tr>
      <w:tr w:rsidR="00391669" w:rsidTr="000658AD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850,00 </w:t>
            </w:r>
          </w:p>
        </w:tc>
      </w:tr>
      <w:tr w:rsidR="00391669" w:rsidTr="000658AD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3.000,00 </w:t>
            </w:r>
          </w:p>
        </w:tc>
      </w:tr>
      <w:tr w:rsidR="00391669" w:rsidTr="000658AD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3.000,00 </w:t>
            </w:r>
          </w:p>
        </w:tc>
      </w:tr>
      <w:tr w:rsidR="00391669" w:rsidTr="000658AD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3.000,00 </w:t>
            </w:r>
          </w:p>
        </w:tc>
      </w:tr>
      <w:tr w:rsidR="00391669" w:rsidTr="000658AD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3.000,00 </w:t>
            </w:r>
          </w:p>
        </w:tc>
      </w:tr>
      <w:tr w:rsidR="00391669" w:rsidTr="000658AD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2.500,00 </w:t>
            </w:r>
          </w:p>
        </w:tc>
      </w:tr>
      <w:tr w:rsidR="00391669" w:rsidTr="000658AD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1.000,00 </w:t>
            </w:r>
          </w:p>
        </w:tc>
      </w:tr>
      <w:tr w:rsidR="00391669" w:rsidTr="000658AD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2.500,00 </w:t>
            </w:r>
          </w:p>
        </w:tc>
      </w:tr>
      <w:tr w:rsidR="00391669" w:rsidTr="000658AD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3.500,00 </w:t>
            </w:r>
          </w:p>
        </w:tc>
      </w:tr>
      <w:tr w:rsidR="00391669" w:rsidTr="000658AD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2.200,00 </w:t>
            </w:r>
          </w:p>
        </w:tc>
      </w:tr>
      <w:tr w:rsidR="00391669" w:rsidTr="000658AD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1.200,00 </w:t>
            </w:r>
          </w:p>
        </w:tc>
      </w:tr>
      <w:tr w:rsidR="00391669" w:rsidTr="000658AD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1.800,00 </w:t>
            </w:r>
          </w:p>
        </w:tc>
      </w:tr>
      <w:tr w:rsidR="00391669" w:rsidTr="000658AD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3.800,00 </w:t>
            </w:r>
          </w:p>
        </w:tc>
      </w:tr>
      <w:tr w:rsidR="00391669" w:rsidTr="000658AD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1.600,00 </w:t>
            </w:r>
          </w:p>
        </w:tc>
      </w:tr>
      <w:tr w:rsidR="00391669" w:rsidTr="000658AD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 gr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     600,00</w:t>
            </w:r>
          </w:p>
        </w:tc>
      </w:tr>
      <w:tr w:rsidR="00391669" w:rsidTr="000658AD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4.550,00 </w:t>
            </w:r>
          </w:p>
        </w:tc>
      </w:tr>
      <w:tr w:rsidR="00391669" w:rsidTr="000658AD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2.800,00 </w:t>
            </w:r>
          </w:p>
        </w:tc>
      </w:tr>
      <w:tr w:rsidR="00391669" w:rsidTr="000658AD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4.800,00 </w:t>
            </w:r>
          </w:p>
        </w:tc>
      </w:tr>
      <w:tr w:rsidR="00391669" w:rsidTr="000658AD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3.000,00 </w:t>
            </w:r>
          </w:p>
        </w:tc>
      </w:tr>
      <w:tr w:rsidR="00391669" w:rsidTr="000658AD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3.000,00 </w:t>
            </w:r>
          </w:p>
        </w:tc>
      </w:tr>
      <w:tr w:rsidR="00391669" w:rsidTr="000658AD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1.350,00 </w:t>
            </w:r>
          </w:p>
        </w:tc>
      </w:tr>
      <w:tr w:rsidR="00391669" w:rsidTr="000658AD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2.000,00 </w:t>
            </w:r>
          </w:p>
        </w:tc>
      </w:tr>
      <w:tr w:rsidR="00391669" w:rsidTr="000658AD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2.250,00 </w:t>
            </w:r>
          </w:p>
        </w:tc>
      </w:tr>
      <w:tr w:rsidR="00391669" w:rsidTr="000658AD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1.200,00 </w:t>
            </w:r>
          </w:p>
        </w:tc>
      </w:tr>
      <w:tr w:rsidR="00391669" w:rsidTr="000658AD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3.500,00 </w:t>
            </w:r>
          </w:p>
        </w:tc>
      </w:tr>
      <w:tr w:rsidR="00391669" w:rsidTr="000658AD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4.700,00 </w:t>
            </w:r>
          </w:p>
        </w:tc>
      </w:tr>
      <w:tr w:rsidR="00391669" w:rsidTr="000658AD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4.000,00 </w:t>
            </w:r>
          </w:p>
        </w:tc>
      </w:tr>
      <w:tr w:rsidR="00391669" w:rsidTr="000658AD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3.200,00 </w:t>
            </w:r>
          </w:p>
        </w:tc>
      </w:tr>
      <w:tr w:rsidR="00391669" w:rsidTr="000658AD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34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19.150,00 </w:t>
            </w:r>
          </w:p>
        </w:tc>
      </w:tr>
      <w:tr w:rsidR="00391669" w:rsidTr="000658AD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19.150,00 </w:t>
            </w:r>
          </w:p>
        </w:tc>
      </w:tr>
      <w:tr w:rsidR="00391669" w:rsidTr="000658AD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19.150,00 </w:t>
            </w:r>
          </w:p>
        </w:tc>
      </w:tr>
      <w:tr w:rsidR="00391669" w:rsidTr="000658AD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1.950,00 </w:t>
            </w:r>
          </w:p>
        </w:tc>
      </w:tr>
      <w:tr w:rsidR="00391669" w:rsidTr="000658AD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2.000,00 </w:t>
            </w:r>
          </w:p>
        </w:tc>
      </w:tr>
      <w:tr w:rsidR="00391669" w:rsidTr="000658AD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1.400,00 </w:t>
            </w:r>
          </w:p>
        </w:tc>
      </w:tr>
      <w:tr w:rsidR="00391669" w:rsidTr="000658AD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2.800,00 </w:t>
            </w:r>
          </w:p>
        </w:tc>
      </w:tr>
      <w:tr w:rsidR="00391669" w:rsidTr="000658AD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2.800,00 </w:t>
            </w:r>
          </w:p>
        </w:tc>
      </w:tr>
      <w:tr w:rsidR="00391669" w:rsidTr="000658AD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9.500,00 </w:t>
            </w:r>
          </w:p>
        </w:tc>
      </w:tr>
      <w:tr w:rsidR="00391669" w:rsidTr="000658AD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3.550,00 </w:t>
            </w:r>
          </w:p>
        </w:tc>
      </w:tr>
      <w:tr w:rsidR="00391669" w:rsidTr="000658AD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3.350,00 </w:t>
            </w:r>
          </w:p>
        </w:tc>
      </w:tr>
      <w:tr w:rsidR="00391669" w:rsidTr="000658AD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3.000,00 </w:t>
            </w:r>
          </w:p>
        </w:tc>
      </w:tr>
      <w:tr w:rsidR="00391669" w:rsidTr="000658AD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4.100,00 </w:t>
            </w:r>
          </w:p>
        </w:tc>
      </w:tr>
      <w:tr w:rsidR="00391669" w:rsidTr="000658AD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2.000,00 </w:t>
            </w:r>
          </w:p>
        </w:tc>
      </w:tr>
      <w:tr w:rsidR="00391669" w:rsidTr="000658AD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12.500,00 </w:t>
            </w:r>
          </w:p>
        </w:tc>
      </w:tr>
      <w:tr w:rsidR="00391669" w:rsidTr="000658AD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2.700,00 </w:t>
            </w:r>
          </w:p>
        </w:tc>
      </w:tr>
      <w:tr w:rsidR="00391669" w:rsidTr="000658AD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2.100,00 </w:t>
            </w:r>
          </w:p>
        </w:tc>
      </w:tr>
      <w:tr w:rsidR="00391669" w:rsidTr="000658AD">
        <w:trPr>
          <w:trHeight w:val="315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1669" w:rsidRDefault="00391669" w:rsidP="00065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91669" w:rsidRDefault="00391669" w:rsidP="00065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2.500,00 </w:t>
            </w:r>
          </w:p>
        </w:tc>
      </w:tr>
    </w:tbl>
    <w:p w:rsidR="00AA4AF7" w:rsidRDefault="00AA4AF7">
      <w:pPr>
        <w:rPr>
          <w:b/>
        </w:rPr>
      </w:pPr>
      <w:bookmarkStart w:id="0" w:name="_GoBack"/>
      <w:bookmarkEnd w:id="0"/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Style w:val="Tablaconcuadrcula"/>
        <w:tblW w:w="9519" w:type="dxa"/>
        <w:tblInd w:w="-359" w:type="dxa"/>
        <w:tblLook w:val="04A0" w:firstRow="1" w:lastRow="0" w:firstColumn="1" w:lastColumn="0" w:noHBand="0" w:noVBand="1"/>
      </w:tblPr>
      <w:tblGrid>
        <w:gridCol w:w="1048"/>
        <w:gridCol w:w="4678"/>
        <w:gridCol w:w="3793"/>
      </w:tblGrid>
      <w:tr w:rsidR="001D65F2" w:rsidTr="00877B24">
        <w:trPr>
          <w:trHeight w:val="567"/>
        </w:trPr>
        <w:tc>
          <w:tcPr>
            <w:tcW w:w="1048" w:type="dxa"/>
            <w:shd w:val="clear" w:color="auto" w:fill="auto"/>
          </w:tcPr>
          <w:p w:rsidR="001D65F2" w:rsidRDefault="001D65F2" w:rsidP="00877B24">
            <w:pPr>
              <w:spacing w:after="360"/>
              <w:jc w:val="center"/>
              <w:rPr>
                <w:b/>
              </w:rPr>
            </w:pPr>
            <w:r>
              <w:rPr>
                <w:b/>
              </w:rPr>
              <w:t>Nº de Orden</w:t>
            </w:r>
          </w:p>
        </w:tc>
        <w:tc>
          <w:tcPr>
            <w:tcW w:w="4678" w:type="dxa"/>
            <w:vAlign w:val="center"/>
          </w:tcPr>
          <w:p w:rsidR="001D65F2" w:rsidRPr="00A278C6" w:rsidRDefault="001D65F2" w:rsidP="00877B24">
            <w:pPr>
              <w:spacing w:after="360"/>
              <w:jc w:val="center"/>
              <w:rPr>
                <w:b/>
              </w:rPr>
            </w:pPr>
            <w:r>
              <w:rPr>
                <w:b/>
              </w:rPr>
              <w:t>Nombre de la Escuela</w:t>
            </w:r>
          </w:p>
        </w:tc>
        <w:tc>
          <w:tcPr>
            <w:tcW w:w="3793" w:type="dxa"/>
            <w:vAlign w:val="center"/>
          </w:tcPr>
          <w:p w:rsidR="001D65F2" w:rsidRPr="00A278C6" w:rsidRDefault="001D65F2" w:rsidP="00877B24">
            <w:pPr>
              <w:spacing w:after="360"/>
              <w:jc w:val="center"/>
              <w:rPr>
                <w:b/>
              </w:rPr>
            </w:pPr>
            <w:r w:rsidRPr="00A278C6">
              <w:rPr>
                <w:b/>
              </w:rPr>
              <w:t>Dirección</w:t>
            </w:r>
          </w:p>
        </w:tc>
      </w:tr>
      <w:tr w:rsidR="006F2257" w:rsidTr="006F2257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:rsidR="006F2257" w:rsidRDefault="006F2257" w:rsidP="006F225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678" w:type="dxa"/>
            <w:vAlign w:val="center"/>
          </w:tcPr>
          <w:p w:rsidR="006F2257" w:rsidRDefault="006F2257" w:rsidP="006F225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N° 381</w:t>
            </w:r>
          </w:p>
        </w:tc>
        <w:tc>
          <w:tcPr>
            <w:tcW w:w="3793" w:type="dxa"/>
            <w:vAlign w:val="center"/>
          </w:tcPr>
          <w:p w:rsidR="006F2257" w:rsidRDefault="006F2257" w:rsidP="006F2257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Quebraleña</w:t>
            </w:r>
            <w:proofErr w:type="spellEnd"/>
          </w:p>
        </w:tc>
      </w:tr>
      <w:tr w:rsidR="006F2257" w:rsidTr="006F2257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:rsidR="006F2257" w:rsidRDefault="006F2257" w:rsidP="006F225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678" w:type="dxa"/>
            <w:vAlign w:val="center"/>
          </w:tcPr>
          <w:p w:rsidR="006F2257" w:rsidRDefault="006F2257" w:rsidP="006F225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Escuela Secundaria Rural N° 1 - E.V - Sede </w:t>
            </w:r>
            <w:proofErr w:type="spellStart"/>
            <w:r>
              <w:rPr>
                <w:rFonts w:ascii="Calibri" w:hAnsi="Calibri" w:cs="Calibri"/>
                <w:color w:val="000000"/>
              </w:rPr>
              <w:t>Quebraleña</w:t>
            </w:r>
            <w:proofErr w:type="spellEnd"/>
          </w:p>
        </w:tc>
        <w:tc>
          <w:tcPr>
            <w:tcW w:w="3793" w:type="dxa"/>
            <w:vAlign w:val="center"/>
          </w:tcPr>
          <w:p w:rsidR="006F2257" w:rsidRDefault="006F2257" w:rsidP="006F2257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Quebraleña</w:t>
            </w:r>
            <w:proofErr w:type="spellEnd"/>
          </w:p>
        </w:tc>
      </w:tr>
    </w:tbl>
    <w:p w:rsidR="00A278C6" w:rsidRPr="00FF05F5" w:rsidRDefault="00A278C6" w:rsidP="007C5E57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1F2" w:rsidRDefault="007661F2" w:rsidP="00363EFE">
      <w:pPr>
        <w:spacing w:after="0" w:line="240" w:lineRule="auto"/>
      </w:pPr>
      <w:r>
        <w:separator/>
      </w:r>
    </w:p>
  </w:endnote>
  <w:endnote w:type="continuationSeparator" w:id="0">
    <w:p w:rsidR="007661F2" w:rsidRDefault="007661F2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167" w:rsidRDefault="00986167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FD05552" wp14:editId="566605E7">
          <wp:simplePos x="0" y="0"/>
          <wp:positionH relativeFrom="margin">
            <wp:align>left</wp:align>
          </wp:positionH>
          <wp:positionV relativeFrom="paragraph">
            <wp:posOffset>-499730</wp:posOffset>
          </wp:positionV>
          <wp:extent cx="1409524" cy="980952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1F2" w:rsidRDefault="007661F2" w:rsidP="00363EFE">
      <w:pPr>
        <w:spacing w:after="0" w:line="240" w:lineRule="auto"/>
      </w:pPr>
      <w:r>
        <w:separator/>
      </w:r>
    </w:p>
  </w:footnote>
  <w:footnote w:type="continuationSeparator" w:id="0">
    <w:p w:rsidR="007661F2" w:rsidRDefault="007661F2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D6CC4" w:rsidRDefault="001D6CC4" w:rsidP="001D6CC4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D88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9163F"/>
    <w:rsid w:val="001A3667"/>
    <w:rsid w:val="001D5FF9"/>
    <w:rsid w:val="001D65F2"/>
    <w:rsid w:val="001D6CC4"/>
    <w:rsid w:val="001E5B20"/>
    <w:rsid w:val="002100BA"/>
    <w:rsid w:val="00223A56"/>
    <w:rsid w:val="00225F4F"/>
    <w:rsid w:val="00261957"/>
    <w:rsid w:val="002624B8"/>
    <w:rsid w:val="002C347A"/>
    <w:rsid w:val="002D3B60"/>
    <w:rsid w:val="002F3577"/>
    <w:rsid w:val="003120E1"/>
    <w:rsid w:val="00314884"/>
    <w:rsid w:val="00331C45"/>
    <w:rsid w:val="003462A7"/>
    <w:rsid w:val="00363EFE"/>
    <w:rsid w:val="0038044F"/>
    <w:rsid w:val="00391669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518B"/>
    <w:rsid w:val="00567CD4"/>
    <w:rsid w:val="005863A4"/>
    <w:rsid w:val="0059636B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6F2257"/>
    <w:rsid w:val="006F79C8"/>
    <w:rsid w:val="007109C6"/>
    <w:rsid w:val="00732868"/>
    <w:rsid w:val="00736D9A"/>
    <w:rsid w:val="00742908"/>
    <w:rsid w:val="00750DB6"/>
    <w:rsid w:val="00751984"/>
    <w:rsid w:val="00754588"/>
    <w:rsid w:val="007661F2"/>
    <w:rsid w:val="007742A7"/>
    <w:rsid w:val="007824CB"/>
    <w:rsid w:val="00782642"/>
    <w:rsid w:val="007A32A5"/>
    <w:rsid w:val="007B351B"/>
    <w:rsid w:val="007C5E57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D3BFB"/>
    <w:rsid w:val="008E1A22"/>
    <w:rsid w:val="008F0BD7"/>
    <w:rsid w:val="008F10AD"/>
    <w:rsid w:val="00904877"/>
    <w:rsid w:val="00913263"/>
    <w:rsid w:val="00913751"/>
    <w:rsid w:val="00914A49"/>
    <w:rsid w:val="00947E23"/>
    <w:rsid w:val="00965B05"/>
    <w:rsid w:val="00986167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A4AF7"/>
    <w:rsid w:val="00AC60AC"/>
    <w:rsid w:val="00AD1E7E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35A06"/>
    <w:rsid w:val="00C47193"/>
    <w:rsid w:val="00C550B6"/>
    <w:rsid w:val="00C873C5"/>
    <w:rsid w:val="00CA0CFC"/>
    <w:rsid w:val="00CA5ED4"/>
    <w:rsid w:val="00D23D34"/>
    <w:rsid w:val="00D31BC9"/>
    <w:rsid w:val="00D326EF"/>
    <w:rsid w:val="00D348AF"/>
    <w:rsid w:val="00D476FB"/>
    <w:rsid w:val="00DA091E"/>
    <w:rsid w:val="00DA0FA9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E5D88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32A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1AFD0"/>
  <w15:docId w15:val="{79D9C824-0C89-4196-8463-22E74C3B4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459A1-CF2D-4902-A0D4-AA59D52B6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31</TotalTime>
  <Pages>5</Pages>
  <Words>1540</Words>
  <Characters>8476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13</cp:revision>
  <cp:lastPrinted>2024-09-09T14:14:00Z</cp:lastPrinted>
  <dcterms:created xsi:type="dcterms:W3CDTF">2024-03-18T14:09:00Z</dcterms:created>
  <dcterms:modified xsi:type="dcterms:W3CDTF">2024-09-23T13:37:00Z</dcterms:modified>
</cp:coreProperties>
</file>