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236A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6F919CA1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6C1F04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4A5431">
        <w:t xml:space="preserve">VILLEGAS, YOLANDA JUANA </w:t>
      </w:r>
      <w:r w:rsidR="00ED2337" w:rsidRPr="00011F4D">
        <w:rPr>
          <w:b/>
        </w:rPr>
        <w:t>CUIT</w:t>
      </w:r>
      <w:r w:rsidR="004A5431">
        <w:rPr>
          <w:b/>
        </w:rPr>
        <w:t xml:space="preserve"> 27-05.123.103-7 </w:t>
      </w:r>
      <w:r>
        <w:t xml:space="preserve">con domicilio en </w:t>
      </w:r>
      <w:proofErr w:type="spellStart"/>
      <w:r w:rsidR="004A5431">
        <w:t>Burela</w:t>
      </w:r>
      <w:proofErr w:type="spellEnd"/>
      <w:r w:rsidR="004A5431">
        <w:t xml:space="preserve"> N° 396 B° Santa Rita,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4032C7E5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72B7C52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5A4D57B7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642AE01E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5BE4DA87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332B50E0" w14:textId="77777777" w:rsidR="00D63714" w:rsidRDefault="00D63714" w:rsidP="00D63714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24DCAEF6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4130CABD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07DE976B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0163A6C9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702285C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58D34C3B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3D204D93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1B4CC796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B918E65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4A10AEC7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7D0DEC5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1A2FF270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C7474DA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5AB39195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35E4D86C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274F722A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2DDB8150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58FC9B8C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DE8409E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203E9C9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6B2C6536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133B45E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579B4C58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69FBB417" w14:textId="77777777" w:rsidR="00D63714" w:rsidRDefault="00D63714" w:rsidP="00D63714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768016AB" w14:textId="77777777" w:rsidR="0016667D" w:rsidRPr="00E134AF" w:rsidRDefault="0016667D" w:rsidP="00331C45">
      <w:pPr>
        <w:spacing w:after="360"/>
        <w:jc w:val="both"/>
      </w:pPr>
    </w:p>
    <w:p w14:paraId="2AF292F0" w14:textId="77777777" w:rsidR="00BA79E3" w:rsidRDefault="00BA79E3" w:rsidP="00EC4EED">
      <w:pPr>
        <w:spacing w:after="360"/>
        <w:jc w:val="both"/>
      </w:pPr>
    </w:p>
    <w:p w14:paraId="36FBBB8F" w14:textId="77777777" w:rsidR="00A278C6" w:rsidRDefault="00A278C6" w:rsidP="00EC4EED">
      <w:pPr>
        <w:spacing w:after="360"/>
        <w:jc w:val="both"/>
      </w:pPr>
    </w:p>
    <w:p w14:paraId="72572387" w14:textId="77777777" w:rsidR="00AF7B94" w:rsidRDefault="00AF7B94" w:rsidP="00EC4EED">
      <w:pPr>
        <w:spacing w:after="360"/>
        <w:jc w:val="both"/>
      </w:pPr>
    </w:p>
    <w:p w14:paraId="13FAF64B" w14:textId="77777777" w:rsidR="00A278C6" w:rsidRDefault="00A278C6" w:rsidP="00EC4EED">
      <w:pPr>
        <w:spacing w:after="360"/>
        <w:jc w:val="both"/>
      </w:pPr>
    </w:p>
    <w:p w14:paraId="1DC765A7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0593794F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500"/>
        <w:gridCol w:w="1380"/>
        <w:gridCol w:w="1420"/>
      </w:tblGrid>
      <w:tr w:rsidR="00D63714" w:rsidRPr="00D63714" w14:paraId="6F20912D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8614C22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RENGLON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57B28AAB" w14:textId="77777777" w:rsidR="00D63714" w:rsidRPr="00D63714" w:rsidRDefault="00D63714" w:rsidP="00D637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637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777EA58C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637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0A1ED7C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637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D63714" w:rsidRPr="00D63714" w14:paraId="39AF7EF6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F6E511A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562A1FB2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290ED3EB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8E4B98F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7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$ 1.100,00</w:t>
            </w:r>
          </w:p>
        </w:tc>
      </w:tr>
      <w:tr w:rsidR="00D63714" w:rsidRPr="00D63714" w14:paraId="7358684C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CA67F4F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3A6EA84E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423B916D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 xml:space="preserve">KG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246DB51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7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$ 2.000,00</w:t>
            </w:r>
          </w:p>
        </w:tc>
      </w:tr>
      <w:tr w:rsidR="00D63714" w:rsidRPr="00D63714" w14:paraId="7FA2CB51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1A61C75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7C9E6DD2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64E80FC4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5B1C36C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7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D63714" w:rsidRPr="00D63714" w14:paraId="704345B6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35ECE66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0720EF28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15838BAE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29243E3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7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D63714" w:rsidRPr="00D63714" w14:paraId="2FC6D1AB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D646D5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3A6852FD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4F44862E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2DC7D7D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7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$ 8.000,00</w:t>
            </w:r>
          </w:p>
        </w:tc>
      </w:tr>
      <w:tr w:rsidR="00D63714" w:rsidRPr="00D63714" w14:paraId="61ABA8B4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9665BDE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66DF502D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2013CA5B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246D023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7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$ 3.300,00</w:t>
            </w:r>
          </w:p>
        </w:tc>
      </w:tr>
      <w:tr w:rsidR="00D63714" w:rsidRPr="00D63714" w14:paraId="085FCE5B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173E101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258B8E26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D63714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D63714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75D916C7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44BBB5E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7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$ 3.200,00</w:t>
            </w:r>
          </w:p>
        </w:tc>
      </w:tr>
      <w:tr w:rsidR="00D63714" w:rsidRPr="00D63714" w14:paraId="0A272C00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E7C3E4A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5F6E96CA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309BB187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FF66254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7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$ 3.000,00</w:t>
            </w:r>
          </w:p>
        </w:tc>
      </w:tr>
      <w:tr w:rsidR="00D63714" w:rsidRPr="00D63714" w14:paraId="0F50B83F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BCFBCAA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0B85963C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1EE1326C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0581CAC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7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$ 8.800,00</w:t>
            </w:r>
          </w:p>
        </w:tc>
      </w:tr>
      <w:tr w:rsidR="00D63714" w:rsidRPr="00D63714" w14:paraId="099206EC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6B9007C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22546659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714">
              <w:rPr>
                <w:rFonts w:ascii="Calibri" w:eastAsia="Times New Roman" w:hAnsi="Calibri" w:cs="Calibri"/>
                <w:color w:val="000000"/>
              </w:rPr>
              <w:t>Limon</w:t>
            </w:r>
            <w:proofErr w:type="spellEnd"/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1AE71AE2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EFF0C92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7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$ 850,00</w:t>
            </w:r>
          </w:p>
        </w:tc>
      </w:tr>
      <w:tr w:rsidR="00D63714" w:rsidRPr="00D63714" w14:paraId="7340B43B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22042F5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6AB585D2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Cacao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50DBBACE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180 gr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89A51CC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7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$ 1.900,00</w:t>
            </w:r>
          </w:p>
        </w:tc>
      </w:tr>
      <w:tr w:rsidR="00D63714" w:rsidRPr="00D63714" w14:paraId="442531D0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44F3352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3D709C3E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2426CCFE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F92F746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371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2.800,00 </w:t>
            </w:r>
          </w:p>
        </w:tc>
      </w:tr>
      <w:tr w:rsidR="00D63714" w:rsidRPr="00D63714" w14:paraId="2D2A927F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1F4DC4A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09B3FA06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588B6450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714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D6371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6942A60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371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2.600,00 </w:t>
            </w:r>
          </w:p>
        </w:tc>
      </w:tr>
    </w:tbl>
    <w:p w14:paraId="70CB7813" w14:textId="77777777" w:rsidR="004A5431" w:rsidRDefault="004A5431" w:rsidP="001D65F2">
      <w:pPr>
        <w:spacing w:after="360"/>
        <w:jc w:val="right"/>
        <w:rPr>
          <w:b/>
        </w:rPr>
      </w:pPr>
    </w:p>
    <w:p w14:paraId="1779408B" w14:textId="4B1A163B" w:rsidR="001D65F2" w:rsidRDefault="001D65F2" w:rsidP="00DF51C9">
      <w:pPr>
        <w:ind w:firstLine="708"/>
        <w:jc w:val="right"/>
        <w:rPr>
          <w:b/>
        </w:rPr>
      </w:pPr>
      <w:r w:rsidRPr="00A278C6">
        <w:rPr>
          <w:b/>
        </w:rPr>
        <w:t>ANEXO II</w:t>
      </w:r>
    </w:p>
    <w:p w14:paraId="21ADD888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3"/>
        <w:gridCol w:w="4853"/>
        <w:gridCol w:w="2238"/>
      </w:tblGrid>
      <w:tr w:rsidR="004A5431" w:rsidRPr="004A5431" w14:paraId="1723AC89" w14:textId="77777777" w:rsidTr="004A5431">
        <w:trPr>
          <w:trHeight w:val="618"/>
        </w:trPr>
        <w:tc>
          <w:tcPr>
            <w:tcW w:w="1093" w:type="dxa"/>
            <w:shd w:val="clear" w:color="auto" w:fill="auto"/>
            <w:vAlign w:val="center"/>
            <w:hideMark/>
          </w:tcPr>
          <w:p w14:paraId="2558B08D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A5431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4853" w:type="dxa"/>
            <w:shd w:val="clear" w:color="auto" w:fill="auto"/>
            <w:vAlign w:val="center"/>
            <w:hideMark/>
          </w:tcPr>
          <w:p w14:paraId="5679CE37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A5431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14:paraId="19E8E847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A5431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4A5431" w:rsidRPr="004A5431" w14:paraId="71D30157" w14:textId="77777777" w:rsidTr="004A5431">
        <w:trPr>
          <w:trHeight w:val="461"/>
        </w:trPr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4E9EB4D9" w14:textId="77777777" w:rsidR="004A5431" w:rsidRPr="004A5431" w:rsidRDefault="004A5431" w:rsidP="004A543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A543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4853" w:type="dxa"/>
            <w:shd w:val="clear" w:color="auto" w:fill="auto"/>
            <w:vAlign w:val="bottom"/>
            <w:hideMark/>
          </w:tcPr>
          <w:p w14:paraId="398CC1B3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>Escuela Nº 65 "José Quintana"</w:t>
            </w:r>
          </w:p>
        </w:tc>
        <w:tc>
          <w:tcPr>
            <w:tcW w:w="2238" w:type="dxa"/>
            <w:shd w:val="clear" w:color="auto" w:fill="auto"/>
            <w:vAlign w:val="bottom"/>
            <w:hideMark/>
          </w:tcPr>
          <w:p w14:paraId="67EFB3D6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>Lozano</w:t>
            </w:r>
          </w:p>
        </w:tc>
      </w:tr>
      <w:tr w:rsidR="004A5431" w:rsidRPr="004A5431" w14:paraId="0A5272EE" w14:textId="77777777" w:rsidTr="004A5431">
        <w:trPr>
          <w:trHeight w:val="461"/>
        </w:trPr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46E75653" w14:textId="77777777" w:rsidR="004A5431" w:rsidRPr="004A5431" w:rsidRDefault="004A5431" w:rsidP="004A543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A543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853" w:type="dxa"/>
            <w:shd w:val="clear" w:color="auto" w:fill="auto"/>
            <w:vAlign w:val="bottom"/>
            <w:hideMark/>
          </w:tcPr>
          <w:p w14:paraId="33E78166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 xml:space="preserve">Bachillerato </w:t>
            </w:r>
            <w:proofErr w:type="spellStart"/>
            <w:r w:rsidRPr="004A5431">
              <w:rPr>
                <w:rFonts w:ascii="Calibri" w:eastAsia="Times New Roman" w:hAnsi="Calibri" w:cs="Calibri"/>
                <w:color w:val="000000"/>
              </w:rPr>
              <w:t>Pcial</w:t>
            </w:r>
            <w:proofErr w:type="spellEnd"/>
            <w:r w:rsidRPr="004A5431">
              <w:rPr>
                <w:rFonts w:ascii="Calibri" w:eastAsia="Times New Roman" w:hAnsi="Calibri" w:cs="Calibri"/>
                <w:color w:val="000000"/>
              </w:rPr>
              <w:t xml:space="preserve"> Nº 16 "Paso de Jama" (INCORPORACION CONTINGENCIA)</w:t>
            </w:r>
          </w:p>
        </w:tc>
        <w:tc>
          <w:tcPr>
            <w:tcW w:w="2238" w:type="dxa"/>
            <w:shd w:val="clear" w:color="auto" w:fill="auto"/>
            <w:vAlign w:val="bottom"/>
            <w:hideMark/>
          </w:tcPr>
          <w:p w14:paraId="535BF853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4A5431" w:rsidRPr="004A5431" w14:paraId="1BC1A276" w14:textId="77777777" w:rsidTr="004A5431">
        <w:trPr>
          <w:trHeight w:val="461"/>
        </w:trPr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180FC1B8" w14:textId="77777777" w:rsidR="004A5431" w:rsidRPr="004A5431" w:rsidRDefault="004A5431" w:rsidP="004A543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A543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853" w:type="dxa"/>
            <w:shd w:val="clear" w:color="auto" w:fill="auto"/>
            <w:vAlign w:val="bottom"/>
            <w:hideMark/>
          </w:tcPr>
          <w:p w14:paraId="2F877E98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 xml:space="preserve">Escuela Nº 100 "Francisco de </w:t>
            </w:r>
            <w:proofErr w:type="spellStart"/>
            <w:r w:rsidRPr="004A5431">
              <w:rPr>
                <w:rFonts w:ascii="Calibri" w:eastAsia="Times New Roman" w:hAnsi="Calibri" w:cs="Calibri"/>
                <w:color w:val="000000"/>
              </w:rPr>
              <w:t>Argañaraz</w:t>
            </w:r>
            <w:proofErr w:type="spellEnd"/>
            <w:r w:rsidRPr="004A5431">
              <w:rPr>
                <w:rFonts w:ascii="Calibri" w:eastAsia="Times New Roman" w:hAnsi="Calibri" w:cs="Calibri"/>
                <w:color w:val="000000"/>
              </w:rPr>
              <w:t xml:space="preserve"> (Primario)</w:t>
            </w:r>
          </w:p>
        </w:tc>
        <w:tc>
          <w:tcPr>
            <w:tcW w:w="2238" w:type="dxa"/>
            <w:shd w:val="clear" w:color="auto" w:fill="auto"/>
            <w:vAlign w:val="bottom"/>
            <w:hideMark/>
          </w:tcPr>
          <w:p w14:paraId="7C106362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4A5431" w:rsidRPr="004A5431" w14:paraId="4725E3AE" w14:textId="77777777" w:rsidTr="004A5431">
        <w:trPr>
          <w:trHeight w:val="461"/>
        </w:trPr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6E824615" w14:textId="77777777" w:rsidR="004A5431" w:rsidRPr="004A5431" w:rsidRDefault="004A5431" w:rsidP="004A543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A543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4853" w:type="dxa"/>
            <w:shd w:val="clear" w:color="auto" w:fill="auto"/>
            <w:vAlign w:val="bottom"/>
            <w:hideMark/>
          </w:tcPr>
          <w:p w14:paraId="16C77CD5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>Escuela Nº 136 "Gral. Lamadrid"</w:t>
            </w:r>
          </w:p>
        </w:tc>
        <w:tc>
          <w:tcPr>
            <w:tcW w:w="2238" w:type="dxa"/>
            <w:shd w:val="clear" w:color="auto" w:fill="auto"/>
            <w:vAlign w:val="bottom"/>
            <w:hideMark/>
          </w:tcPr>
          <w:p w14:paraId="7E0CABC0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4A5431" w:rsidRPr="004A5431" w14:paraId="03CCB91D" w14:textId="77777777" w:rsidTr="004A5431">
        <w:trPr>
          <w:trHeight w:val="461"/>
        </w:trPr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139C58AA" w14:textId="77777777" w:rsidR="004A5431" w:rsidRPr="004A5431" w:rsidRDefault="004A5431" w:rsidP="004A543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A5431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4853" w:type="dxa"/>
            <w:shd w:val="clear" w:color="auto" w:fill="auto"/>
            <w:vAlign w:val="bottom"/>
            <w:hideMark/>
          </w:tcPr>
          <w:p w14:paraId="70022C0D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 xml:space="preserve">JIN Nº 18 - </w:t>
            </w:r>
            <w:proofErr w:type="spellStart"/>
            <w:r w:rsidRPr="004A5431">
              <w:rPr>
                <w:rFonts w:ascii="Calibri" w:eastAsia="Times New Roman" w:hAnsi="Calibri" w:cs="Calibri"/>
                <w:color w:val="000000"/>
              </w:rPr>
              <w:t>Esc</w:t>
            </w:r>
            <w:proofErr w:type="spellEnd"/>
            <w:r w:rsidRPr="004A5431">
              <w:rPr>
                <w:rFonts w:ascii="Calibri" w:eastAsia="Times New Roman" w:hAnsi="Calibri" w:cs="Calibri"/>
                <w:color w:val="000000"/>
              </w:rPr>
              <w:t xml:space="preserve"> Nº 100</w:t>
            </w:r>
          </w:p>
        </w:tc>
        <w:tc>
          <w:tcPr>
            <w:tcW w:w="2238" w:type="dxa"/>
            <w:shd w:val="clear" w:color="auto" w:fill="auto"/>
            <w:vAlign w:val="bottom"/>
            <w:hideMark/>
          </w:tcPr>
          <w:p w14:paraId="1E60D4B4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4A5431" w:rsidRPr="004A5431" w14:paraId="49769087" w14:textId="77777777" w:rsidTr="004A5431">
        <w:trPr>
          <w:trHeight w:val="461"/>
        </w:trPr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5FE63818" w14:textId="77777777" w:rsidR="004A5431" w:rsidRPr="004A5431" w:rsidRDefault="004A5431" w:rsidP="004A543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A5431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4853" w:type="dxa"/>
            <w:shd w:val="clear" w:color="auto" w:fill="auto"/>
            <w:vAlign w:val="bottom"/>
            <w:hideMark/>
          </w:tcPr>
          <w:p w14:paraId="1E02D127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>Escuela N° 235 "Prov. de Chubut"</w:t>
            </w:r>
          </w:p>
        </w:tc>
        <w:tc>
          <w:tcPr>
            <w:tcW w:w="2238" w:type="dxa"/>
            <w:shd w:val="clear" w:color="auto" w:fill="auto"/>
            <w:vAlign w:val="bottom"/>
            <w:hideMark/>
          </w:tcPr>
          <w:p w14:paraId="6D1E963D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5431">
              <w:rPr>
                <w:rFonts w:ascii="Calibri" w:eastAsia="Times New Roman" w:hAnsi="Calibri" w:cs="Calibri"/>
                <w:color w:val="000000"/>
              </w:rPr>
              <w:t>Yala</w:t>
            </w:r>
            <w:proofErr w:type="spellEnd"/>
          </w:p>
        </w:tc>
      </w:tr>
      <w:tr w:rsidR="004A5431" w:rsidRPr="004A5431" w14:paraId="61665E01" w14:textId="77777777" w:rsidTr="004A5431">
        <w:trPr>
          <w:trHeight w:val="461"/>
        </w:trPr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64937A4F" w14:textId="77777777" w:rsidR="004A5431" w:rsidRPr="004A5431" w:rsidRDefault="004A5431" w:rsidP="004A543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A5431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4853" w:type="dxa"/>
            <w:shd w:val="clear" w:color="auto" w:fill="auto"/>
            <w:vAlign w:val="bottom"/>
            <w:hideMark/>
          </w:tcPr>
          <w:p w14:paraId="08C81ECA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4A5431">
              <w:rPr>
                <w:rFonts w:ascii="Calibri" w:eastAsia="Times New Roman" w:hAnsi="Calibri" w:cs="Calibri"/>
                <w:lang w:val="en-US"/>
              </w:rPr>
              <w:t>Bachillerato Provincial Nº 19 "Prof. C. G. Alonso"</w:t>
            </w:r>
          </w:p>
        </w:tc>
        <w:tc>
          <w:tcPr>
            <w:tcW w:w="2238" w:type="dxa"/>
            <w:shd w:val="clear" w:color="auto" w:fill="auto"/>
            <w:vAlign w:val="bottom"/>
            <w:hideMark/>
          </w:tcPr>
          <w:p w14:paraId="0051E90E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>Yala</w:t>
            </w:r>
          </w:p>
        </w:tc>
      </w:tr>
      <w:tr w:rsidR="004A5431" w:rsidRPr="004A5431" w14:paraId="497BCCF6" w14:textId="77777777" w:rsidTr="004A5431">
        <w:trPr>
          <w:trHeight w:val="461"/>
        </w:trPr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2F3134BE" w14:textId="77777777" w:rsidR="004A5431" w:rsidRPr="004A5431" w:rsidRDefault="004A5431" w:rsidP="004A543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A5431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4853" w:type="dxa"/>
            <w:shd w:val="clear" w:color="auto" w:fill="auto"/>
            <w:vAlign w:val="bottom"/>
            <w:hideMark/>
          </w:tcPr>
          <w:p w14:paraId="0DC11FDD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>J.I. Nº 12 - ESCUELA Nº 65 JOSE QUINTANA</w:t>
            </w:r>
          </w:p>
        </w:tc>
        <w:tc>
          <w:tcPr>
            <w:tcW w:w="2238" w:type="dxa"/>
            <w:shd w:val="clear" w:color="auto" w:fill="auto"/>
            <w:vAlign w:val="bottom"/>
            <w:hideMark/>
          </w:tcPr>
          <w:p w14:paraId="44F015A9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>LOZANO</w:t>
            </w:r>
          </w:p>
        </w:tc>
      </w:tr>
    </w:tbl>
    <w:p w14:paraId="2D72C7AB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500B6A" w14:textId="77777777" w:rsidR="00AC379A" w:rsidRDefault="00AC379A" w:rsidP="00363EFE">
      <w:pPr>
        <w:spacing w:after="0" w:line="240" w:lineRule="auto"/>
      </w:pPr>
      <w:r>
        <w:separator/>
      </w:r>
    </w:p>
  </w:endnote>
  <w:endnote w:type="continuationSeparator" w:id="0">
    <w:p w14:paraId="7211B48D" w14:textId="77777777" w:rsidR="00AC379A" w:rsidRDefault="00AC379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DE7405" w14:textId="77777777" w:rsidR="002F54ED" w:rsidRDefault="002F54ED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3B90D4D" wp14:editId="1D404739">
          <wp:simplePos x="0" y="0"/>
          <wp:positionH relativeFrom="column">
            <wp:posOffset>4272915</wp:posOffset>
          </wp:positionH>
          <wp:positionV relativeFrom="paragraph">
            <wp:posOffset>-537210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3B6FE" w14:textId="77777777" w:rsidR="00AC379A" w:rsidRDefault="00AC379A" w:rsidP="00363EFE">
      <w:pPr>
        <w:spacing w:after="0" w:line="240" w:lineRule="auto"/>
      </w:pPr>
      <w:r>
        <w:separator/>
      </w:r>
    </w:p>
  </w:footnote>
  <w:footnote w:type="continuationSeparator" w:id="0">
    <w:p w14:paraId="04D1D414" w14:textId="77777777" w:rsidR="00AC379A" w:rsidRDefault="00AC379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91A97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bookmarkStart w:id="0" w:name="_GoBack"/>
    <w:bookmarkEnd w:id="0"/>
    <w:r>
      <w:rPr>
        <w:b/>
        <w:noProof/>
        <w:sz w:val="24"/>
        <w:szCs w:val="24"/>
      </w:rPr>
      <w:drawing>
        <wp:inline distT="0" distB="0" distL="0" distR="0" wp14:anchorId="3DD89985" wp14:editId="3986640D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BFCA6D" w14:textId="0A2CBD1D" w:rsidR="00B84795" w:rsidRPr="00B84795" w:rsidRDefault="00D63714" w:rsidP="00D63714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31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20DF"/>
    <w:rsid w:val="001645E3"/>
    <w:rsid w:val="0016667D"/>
    <w:rsid w:val="001862CB"/>
    <w:rsid w:val="00197FF0"/>
    <w:rsid w:val="001A3667"/>
    <w:rsid w:val="001A37F8"/>
    <w:rsid w:val="001D5FF9"/>
    <w:rsid w:val="001D65F2"/>
    <w:rsid w:val="001E5B20"/>
    <w:rsid w:val="002100BA"/>
    <w:rsid w:val="00223A56"/>
    <w:rsid w:val="00225F4F"/>
    <w:rsid w:val="00261957"/>
    <w:rsid w:val="002624B8"/>
    <w:rsid w:val="002C01D5"/>
    <w:rsid w:val="002C347A"/>
    <w:rsid w:val="002D3B60"/>
    <w:rsid w:val="002F3577"/>
    <w:rsid w:val="002F54ED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A5431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B5458"/>
    <w:rsid w:val="006C1F04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04EF1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15B31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18CF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379A"/>
    <w:rsid w:val="00AC60AC"/>
    <w:rsid w:val="00AD4A73"/>
    <w:rsid w:val="00AD5BEC"/>
    <w:rsid w:val="00AE7077"/>
    <w:rsid w:val="00AF44FD"/>
    <w:rsid w:val="00AF7B94"/>
    <w:rsid w:val="00B05E5D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19FE"/>
    <w:rsid w:val="00C550B6"/>
    <w:rsid w:val="00C873C5"/>
    <w:rsid w:val="00CA5ED4"/>
    <w:rsid w:val="00D23D34"/>
    <w:rsid w:val="00D31BC9"/>
    <w:rsid w:val="00D326EF"/>
    <w:rsid w:val="00D476FB"/>
    <w:rsid w:val="00D63714"/>
    <w:rsid w:val="00DA091E"/>
    <w:rsid w:val="00DA413C"/>
    <w:rsid w:val="00DF51C9"/>
    <w:rsid w:val="00E00807"/>
    <w:rsid w:val="00E134AF"/>
    <w:rsid w:val="00E21378"/>
    <w:rsid w:val="00E357CD"/>
    <w:rsid w:val="00E36826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51BA2D"/>
  <w15:docId w15:val="{489B0AD2-9D21-4323-9FB5-66AE818E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C8B6D-6623-49B2-AA44-26C80499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0</TotalTime>
  <Pages>4</Pages>
  <Words>1346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2</cp:revision>
  <cp:lastPrinted>2024-09-03T14:28:00Z</cp:lastPrinted>
  <dcterms:created xsi:type="dcterms:W3CDTF">2024-09-03T14:29:00Z</dcterms:created>
  <dcterms:modified xsi:type="dcterms:W3CDTF">2024-09-03T14:29:00Z</dcterms:modified>
</cp:coreProperties>
</file>