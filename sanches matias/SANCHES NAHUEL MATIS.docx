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81FAC">
        <w:t xml:space="preserve">SANCHES NAHUEL MATIAS </w:t>
      </w:r>
      <w:r w:rsidR="00ED2337" w:rsidRPr="00011F4D">
        <w:rPr>
          <w:b/>
        </w:rPr>
        <w:t>CUIT</w:t>
      </w:r>
      <w:r w:rsidR="000737D7">
        <w:rPr>
          <w:b/>
        </w:rPr>
        <w:t>2</w:t>
      </w:r>
      <w:r w:rsidR="00E81FAC">
        <w:rPr>
          <w:b/>
        </w:rPr>
        <w:t>0</w:t>
      </w:r>
      <w:r w:rsidR="000737D7">
        <w:rPr>
          <w:b/>
        </w:rPr>
        <w:t>-</w:t>
      </w:r>
      <w:r w:rsidR="00E81FAC">
        <w:rPr>
          <w:b/>
        </w:rPr>
        <w:t>44514697-9</w:t>
      </w:r>
      <w:r w:rsidR="000737D7">
        <w:rPr>
          <w:b/>
        </w:rPr>
        <w:t xml:space="preserve"> </w:t>
      </w:r>
      <w:r>
        <w:t>con domicilio en</w:t>
      </w:r>
      <w:r w:rsidR="00E81FAC">
        <w:t xml:space="preserve"> Juan Domingo </w:t>
      </w:r>
      <w:proofErr w:type="spellStart"/>
      <w:r w:rsidR="00E81FAC">
        <w:t>Peron</w:t>
      </w:r>
      <w:proofErr w:type="spellEnd"/>
      <w:r w:rsidR="00E81FAC">
        <w:t xml:space="preserve"> S/N</w:t>
      </w:r>
      <w:r w:rsidR="000737D7">
        <w:t>,</w:t>
      </w:r>
      <w:r w:rsidR="00E81FAC">
        <w:t xml:space="preserve"> Lozano, 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B3F30" w:rsidRDefault="00BB3F30" w:rsidP="00BB3F3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BB3F30" w:rsidRDefault="00BB3F30" w:rsidP="00BB3F3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710"/>
      </w:tblGrid>
      <w:tr w:rsidR="0091066C" w:rsidRPr="00197F96" w:rsidTr="00D1546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7F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6.000,00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850,00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1.800,00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1.100,00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1.700,00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2.400,00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1.300,00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         -  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1.900,00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    900,00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2.300,00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2.600,00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2.800,00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15.000,00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15.000,00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15.000,00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7.900,00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3.000,00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3.000,00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2.800,00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2.800,00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1.700,00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8.500,00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97F96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97F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 xml:space="preserve"> $            2.500,00 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066C" w:rsidRPr="00197F96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91066C" w:rsidRPr="00197F96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66C" w:rsidRPr="00197F96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            2.1</w:t>
            </w:r>
            <w:r w:rsidRPr="00197F96">
              <w:rPr>
                <w:rFonts w:ascii="Calibri" w:eastAsia="Times New Roman" w:hAnsi="Calibri" w:cs="Calibri"/>
                <w:color w:val="000000"/>
              </w:rPr>
              <w:t>00,00</w:t>
            </w:r>
          </w:p>
        </w:tc>
      </w:tr>
      <w:tr w:rsidR="0091066C" w:rsidRPr="00197F96" w:rsidTr="00D1546E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1066C" w:rsidRDefault="0091066C" w:rsidP="00D154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066C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1066C" w:rsidRDefault="0091066C" w:rsidP="00D154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66C" w:rsidRDefault="0091066C" w:rsidP="00D154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7F96">
              <w:rPr>
                <w:rFonts w:ascii="Calibri" w:eastAsia="Times New Roman" w:hAnsi="Calibri" w:cs="Calibri"/>
                <w:color w:val="000000"/>
              </w:rPr>
              <w:t>$            2.500,00</w:t>
            </w:r>
          </w:p>
        </w:tc>
      </w:tr>
    </w:tbl>
    <w:p w:rsidR="006968BD" w:rsidRDefault="006968BD" w:rsidP="0091066C">
      <w:pPr>
        <w:spacing w:after="360"/>
        <w:ind w:left="708" w:hanging="708"/>
        <w:jc w:val="both"/>
        <w:rPr>
          <w:b/>
        </w:rPr>
      </w:pPr>
      <w:bookmarkStart w:id="0" w:name="_GoBack"/>
      <w:bookmarkEnd w:id="0"/>
    </w:p>
    <w:p w:rsidR="000E0AE6" w:rsidRDefault="000E0AE6">
      <w:pPr>
        <w:rPr>
          <w:b/>
        </w:rPr>
      </w:pPr>
    </w:p>
    <w:p w:rsidR="001D65F2" w:rsidRDefault="00F47A32" w:rsidP="001D65F2">
      <w:pPr>
        <w:spacing w:after="360"/>
        <w:jc w:val="right"/>
        <w:rPr>
          <w:b/>
        </w:rPr>
      </w:pPr>
      <w:r>
        <w:rPr>
          <w:b/>
        </w:rPr>
        <w:t xml:space="preserve"> </w:t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5492"/>
        <w:gridCol w:w="2069"/>
      </w:tblGrid>
      <w:tr w:rsidR="00E81FAC" w:rsidRPr="00E81FAC" w:rsidTr="006968BD">
        <w:trPr>
          <w:trHeight w:val="69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AC" w:rsidRPr="00E81FAC" w:rsidRDefault="00E81FAC" w:rsidP="00E81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81FA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AC" w:rsidRPr="00E81FAC" w:rsidRDefault="00E81FAC" w:rsidP="00E81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81FA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1FAC" w:rsidRPr="00E81FAC" w:rsidRDefault="00E81FAC" w:rsidP="00E81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E81FA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0B1EC0" w:rsidRPr="00E81FAC" w:rsidTr="006968BD">
        <w:trPr>
          <w:trHeight w:val="692"/>
        </w:trPr>
        <w:tc>
          <w:tcPr>
            <w:tcW w:w="120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0B1EC0" w:rsidRDefault="000B1EC0" w:rsidP="000B1EC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0B1EC0" w:rsidRDefault="000B1EC0" w:rsidP="000B1EC0">
            <w:pPr>
              <w:rPr>
                <w:rFonts w:ascii="Calibri" w:hAnsi="Calibri" w:cs="Calibri"/>
                <w:color w:val="000000"/>
              </w:rPr>
            </w:pPr>
            <w:r w:rsidRPr="00A4707E">
              <w:rPr>
                <w:rFonts w:ascii="Calibri" w:hAnsi="Calibri" w:cs="Calibri"/>
                <w:color w:val="000000"/>
              </w:rPr>
              <w:t xml:space="preserve">Escuela Nº 65  - José Quintana </w:t>
            </w:r>
          </w:p>
        </w:tc>
        <w:tc>
          <w:tcPr>
            <w:tcW w:w="2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0B1EC0" w:rsidRDefault="000B1EC0" w:rsidP="000B1E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lozano </w:t>
            </w:r>
          </w:p>
        </w:tc>
      </w:tr>
      <w:tr w:rsidR="006968BD" w:rsidRPr="00E81FAC" w:rsidTr="006968BD">
        <w:trPr>
          <w:trHeight w:val="692"/>
        </w:trPr>
        <w:tc>
          <w:tcPr>
            <w:tcW w:w="120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68BD" w:rsidRDefault="006968BD" w:rsidP="005F491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6968BD" w:rsidRDefault="006968BD" w:rsidP="005F4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44 "José Ignacio </w:t>
            </w:r>
            <w:proofErr w:type="spellStart"/>
            <w:r>
              <w:rPr>
                <w:rFonts w:ascii="Calibri" w:hAnsi="Calibri" w:cs="Calibri"/>
                <w:color w:val="000000"/>
              </w:rPr>
              <w:t>Gorritti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06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:rsidR="006968BD" w:rsidRDefault="006968BD" w:rsidP="005F491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LOZANO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20" w:rsidRDefault="00022C20" w:rsidP="00363EFE">
      <w:pPr>
        <w:spacing w:after="0" w:line="240" w:lineRule="auto"/>
      </w:pPr>
      <w:r>
        <w:separator/>
      </w:r>
    </w:p>
  </w:endnote>
  <w:endnote w:type="continuationSeparator" w:id="0">
    <w:p w:rsidR="00022C20" w:rsidRDefault="00022C2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AE6" w:rsidRDefault="000E0AE6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7BAE42" wp14:editId="01D91982">
          <wp:simplePos x="0" y="0"/>
          <wp:positionH relativeFrom="margin">
            <wp:posOffset>3810</wp:posOffset>
          </wp:positionH>
          <wp:positionV relativeFrom="margin">
            <wp:posOffset>7938770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20" w:rsidRDefault="00022C20" w:rsidP="00363EFE">
      <w:pPr>
        <w:spacing w:after="0" w:line="240" w:lineRule="auto"/>
      </w:pPr>
      <w:r>
        <w:separator/>
      </w:r>
    </w:p>
  </w:footnote>
  <w:footnote w:type="continuationSeparator" w:id="0">
    <w:p w:rsidR="00022C20" w:rsidRDefault="00022C2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BB3F30" w:rsidP="00BB3F3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AC"/>
    <w:rsid w:val="000042B2"/>
    <w:rsid w:val="00007BF1"/>
    <w:rsid w:val="00011F4D"/>
    <w:rsid w:val="00022C20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A5BFB"/>
    <w:rsid w:val="000B1EC0"/>
    <w:rsid w:val="000C1C5F"/>
    <w:rsid w:val="000C52BD"/>
    <w:rsid w:val="000C6200"/>
    <w:rsid w:val="000E0AE6"/>
    <w:rsid w:val="000E6538"/>
    <w:rsid w:val="001019CE"/>
    <w:rsid w:val="00117D19"/>
    <w:rsid w:val="0016036C"/>
    <w:rsid w:val="00161017"/>
    <w:rsid w:val="001645E3"/>
    <w:rsid w:val="0016667D"/>
    <w:rsid w:val="001862CB"/>
    <w:rsid w:val="00192CA5"/>
    <w:rsid w:val="001A3667"/>
    <w:rsid w:val="001D5FF9"/>
    <w:rsid w:val="001D65F2"/>
    <w:rsid w:val="001E5B20"/>
    <w:rsid w:val="002100BA"/>
    <w:rsid w:val="0021043F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14A6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C7DEE"/>
    <w:rsid w:val="005E4FC8"/>
    <w:rsid w:val="005F4910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68BD"/>
    <w:rsid w:val="00697417"/>
    <w:rsid w:val="006A0779"/>
    <w:rsid w:val="006A3087"/>
    <w:rsid w:val="006A7AF5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A3A09"/>
    <w:rsid w:val="008B73AE"/>
    <w:rsid w:val="008E1A22"/>
    <w:rsid w:val="008F0BD7"/>
    <w:rsid w:val="008F10AD"/>
    <w:rsid w:val="00904877"/>
    <w:rsid w:val="0091066C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4707E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5947"/>
    <w:rsid w:val="00B67E6D"/>
    <w:rsid w:val="00B84795"/>
    <w:rsid w:val="00BA79E3"/>
    <w:rsid w:val="00BB096F"/>
    <w:rsid w:val="00BB1767"/>
    <w:rsid w:val="00BB3F30"/>
    <w:rsid w:val="00BB43A5"/>
    <w:rsid w:val="00BC6C6E"/>
    <w:rsid w:val="00BD1B7C"/>
    <w:rsid w:val="00BE0193"/>
    <w:rsid w:val="00BF3284"/>
    <w:rsid w:val="00C051FC"/>
    <w:rsid w:val="00C068C4"/>
    <w:rsid w:val="00C13A26"/>
    <w:rsid w:val="00C47193"/>
    <w:rsid w:val="00C550B6"/>
    <w:rsid w:val="00C6738D"/>
    <w:rsid w:val="00C873C5"/>
    <w:rsid w:val="00CA5ED4"/>
    <w:rsid w:val="00D23D34"/>
    <w:rsid w:val="00D31BC9"/>
    <w:rsid w:val="00D326EF"/>
    <w:rsid w:val="00D476FB"/>
    <w:rsid w:val="00DA091E"/>
    <w:rsid w:val="00DA413C"/>
    <w:rsid w:val="00DB57EE"/>
    <w:rsid w:val="00E00807"/>
    <w:rsid w:val="00E134AF"/>
    <w:rsid w:val="00E21378"/>
    <w:rsid w:val="00E357CD"/>
    <w:rsid w:val="00E56384"/>
    <w:rsid w:val="00E610EC"/>
    <w:rsid w:val="00E72F89"/>
    <w:rsid w:val="00E7662B"/>
    <w:rsid w:val="00E81FAC"/>
    <w:rsid w:val="00E8245F"/>
    <w:rsid w:val="00E9464C"/>
    <w:rsid w:val="00EA7C32"/>
    <w:rsid w:val="00EB5F5B"/>
    <w:rsid w:val="00EC4EED"/>
    <w:rsid w:val="00ED2337"/>
    <w:rsid w:val="00EF016A"/>
    <w:rsid w:val="00EF4D6F"/>
    <w:rsid w:val="00F019E7"/>
    <w:rsid w:val="00F247EF"/>
    <w:rsid w:val="00F2525B"/>
    <w:rsid w:val="00F4485D"/>
    <w:rsid w:val="00F47A32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029314"/>
  <w15:docId w15:val="{C43F2DAD-AB9D-4EAB-80AF-1F7A1D2D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D5944-4231-4670-B735-4B4DF0AB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27</TotalTime>
  <Pages>5</Pages>
  <Words>1599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2024-05-30T16:38:00Z</cp:lastPrinted>
  <dcterms:created xsi:type="dcterms:W3CDTF">2024-04-04T16:45:00Z</dcterms:created>
  <dcterms:modified xsi:type="dcterms:W3CDTF">2024-09-25T16:09:00Z</dcterms:modified>
</cp:coreProperties>
</file>